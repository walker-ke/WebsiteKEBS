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D0" w:rsidRDefault="008A49D0" w:rsidP="00D574F8">
      <w:pPr>
        <w:spacing w:after="0" w:line="240" w:lineRule="auto"/>
        <w:rPr>
          <w:sz w:val="72"/>
          <w:szCs w:val="72"/>
        </w:rPr>
      </w:pPr>
    </w:p>
    <w:p w:rsidR="008A49D0" w:rsidRDefault="008A49D0" w:rsidP="00D574F8">
      <w:pPr>
        <w:spacing w:after="0" w:line="240" w:lineRule="auto"/>
        <w:rPr>
          <w:sz w:val="72"/>
          <w:szCs w:val="72"/>
        </w:rPr>
      </w:pPr>
    </w:p>
    <w:p w:rsidR="00C030C7" w:rsidRDefault="008A13CF" w:rsidP="00D574F8">
      <w:pPr>
        <w:spacing w:after="0" w:line="240" w:lineRule="auto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         </w:t>
      </w:r>
      <w:r w:rsidR="00576275" w:rsidRPr="008A13CF">
        <w:rPr>
          <w:rFonts w:ascii="Times New Roman" w:hAnsi="Times New Roman"/>
          <w:sz w:val="56"/>
          <w:szCs w:val="56"/>
        </w:rPr>
        <w:t>CURRICULM VITAE</w:t>
      </w:r>
    </w:p>
    <w:p w:rsidR="008A13CF" w:rsidRPr="008A13CF" w:rsidRDefault="008A13CF" w:rsidP="00D574F8">
      <w:pPr>
        <w:spacing w:after="0" w:line="240" w:lineRule="auto"/>
        <w:rPr>
          <w:rFonts w:ascii="Times New Roman" w:hAnsi="Times New Roman"/>
          <w:sz w:val="56"/>
          <w:szCs w:val="56"/>
        </w:rPr>
      </w:pPr>
    </w:p>
    <w:p w:rsidR="00576275" w:rsidRDefault="008A13CF" w:rsidP="00D574F8">
      <w:pPr>
        <w:spacing w:after="0" w:line="240" w:lineRule="auto"/>
        <w:rPr>
          <w:rFonts w:ascii="Times New Roman" w:hAnsi="Times New Roman"/>
          <w:sz w:val="56"/>
          <w:szCs w:val="56"/>
        </w:rPr>
      </w:pPr>
      <w:r w:rsidRPr="008A13CF">
        <w:rPr>
          <w:rFonts w:ascii="Times New Roman" w:hAnsi="Times New Roman"/>
          <w:sz w:val="56"/>
          <w:szCs w:val="56"/>
        </w:rPr>
        <w:t xml:space="preserve">           </w:t>
      </w:r>
      <w:r>
        <w:rPr>
          <w:rFonts w:ascii="Times New Roman" w:hAnsi="Times New Roman"/>
          <w:sz w:val="56"/>
          <w:szCs w:val="56"/>
        </w:rPr>
        <w:t xml:space="preserve">           </w:t>
      </w:r>
      <w:r w:rsidRPr="008A13CF">
        <w:rPr>
          <w:rFonts w:ascii="Times New Roman" w:hAnsi="Times New Roman"/>
          <w:sz w:val="56"/>
          <w:szCs w:val="56"/>
        </w:rPr>
        <w:t xml:space="preserve"> </w:t>
      </w:r>
      <w:r w:rsidR="00576275" w:rsidRPr="008A13CF">
        <w:rPr>
          <w:rFonts w:ascii="Times New Roman" w:hAnsi="Times New Roman"/>
          <w:sz w:val="56"/>
          <w:szCs w:val="56"/>
        </w:rPr>
        <w:t>FOR</w:t>
      </w:r>
    </w:p>
    <w:p w:rsidR="008A13CF" w:rsidRPr="008A13CF" w:rsidRDefault="008A13CF" w:rsidP="00D574F8">
      <w:pPr>
        <w:spacing w:after="0" w:line="240" w:lineRule="auto"/>
        <w:rPr>
          <w:rFonts w:ascii="Times New Roman" w:hAnsi="Times New Roman"/>
          <w:sz w:val="56"/>
          <w:szCs w:val="56"/>
        </w:rPr>
      </w:pPr>
    </w:p>
    <w:p w:rsidR="00576275" w:rsidRPr="008A13CF" w:rsidRDefault="00576275" w:rsidP="00D574F8">
      <w:pPr>
        <w:spacing w:after="0" w:line="240" w:lineRule="auto"/>
        <w:rPr>
          <w:rFonts w:ascii="Times New Roman" w:hAnsi="Times New Roman"/>
          <w:sz w:val="56"/>
          <w:szCs w:val="56"/>
        </w:rPr>
      </w:pPr>
      <w:r w:rsidRPr="008A13CF">
        <w:rPr>
          <w:rFonts w:ascii="Times New Roman" w:hAnsi="Times New Roman"/>
          <w:sz w:val="56"/>
          <w:szCs w:val="56"/>
        </w:rPr>
        <w:t>FR</w:t>
      </w:r>
      <w:r w:rsidR="009B74F6" w:rsidRPr="008A13CF">
        <w:rPr>
          <w:rFonts w:ascii="Times New Roman" w:hAnsi="Times New Roman"/>
          <w:sz w:val="56"/>
          <w:szCs w:val="56"/>
        </w:rPr>
        <w:t>A</w:t>
      </w:r>
      <w:r w:rsidRPr="008A13CF">
        <w:rPr>
          <w:rFonts w:ascii="Times New Roman" w:hAnsi="Times New Roman"/>
          <w:sz w:val="56"/>
          <w:szCs w:val="56"/>
        </w:rPr>
        <w:t>NCIS MUTHWII MUTHUMO</w:t>
      </w:r>
    </w:p>
    <w:p w:rsidR="00576275" w:rsidRPr="008A13CF" w:rsidRDefault="00576275" w:rsidP="00D574F8">
      <w:pPr>
        <w:spacing w:after="0" w:line="240" w:lineRule="auto"/>
        <w:rPr>
          <w:rFonts w:ascii="Times New Roman" w:hAnsi="Times New Roman"/>
          <w:sz w:val="56"/>
          <w:szCs w:val="56"/>
        </w:rPr>
      </w:pPr>
      <w:r w:rsidRPr="008A13CF">
        <w:rPr>
          <w:rFonts w:ascii="Times New Roman" w:hAnsi="Times New Roman"/>
          <w:sz w:val="56"/>
          <w:szCs w:val="56"/>
        </w:rPr>
        <w:t>P.O BOX 487-90200</w:t>
      </w:r>
    </w:p>
    <w:p w:rsidR="00576275" w:rsidRPr="008A13CF" w:rsidRDefault="00576275" w:rsidP="00D574F8">
      <w:pPr>
        <w:spacing w:after="0" w:line="240" w:lineRule="auto"/>
        <w:rPr>
          <w:rFonts w:ascii="Times New Roman" w:hAnsi="Times New Roman"/>
          <w:sz w:val="56"/>
          <w:szCs w:val="56"/>
        </w:rPr>
      </w:pPr>
      <w:r w:rsidRPr="008A13CF">
        <w:rPr>
          <w:rFonts w:ascii="Times New Roman" w:hAnsi="Times New Roman"/>
          <w:sz w:val="56"/>
          <w:szCs w:val="56"/>
        </w:rPr>
        <w:t>KITUI</w:t>
      </w: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  <w:sz w:val="72"/>
          <w:szCs w:val="72"/>
        </w:rPr>
      </w:pPr>
      <w:r w:rsidRPr="009A4312">
        <w:rPr>
          <w:rFonts w:ascii="Times New Roman" w:hAnsi="Times New Roman"/>
          <w:sz w:val="72"/>
          <w:szCs w:val="72"/>
        </w:rPr>
        <w:t>TEL: 0720/0737 – 971 627</w:t>
      </w: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  <w:sz w:val="72"/>
          <w:szCs w:val="72"/>
        </w:rPr>
      </w:pPr>
      <w:r w:rsidRPr="009A4312">
        <w:rPr>
          <w:rFonts w:ascii="Times New Roman" w:hAnsi="Times New Roman"/>
          <w:sz w:val="72"/>
          <w:szCs w:val="72"/>
        </w:rPr>
        <w:t xml:space="preserve">E-MAIL:- </w:t>
      </w:r>
      <w:hyperlink r:id="rId6" w:history="1">
        <w:r w:rsidRPr="009A4312">
          <w:rPr>
            <w:rStyle w:val="Hyperlink"/>
            <w:rFonts w:ascii="Times New Roman" w:hAnsi="Times New Roman"/>
            <w:sz w:val="72"/>
            <w:szCs w:val="72"/>
          </w:rPr>
          <w:t>fthumo@yahoo.com</w:t>
        </w:r>
      </w:hyperlink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</w:rPr>
      </w:pP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</w:rPr>
      </w:pP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Default="00710A45" w:rsidP="00D574F8">
      <w:pPr>
        <w:spacing w:after="0" w:line="240" w:lineRule="auto"/>
        <w:rPr>
          <w:rFonts w:ascii="Times New Roman" w:hAnsi="Times New Roman"/>
        </w:rPr>
      </w:pPr>
    </w:p>
    <w:p w:rsidR="008A13CF" w:rsidRPr="009A4312" w:rsidRDefault="008A13CF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710A45" w:rsidRPr="009A4312" w:rsidRDefault="00710A45" w:rsidP="00D574F8">
      <w:pPr>
        <w:spacing w:after="0" w:line="240" w:lineRule="auto"/>
        <w:rPr>
          <w:rFonts w:ascii="Times New Roman" w:hAnsi="Times New Roman"/>
        </w:rPr>
      </w:pP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</w:rPr>
      </w:pPr>
    </w:p>
    <w:p w:rsidR="00576275" w:rsidRDefault="00576275" w:rsidP="00D574F8">
      <w:pPr>
        <w:spacing w:after="0" w:line="240" w:lineRule="auto"/>
        <w:rPr>
          <w:rFonts w:ascii="Times New Roman" w:hAnsi="Times New Roman"/>
          <w:b/>
          <w:sz w:val="36"/>
          <w:szCs w:val="36"/>
          <w:u w:val="single"/>
        </w:rPr>
      </w:pPr>
      <w:r w:rsidRPr="00187F50">
        <w:rPr>
          <w:rFonts w:ascii="Times New Roman" w:hAnsi="Times New Roman"/>
          <w:b/>
          <w:sz w:val="36"/>
          <w:szCs w:val="36"/>
          <w:u w:val="single"/>
        </w:rPr>
        <w:lastRenderedPageBreak/>
        <w:t>CURRICULUM VITAE</w:t>
      </w:r>
    </w:p>
    <w:p w:rsidR="000D361B" w:rsidRPr="00187F50" w:rsidRDefault="000D361B" w:rsidP="00D574F8">
      <w:pPr>
        <w:spacing w:after="0" w:line="240" w:lineRule="auto"/>
        <w:rPr>
          <w:rFonts w:ascii="Times New Roman" w:hAnsi="Times New Roman"/>
          <w:b/>
          <w:sz w:val="36"/>
          <w:szCs w:val="36"/>
          <w:u w:val="single"/>
        </w:rPr>
      </w:pP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PERSONAL INFORMATION</w:t>
      </w:r>
    </w:p>
    <w:p w:rsidR="00D574F8" w:rsidRPr="009A4312" w:rsidRDefault="00D574F8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Francis M. Muthumo</w:t>
      </w:r>
    </w:p>
    <w:p w:rsidR="00576275" w:rsidRPr="009A4312" w:rsidRDefault="00576275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A married Christian male</w:t>
      </w:r>
    </w:p>
    <w:p w:rsidR="00576275" w:rsidRDefault="00576275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Kenyan National, born on 10</w:t>
      </w:r>
      <w:r w:rsidR="006432A1" w:rsidRPr="008A13CF">
        <w:rPr>
          <w:rFonts w:ascii="Times New Roman" w:hAnsi="Times New Roman"/>
          <w:sz w:val="24"/>
          <w:szCs w:val="24"/>
          <w:vertAlign w:val="superscript"/>
        </w:rPr>
        <w:t>th</w:t>
      </w:r>
      <w:r w:rsidR="006432A1">
        <w:rPr>
          <w:rFonts w:ascii="Times New Roman" w:hAnsi="Times New Roman"/>
          <w:sz w:val="24"/>
          <w:szCs w:val="24"/>
        </w:rPr>
        <w:t xml:space="preserve"> </w:t>
      </w:r>
      <w:r w:rsidR="006432A1" w:rsidRPr="009A4312">
        <w:rPr>
          <w:rFonts w:ascii="Times New Roman" w:hAnsi="Times New Roman"/>
          <w:sz w:val="24"/>
          <w:szCs w:val="24"/>
        </w:rPr>
        <w:t>April</w:t>
      </w:r>
      <w:r w:rsidRPr="009A4312">
        <w:rPr>
          <w:rFonts w:ascii="Times New Roman" w:hAnsi="Times New Roman"/>
          <w:sz w:val="24"/>
          <w:szCs w:val="24"/>
        </w:rPr>
        <w:t xml:space="preserve"> 1978</w:t>
      </w:r>
    </w:p>
    <w:p w:rsidR="009E0C37" w:rsidRPr="009A4312" w:rsidRDefault="009E0C37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4EDC" w:rsidRPr="009A4312" w:rsidRDefault="00874EDC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b/>
          <w:sz w:val="24"/>
          <w:szCs w:val="24"/>
        </w:rPr>
        <w:t>Permanent Address</w:t>
      </w:r>
      <w:r w:rsidRPr="009A4312">
        <w:rPr>
          <w:rFonts w:ascii="Times New Roman" w:hAnsi="Times New Roman"/>
          <w:sz w:val="24"/>
          <w:szCs w:val="24"/>
        </w:rPr>
        <w:t>:</w:t>
      </w:r>
      <w:r w:rsidR="008A13CF">
        <w:rPr>
          <w:rFonts w:ascii="Times New Roman" w:hAnsi="Times New Roman"/>
          <w:sz w:val="24"/>
          <w:szCs w:val="24"/>
        </w:rPr>
        <w:t xml:space="preserve">  </w:t>
      </w:r>
      <w:r w:rsidR="009E0C37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82749D" w:rsidRPr="009A4312">
        <w:rPr>
          <w:rFonts w:ascii="Times New Roman" w:hAnsi="Times New Roman"/>
          <w:b/>
          <w:sz w:val="24"/>
          <w:szCs w:val="24"/>
        </w:rPr>
        <w:t>Temporary Address</w:t>
      </w:r>
    </w:p>
    <w:p w:rsidR="00874EDC" w:rsidRPr="009A4312" w:rsidRDefault="00874EDC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P.O Box 487-</w:t>
      </w:r>
      <w:r w:rsidR="006432A1" w:rsidRPr="009A4312">
        <w:rPr>
          <w:rFonts w:ascii="Times New Roman" w:hAnsi="Times New Roman"/>
          <w:sz w:val="24"/>
          <w:szCs w:val="24"/>
        </w:rPr>
        <w:t>90200,</w:t>
      </w:r>
      <w:r w:rsidR="006432A1">
        <w:rPr>
          <w:rFonts w:ascii="Times New Roman" w:hAnsi="Times New Roman"/>
          <w:sz w:val="24"/>
          <w:szCs w:val="24"/>
        </w:rPr>
        <w:t xml:space="preserve">  </w:t>
      </w:r>
      <w:r w:rsidR="009E0C37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6432A1">
        <w:rPr>
          <w:rFonts w:ascii="Times New Roman" w:hAnsi="Times New Roman"/>
          <w:sz w:val="24"/>
          <w:szCs w:val="24"/>
        </w:rPr>
        <w:t xml:space="preserve">  </w:t>
      </w:r>
      <w:bookmarkStart w:id="0" w:name="_GoBack"/>
      <w:bookmarkEnd w:id="0"/>
      <w:r w:rsidR="0082749D" w:rsidRPr="009A4312">
        <w:rPr>
          <w:rFonts w:ascii="Times New Roman" w:hAnsi="Times New Roman"/>
          <w:sz w:val="24"/>
          <w:szCs w:val="24"/>
        </w:rPr>
        <w:t>Nairobi City Water &amp; Sewerage Company</w:t>
      </w:r>
    </w:p>
    <w:p w:rsidR="00874EDC" w:rsidRPr="009A4312" w:rsidRDefault="00874EDC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Kitui</w:t>
      </w:r>
      <w:r w:rsidR="00860B26" w:rsidRPr="009A4312">
        <w:rPr>
          <w:rFonts w:ascii="Times New Roman" w:hAnsi="Times New Roman"/>
          <w:sz w:val="24"/>
          <w:szCs w:val="24"/>
        </w:rPr>
        <w:t>.</w:t>
      </w:r>
      <w:r w:rsidR="009E0C37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  <w:r w:rsidR="0082749D" w:rsidRPr="009A4312">
        <w:rPr>
          <w:rFonts w:ascii="Times New Roman" w:hAnsi="Times New Roman"/>
          <w:sz w:val="24"/>
          <w:szCs w:val="24"/>
        </w:rPr>
        <w:t>P.O Box 30656-00100</w:t>
      </w:r>
    </w:p>
    <w:p w:rsidR="00874EDC" w:rsidRPr="009A4312" w:rsidRDefault="00874EDC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Tel: 0720/0737-971627</w:t>
      </w:r>
      <w:r w:rsidR="009E0C37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631EE7">
        <w:rPr>
          <w:rFonts w:ascii="Times New Roman" w:hAnsi="Times New Roman"/>
          <w:sz w:val="24"/>
          <w:szCs w:val="24"/>
        </w:rPr>
        <w:t xml:space="preserve"> Nairobi</w:t>
      </w:r>
    </w:p>
    <w:p w:rsidR="0082749D" w:rsidRPr="009A4312" w:rsidRDefault="00874EDC" w:rsidP="0082749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E-mail: </w:t>
      </w:r>
      <w:hyperlink r:id="rId7" w:history="1">
        <w:r w:rsidRPr="009A4312">
          <w:rPr>
            <w:rStyle w:val="Hyperlink"/>
            <w:rFonts w:ascii="Times New Roman" w:hAnsi="Times New Roman"/>
            <w:sz w:val="24"/>
            <w:szCs w:val="24"/>
          </w:rPr>
          <w:t>fthumo@yahoo.com</w:t>
        </w:r>
      </w:hyperlink>
      <w:r w:rsidR="00631EE7">
        <w:rPr>
          <w:rFonts w:ascii="Times New Roman" w:hAnsi="Times New Roman"/>
          <w:sz w:val="24"/>
          <w:szCs w:val="24"/>
        </w:rPr>
        <w:t xml:space="preserve">                      </w:t>
      </w:r>
      <w:r w:rsidR="009E0C37">
        <w:rPr>
          <w:rFonts w:ascii="Times New Roman" w:hAnsi="Times New Roman"/>
          <w:sz w:val="24"/>
          <w:szCs w:val="24"/>
        </w:rPr>
        <w:t xml:space="preserve">           </w:t>
      </w:r>
      <w:r w:rsidR="00631EE7">
        <w:rPr>
          <w:rFonts w:ascii="Times New Roman" w:hAnsi="Times New Roman"/>
          <w:sz w:val="24"/>
          <w:szCs w:val="24"/>
        </w:rPr>
        <w:t>E-mail: Fmuthumo@nairobiwater.co.ke</w:t>
      </w:r>
    </w:p>
    <w:p w:rsidR="00281971" w:rsidRPr="009A4312" w:rsidRDefault="00281971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74F8" w:rsidRPr="009A4312" w:rsidRDefault="00D574F8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74EDC" w:rsidRPr="009A4312" w:rsidRDefault="00874EDC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PERSONAL PROFILE</w:t>
      </w:r>
    </w:p>
    <w:p w:rsidR="0013727F" w:rsidRPr="009A4312" w:rsidRDefault="0013727F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74EDC" w:rsidRPr="009A4312" w:rsidRDefault="00874EDC" w:rsidP="00D57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A team player with ability to work under pressure.</w:t>
      </w:r>
    </w:p>
    <w:p w:rsidR="00874EDC" w:rsidRPr="009A4312" w:rsidRDefault="00874EDC" w:rsidP="00D57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A quick apt learner.</w:t>
      </w:r>
    </w:p>
    <w:p w:rsidR="00874EDC" w:rsidRPr="009A4312" w:rsidRDefault="00982CB4" w:rsidP="00D57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9A4312">
        <w:rPr>
          <w:rFonts w:ascii="Times New Roman" w:hAnsi="Times New Roman"/>
          <w:sz w:val="24"/>
          <w:szCs w:val="24"/>
        </w:rPr>
        <w:t>Able to work independently with minimum supervision</w:t>
      </w:r>
      <w:r w:rsidRPr="009A4312">
        <w:rPr>
          <w:rFonts w:ascii="Times New Roman" w:hAnsi="Times New Roman"/>
        </w:rPr>
        <w:t>.</w:t>
      </w:r>
    </w:p>
    <w:p w:rsidR="00D574F8" w:rsidRPr="009A4312" w:rsidRDefault="00D574F8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982CB4" w:rsidRPr="009A4312" w:rsidRDefault="00982CB4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CAREER OBJECTIVE</w:t>
      </w:r>
    </w:p>
    <w:p w:rsidR="0013727F" w:rsidRPr="009A4312" w:rsidRDefault="0013727F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982CB4" w:rsidRPr="009A4312" w:rsidRDefault="00982CB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To maximally utilize acquired knowledge, experience and other available resources to come up with reliable, satisfiable and fruitful results in my place of work while achieving individual growth and development.</w:t>
      </w:r>
    </w:p>
    <w:p w:rsidR="00D574F8" w:rsidRPr="009A4312" w:rsidRDefault="00D574F8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982CB4" w:rsidRPr="009A4312" w:rsidRDefault="00982CB4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EDUCATION RECORD</w:t>
      </w:r>
    </w:p>
    <w:p w:rsidR="00B238E3" w:rsidRPr="009A4312" w:rsidRDefault="00B238E3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13727F" w:rsidRPr="009A4312" w:rsidRDefault="00B238E3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Sept. 2011 – </w:t>
      </w:r>
      <w:r w:rsidR="00DE04F2">
        <w:rPr>
          <w:rFonts w:ascii="Times New Roman" w:hAnsi="Times New Roman"/>
          <w:sz w:val="24"/>
          <w:szCs w:val="24"/>
        </w:rPr>
        <w:t>June 2012</w:t>
      </w:r>
      <w:r w:rsidRPr="009A4312">
        <w:rPr>
          <w:rFonts w:ascii="Times New Roman" w:hAnsi="Times New Roman"/>
          <w:sz w:val="24"/>
          <w:szCs w:val="24"/>
        </w:rPr>
        <w:t xml:space="preserve">   </w:t>
      </w:r>
      <w:r w:rsidR="00DE04F2">
        <w:rPr>
          <w:rFonts w:ascii="Times New Roman" w:hAnsi="Times New Roman"/>
          <w:sz w:val="24"/>
          <w:szCs w:val="24"/>
        </w:rPr>
        <w:t xml:space="preserve">      </w:t>
      </w:r>
      <w:r w:rsidRPr="009A4312">
        <w:rPr>
          <w:rFonts w:ascii="Times New Roman" w:hAnsi="Times New Roman"/>
          <w:b/>
          <w:sz w:val="24"/>
          <w:szCs w:val="24"/>
        </w:rPr>
        <w:t>University of Nairobi</w:t>
      </w:r>
    </w:p>
    <w:p w:rsidR="00B238E3" w:rsidRDefault="00B238E3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                  </w:t>
      </w:r>
      <w:r w:rsidR="008A13CF">
        <w:rPr>
          <w:rFonts w:ascii="Times New Roman" w:hAnsi="Times New Roman"/>
          <w:sz w:val="24"/>
          <w:szCs w:val="24"/>
        </w:rPr>
        <w:t xml:space="preserve">                            </w:t>
      </w:r>
      <w:r w:rsidRPr="009A4312">
        <w:rPr>
          <w:rFonts w:ascii="Times New Roman" w:hAnsi="Times New Roman"/>
          <w:sz w:val="24"/>
          <w:szCs w:val="24"/>
        </w:rPr>
        <w:t>Masters in Environmental Chemistry</w:t>
      </w:r>
      <w:r w:rsidR="00A4578E">
        <w:rPr>
          <w:rFonts w:ascii="Times New Roman" w:hAnsi="Times New Roman"/>
          <w:sz w:val="24"/>
          <w:szCs w:val="24"/>
        </w:rPr>
        <w:t xml:space="preserve"> </w:t>
      </w:r>
    </w:p>
    <w:p w:rsidR="00A4578E" w:rsidRPr="009A4312" w:rsidRDefault="00A4578E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DE04F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ourse work </w:t>
      </w:r>
    </w:p>
    <w:p w:rsidR="00B238E3" w:rsidRPr="009A4312" w:rsidRDefault="00B238E3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74F8" w:rsidRPr="009A4312" w:rsidRDefault="00982CB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Sep. 1998 – June </w:t>
      </w:r>
      <w:r w:rsidR="001F6774" w:rsidRPr="009A4312">
        <w:rPr>
          <w:rFonts w:ascii="Times New Roman" w:hAnsi="Times New Roman"/>
          <w:sz w:val="24"/>
          <w:szCs w:val="24"/>
        </w:rPr>
        <w:t>2002:</w:t>
      </w:r>
      <w:r w:rsidR="008A13CF">
        <w:rPr>
          <w:rFonts w:ascii="Times New Roman" w:hAnsi="Times New Roman"/>
          <w:sz w:val="24"/>
          <w:szCs w:val="24"/>
        </w:rPr>
        <w:t xml:space="preserve">        </w:t>
      </w:r>
      <w:r w:rsidRPr="009A4312">
        <w:rPr>
          <w:rFonts w:ascii="Times New Roman" w:hAnsi="Times New Roman"/>
          <w:b/>
          <w:sz w:val="24"/>
          <w:szCs w:val="24"/>
        </w:rPr>
        <w:t>University of Nairobi,</w:t>
      </w:r>
    </w:p>
    <w:p w:rsidR="00D574F8" w:rsidRPr="009A4312" w:rsidRDefault="008A13CF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982CB4" w:rsidRPr="009A4312">
        <w:rPr>
          <w:rFonts w:ascii="Times New Roman" w:hAnsi="Times New Roman"/>
          <w:sz w:val="24"/>
          <w:szCs w:val="24"/>
        </w:rPr>
        <w:t xml:space="preserve">Bachelor of </w:t>
      </w:r>
      <w:r w:rsidR="001F6774" w:rsidRPr="009A4312">
        <w:rPr>
          <w:rFonts w:ascii="Times New Roman" w:hAnsi="Times New Roman"/>
          <w:sz w:val="24"/>
          <w:szCs w:val="24"/>
        </w:rPr>
        <w:t>Science (</w:t>
      </w:r>
      <w:r w:rsidR="00982CB4" w:rsidRPr="009A4312">
        <w:rPr>
          <w:rFonts w:ascii="Times New Roman" w:hAnsi="Times New Roman"/>
          <w:sz w:val="24"/>
          <w:szCs w:val="24"/>
        </w:rPr>
        <w:t>Chemistry)</w:t>
      </w:r>
    </w:p>
    <w:p w:rsidR="00982CB4" w:rsidRPr="009A4312" w:rsidRDefault="008A13CF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982CB4" w:rsidRPr="009A4312">
        <w:rPr>
          <w:rFonts w:ascii="Times New Roman" w:hAnsi="Times New Roman"/>
          <w:sz w:val="24"/>
          <w:szCs w:val="24"/>
        </w:rPr>
        <w:t xml:space="preserve">Second </w:t>
      </w:r>
      <w:r w:rsidR="001F6774" w:rsidRPr="009A4312">
        <w:rPr>
          <w:rFonts w:ascii="Times New Roman" w:hAnsi="Times New Roman"/>
          <w:sz w:val="24"/>
          <w:szCs w:val="24"/>
        </w:rPr>
        <w:t>Class Honours (</w:t>
      </w:r>
      <w:r w:rsidR="00982CB4" w:rsidRPr="009A4312">
        <w:rPr>
          <w:rFonts w:ascii="Times New Roman" w:hAnsi="Times New Roman"/>
          <w:sz w:val="24"/>
          <w:szCs w:val="24"/>
        </w:rPr>
        <w:t>Upper Division)</w:t>
      </w:r>
    </w:p>
    <w:p w:rsidR="0013727F" w:rsidRPr="009A4312" w:rsidRDefault="0013727F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74F8" w:rsidRPr="009A4312" w:rsidRDefault="00982CB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1993 – </w:t>
      </w:r>
      <w:r w:rsidR="001F6774" w:rsidRPr="009A4312">
        <w:rPr>
          <w:rFonts w:ascii="Times New Roman" w:hAnsi="Times New Roman"/>
          <w:sz w:val="24"/>
          <w:szCs w:val="24"/>
        </w:rPr>
        <w:t>1996:</w:t>
      </w:r>
      <w:r w:rsidR="008A13CF">
        <w:rPr>
          <w:rFonts w:ascii="Times New Roman" w:hAnsi="Times New Roman"/>
          <w:sz w:val="24"/>
          <w:szCs w:val="24"/>
        </w:rPr>
        <w:t xml:space="preserve">                        </w:t>
      </w:r>
      <w:r w:rsidRPr="009A4312">
        <w:rPr>
          <w:rFonts w:ascii="Times New Roman" w:hAnsi="Times New Roman"/>
          <w:b/>
          <w:sz w:val="24"/>
          <w:szCs w:val="24"/>
        </w:rPr>
        <w:t>Kitui High School</w:t>
      </w:r>
      <w:r w:rsidRPr="009A4312">
        <w:rPr>
          <w:rFonts w:ascii="Times New Roman" w:hAnsi="Times New Roman"/>
          <w:sz w:val="24"/>
          <w:szCs w:val="24"/>
        </w:rPr>
        <w:t>,</w:t>
      </w:r>
    </w:p>
    <w:p w:rsidR="001F6774" w:rsidRPr="009A4312" w:rsidRDefault="008A13CF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1F6774" w:rsidRPr="009A4312">
        <w:rPr>
          <w:rFonts w:ascii="Times New Roman" w:hAnsi="Times New Roman"/>
          <w:sz w:val="24"/>
          <w:szCs w:val="24"/>
        </w:rPr>
        <w:t>Kenya Certificate of Secondary Education (K.C.S.E)</w:t>
      </w:r>
    </w:p>
    <w:p w:rsidR="001F6774" w:rsidRPr="009A4312" w:rsidRDefault="008A13CF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1F6774" w:rsidRPr="009A4312">
        <w:rPr>
          <w:rFonts w:ascii="Times New Roman" w:hAnsi="Times New Roman"/>
          <w:sz w:val="24"/>
          <w:szCs w:val="24"/>
        </w:rPr>
        <w:t>Mean grade B (plain)</w:t>
      </w:r>
    </w:p>
    <w:p w:rsidR="0013727F" w:rsidRPr="009A4312" w:rsidRDefault="0013727F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774" w:rsidRPr="009A4312" w:rsidRDefault="001F677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1984- 1992: </w:t>
      </w:r>
      <w:r w:rsidR="008A13CF">
        <w:rPr>
          <w:rFonts w:ascii="Times New Roman" w:hAnsi="Times New Roman"/>
          <w:sz w:val="24"/>
          <w:szCs w:val="24"/>
        </w:rPr>
        <w:t xml:space="preserve">                         </w:t>
      </w:r>
      <w:r w:rsidRPr="009A4312">
        <w:rPr>
          <w:rFonts w:ascii="Times New Roman" w:hAnsi="Times New Roman"/>
          <w:b/>
          <w:sz w:val="24"/>
          <w:szCs w:val="24"/>
        </w:rPr>
        <w:t>Kwa-Ngindu Primary School</w:t>
      </w:r>
      <w:r w:rsidRPr="009A4312">
        <w:rPr>
          <w:rFonts w:ascii="Times New Roman" w:hAnsi="Times New Roman"/>
          <w:sz w:val="24"/>
          <w:szCs w:val="24"/>
        </w:rPr>
        <w:t>,</w:t>
      </w:r>
    </w:p>
    <w:p w:rsidR="00D574F8" w:rsidRPr="009A4312" w:rsidRDefault="008A13CF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1F6774" w:rsidRPr="009A4312">
        <w:rPr>
          <w:rFonts w:ascii="Times New Roman" w:hAnsi="Times New Roman"/>
          <w:sz w:val="24"/>
          <w:szCs w:val="24"/>
        </w:rPr>
        <w:t>Kenya Certificate of Primary Education (K.C.P.E)</w:t>
      </w:r>
    </w:p>
    <w:p w:rsidR="001F6774" w:rsidRDefault="008A13CF" w:rsidP="00D574F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1F6774" w:rsidRPr="009A4312">
        <w:rPr>
          <w:rFonts w:ascii="Times New Roman" w:hAnsi="Times New Roman"/>
          <w:sz w:val="24"/>
          <w:szCs w:val="24"/>
        </w:rPr>
        <w:t>Obtained 503 marks out 700 marks</w:t>
      </w:r>
      <w:r w:rsidR="001F6774" w:rsidRPr="009A4312">
        <w:rPr>
          <w:rFonts w:ascii="Times New Roman" w:hAnsi="Times New Roman"/>
        </w:rPr>
        <w:t>.</w:t>
      </w:r>
    </w:p>
    <w:p w:rsidR="00AA1CF4" w:rsidRDefault="00AA1CF4" w:rsidP="00D574F8">
      <w:pPr>
        <w:spacing w:after="0" w:line="240" w:lineRule="auto"/>
        <w:rPr>
          <w:rFonts w:ascii="Times New Roman" w:hAnsi="Times New Roman"/>
        </w:rPr>
      </w:pPr>
    </w:p>
    <w:p w:rsidR="00AA1CF4" w:rsidRPr="009A4312" w:rsidRDefault="00AA1CF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7F50" w:rsidRDefault="00187F50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1F6774" w:rsidRPr="009A4312" w:rsidRDefault="00F13965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PROFICIENCY TRAININGS</w:t>
      </w:r>
      <w:r w:rsidR="006866F7" w:rsidRPr="009A4312">
        <w:rPr>
          <w:rFonts w:ascii="Times New Roman" w:hAnsi="Times New Roman"/>
          <w:b/>
          <w:sz w:val="28"/>
          <w:szCs w:val="28"/>
          <w:u w:val="single"/>
        </w:rPr>
        <w:t>/WORKSHOP/CONFERENCES ATTENDED</w:t>
      </w:r>
    </w:p>
    <w:p w:rsidR="00B42612" w:rsidRPr="009A4312" w:rsidRDefault="00B42612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F13965" w:rsidRPr="009A4312" w:rsidRDefault="00F261AD" w:rsidP="008A13C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Ultimate customer care conducted by peak performance international.</w:t>
      </w:r>
    </w:p>
    <w:p w:rsidR="00B42612" w:rsidRPr="009A4312" w:rsidRDefault="00B42612" w:rsidP="008A13CF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F13965" w:rsidRPr="009A4312" w:rsidRDefault="00F261AD" w:rsidP="008A13C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HIV/AIDS training and counseling conducted by community counseling and training centres.</w:t>
      </w:r>
    </w:p>
    <w:p w:rsidR="00B42612" w:rsidRPr="009A4312" w:rsidRDefault="00B42612" w:rsidP="008A13CF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F13965" w:rsidRPr="009A4312" w:rsidRDefault="00F261AD" w:rsidP="008A13C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Analytical method validation and quality control conducted by E-Salama.</w:t>
      </w:r>
    </w:p>
    <w:p w:rsidR="00B42612" w:rsidRPr="009A4312" w:rsidRDefault="00B42612" w:rsidP="008A13CF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F13965" w:rsidRPr="009A4312" w:rsidRDefault="00F261AD" w:rsidP="008A13C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5</w:t>
      </w:r>
      <w:r w:rsidRPr="009A4312">
        <w:rPr>
          <w:rFonts w:ascii="Times New Roman" w:hAnsi="Times New Roman"/>
          <w:sz w:val="24"/>
          <w:szCs w:val="24"/>
          <w:vertAlign w:val="superscript"/>
        </w:rPr>
        <w:t>th</w:t>
      </w:r>
      <w:r w:rsidRPr="009A4312">
        <w:rPr>
          <w:rFonts w:ascii="Times New Roman" w:hAnsi="Times New Roman"/>
          <w:sz w:val="24"/>
          <w:szCs w:val="24"/>
        </w:rPr>
        <w:t xml:space="preserve"> metrology conference organized by Kenya Bureau of Standards.</w:t>
      </w:r>
    </w:p>
    <w:p w:rsidR="00C76F74" w:rsidRPr="009A4312" w:rsidRDefault="00C76F74" w:rsidP="008A13CF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C76F74" w:rsidRPr="009A4312" w:rsidRDefault="00C76F74" w:rsidP="008A13C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Water Safety Plans Capacity Development</w:t>
      </w:r>
    </w:p>
    <w:p w:rsidR="00F261AD" w:rsidRPr="009A4312" w:rsidRDefault="00F261AD" w:rsidP="008A13CF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F261AD" w:rsidRPr="009A4312" w:rsidRDefault="00F261AD" w:rsidP="008A13C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Second Conference of the International Year of </w:t>
      </w:r>
      <w:r w:rsidR="003115B0" w:rsidRPr="009A4312">
        <w:rPr>
          <w:rFonts w:ascii="Times New Roman" w:hAnsi="Times New Roman"/>
          <w:sz w:val="24"/>
          <w:szCs w:val="24"/>
        </w:rPr>
        <w:t>Chemistry (</w:t>
      </w:r>
      <w:r w:rsidRPr="009A4312">
        <w:rPr>
          <w:rFonts w:ascii="Times New Roman" w:hAnsi="Times New Roman"/>
          <w:sz w:val="24"/>
          <w:szCs w:val="24"/>
        </w:rPr>
        <w:t>IYC 2011</w:t>
      </w:r>
      <w:r w:rsidR="00C76F74" w:rsidRPr="009A4312">
        <w:rPr>
          <w:rFonts w:ascii="Times New Roman" w:hAnsi="Times New Roman"/>
          <w:sz w:val="24"/>
          <w:szCs w:val="24"/>
        </w:rPr>
        <w:t>)</w:t>
      </w:r>
    </w:p>
    <w:p w:rsidR="00C76F74" w:rsidRPr="009A4312" w:rsidRDefault="00C76F74" w:rsidP="008A13CF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C76F74" w:rsidRDefault="00C76F74" w:rsidP="008A13C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IWA/WHO Water Safety Conference</w:t>
      </w:r>
    </w:p>
    <w:p w:rsidR="009E0C37" w:rsidRPr="009E0C37" w:rsidRDefault="009E0C37" w:rsidP="009E0C37">
      <w:pPr>
        <w:pStyle w:val="ListParagraph"/>
        <w:rPr>
          <w:rFonts w:ascii="Times New Roman" w:hAnsi="Times New Roman"/>
          <w:sz w:val="24"/>
          <w:szCs w:val="24"/>
        </w:rPr>
      </w:pPr>
    </w:p>
    <w:p w:rsidR="009E0C37" w:rsidRPr="009A4312" w:rsidRDefault="009E0C37" w:rsidP="009E0C37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7110F4" w:rsidRPr="009A4312" w:rsidRDefault="007110F4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WORK EXPERIENCE</w:t>
      </w:r>
    </w:p>
    <w:p w:rsidR="00B42612" w:rsidRPr="009A4312" w:rsidRDefault="00B42612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D02B1E" w:rsidRDefault="00D02B1E" w:rsidP="00D02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 201</w:t>
      </w:r>
      <w:r w:rsidR="00BE7D0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BE7D0E">
        <w:rPr>
          <w:rFonts w:ascii="Times New Roman" w:hAnsi="Times New Roman"/>
          <w:sz w:val="24"/>
          <w:szCs w:val="24"/>
        </w:rPr>
        <w:t>Present</w:t>
      </w:r>
      <w:r>
        <w:rPr>
          <w:rFonts w:ascii="Times New Roman" w:hAnsi="Times New Roman"/>
          <w:sz w:val="24"/>
          <w:szCs w:val="24"/>
        </w:rPr>
        <w:t xml:space="preserve"> 2017: </w:t>
      </w:r>
      <w:r w:rsidR="0008772B">
        <w:rPr>
          <w:rFonts w:ascii="Times New Roman" w:hAnsi="Times New Roman"/>
          <w:b/>
          <w:sz w:val="24"/>
          <w:szCs w:val="24"/>
        </w:rPr>
        <w:t>Nairobi City Water &amp; Sewerage Company</w:t>
      </w:r>
    </w:p>
    <w:p w:rsidR="00D02B1E" w:rsidRDefault="00D02B1E" w:rsidP="00D02B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</w:p>
    <w:p w:rsidR="00D02B1E" w:rsidRDefault="00D02B1E" w:rsidP="00D02B1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01A5">
        <w:rPr>
          <w:rFonts w:ascii="Times New Roman" w:hAnsi="Times New Roman"/>
          <w:b/>
          <w:sz w:val="24"/>
          <w:szCs w:val="24"/>
        </w:rPr>
        <w:t>Position</w:t>
      </w:r>
      <w:r>
        <w:rPr>
          <w:rFonts w:ascii="Times New Roman" w:hAnsi="Times New Roman"/>
          <w:sz w:val="24"/>
          <w:szCs w:val="24"/>
        </w:rPr>
        <w:t xml:space="preserve">: - </w:t>
      </w:r>
      <w:r w:rsidR="0008772B">
        <w:rPr>
          <w:rFonts w:ascii="Times New Roman" w:hAnsi="Times New Roman"/>
          <w:sz w:val="24"/>
          <w:szCs w:val="24"/>
        </w:rPr>
        <w:t>Environment Coordinator</w:t>
      </w:r>
    </w:p>
    <w:p w:rsidR="00D02B1E" w:rsidRDefault="00D02B1E" w:rsidP="00D02B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2B1E" w:rsidRPr="00A401A5" w:rsidRDefault="00D02B1E" w:rsidP="00D02B1E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401A5">
        <w:rPr>
          <w:rFonts w:ascii="Times New Roman" w:hAnsi="Times New Roman"/>
          <w:b/>
          <w:sz w:val="24"/>
          <w:szCs w:val="24"/>
          <w:u w:val="single"/>
        </w:rPr>
        <w:t>Key Responsibilities</w:t>
      </w:r>
    </w:p>
    <w:p w:rsidR="00D02B1E" w:rsidRPr="00A401A5" w:rsidRDefault="00A93482" w:rsidP="00D02B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Inspection of Industries and Trade facilities for compliance to the provisions of Water Quality regulations 2006.</w:t>
      </w:r>
    </w:p>
    <w:p w:rsidR="00D02B1E" w:rsidRPr="00A401A5" w:rsidRDefault="00A93482" w:rsidP="00D02B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Oversee the permit to discharge process for Industries, Trade facilities and Exhausters.</w:t>
      </w:r>
    </w:p>
    <w:p w:rsidR="00D02B1E" w:rsidRPr="00A401A5" w:rsidRDefault="00A93482" w:rsidP="00D02B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 with external and regulatory agencies on administrative issues especially on implementation of the EMCA and Water Act.</w:t>
      </w:r>
    </w:p>
    <w:p w:rsidR="00D02B1E" w:rsidRDefault="00D02B1E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B0487" w:rsidRDefault="005B0487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February 2013 </w:t>
      </w:r>
      <w:r w:rsidR="00F27E6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D02B1E">
        <w:rPr>
          <w:rFonts w:ascii="Times New Roman" w:hAnsi="Times New Roman"/>
          <w:sz w:val="24"/>
          <w:szCs w:val="24"/>
        </w:rPr>
        <w:t>January 2017</w:t>
      </w:r>
      <w:r w:rsidR="00F27E64">
        <w:rPr>
          <w:rFonts w:ascii="Times New Roman" w:hAnsi="Times New Roman"/>
          <w:sz w:val="24"/>
          <w:szCs w:val="24"/>
        </w:rPr>
        <w:t xml:space="preserve">: </w:t>
      </w:r>
      <w:r w:rsidR="00F27E64" w:rsidRPr="00A401A5">
        <w:rPr>
          <w:rFonts w:ascii="Times New Roman" w:hAnsi="Times New Roman"/>
          <w:b/>
          <w:sz w:val="24"/>
          <w:szCs w:val="24"/>
        </w:rPr>
        <w:t>International Water Association (IWA), Africa Office</w:t>
      </w:r>
    </w:p>
    <w:p w:rsidR="00F27E64" w:rsidRDefault="00F27E6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A401A5">
        <w:rPr>
          <w:rFonts w:ascii="Times New Roman" w:hAnsi="Times New Roman"/>
          <w:sz w:val="24"/>
          <w:szCs w:val="24"/>
        </w:rPr>
        <w:t xml:space="preserve">                       (Seconde</w:t>
      </w:r>
      <w:r>
        <w:rPr>
          <w:rFonts w:ascii="Times New Roman" w:hAnsi="Times New Roman"/>
          <w:sz w:val="24"/>
          <w:szCs w:val="24"/>
        </w:rPr>
        <w:t>d from Nairobi City Water and Sewerage Company)</w:t>
      </w:r>
    </w:p>
    <w:p w:rsidR="00F27E64" w:rsidRDefault="00F27E6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01A5">
        <w:rPr>
          <w:rFonts w:ascii="Times New Roman" w:hAnsi="Times New Roman"/>
          <w:b/>
          <w:sz w:val="24"/>
          <w:szCs w:val="24"/>
        </w:rPr>
        <w:t>Position</w:t>
      </w:r>
      <w:r w:rsidR="00571EDA">
        <w:rPr>
          <w:rFonts w:ascii="Times New Roman" w:hAnsi="Times New Roman"/>
          <w:sz w:val="24"/>
          <w:szCs w:val="24"/>
        </w:rPr>
        <w:t>: -</w:t>
      </w:r>
      <w:r>
        <w:rPr>
          <w:rFonts w:ascii="Times New Roman" w:hAnsi="Times New Roman"/>
          <w:sz w:val="24"/>
          <w:szCs w:val="24"/>
        </w:rPr>
        <w:t xml:space="preserve"> Project and Congress Support officer</w:t>
      </w:r>
    </w:p>
    <w:p w:rsidR="00C06452" w:rsidRDefault="00C06452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E64" w:rsidRPr="00A401A5" w:rsidRDefault="00F27E64" w:rsidP="00D574F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401A5">
        <w:rPr>
          <w:rFonts w:ascii="Times New Roman" w:hAnsi="Times New Roman"/>
          <w:b/>
          <w:sz w:val="24"/>
          <w:szCs w:val="24"/>
          <w:u w:val="single"/>
        </w:rPr>
        <w:t>Key Responsibilities</w:t>
      </w:r>
    </w:p>
    <w:p w:rsidR="00F27E64" w:rsidRPr="00A401A5" w:rsidRDefault="00F27E64" w:rsidP="00A401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401A5">
        <w:rPr>
          <w:rFonts w:ascii="Times New Roman" w:hAnsi="Times New Roman"/>
          <w:sz w:val="24"/>
          <w:szCs w:val="24"/>
        </w:rPr>
        <w:t>Scope opportunities throughout Africa to further develop utility strengthening through trainings on NRW, O &amp; M, Asset management and WSPs.</w:t>
      </w:r>
    </w:p>
    <w:p w:rsidR="00F27E64" w:rsidRPr="00A401A5" w:rsidRDefault="00F27E64" w:rsidP="00A401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401A5">
        <w:rPr>
          <w:rFonts w:ascii="Times New Roman" w:hAnsi="Times New Roman"/>
          <w:sz w:val="24"/>
          <w:szCs w:val="24"/>
        </w:rPr>
        <w:t>Assist in scoping potential IWA members from utilities, universities and research institutions.</w:t>
      </w:r>
    </w:p>
    <w:p w:rsidR="00F27E64" w:rsidRPr="00A401A5" w:rsidRDefault="00F27E64" w:rsidP="00A401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401A5">
        <w:rPr>
          <w:rFonts w:ascii="Times New Roman" w:hAnsi="Times New Roman"/>
          <w:sz w:val="24"/>
          <w:szCs w:val="24"/>
        </w:rPr>
        <w:t>Support regular communications to African members and partners.</w:t>
      </w:r>
    </w:p>
    <w:p w:rsidR="00F27E64" w:rsidRPr="00A401A5" w:rsidRDefault="00F27E64" w:rsidP="00A401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401A5">
        <w:rPr>
          <w:rFonts w:ascii="Times New Roman" w:hAnsi="Times New Roman"/>
          <w:sz w:val="24"/>
          <w:szCs w:val="24"/>
        </w:rPr>
        <w:t>Support the organization of regional IWA projects and events.</w:t>
      </w:r>
    </w:p>
    <w:p w:rsidR="00F27E64" w:rsidRPr="00A401A5" w:rsidRDefault="00F27E64" w:rsidP="00A401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401A5">
        <w:rPr>
          <w:rFonts w:ascii="Times New Roman" w:hAnsi="Times New Roman"/>
          <w:sz w:val="24"/>
          <w:szCs w:val="24"/>
        </w:rPr>
        <w:lastRenderedPageBreak/>
        <w:t>Support establishment and strengthening of YWP chapters and events.</w:t>
      </w:r>
    </w:p>
    <w:p w:rsidR="00A401A5" w:rsidRDefault="00A401A5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10F4" w:rsidRPr="009A4312" w:rsidRDefault="007110F4" w:rsidP="00D574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June 2008 – </w:t>
      </w:r>
      <w:r w:rsidR="00571EDA">
        <w:rPr>
          <w:rFonts w:ascii="Times New Roman" w:hAnsi="Times New Roman"/>
          <w:sz w:val="24"/>
          <w:szCs w:val="24"/>
        </w:rPr>
        <w:t>January 2013</w:t>
      </w:r>
      <w:r w:rsidR="00571EDA" w:rsidRPr="009A4312">
        <w:rPr>
          <w:rFonts w:ascii="Times New Roman" w:hAnsi="Times New Roman"/>
          <w:sz w:val="24"/>
          <w:szCs w:val="24"/>
        </w:rPr>
        <w:t>:</w:t>
      </w:r>
      <w:r w:rsidR="00571EDA" w:rsidRPr="009A4312">
        <w:rPr>
          <w:rFonts w:ascii="Times New Roman" w:hAnsi="Times New Roman"/>
          <w:b/>
          <w:sz w:val="24"/>
          <w:szCs w:val="24"/>
        </w:rPr>
        <w:t xml:space="preserve"> Nairobi</w:t>
      </w:r>
      <w:r w:rsidRPr="009A4312">
        <w:rPr>
          <w:rFonts w:ascii="Times New Roman" w:hAnsi="Times New Roman"/>
          <w:b/>
          <w:sz w:val="24"/>
          <w:szCs w:val="24"/>
        </w:rPr>
        <w:t xml:space="preserve"> City Water and Sewerage Company</w:t>
      </w:r>
    </w:p>
    <w:p w:rsidR="007110F4" w:rsidRPr="009A4312" w:rsidRDefault="007110F4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b/>
          <w:sz w:val="24"/>
          <w:szCs w:val="24"/>
        </w:rPr>
        <w:t>Position</w:t>
      </w:r>
      <w:r w:rsidRPr="009A4312">
        <w:rPr>
          <w:rFonts w:ascii="Times New Roman" w:hAnsi="Times New Roman"/>
          <w:sz w:val="24"/>
          <w:szCs w:val="24"/>
        </w:rPr>
        <w:t xml:space="preserve"> – Quality Assurance Officer</w:t>
      </w:r>
    </w:p>
    <w:p w:rsidR="007110F4" w:rsidRPr="009A4312" w:rsidRDefault="007110F4" w:rsidP="00D574F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9A4312">
        <w:rPr>
          <w:rFonts w:ascii="Times New Roman" w:hAnsi="Times New Roman"/>
          <w:b/>
          <w:sz w:val="24"/>
          <w:szCs w:val="24"/>
          <w:u w:val="single"/>
        </w:rPr>
        <w:t>Key Responsibilities</w:t>
      </w:r>
    </w:p>
    <w:p w:rsidR="007110F4" w:rsidRPr="009A4312" w:rsidRDefault="0081206B" w:rsidP="00AC19F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Organize</w:t>
      </w:r>
      <w:r w:rsidR="00C06452">
        <w:rPr>
          <w:rFonts w:ascii="Times New Roman" w:hAnsi="Times New Roman"/>
          <w:sz w:val="24"/>
          <w:szCs w:val="24"/>
        </w:rPr>
        <w:t>, coordinate</w:t>
      </w:r>
      <w:r w:rsidRPr="009A4312">
        <w:rPr>
          <w:rFonts w:ascii="Times New Roman" w:hAnsi="Times New Roman"/>
          <w:sz w:val="24"/>
          <w:szCs w:val="24"/>
        </w:rPr>
        <w:t xml:space="preserve"> and supervise quality control</w:t>
      </w:r>
      <w:r w:rsidR="00C06452">
        <w:rPr>
          <w:rFonts w:ascii="Times New Roman" w:hAnsi="Times New Roman"/>
          <w:sz w:val="24"/>
          <w:szCs w:val="24"/>
        </w:rPr>
        <w:t>/assurance</w:t>
      </w:r>
      <w:r w:rsidRPr="009A4312">
        <w:rPr>
          <w:rFonts w:ascii="Times New Roman" w:hAnsi="Times New Roman"/>
          <w:sz w:val="24"/>
          <w:szCs w:val="24"/>
        </w:rPr>
        <w:t xml:space="preserve"> of </w:t>
      </w:r>
      <w:r w:rsidR="00C06452">
        <w:rPr>
          <w:rFonts w:ascii="Times New Roman" w:hAnsi="Times New Roman"/>
          <w:sz w:val="24"/>
          <w:szCs w:val="24"/>
        </w:rPr>
        <w:t>a</w:t>
      </w:r>
      <w:r w:rsidRPr="009A4312">
        <w:rPr>
          <w:rFonts w:ascii="Times New Roman" w:hAnsi="Times New Roman"/>
          <w:sz w:val="24"/>
          <w:szCs w:val="24"/>
        </w:rPr>
        <w:t xml:space="preserve"> water treatment plant.</w:t>
      </w:r>
    </w:p>
    <w:p w:rsidR="003075DC" w:rsidRPr="009A4312" w:rsidRDefault="003075DC" w:rsidP="00AC19F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Ensure that all water treatment chemicals/materials deliveries confirm to specifications.</w:t>
      </w:r>
    </w:p>
    <w:p w:rsidR="003075DC" w:rsidRPr="009A4312" w:rsidRDefault="003075DC" w:rsidP="00AC19F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Conduct research and development for water treatment chemicals.</w:t>
      </w:r>
    </w:p>
    <w:p w:rsidR="003075DC" w:rsidRPr="009A4312" w:rsidRDefault="003075DC" w:rsidP="00AC19F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Respond to and follow up on water quality concerns/queries.</w:t>
      </w:r>
    </w:p>
    <w:p w:rsidR="003075DC" w:rsidRPr="009A4312" w:rsidRDefault="003075DC" w:rsidP="00AC19F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Maintain, calibrate and report on equipment suitability impacting on water quality and plant performance.</w:t>
      </w:r>
    </w:p>
    <w:p w:rsidR="0081206B" w:rsidRDefault="001B60BB" w:rsidP="00AC19F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Train, </w:t>
      </w:r>
      <w:r w:rsidR="0081206B" w:rsidRPr="009A4312">
        <w:rPr>
          <w:rFonts w:ascii="Times New Roman" w:hAnsi="Times New Roman"/>
          <w:sz w:val="24"/>
          <w:szCs w:val="24"/>
        </w:rPr>
        <w:t>Supervise and appraise laboratory technicians</w:t>
      </w:r>
      <w:r>
        <w:rPr>
          <w:rFonts w:ascii="Times New Roman" w:hAnsi="Times New Roman"/>
          <w:sz w:val="24"/>
          <w:szCs w:val="24"/>
        </w:rPr>
        <w:t>.</w:t>
      </w:r>
    </w:p>
    <w:p w:rsidR="00C06452" w:rsidRPr="009A4312" w:rsidRDefault="00C06452" w:rsidP="00AC19F7">
      <w:pPr>
        <w:pStyle w:val="ListParagraph"/>
        <w:numPr>
          <w:ilvl w:val="3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laboratory reports</w:t>
      </w:r>
    </w:p>
    <w:p w:rsidR="0081206B" w:rsidRPr="009A4312" w:rsidRDefault="0081206B" w:rsidP="00AC19F7">
      <w:pPr>
        <w:spacing w:after="0" w:line="240" w:lineRule="auto"/>
        <w:ind w:left="1500"/>
        <w:rPr>
          <w:rFonts w:ascii="Times New Roman" w:hAnsi="Times New Roman"/>
          <w:sz w:val="24"/>
          <w:szCs w:val="24"/>
        </w:rPr>
      </w:pPr>
    </w:p>
    <w:p w:rsidR="003075DC" w:rsidRPr="009A4312" w:rsidRDefault="003075DC" w:rsidP="00D574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April 2008 – May </w:t>
      </w:r>
      <w:r w:rsidR="003115B0" w:rsidRPr="009A4312">
        <w:rPr>
          <w:rFonts w:ascii="Times New Roman" w:hAnsi="Times New Roman"/>
          <w:sz w:val="24"/>
          <w:szCs w:val="24"/>
        </w:rPr>
        <w:t>2008:</w:t>
      </w:r>
      <w:r w:rsidR="003115B0" w:rsidRPr="009A4312">
        <w:rPr>
          <w:rFonts w:ascii="Times New Roman" w:hAnsi="Times New Roman"/>
          <w:b/>
          <w:sz w:val="24"/>
          <w:szCs w:val="24"/>
        </w:rPr>
        <w:t xml:space="preserve"> Kenya</w:t>
      </w:r>
      <w:r w:rsidRPr="009A4312">
        <w:rPr>
          <w:rFonts w:ascii="Times New Roman" w:hAnsi="Times New Roman"/>
          <w:b/>
          <w:sz w:val="24"/>
          <w:szCs w:val="24"/>
        </w:rPr>
        <w:t xml:space="preserve"> Commercial Bank Ltd.</w:t>
      </w:r>
    </w:p>
    <w:p w:rsidR="003075DC" w:rsidRPr="009A4312" w:rsidRDefault="003075DC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b/>
          <w:sz w:val="24"/>
          <w:szCs w:val="24"/>
        </w:rPr>
        <w:t>Position</w:t>
      </w:r>
      <w:r w:rsidRPr="009A4312">
        <w:rPr>
          <w:rFonts w:ascii="Times New Roman" w:hAnsi="Times New Roman"/>
          <w:sz w:val="24"/>
          <w:szCs w:val="24"/>
        </w:rPr>
        <w:t>-Card Sales Representative</w:t>
      </w:r>
    </w:p>
    <w:p w:rsidR="003075DC" w:rsidRPr="009A4312" w:rsidRDefault="003075DC" w:rsidP="00D574F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9A4312">
        <w:rPr>
          <w:rFonts w:ascii="Times New Roman" w:hAnsi="Times New Roman"/>
          <w:b/>
          <w:sz w:val="24"/>
          <w:szCs w:val="24"/>
          <w:u w:val="single"/>
        </w:rPr>
        <w:t>Key Responsibilities</w:t>
      </w:r>
    </w:p>
    <w:p w:rsidR="003075DC" w:rsidRPr="009A4312" w:rsidRDefault="003075DC" w:rsidP="00AC19F7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Solicit new customers/clients and sell card products to new customers.</w:t>
      </w:r>
    </w:p>
    <w:p w:rsidR="003075DC" w:rsidRPr="009A4312" w:rsidRDefault="001D25D9" w:rsidP="00AC19F7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Appraise new card applications and recommend on credit worthiness.</w:t>
      </w:r>
    </w:p>
    <w:p w:rsidR="001D25D9" w:rsidRDefault="001D25D9" w:rsidP="00AC19F7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Monitor, review and report on performances of existing card customers.</w:t>
      </w:r>
    </w:p>
    <w:p w:rsidR="00187F50" w:rsidRPr="009A4312" w:rsidRDefault="00187F50" w:rsidP="00187F50">
      <w:pPr>
        <w:pStyle w:val="ListParagraph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B42612" w:rsidRDefault="00B42612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7F50" w:rsidRPr="009A4312" w:rsidRDefault="00187F50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D25D9" w:rsidRPr="009A4312" w:rsidRDefault="008D2783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Sep. 2007 – March 2008: </w:t>
      </w:r>
      <w:r w:rsidRPr="009A4312">
        <w:rPr>
          <w:rFonts w:ascii="Times New Roman" w:hAnsi="Times New Roman"/>
          <w:b/>
          <w:sz w:val="24"/>
          <w:szCs w:val="24"/>
        </w:rPr>
        <w:t>Barclays Bank of Kenya Ltd</w:t>
      </w:r>
      <w:r w:rsidRPr="009A4312">
        <w:rPr>
          <w:rFonts w:ascii="Times New Roman" w:hAnsi="Times New Roman"/>
          <w:sz w:val="24"/>
          <w:szCs w:val="24"/>
        </w:rPr>
        <w:t>.</w:t>
      </w:r>
    </w:p>
    <w:p w:rsidR="008D2783" w:rsidRPr="009A4312" w:rsidRDefault="008D2783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b/>
          <w:sz w:val="24"/>
          <w:szCs w:val="24"/>
        </w:rPr>
        <w:t>Position</w:t>
      </w:r>
      <w:r w:rsidRPr="009A4312">
        <w:rPr>
          <w:rFonts w:ascii="Times New Roman" w:hAnsi="Times New Roman"/>
          <w:sz w:val="24"/>
          <w:szCs w:val="24"/>
        </w:rPr>
        <w:t>-Barclaycard Direct Sales Representative</w:t>
      </w:r>
    </w:p>
    <w:p w:rsidR="008D2783" w:rsidRPr="009A4312" w:rsidRDefault="008D2783" w:rsidP="00D574F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9A4312">
        <w:rPr>
          <w:rFonts w:ascii="Times New Roman" w:hAnsi="Times New Roman"/>
          <w:b/>
          <w:sz w:val="24"/>
          <w:szCs w:val="24"/>
          <w:u w:val="single"/>
        </w:rPr>
        <w:t>Key Responsibilities</w:t>
      </w:r>
    </w:p>
    <w:p w:rsidR="008D2783" w:rsidRPr="009A4312" w:rsidRDefault="008D2783" w:rsidP="00AC19F7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Solicit new customers/clients and sell card products to new customers.</w:t>
      </w:r>
    </w:p>
    <w:p w:rsidR="008D2783" w:rsidRPr="009A4312" w:rsidRDefault="008D2783" w:rsidP="00AC19F7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Appraise new card applications and recommend on credit worthiness.</w:t>
      </w:r>
    </w:p>
    <w:p w:rsidR="008D2783" w:rsidRPr="009A4312" w:rsidRDefault="008D2783" w:rsidP="00AC19F7">
      <w:pPr>
        <w:spacing w:after="0" w:line="240" w:lineRule="auto"/>
        <w:ind w:firstLine="1995"/>
        <w:rPr>
          <w:rFonts w:ascii="Times New Roman" w:hAnsi="Times New Roman"/>
          <w:sz w:val="24"/>
          <w:szCs w:val="24"/>
        </w:rPr>
      </w:pPr>
    </w:p>
    <w:p w:rsidR="00B91E02" w:rsidRPr="009A4312" w:rsidRDefault="00B91E02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 xml:space="preserve">Oct. 2002 – July </w:t>
      </w:r>
      <w:r w:rsidR="003115B0" w:rsidRPr="009A4312">
        <w:rPr>
          <w:rFonts w:ascii="Times New Roman" w:hAnsi="Times New Roman"/>
          <w:sz w:val="24"/>
          <w:szCs w:val="24"/>
        </w:rPr>
        <w:t>2005:</w:t>
      </w:r>
      <w:r w:rsidR="003115B0" w:rsidRPr="009A4312">
        <w:rPr>
          <w:rFonts w:ascii="Times New Roman" w:hAnsi="Times New Roman"/>
          <w:b/>
          <w:sz w:val="24"/>
          <w:szCs w:val="24"/>
        </w:rPr>
        <w:t xml:space="preserve"> Crown</w:t>
      </w:r>
      <w:r w:rsidRPr="009A4312">
        <w:rPr>
          <w:rFonts w:ascii="Times New Roman" w:hAnsi="Times New Roman"/>
          <w:b/>
          <w:sz w:val="24"/>
          <w:szCs w:val="24"/>
        </w:rPr>
        <w:t xml:space="preserve"> Berger (K) Ltd</w:t>
      </w:r>
      <w:r w:rsidRPr="009A4312">
        <w:rPr>
          <w:rFonts w:ascii="Times New Roman" w:hAnsi="Times New Roman"/>
          <w:sz w:val="24"/>
          <w:szCs w:val="24"/>
        </w:rPr>
        <w:t>.</w:t>
      </w:r>
    </w:p>
    <w:p w:rsidR="00B91E02" w:rsidRPr="009A4312" w:rsidRDefault="00B91E02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b/>
          <w:sz w:val="24"/>
          <w:szCs w:val="24"/>
        </w:rPr>
        <w:t>Position</w:t>
      </w:r>
      <w:r w:rsidRPr="009A4312">
        <w:rPr>
          <w:rFonts w:ascii="Times New Roman" w:hAnsi="Times New Roman"/>
          <w:sz w:val="24"/>
          <w:szCs w:val="24"/>
        </w:rPr>
        <w:t>: Customer Care Officer</w:t>
      </w:r>
    </w:p>
    <w:p w:rsidR="00B91E02" w:rsidRPr="009A4312" w:rsidRDefault="00B91E02" w:rsidP="00D574F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9A4312">
        <w:rPr>
          <w:rFonts w:ascii="Times New Roman" w:hAnsi="Times New Roman"/>
          <w:b/>
          <w:sz w:val="24"/>
          <w:szCs w:val="24"/>
          <w:u w:val="single"/>
        </w:rPr>
        <w:t>Key Responsibilities</w:t>
      </w:r>
    </w:p>
    <w:p w:rsidR="00B91E02" w:rsidRPr="009A4312" w:rsidRDefault="00B91E02" w:rsidP="00DD5F9B">
      <w:pPr>
        <w:pStyle w:val="ListParagraph"/>
        <w:numPr>
          <w:ilvl w:val="4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Selling the products benefits.</w:t>
      </w:r>
    </w:p>
    <w:p w:rsidR="00B91E02" w:rsidRPr="009A4312" w:rsidRDefault="00B91E02" w:rsidP="00DD5F9B">
      <w:pPr>
        <w:pStyle w:val="ListParagraph"/>
        <w:numPr>
          <w:ilvl w:val="4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Receiving and processing customer orders.</w:t>
      </w:r>
    </w:p>
    <w:p w:rsidR="00326192" w:rsidRPr="009A4312" w:rsidRDefault="00326192" w:rsidP="00DD5F9B">
      <w:pPr>
        <w:pStyle w:val="ListParagraph"/>
        <w:numPr>
          <w:ilvl w:val="4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Offering technical advice to customers.</w:t>
      </w:r>
    </w:p>
    <w:p w:rsidR="0075413A" w:rsidRPr="009A4312" w:rsidRDefault="0075413A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413A" w:rsidRPr="009A4312" w:rsidRDefault="0075413A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413A" w:rsidRPr="009A4312" w:rsidRDefault="0075413A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HOBBIES</w:t>
      </w:r>
    </w:p>
    <w:p w:rsidR="0075413A" w:rsidRPr="009A4312" w:rsidRDefault="0075413A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lastRenderedPageBreak/>
        <w:t>Social work and research</w:t>
      </w:r>
    </w:p>
    <w:p w:rsidR="0075413A" w:rsidRPr="009A4312" w:rsidRDefault="0075413A" w:rsidP="00D574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4312">
        <w:rPr>
          <w:rFonts w:ascii="Times New Roman" w:hAnsi="Times New Roman"/>
          <w:sz w:val="24"/>
          <w:szCs w:val="24"/>
        </w:rPr>
        <w:t>Listening to music</w:t>
      </w:r>
    </w:p>
    <w:p w:rsidR="0075413A" w:rsidRPr="009A4312" w:rsidRDefault="0075413A" w:rsidP="00D574F8">
      <w:pPr>
        <w:spacing w:after="0" w:line="240" w:lineRule="auto"/>
        <w:rPr>
          <w:rFonts w:ascii="Times New Roman" w:hAnsi="Times New Roman"/>
        </w:rPr>
      </w:pPr>
      <w:r w:rsidRPr="009A4312">
        <w:rPr>
          <w:rFonts w:ascii="Times New Roman" w:hAnsi="Times New Roman"/>
          <w:sz w:val="24"/>
          <w:szCs w:val="24"/>
        </w:rPr>
        <w:t>Sharing ideas and experiences</w:t>
      </w:r>
    </w:p>
    <w:p w:rsidR="002C4056" w:rsidRPr="009A4312" w:rsidRDefault="002C4056" w:rsidP="00D574F8">
      <w:pPr>
        <w:spacing w:after="0" w:line="240" w:lineRule="auto"/>
        <w:rPr>
          <w:rFonts w:ascii="Times New Roman" w:hAnsi="Times New Roman"/>
        </w:rPr>
      </w:pPr>
    </w:p>
    <w:p w:rsidR="002C4056" w:rsidRPr="009A4312" w:rsidRDefault="002C4056" w:rsidP="00D574F8">
      <w:pPr>
        <w:spacing w:after="0" w:line="240" w:lineRule="auto"/>
        <w:rPr>
          <w:rFonts w:ascii="Times New Roman" w:hAnsi="Times New Roman"/>
        </w:rPr>
      </w:pPr>
    </w:p>
    <w:p w:rsidR="002C4056" w:rsidRDefault="002C4056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9A4312">
        <w:rPr>
          <w:rFonts w:ascii="Times New Roman" w:hAnsi="Times New Roman"/>
          <w:b/>
          <w:sz w:val="28"/>
          <w:szCs w:val="28"/>
          <w:u w:val="single"/>
        </w:rPr>
        <w:t>REFEREES</w:t>
      </w:r>
    </w:p>
    <w:p w:rsidR="00D93CF9" w:rsidRDefault="00D93CF9" w:rsidP="00D574F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D361B" w:rsidRPr="00D93CF9" w:rsidRDefault="00332188" w:rsidP="00D93CF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Eng. Lucy Njambi</w:t>
      </w:r>
    </w:p>
    <w:p w:rsidR="00332188" w:rsidRDefault="00332188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Director</w:t>
      </w:r>
    </w:p>
    <w:p w:rsidR="00D93CF9" w:rsidRPr="00D93CF9" w:rsidRDefault="00332188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Nairobi City Water &amp; Sewerage Company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P.O Box 30</w:t>
      </w:r>
      <w:r w:rsidR="00332188">
        <w:rPr>
          <w:rFonts w:ascii="Times New Roman" w:hAnsi="Times New Roman"/>
          <w:sz w:val="24"/>
          <w:szCs w:val="24"/>
        </w:rPr>
        <w:t>656</w:t>
      </w:r>
      <w:r w:rsidRPr="00D93CF9">
        <w:rPr>
          <w:rFonts w:ascii="Times New Roman" w:hAnsi="Times New Roman"/>
          <w:sz w:val="24"/>
          <w:szCs w:val="24"/>
        </w:rPr>
        <w:t>-00100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Nairobi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9" w:rsidRPr="00D93CF9" w:rsidRDefault="00D93CF9" w:rsidP="00D93CF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Sarah M. Tibatemwa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Director, IWA Africa office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P.O Box 68200-00200</w:t>
      </w:r>
    </w:p>
    <w:p w:rsid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Nairobi</w:t>
      </w:r>
    </w:p>
    <w:p w:rsidR="00A4578E" w:rsidRDefault="00A4578E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0719-504 022</w:t>
      </w:r>
    </w:p>
    <w:p w:rsidR="00A4578E" w:rsidRDefault="00A4578E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sarah.tibatemwa@iwahq.org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9" w:rsidRPr="00D93CF9" w:rsidRDefault="00332188" w:rsidP="00D93CF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Felix Lukwa Lusiri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Quality Assurance Manager</w:t>
      </w:r>
    </w:p>
    <w:p w:rsidR="00332188" w:rsidRPr="00D93CF9" w:rsidRDefault="00332188" w:rsidP="0033218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Nairobi City Water and Sewerage Company</w:t>
      </w:r>
    </w:p>
    <w:p w:rsidR="00D93CF9" w:rsidRP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P.O Box 30656-00100</w:t>
      </w:r>
    </w:p>
    <w:p w:rsid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93CF9">
        <w:rPr>
          <w:rFonts w:ascii="Times New Roman" w:hAnsi="Times New Roman"/>
          <w:sz w:val="24"/>
          <w:szCs w:val="24"/>
        </w:rPr>
        <w:t>Nairobi</w:t>
      </w:r>
    </w:p>
    <w:p w:rsidR="00A4578E" w:rsidRDefault="00A4578E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072</w:t>
      </w:r>
      <w:r w:rsidR="00332188">
        <w:rPr>
          <w:rFonts w:ascii="Times New Roman" w:hAnsi="Times New Roman"/>
          <w:sz w:val="24"/>
          <w:szCs w:val="24"/>
        </w:rPr>
        <w:t>3 450 622</w:t>
      </w:r>
    </w:p>
    <w:p w:rsidR="00A4578E" w:rsidRPr="00D93CF9" w:rsidRDefault="00A4578E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="00332188">
        <w:rPr>
          <w:rFonts w:ascii="Times New Roman" w:hAnsi="Times New Roman"/>
          <w:sz w:val="24"/>
          <w:szCs w:val="24"/>
        </w:rPr>
        <w:t>Flukwa</w:t>
      </w:r>
      <w:r>
        <w:rPr>
          <w:rFonts w:ascii="Times New Roman" w:hAnsi="Times New Roman"/>
          <w:sz w:val="24"/>
          <w:szCs w:val="24"/>
        </w:rPr>
        <w:t>@nairobiwater.co.ke</w:t>
      </w:r>
    </w:p>
    <w:p w:rsidR="00D93CF9" w:rsidRDefault="00D93CF9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7273" w:rsidRDefault="00C37273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7273" w:rsidRDefault="00C37273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7273" w:rsidRDefault="00C37273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7273" w:rsidRDefault="00C37273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7273" w:rsidRDefault="00C37273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7273" w:rsidRDefault="00C37273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7273" w:rsidRPr="00D93CF9" w:rsidRDefault="00C37273" w:rsidP="00D93CF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2DF7" w:rsidRPr="009A4312" w:rsidRDefault="00D93CF9" w:rsidP="00D574F8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3727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C2DF7" w:rsidRPr="009A4312">
        <w:rPr>
          <w:rFonts w:ascii="Times New Roman" w:hAnsi="Times New Roman"/>
          <w:b/>
        </w:rPr>
        <w:t>Sincerely Francis M. Muthumo</w:t>
      </w:r>
    </w:p>
    <w:p w:rsidR="006B25F6" w:rsidRPr="009A4312" w:rsidRDefault="006B25F6" w:rsidP="00D574F8">
      <w:pPr>
        <w:spacing w:after="0" w:line="240" w:lineRule="auto"/>
        <w:rPr>
          <w:rFonts w:ascii="Times New Roman" w:hAnsi="Times New Roman"/>
        </w:rPr>
      </w:pPr>
    </w:p>
    <w:p w:rsidR="00874EDC" w:rsidRPr="009A4312" w:rsidRDefault="00874EDC" w:rsidP="00D574F8">
      <w:pPr>
        <w:spacing w:after="0" w:line="240" w:lineRule="auto"/>
        <w:rPr>
          <w:rFonts w:ascii="Times New Roman" w:hAnsi="Times New Roman"/>
        </w:rPr>
      </w:pPr>
    </w:p>
    <w:sectPr w:rsidR="00874EDC" w:rsidRPr="009A4312" w:rsidSect="00C0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9FD"/>
    <w:multiLevelType w:val="hybridMultilevel"/>
    <w:tmpl w:val="C8C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EA3"/>
    <w:multiLevelType w:val="hybridMultilevel"/>
    <w:tmpl w:val="5AC25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88A"/>
    <w:multiLevelType w:val="hybridMultilevel"/>
    <w:tmpl w:val="27CE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5F9"/>
    <w:multiLevelType w:val="hybridMultilevel"/>
    <w:tmpl w:val="5A44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7AEE"/>
    <w:multiLevelType w:val="hybridMultilevel"/>
    <w:tmpl w:val="84BED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6211C"/>
    <w:multiLevelType w:val="hybridMultilevel"/>
    <w:tmpl w:val="A7A62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D1EDD"/>
    <w:multiLevelType w:val="hybridMultilevel"/>
    <w:tmpl w:val="792C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17822"/>
    <w:multiLevelType w:val="hybridMultilevel"/>
    <w:tmpl w:val="4F40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323E5"/>
    <w:multiLevelType w:val="hybridMultilevel"/>
    <w:tmpl w:val="5E2295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F5A43B8"/>
    <w:multiLevelType w:val="hybridMultilevel"/>
    <w:tmpl w:val="6172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D2880"/>
    <w:multiLevelType w:val="hybridMultilevel"/>
    <w:tmpl w:val="CEFA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AD"/>
    <w:rsid w:val="0008772B"/>
    <w:rsid w:val="000D361B"/>
    <w:rsid w:val="0013727F"/>
    <w:rsid w:val="001409BF"/>
    <w:rsid w:val="00156700"/>
    <w:rsid w:val="00187F50"/>
    <w:rsid w:val="001B60BB"/>
    <w:rsid w:val="001B7BAD"/>
    <w:rsid w:val="001D25D9"/>
    <w:rsid w:val="001F6774"/>
    <w:rsid w:val="00251D74"/>
    <w:rsid w:val="00281971"/>
    <w:rsid w:val="002A5A12"/>
    <w:rsid w:val="002B5DBD"/>
    <w:rsid w:val="002C4056"/>
    <w:rsid w:val="002D2693"/>
    <w:rsid w:val="003075DC"/>
    <w:rsid w:val="003115B0"/>
    <w:rsid w:val="00326192"/>
    <w:rsid w:val="00332188"/>
    <w:rsid w:val="003B7476"/>
    <w:rsid w:val="003D491C"/>
    <w:rsid w:val="00483DD6"/>
    <w:rsid w:val="004B49B4"/>
    <w:rsid w:val="0055140F"/>
    <w:rsid w:val="0056010C"/>
    <w:rsid w:val="00571EDA"/>
    <w:rsid w:val="00576275"/>
    <w:rsid w:val="005B0487"/>
    <w:rsid w:val="005F09AD"/>
    <w:rsid w:val="005F160D"/>
    <w:rsid w:val="00631EE7"/>
    <w:rsid w:val="006432A1"/>
    <w:rsid w:val="006866F7"/>
    <w:rsid w:val="00694D8B"/>
    <w:rsid w:val="006B25F6"/>
    <w:rsid w:val="006F5743"/>
    <w:rsid w:val="00710A45"/>
    <w:rsid w:val="007110F4"/>
    <w:rsid w:val="0075413A"/>
    <w:rsid w:val="0081206B"/>
    <w:rsid w:val="0082749D"/>
    <w:rsid w:val="00860B26"/>
    <w:rsid w:val="00874EDC"/>
    <w:rsid w:val="008813FA"/>
    <w:rsid w:val="008A13CF"/>
    <w:rsid w:val="008A49D0"/>
    <w:rsid w:val="008D2783"/>
    <w:rsid w:val="00907B8B"/>
    <w:rsid w:val="00982CB4"/>
    <w:rsid w:val="009A4312"/>
    <w:rsid w:val="009A6A82"/>
    <w:rsid w:val="009B74F6"/>
    <w:rsid w:val="009D7CC3"/>
    <w:rsid w:val="009E0C37"/>
    <w:rsid w:val="00A401A5"/>
    <w:rsid w:val="00A4578E"/>
    <w:rsid w:val="00A67030"/>
    <w:rsid w:val="00A84CD1"/>
    <w:rsid w:val="00A93482"/>
    <w:rsid w:val="00AA1CF4"/>
    <w:rsid w:val="00AC19F7"/>
    <w:rsid w:val="00B238E3"/>
    <w:rsid w:val="00B42612"/>
    <w:rsid w:val="00B676A1"/>
    <w:rsid w:val="00B91E02"/>
    <w:rsid w:val="00BE0D5C"/>
    <w:rsid w:val="00BE7D0E"/>
    <w:rsid w:val="00C030C7"/>
    <w:rsid w:val="00C06452"/>
    <w:rsid w:val="00C13410"/>
    <w:rsid w:val="00C37273"/>
    <w:rsid w:val="00C76F74"/>
    <w:rsid w:val="00CE04ED"/>
    <w:rsid w:val="00D02B1E"/>
    <w:rsid w:val="00D574F8"/>
    <w:rsid w:val="00D741A8"/>
    <w:rsid w:val="00D9310E"/>
    <w:rsid w:val="00D93CF9"/>
    <w:rsid w:val="00DD5F9B"/>
    <w:rsid w:val="00DD7F26"/>
    <w:rsid w:val="00DE04F2"/>
    <w:rsid w:val="00DE1E5B"/>
    <w:rsid w:val="00EA35B3"/>
    <w:rsid w:val="00EE0FDE"/>
    <w:rsid w:val="00F13965"/>
    <w:rsid w:val="00F261AD"/>
    <w:rsid w:val="00F27E64"/>
    <w:rsid w:val="00FA6262"/>
    <w:rsid w:val="00FC2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30B8"/>
  <w15:docId w15:val="{56D71085-B9FF-4FE4-A61B-8C2079CF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0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4E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1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thumo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thum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m\AppData\Local\Microsoft\Windows\Temporary%20Internet%20Files\Content.IE5\AYZ43MMW\Francis%20bio%20da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FDC26-1967-4D26-B0A4-3D4E536A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Francis bio data.dot</Template>
  <TotalTime>32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nwc</Company>
  <LinksUpToDate>false</LinksUpToDate>
  <CharactersWithSpaces>5805</CharactersWithSpaces>
  <SharedDoc>false</SharedDoc>
  <HLinks>
    <vt:vector size="12" baseType="variant">
      <vt:variant>
        <vt:i4>917561</vt:i4>
      </vt:variant>
      <vt:variant>
        <vt:i4>3</vt:i4>
      </vt:variant>
      <vt:variant>
        <vt:i4>0</vt:i4>
      </vt:variant>
      <vt:variant>
        <vt:i4>5</vt:i4>
      </vt:variant>
      <vt:variant>
        <vt:lpwstr>mailto:fthumo@yahoo.com</vt:lpwstr>
      </vt:variant>
      <vt:variant>
        <vt:lpwstr/>
      </vt:variant>
      <vt:variant>
        <vt:i4>917561</vt:i4>
      </vt:variant>
      <vt:variant>
        <vt:i4>0</vt:i4>
      </vt:variant>
      <vt:variant>
        <vt:i4>0</vt:i4>
      </vt:variant>
      <vt:variant>
        <vt:i4>5</vt:i4>
      </vt:variant>
      <vt:variant>
        <vt:lpwstr>mailto:fthumo@yahoo.com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Muthumo</dc:creator>
  <cp:lastModifiedBy>Francis Muthumo</cp:lastModifiedBy>
  <cp:revision>9</cp:revision>
  <cp:lastPrinted>2012-12-21T11:40:00Z</cp:lastPrinted>
  <dcterms:created xsi:type="dcterms:W3CDTF">2019-01-30T09:12:00Z</dcterms:created>
  <dcterms:modified xsi:type="dcterms:W3CDTF">2019-10-11T07:52:00Z</dcterms:modified>
</cp:coreProperties>
</file>