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CE" w:rsidRPr="002F3D75" w:rsidRDefault="009D0FF3" w:rsidP="002F3D7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469265</wp:posOffset>
                </wp:positionH>
                <wp:positionV relativeFrom="page">
                  <wp:posOffset>460375</wp:posOffset>
                </wp:positionV>
                <wp:extent cx="7125970" cy="9429115"/>
                <wp:effectExtent l="14605" t="6350" r="12700" b="1333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9429115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sx="125000" sy="125000" algn="b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345900B1" id="AutoShape 13" o:spid="_x0000_s1026" style="position:absolute;margin-left:36.95pt;margin-top:36.25pt;width:561.1pt;height:742.45pt;z-index:251660288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" o:allowincell="f" filled="f" fillcolor="black" strokecolor="#d8d8d8 [2732]" strokeweight="1pt">
                <v:shadow type="perspective" opacity=".5" origin=".5,.5" offset="-6pt,-6pt" matrix="1.25,,,1.25"/>
                <w10:wrap anchorx="page" anchory="page"/>
              </v:roundrect>
            </w:pict>
          </mc:Fallback>
        </mc:AlternateContent>
      </w: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8890"/>
                <wp:effectExtent l="0" t="3175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2DA4" w:rsidRDefault="00942DA4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0;margin-top:0;width:559.75pt;height:.7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" o:allowincell="f" filled="f" stroked="f">
                <v:textbox style="mso-fit-shape-to-text:t" inset="0,0,0,0">
                  <w:txbxContent>
                    <w:p w:rsidR="00942DA4" w:rsidRDefault="00942DA4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401CE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CURRICULUM VITAE</w:t>
      </w:r>
    </w:p>
    <w:p w:rsidR="00D401CE" w:rsidRPr="0076307C" w:rsidRDefault="0076307C" w:rsidP="002F3D7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gramStart"/>
      <w:r w:rsidRPr="0076307C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Marion  </w:t>
      </w:r>
      <w:proofErr w:type="spellStart"/>
      <w:r w:rsidRPr="0076307C">
        <w:rPr>
          <w:rFonts w:ascii="Times New Roman" w:eastAsia="Times New Roman" w:hAnsi="Times New Roman"/>
          <w:bCs/>
          <w:color w:val="000000"/>
          <w:sz w:val="24"/>
          <w:szCs w:val="24"/>
        </w:rPr>
        <w:t>Kalusa</w:t>
      </w:r>
      <w:proofErr w:type="spellEnd"/>
      <w:proofErr w:type="gramEnd"/>
      <w:r w:rsidRPr="0076307C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Amukuzi</w:t>
      </w:r>
    </w:p>
    <w:p w:rsidR="0076307C" w:rsidRPr="0076307C" w:rsidRDefault="0076307C" w:rsidP="002F3D75">
      <w:pPr>
        <w:spacing w:after="0" w:line="240" w:lineRule="auto"/>
        <w:jc w:val="center"/>
        <w:rPr>
          <w:rFonts w:ascii="Times New Roman" w:eastAsia="Times New Roman" w:hAnsi="Times New Roman"/>
          <w:bCs/>
          <w:color w:val="auto"/>
          <w:sz w:val="24"/>
          <w:szCs w:val="24"/>
        </w:rPr>
      </w:pPr>
      <w:r w:rsidRPr="0076307C">
        <w:rPr>
          <w:rFonts w:ascii="Times New Roman" w:eastAsia="Times New Roman" w:hAnsi="Times New Roman"/>
          <w:bCs/>
          <w:color w:val="auto"/>
          <w:sz w:val="24"/>
          <w:szCs w:val="24"/>
        </w:rPr>
        <w:t xml:space="preserve">Email: </w:t>
      </w:r>
      <w:hyperlink r:id="rId11" w:history="1">
        <w:r w:rsidRPr="0076307C">
          <w:rPr>
            <w:rStyle w:val="Hyperlink"/>
            <w:rFonts w:ascii="Times New Roman" w:eastAsia="Times New Roman" w:hAnsi="Times New Roman"/>
            <w:bCs/>
            <w:color w:val="auto"/>
            <w:sz w:val="24"/>
            <w:szCs w:val="24"/>
          </w:rPr>
          <w:t>mamukuzi@riarauniversity.ac.ke</w:t>
        </w:r>
      </w:hyperlink>
      <w:r w:rsidRPr="0076307C">
        <w:rPr>
          <w:rFonts w:ascii="Times New Roman" w:eastAsia="Times New Roman" w:hAnsi="Times New Roman"/>
          <w:bCs/>
          <w:color w:val="auto"/>
          <w:sz w:val="24"/>
          <w:szCs w:val="24"/>
        </w:rPr>
        <w:t xml:space="preserve"> or </w:t>
      </w:r>
      <w:hyperlink r:id="rId12" w:history="1">
        <w:r w:rsidRPr="0076307C">
          <w:rPr>
            <w:rStyle w:val="Hyperlink"/>
            <w:rFonts w:ascii="Times New Roman" w:eastAsia="Times New Roman" w:hAnsi="Times New Roman"/>
            <w:bCs/>
            <w:color w:val="auto"/>
            <w:sz w:val="24"/>
            <w:szCs w:val="24"/>
          </w:rPr>
          <w:t>mamutunga@gmail.com</w:t>
        </w:r>
      </w:hyperlink>
    </w:p>
    <w:p w:rsidR="00D401CE" w:rsidRPr="0076307C" w:rsidRDefault="0076307C" w:rsidP="002F3D75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76307C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Cell: +254 0721 </w:t>
      </w:r>
      <w:r w:rsidR="00D401CE" w:rsidRPr="0076307C">
        <w:rPr>
          <w:rFonts w:ascii="Times New Roman" w:eastAsia="Times New Roman" w:hAnsi="Times New Roman"/>
          <w:bCs/>
          <w:color w:val="000000"/>
          <w:sz w:val="24"/>
          <w:szCs w:val="24"/>
        </w:rPr>
        <w:t>728</w:t>
      </w:r>
      <w:r w:rsidRPr="0076307C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</w:t>
      </w:r>
      <w:r w:rsidR="00D401CE" w:rsidRPr="0076307C">
        <w:rPr>
          <w:rFonts w:ascii="Times New Roman" w:eastAsia="Times New Roman" w:hAnsi="Times New Roman"/>
          <w:bCs/>
          <w:color w:val="000000"/>
          <w:sz w:val="24"/>
          <w:szCs w:val="24"/>
        </w:rPr>
        <w:t>215</w:t>
      </w:r>
    </w:p>
    <w:p w:rsidR="007611C2" w:rsidRPr="002F3D75" w:rsidRDefault="007611C2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__________________________________________________________________________</w:t>
      </w:r>
    </w:p>
    <w:p w:rsidR="001F5CC4" w:rsidRDefault="001F5CC4" w:rsidP="001F5C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Professional Skills</w:t>
      </w:r>
    </w:p>
    <w:p w:rsidR="003045F8" w:rsidRPr="002F3D75" w:rsidRDefault="00D401CE" w:rsidP="0026492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Proficiency with the following programs</w:t>
      </w:r>
      <w:r w:rsidR="00724C7F">
        <w:rPr>
          <w:rFonts w:ascii="Times New Roman" w:eastAsia="Times New Roman" w:hAnsi="Times New Roman"/>
          <w:sz w:val="24"/>
          <w:szCs w:val="24"/>
        </w:rPr>
        <w:t>:</w:t>
      </w:r>
    </w:p>
    <w:p w:rsidR="00D401CE" w:rsidRPr="002F3D75" w:rsidRDefault="001F5CC4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>Adobe Premiere        </w:t>
      </w:r>
      <w:r w:rsidR="003045F8" w:rsidRPr="002F3D75">
        <w:rPr>
          <w:rFonts w:ascii="Times New Roman" w:eastAsia="Times New Roman" w:hAnsi="Times New Roman"/>
          <w:color w:val="000000"/>
          <w:sz w:val="24"/>
          <w:szCs w:val="24"/>
        </w:rPr>
        <w:t>                              </w:t>
      </w:r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  </w:t>
      </w:r>
      <w:r w:rsidR="003045F8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 </w:t>
      </w:r>
      <w:r w:rsidR="00F15CB4">
        <w:rPr>
          <w:rFonts w:ascii="Times New Roman" w:eastAsia="Times New Roman" w:hAnsi="Times New Roman"/>
          <w:color w:val="000000"/>
          <w:sz w:val="24"/>
          <w:szCs w:val="24"/>
        </w:rPr>
        <w:t xml:space="preserve">    </w:t>
      </w:r>
      <w:r w:rsidR="00734F7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>Avid</w:t>
      </w:r>
      <w:r w:rsidR="003045F8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Media</w:t>
      </w:r>
      <w:proofErr w:type="gramEnd"/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Composer</w:t>
      </w:r>
    </w:p>
    <w:p w:rsidR="00D401CE" w:rsidRPr="002F3D75" w:rsidRDefault="001F5CC4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Adobe </w:t>
      </w:r>
      <w:proofErr w:type="gramStart"/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>After</w:t>
      </w:r>
      <w:proofErr w:type="gramEnd"/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Effects                                           </w:t>
      </w:r>
      <w:r w:rsidR="003045F8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</w:t>
      </w:r>
      <w:r w:rsidR="00734F72">
        <w:rPr>
          <w:rFonts w:ascii="Times New Roman" w:eastAsia="Times New Roman" w:hAnsi="Times New Roman"/>
          <w:color w:val="000000"/>
          <w:sz w:val="24"/>
          <w:szCs w:val="24"/>
        </w:rPr>
        <w:t xml:space="preserve">      </w:t>
      </w:r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>Adobe Audition</w:t>
      </w:r>
    </w:p>
    <w:p w:rsidR="00D401CE" w:rsidRPr="002F3D75" w:rsidRDefault="001F5CC4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>Adobe Photo-shop/ Illustrator/ In-design</w:t>
      </w:r>
      <w:r w:rsidR="00CB0B11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        </w:t>
      </w:r>
      <w:r w:rsidR="003045F8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</w:t>
      </w:r>
      <w:r w:rsidR="00615043"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r w:rsidR="003045F8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  </w:t>
      </w:r>
      <w:r w:rsidR="00CB0B11" w:rsidRPr="002F3D75">
        <w:rPr>
          <w:rFonts w:ascii="Times New Roman" w:eastAsia="Times New Roman" w:hAnsi="Times New Roman"/>
          <w:color w:val="000000"/>
          <w:sz w:val="24"/>
          <w:szCs w:val="24"/>
        </w:rPr>
        <w:t>Final cut Pro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</w:t>
      </w:r>
    </w:p>
    <w:p w:rsidR="007C481A" w:rsidRDefault="001F5CC4" w:rsidP="00EA404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Experience</w:t>
      </w:r>
    </w:p>
    <w:p w:rsidR="007C481A" w:rsidRDefault="007C481A" w:rsidP="00EA404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7C481A" w:rsidRDefault="007C481A" w:rsidP="007C481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7C481A">
        <w:rPr>
          <w:rFonts w:ascii="Times New Roman" w:eastAsia="Times New Roman" w:hAnsi="Times New Roman"/>
          <w:bCs/>
          <w:color w:val="000000"/>
          <w:sz w:val="24"/>
          <w:szCs w:val="24"/>
        </w:rPr>
        <w:t>Eight years’ experience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in teaching diploma in journalism both practical and theoretical classes.</w:t>
      </w:r>
    </w:p>
    <w:p w:rsidR="007C481A" w:rsidRDefault="007C481A" w:rsidP="007C481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Experience </w:t>
      </w:r>
      <w:r w:rsidR="002F0365">
        <w:rPr>
          <w:rFonts w:ascii="Times New Roman" w:eastAsia="Times New Roman" w:hAnsi="Times New Roman"/>
          <w:bCs/>
          <w:color w:val="000000"/>
          <w:sz w:val="24"/>
          <w:szCs w:val="24"/>
        </w:rPr>
        <w:t>as a Studio M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anager; managing issuance and maintenance of studio equipment</w:t>
      </w:r>
      <w:r w:rsidR="002F0365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as well as </w:t>
      </w:r>
      <w:r w:rsidR="001E3B3B">
        <w:rPr>
          <w:rFonts w:ascii="Times New Roman" w:eastAsia="Times New Roman" w:hAnsi="Times New Roman"/>
          <w:bCs/>
          <w:color w:val="000000"/>
          <w:sz w:val="24"/>
          <w:szCs w:val="24"/>
        </w:rPr>
        <w:t>assisting students with their studio projects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.</w:t>
      </w:r>
    </w:p>
    <w:p w:rsidR="007C481A" w:rsidRDefault="007C481A" w:rsidP="007C481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Experience in broadcast production and </w:t>
      </w:r>
      <w:r w:rsidR="001F5CC4">
        <w:rPr>
          <w:rFonts w:ascii="Times New Roman" w:eastAsia="Times New Roman" w:hAnsi="Times New Roman"/>
          <w:bCs/>
          <w:color w:val="000000"/>
          <w:sz w:val="24"/>
          <w:szCs w:val="24"/>
        </w:rPr>
        <w:t>print production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.</w:t>
      </w:r>
    </w:p>
    <w:p w:rsidR="007C481A" w:rsidRDefault="001F5CC4" w:rsidP="007C481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Five years of experience as an Administrative Assistant; effectively managing the department’s needs, students and parents relations.</w:t>
      </w:r>
    </w:p>
    <w:p w:rsidR="001F5CC4" w:rsidRDefault="001F5CC4" w:rsidP="007C481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Experience as an Examinations Officer.</w:t>
      </w:r>
    </w:p>
    <w:p w:rsidR="001F5CC4" w:rsidRPr="007C481A" w:rsidRDefault="001F5CC4" w:rsidP="007C481A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Knowledge in curriculum development after which I have researched on the competence of journalists in Kenya.</w:t>
      </w:r>
    </w:p>
    <w:p w:rsidR="007C481A" w:rsidRDefault="007C481A" w:rsidP="00EA404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7C481A" w:rsidRPr="002F3D75" w:rsidRDefault="007C481A" w:rsidP="007C481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</w:t>
      </w:r>
    </w:p>
    <w:p w:rsidR="007C481A" w:rsidRDefault="007C481A" w:rsidP="00EA404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3048A6" w:rsidRDefault="001F5CC4" w:rsidP="00EA404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Employment </w:t>
      </w:r>
    </w:p>
    <w:p w:rsidR="008E164B" w:rsidRDefault="008E164B" w:rsidP="005E3020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8E164B" w:rsidRDefault="008E164B" w:rsidP="005E3020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May 2018-Present</w:t>
      </w:r>
    </w:p>
    <w:p w:rsidR="008E164B" w:rsidRDefault="008E164B" w:rsidP="005E3020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8E164B" w:rsidRDefault="008E164B" w:rsidP="005E3020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Tutorial Fellow:</w:t>
      </w:r>
    </w:p>
    <w:p w:rsidR="008E164B" w:rsidRPr="00EF2252" w:rsidRDefault="008E164B" w:rsidP="008E164B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Communication and </w:t>
      </w:r>
      <w:r w:rsidRPr="00EF2252">
        <w:rPr>
          <w:rFonts w:ascii="Times New Roman" w:eastAsia="Times New Roman" w:hAnsi="Times New Roman"/>
          <w:bCs/>
          <w:color w:val="000000"/>
          <w:sz w:val="24"/>
          <w:szCs w:val="24"/>
        </w:rPr>
        <w:t>Multimedia Journalism Department</w:t>
      </w:r>
    </w:p>
    <w:p w:rsidR="008E164B" w:rsidRDefault="008E164B" w:rsidP="005E3020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EF2252" w:rsidRDefault="00EF2252" w:rsidP="005E3020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August 2013 - Present </w:t>
      </w:r>
    </w:p>
    <w:p w:rsidR="00EF2252" w:rsidRDefault="00EF2252" w:rsidP="005E3020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5E3020" w:rsidRDefault="005E3020" w:rsidP="005E3020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Riara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University</w:t>
      </w:r>
    </w:p>
    <w:p w:rsidR="00EF2252" w:rsidRPr="00EF2252" w:rsidRDefault="007C481A" w:rsidP="00EF2252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Administrative Assistant</w:t>
      </w:r>
      <w:r w:rsidR="00EF2252" w:rsidRPr="00EF225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</w:p>
    <w:p w:rsidR="00EF2252" w:rsidRPr="00EF2252" w:rsidRDefault="007C481A" w:rsidP="00EF2252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Communication and </w:t>
      </w:r>
      <w:r w:rsidR="00EF2252" w:rsidRPr="00EF2252">
        <w:rPr>
          <w:rFonts w:ascii="Times New Roman" w:eastAsia="Times New Roman" w:hAnsi="Times New Roman"/>
          <w:bCs/>
          <w:color w:val="000000"/>
          <w:sz w:val="24"/>
          <w:szCs w:val="24"/>
        </w:rPr>
        <w:t>Multimedia Journalism Department</w:t>
      </w:r>
    </w:p>
    <w:p w:rsidR="00EF2252" w:rsidRPr="0008141F" w:rsidRDefault="00EF2252" w:rsidP="0008141F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380DC2" w:rsidRDefault="0008141F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Instructor</w:t>
      </w:r>
      <w:r w:rsidR="00380DC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</w:p>
    <w:p w:rsidR="00380DC2" w:rsidRPr="005E3020" w:rsidRDefault="002F0365" w:rsidP="00380DC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Introduction to M</w:t>
      </w:r>
      <w:r w:rsidR="00380DC2" w:rsidRPr="005E3020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ass 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C</w:t>
      </w:r>
      <w:r w:rsidR="00380DC2" w:rsidRPr="005E3020">
        <w:rPr>
          <w:rFonts w:ascii="Times New Roman" w:eastAsia="Times New Roman" w:hAnsi="Times New Roman"/>
          <w:bCs/>
          <w:color w:val="000000"/>
          <w:sz w:val="24"/>
          <w:szCs w:val="24"/>
        </w:rPr>
        <w:t>ommunication</w:t>
      </w:r>
    </w:p>
    <w:p w:rsidR="00380DC2" w:rsidRDefault="00380DC2" w:rsidP="00380DC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5E3020">
        <w:rPr>
          <w:rFonts w:ascii="Times New Roman" w:eastAsia="Times New Roman" w:hAnsi="Times New Roman"/>
          <w:bCs/>
          <w:color w:val="000000"/>
          <w:sz w:val="24"/>
          <w:szCs w:val="24"/>
        </w:rPr>
        <w:t>Graphic Design and Layout</w:t>
      </w:r>
    </w:p>
    <w:p w:rsidR="00B91EC8" w:rsidRPr="005E3020" w:rsidRDefault="00B91EC8" w:rsidP="00380DC2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Newspaper Production</w:t>
      </w:r>
    </w:p>
    <w:p w:rsidR="005512F4" w:rsidRDefault="005512F4" w:rsidP="003A574B">
      <w:pPr>
        <w:pStyle w:val="ListParagraph"/>
        <w:spacing w:after="0" w:line="240" w:lineRule="auto"/>
        <w:ind w:left="810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</w:p>
    <w:p w:rsidR="00EA404B" w:rsidRDefault="00EF2252" w:rsidP="00EA404B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____________________________________________________________________________</w:t>
      </w:r>
    </w:p>
    <w:p w:rsidR="00D401CE" w:rsidRPr="002F3D75" w:rsidRDefault="00D401CE" w:rsidP="00615043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sz w:val="24"/>
          <w:szCs w:val="24"/>
        </w:rPr>
        <w:br/>
      </w:r>
      <w:r w:rsidR="002E451D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September 2010-July 2013</w:t>
      </w:r>
      <w:r w:rsidR="007611C2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        </w:t>
      </w:r>
      <w:r w:rsidR="00682CCC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Lecturer</w:t>
      </w: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                 </w:t>
      </w:r>
      <w:r w:rsidR="00935CB9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                </w:t>
      </w:r>
      <w:r w:rsidR="00682CCC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</w:t>
      </w:r>
      <w:r w:rsidRPr="002F3D75">
        <w:rPr>
          <w:rFonts w:ascii="Times New Roman" w:eastAsia="Times New Roman" w:hAnsi="Times New Roman"/>
          <w:sz w:val="24"/>
          <w:szCs w:val="24"/>
        </w:rPr>
        <w:br/>
      </w: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Nairobi Institute of Business Studies (NIBS) </w:t>
      </w:r>
      <w:r w:rsidRPr="002F3D75">
        <w:rPr>
          <w:rFonts w:ascii="Times New Roman" w:eastAsia="Times New Roman" w:hAnsi="Times New Roman"/>
          <w:sz w:val="24"/>
          <w:szCs w:val="24"/>
        </w:rPr>
        <w:br/>
      </w: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Lecturer-Journalism Department</w:t>
      </w:r>
    </w:p>
    <w:p w:rsidR="0008141F" w:rsidRPr="0008141F" w:rsidRDefault="0008141F" w:rsidP="002F3D7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08141F">
        <w:rPr>
          <w:rFonts w:ascii="Times New Roman" w:eastAsia="Times New Roman" w:hAnsi="Times New Roman"/>
          <w:bCs/>
          <w:color w:val="000000"/>
          <w:sz w:val="24"/>
          <w:szCs w:val="24"/>
        </w:rPr>
        <w:t>Investigative Journalism</w:t>
      </w:r>
    </w:p>
    <w:p w:rsidR="00D401CE" w:rsidRPr="002F3D75" w:rsidRDefault="00D401CE" w:rsidP="002F3D7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Sound Production</w:t>
      </w:r>
    </w:p>
    <w:p w:rsidR="00D401CE" w:rsidRPr="002F3D75" w:rsidRDefault="00D401CE" w:rsidP="002F3D7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Audio and Video Editing</w:t>
      </w:r>
    </w:p>
    <w:p w:rsidR="00D401CE" w:rsidRPr="002F3D75" w:rsidRDefault="00D401CE" w:rsidP="002F3D7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Desk Top Publishing</w:t>
      </w:r>
      <w:r w:rsidR="00A443F0" w:rsidRPr="002F3D75">
        <w:rPr>
          <w:rFonts w:ascii="Times New Roman" w:eastAsia="Times New Roman" w:hAnsi="Times New Roman"/>
          <w:color w:val="000000"/>
          <w:sz w:val="24"/>
          <w:szCs w:val="24"/>
        </w:rPr>
        <w:t>(Graphic Design)</w:t>
      </w:r>
    </w:p>
    <w:p w:rsidR="0013081E" w:rsidRPr="002F3D75" w:rsidRDefault="0013081E" w:rsidP="002F3D7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Television Production</w:t>
      </w:r>
    </w:p>
    <w:p w:rsidR="00D401CE" w:rsidRPr="002F3D75" w:rsidRDefault="00D401CE" w:rsidP="002F3D7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Newspaper Reporting</w:t>
      </w:r>
    </w:p>
    <w:p w:rsidR="0008141F" w:rsidRPr="00EF2252" w:rsidRDefault="00A443F0" w:rsidP="00EF225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Mass Communication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________________________________________________________________________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June 2010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Good News Production International (GNPI-A)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Nairobi.                            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Part-time.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Responsibilities</w:t>
      </w:r>
    </w:p>
    <w:p w:rsidR="00D401CE" w:rsidRPr="002F3D75" w:rsidRDefault="00D401CE" w:rsidP="002F3D75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PR and marketing </w:t>
      </w:r>
      <w:r w:rsidR="00770832" w:rsidRPr="002F3D75">
        <w:rPr>
          <w:rFonts w:ascii="Times New Roman" w:eastAsia="Times New Roman" w:hAnsi="Times New Roman"/>
          <w:color w:val="000000"/>
          <w:sz w:val="24"/>
          <w:szCs w:val="24"/>
        </w:rPr>
        <w:t>team</w:t>
      </w:r>
      <w:r w:rsidR="007C481A">
        <w:rPr>
          <w:rFonts w:ascii="Times New Roman" w:eastAsia="Times New Roman" w:hAnsi="Times New Roman"/>
          <w:color w:val="000000"/>
          <w:sz w:val="24"/>
          <w:szCs w:val="24"/>
        </w:rPr>
        <w:t xml:space="preserve"> member</w:t>
      </w:r>
      <w:r w:rsidR="00770832" w:rsidRPr="002F3D75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D401CE" w:rsidRPr="002F3D75" w:rsidRDefault="00724C7F" w:rsidP="002F3D75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>roduction of music and TV documentaries.</w:t>
      </w:r>
    </w:p>
    <w:p w:rsidR="00D401CE" w:rsidRPr="002F3D75" w:rsidRDefault="00D401CE" w:rsidP="002F3D75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Writing content for newsletters and the website.</w:t>
      </w:r>
    </w:p>
    <w:p w:rsidR="00D401CE" w:rsidRPr="002F3D75" w:rsidRDefault="00D401CE" w:rsidP="002F3D75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Writing and translating Television drama scripts                                       </w:t>
      </w:r>
      <w:r w:rsidR="00935CB9"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          </w:t>
      </w: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615043" w:rsidRPr="002F3D75" w:rsidRDefault="00615043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615043" w:rsidRDefault="002F0365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D401CE" w:rsidRPr="002F3D75" w:rsidRDefault="009D0FF3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25970" cy="9438640"/>
                <wp:effectExtent l="15240" t="6350" r="12065" b="1333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9438640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3FCB91D6" id="AutoShape 12" o:spid="_x0000_s1026" style="position:absolute;margin-left:0;margin-top:0;width:561.1pt;height:743.2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" o:allowincell="f" filled="f" fillcolor="black" strokecolor="#d8d8d8 [2732]" strokeweight="1pt">
                <w10:wrap anchorx="page" anchory="page"/>
              </v:roundrect>
            </w:pict>
          </mc:Fallback>
        </mc:AlternateContent>
      </w:r>
      <w:r w:rsidR="00D401CE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May 2009- </w:t>
      </w:r>
      <w:r w:rsidR="007611C2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March 2010        </w:t>
      </w:r>
      <w:r w:rsidR="00935CB9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D401CE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Lecturer</w:t>
      </w:r>
    </w:p>
    <w:p w:rsidR="00D401CE" w:rsidRPr="002F3D75" w:rsidRDefault="00A50066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Mombasa Technical Training I</w:t>
      </w:r>
      <w:r w:rsidR="00D401CE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nstitute.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Mombasa.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Department: Media studies    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Courses Taught:</w:t>
      </w:r>
    </w:p>
    <w:p w:rsidR="00D401CE" w:rsidRPr="002F3D75" w:rsidRDefault="00D401CE" w:rsidP="002F3D7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TV production</w:t>
      </w:r>
    </w:p>
    <w:p w:rsidR="00D401CE" w:rsidRPr="002F3D75" w:rsidRDefault="00D401CE" w:rsidP="002F3D7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News writing and reporting</w:t>
      </w:r>
    </w:p>
    <w:p w:rsidR="00D401CE" w:rsidRPr="002F3D75" w:rsidRDefault="00D401CE" w:rsidP="002F3D7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Mass communication</w:t>
      </w:r>
    </w:p>
    <w:p w:rsidR="00D401CE" w:rsidRPr="002F3D75" w:rsidRDefault="00D401CE" w:rsidP="002F3D75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Photojournalis</w:t>
      </w:r>
      <w:r w:rsidR="00A443F0" w:rsidRPr="002F3D75">
        <w:rPr>
          <w:rFonts w:ascii="Times New Roman" w:eastAsia="Times New Roman" w:hAnsi="Times New Roman"/>
          <w:color w:val="000000"/>
          <w:sz w:val="24"/>
          <w:szCs w:val="24"/>
        </w:rPr>
        <w:t>m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______________________________________________________________________________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October –Dece</w:t>
      </w:r>
      <w:r w:rsidR="007611C2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mber 2008-part-time   </w:t>
      </w: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Sound operator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Media Development in Africa (</w:t>
      </w:r>
      <w:proofErr w:type="spellStart"/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Medeva</w:t>
      </w:r>
      <w:proofErr w:type="spellEnd"/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)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Nairobi.</w:t>
      </w:r>
    </w:p>
    <w:p w:rsidR="00D401CE" w:rsidRPr="002F3D75" w:rsidRDefault="00D401CE" w:rsidP="002F3D75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The woman’s show </w:t>
      </w: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(Aired on Citizen Television)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Responsibilities:</w:t>
      </w:r>
    </w:p>
    <w:p w:rsidR="00D401CE" w:rsidRPr="002F3D75" w:rsidRDefault="00D401CE" w:rsidP="002F3D75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Connecting and testing sound equipment</w:t>
      </w:r>
    </w:p>
    <w:p w:rsidR="00D401CE" w:rsidRPr="002F3D75" w:rsidRDefault="00D401CE" w:rsidP="002F3D75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Boom operation.</w:t>
      </w:r>
    </w:p>
    <w:p w:rsidR="007611C2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Agenda Kenya (</w:t>
      </w: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Aired on Kenya Broadcasting Corporation)                      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Video Tape Record</w:t>
      </w:r>
      <w:r w:rsidR="00724C7F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ing.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Responsibilities:</w:t>
      </w:r>
    </w:p>
    <w:p w:rsidR="00D401CE" w:rsidRPr="002F3D75" w:rsidRDefault="00D401CE" w:rsidP="002F3D75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Connecting cameras to the monitors, vision mixer and the VTR.</w:t>
      </w:r>
    </w:p>
    <w:p w:rsidR="00D401CE" w:rsidRPr="002F3D75" w:rsidRDefault="00D401CE" w:rsidP="002F3D75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Recording all audio and video during the show.</w:t>
      </w:r>
    </w:p>
    <w:p w:rsidR="00D401CE" w:rsidRPr="002F3D75" w:rsidRDefault="00D401CE" w:rsidP="002F3D75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Running of the graphics that aired during the show.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______________________________________________________________________________</w:t>
      </w:r>
    </w:p>
    <w:p w:rsidR="00350E33" w:rsidRPr="002F3D75" w:rsidRDefault="007611C2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January-April </w:t>
      </w:r>
      <w:proofErr w:type="gramStart"/>
      <w:r w:rsidR="00350E33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2008 .</w:t>
      </w:r>
      <w:proofErr w:type="gramEnd"/>
      <w:r w:rsidR="00350E33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Radio </w:t>
      </w:r>
      <w:r w:rsidR="00D401CE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Producer (Volunteer)                      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proofErr w:type="gramStart"/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Trans</w:t>
      </w:r>
      <w:proofErr w:type="gramEnd"/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world Radio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Nairobi.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</w:rPr>
        <w:t>Responsibilities:</w:t>
      </w:r>
    </w:p>
    <w:p w:rsidR="00D401CE" w:rsidRPr="002F3D75" w:rsidRDefault="00D401CE" w:rsidP="002F3D75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Research for programs.</w:t>
      </w:r>
    </w:p>
    <w:p w:rsidR="00D401CE" w:rsidRPr="002F3D75" w:rsidRDefault="00D401CE" w:rsidP="002F3D75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Conducting interviews</w:t>
      </w:r>
    </w:p>
    <w:p w:rsidR="00D401CE" w:rsidRPr="002F3D75" w:rsidRDefault="00D401CE" w:rsidP="002F3D75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Script writing for radio drama</w:t>
      </w:r>
    </w:p>
    <w:p w:rsidR="00D401CE" w:rsidRPr="002F3D75" w:rsidRDefault="00D401CE" w:rsidP="002F3D75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Audio mixing</w:t>
      </w:r>
    </w:p>
    <w:p w:rsidR="00D401CE" w:rsidRPr="002F3D75" w:rsidRDefault="00D401CE" w:rsidP="002F3D75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Editing and packaging of programs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2F3D75" w:rsidRPr="002F3D75" w:rsidRDefault="002F3D75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______________________________________________________________________________</w:t>
      </w:r>
    </w:p>
    <w:p w:rsidR="00FB0F85" w:rsidRPr="002F3D75" w:rsidRDefault="00FB0F85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D401CE" w:rsidRPr="002F3D75" w:rsidRDefault="001849A7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September 2006</w:t>
      </w:r>
      <w:r w:rsidR="007611C2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–December 2007. </w:t>
      </w:r>
      <w:r w:rsidR="00D401CE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Technical television</w:t>
      </w: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and radio</w:t>
      </w:r>
      <w:r w:rsidR="00D401CE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trainee   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Media Development in Africa (MEDEVA)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Acquired skills:</w:t>
      </w:r>
    </w:p>
    <w:p w:rsidR="00D401CE" w:rsidRPr="002F3D75" w:rsidRDefault="00D401CE" w:rsidP="002F3D75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Video Tape Recording</w:t>
      </w:r>
    </w:p>
    <w:p w:rsidR="00D401CE" w:rsidRPr="002F3D75" w:rsidRDefault="00D401CE" w:rsidP="002F3D75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Vision mixing</w:t>
      </w:r>
    </w:p>
    <w:p w:rsidR="00D401CE" w:rsidRPr="002F3D75" w:rsidRDefault="00D401CE" w:rsidP="002F3D75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Basic directing and editing skills</w:t>
      </w:r>
    </w:p>
    <w:p w:rsidR="00D401CE" w:rsidRPr="002F3D75" w:rsidRDefault="009D0FF3" w:rsidP="002F3D75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25970" cy="9438640"/>
                <wp:effectExtent l="15240" t="6350" r="12065" b="13335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9438640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48EE32BD" id="AutoShape 15" o:spid="_x0000_s1026" style="position:absolute;margin-left:0;margin-top:0;width:561.1pt;height:743.2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" o:allowincell="f" filled="f" fillcolor="black" strokecolor="#d8d8d8 [2732]" strokeweight="1pt">
                <w10:wrap anchorx="page" anchory="page"/>
              </v:roundrect>
            </w:pict>
          </mc:Fallback>
        </mc:AlternateContent>
      </w:r>
      <w:r w:rsidR="00D401CE" w:rsidRPr="002F3D75">
        <w:rPr>
          <w:rFonts w:ascii="Times New Roman" w:eastAsia="Times New Roman" w:hAnsi="Times New Roman"/>
          <w:color w:val="000000"/>
          <w:sz w:val="24"/>
          <w:szCs w:val="24"/>
        </w:rPr>
        <w:t>Camera work</w:t>
      </w:r>
    </w:p>
    <w:p w:rsidR="00D401CE" w:rsidRPr="002F3D75" w:rsidRDefault="00D401CE" w:rsidP="002F3D75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Radio and TV production</w:t>
      </w:r>
    </w:p>
    <w:p w:rsidR="00D401CE" w:rsidRPr="002F3D75" w:rsidRDefault="00D401CE" w:rsidP="002F3D75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Directing</w:t>
      </w:r>
    </w:p>
    <w:p w:rsidR="00D401CE" w:rsidRPr="002F3D75" w:rsidRDefault="00D401CE" w:rsidP="002F3D75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Sound recording</w:t>
      </w:r>
    </w:p>
    <w:p w:rsidR="00D401CE" w:rsidRPr="002F3D75" w:rsidRDefault="00D401CE" w:rsidP="002F3D75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Ethics and journalism</w:t>
      </w:r>
    </w:p>
    <w:p w:rsidR="00D401CE" w:rsidRPr="002F3D75" w:rsidRDefault="00D401CE" w:rsidP="002F3D75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:rsidR="007611C2" w:rsidRPr="002F3D75" w:rsidRDefault="007611C2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February- May 2006. </w:t>
      </w:r>
      <w:r w:rsidR="00D401CE"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News reporter (intern)  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Baraka FM (FEBA Radio)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Responsibilities:</w:t>
      </w:r>
    </w:p>
    <w:p w:rsidR="00D401CE" w:rsidRPr="002F3D75" w:rsidRDefault="00D401CE" w:rsidP="002F3D75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News gathering</w:t>
      </w:r>
    </w:p>
    <w:p w:rsidR="00D401CE" w:rsidRPr="002F3D75" w:rsidRDefault="00D401CE" w:rsidP="002F3D75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Sound recording and editing using cool edit pro.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</w:t>
      </w:r>
    </w:p>
    <w:p w:rsidR="007611C2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December 2004- January 2005                                                                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News reporter (intern)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Kenya Times Newspaper.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Responsibilities:</w:t>
      </w:r>
    </w:p>
    <w:p w:rsidR="00D401CE" w:rsidRPr="002F3D75" w:rsidRDefault="00D401CE" w:rsidP="002F3D75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Newsgathering.</w:t>
      </w:r>
    </w:p>
    <w:p w:rsidR="00D401CE" w:rsidRPr="002F3D75" w:rsidRDefault="00D401CE" w:rsidP="002F3D75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Filling stories editing.</w:t>
      </w:r>
    </w:p>
    <w:p w:rsidR="00D401CE" w:rsidRPr="002F3D75" w:rsidRDefault="00D401CE" w:rsidP="002F3D75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Writing feature stories.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6F17D8" w:rsidRDefault="006F17D8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7611C2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 xml:space="preserve">February- April 2003                                                                             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News reporter (intern)   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The Standard Newspaper</w:t>
      </w: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Responsibilities:</w:t>
      </w:r>
    </w:p>
    <w:p w:rsidR="00D401CE" w:rsidRPr="002F3D75" w:rsidRDefault="00D401CE" w:rsidP="002F3D75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News gathering</w:t>
      </w:r>
    </w:p>
    <w:p w:rsidR="00D401CE" w:rsidRPr="002F3D75" w:rsidRDefault="00D401CE" w:rsidP="002F3D75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Filing stories for editing.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08141F" w:rsidRPr="00A21B8A" w:rsidRDefault="002F3D75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EDUCATION</w:t>
      </w:r>
    </w:p>
    <w:p w:rsidR="001849A7" w:rsidRPr="002F3D75" w:rsidRDefault="001849A7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6F17D8" w:rsidRDefault="006F17D8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2019 (Ongoing):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Moi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University </w:t>
      </w:r>
    </w:p>
    <w:p w:rsidR="006F17D8" w:rsidRPr="006F17D8" w:rsidRDefault="006F17D8" w:rsidP="002F3D75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6F17D8">
        <w:rPr>
          <w:rFonts w:ascii="Times New Roman" w:eastAsia="Times New Roman" w:hAnsi="Times New Roman"/>
          <w:bCs/>
          <w:color w:val="000000"/>
          <w:sz w:val="24"/>
          <w:szCs w:val="24"/>
        </w:rPr>
        <w:t>PhD in Communication</w:t>
      </w:r>
    </w:p>
    <w:p w:rsidR="006F17D8" w:rsidRDefault="006F17D8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F87603" w:rsidRPr="002F3D75" w:rsidRDefault="00F87603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2013</w:t>
      </w:r>
      <w:r w:rsidR="002F036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-2018</w:t>
      </w: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 Daystar University</w:t>
      </w:r>
    </w:p>
    <w:p w:rsidR="00F87603" w:rsidRPr="002F3D75" w:rsidRDefault="00F87603" w:rsidP="002F3D75">
      <w:p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Masters in </w:t>
      </w:r>
      <w:proofErr w:type="gramStart"/>
      <w:r w:rsidRPr="002F3D75">
        <w:rPr>
          <w:rFonts w:ascii="Times New Roman" w:eastAsia="Times New Roman" w:hAnsi="Times New Roman"/>
          <w:bCs/>
          <w:color w:val="000000"/>
          <w:sz w:val="24"/>
          <w:szCs w:val="24"/>
        </w:rPr>
        <w:t>Communication</w:t>
      </w:r>
      <w:r w:rsidR="001849A7" w:rsidRPr="002F3D75">
        <w:rPr>
          <w:rFonts w:ascii="Times New Roman" w:eastAsia="Times New Roman" w:hAnsi="Times New Roman"/>
          <w:bCs/>
          <w:color w:val="000000"/>
          <w:sz w:val="24"/>
          <w:szCs w:val="24"/>
        </w:rPr>
        <w:t>(</w:t>
      </w:r>
      <w:proofErr w:type="gramEnd"/>
      <w:r w:rsidR="001849A7" w:rsidRPr="002F3D75">
        <w:rPr>
          <w:rFonts w:ascii="Times New Roman" w:eastAsia="Times New Roman" w:hAnsi="Times New Roman"/>
          <w:bCs/>
          <w:color w:val="000000"/>
          <w:sz w:val="24"/>
          <w:szCs w:val="24"/>
        </w:rPr>
        <w:t>Media Studies)</w:t>
      </w:r>
    </w:p>
    <w:p w:rsidR="001849A7" w:rsidRPr="002F3D75" w:rsidRDefault="001849A7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2002-2006:</w:t>
      </w: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  </w:t>
      </w:r>
      <w:proofErr w:type="spellStart"/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Maseno</w:t>
      </w:r>
      <w:proofErr w:type="spellEnd"/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University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Degree in Communication and Media Technology.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Pr="002F3D75">
        <w:rPr>
          <w:rFonts w:ascii="Times New Roman" w:eastAsia="Times New Roman" w:hAnsi="Times New Roman"/>
          <w:color w:val="000000"/>
          <w:sz w:val="14"/>
          <w:szCs w:val="14"/>
          <w:vertAlign w:val="superscript"/>
        </w:rPr>
        <w:t>nd</w:t>
      </w: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class honors.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January-June 2001:</w:t>
      </w: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 </w:t>
      </w: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Kenya School of Professional Studies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Certificate in Information Technology.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1995-1999:</w:t>
      </w: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    </w:t>
      </w:r>
      <w:proofErr w:type="spellStart"/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Kaimosi</w:t>
      </w:r>
      <w:proofErr w:type="spellEnd"/>
      <w:r w:rsidRPr="002F3D7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Girls High School      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Certification in </w:t>
      </w:r>
      <w:proofErr w:type="spellStart"/>
      <w:r w:rsidRPr="002F3D75">
        <w:rPr>
          <w:rFonts w:ascii="Times New Roman" w:eastAsia="Times New Roman" w:hAnsi="Times New Roman"/>
          <w:color w:val="000000"/>
          <w:sz w:val="24"/>
          <w:szCs w:val="24"/>
        </w:rPr>
        <w:t>O’Level</w:t>
      </w:r>
      <w:proofErr w:type="spellEnd"/>
      <w:r w:rsidRPr="002F3D75">
        <w:rPr>
          <w:rFonts w:ascii="Times New Roman" w:eastAsia="Times New Roman" w:hAnsi="Times New Roman"/>
          <w:color w:val="000000"/>
          <w:sz w:val="24"/>
          <w:szCs w:val="24"/>
        </w:rPr>
        <w:t xml:space="preserve"> KCSE</w:t>
      </w: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D401CE" w:rsidRPr="002F3D75" w:rsidRDefault="00D401CE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08141F" w:rsidRDefault="0008141F" w:rsidP="0008141F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TRAINING</w:t>
      </w:r>
      <w:r w:rsidR="00EA404B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</w:t>
      </w:r>
      <w:r w:rsidR="006F17D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AND CONFERENCES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</w:p>
    <w:p w:rsidR="0008141F" w:rsidRDefault="0008141F" w:rsidP="0008141F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08141F" w:rsidRDefault="0008141F" w:rsidP="0008141F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 w:rsidRPr="0008141F">
        <w:rPr>
          <w:rFonts w:ascii="Times New Roman" w:eastAsia="Times New Roman" w:hAnsi="Times New Roman"/>
          <w:bCs/>
          <w:color w:val="000000"/>
          <w:sz w:val="24"/>
          <w:szCs w:val="24"/>
        </w:rPr>
        <w:t>Certificate in Teaching at the University-</w:t>
      </w:r>
      <w:proofErr w:type="spellStart"/>
      <w:r w:rsidRPr="0008141F">
        <w:rPr>
          <w:rFonts w:ascii="Times New Roman" w:eastAsia="Times New Roman" w:hAnsi="Times New Roman"/>
          <w:bCs/>
          <w:color w:val="000000"/>
          <w:sz w:val="24"/>
          <w:szCs w:val="24"/>
        </w:rPr>
        <w:t>Riar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University-February 2016-March</w:t>
      </w:r>
      <w:r w:rsidRPr="0008141F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2016</w:t>
      </w:r>
    </w:p>
    <w:p w:rsidR="0008141F" w:rsidRDefault="0008141F" w:rsidP="0008141F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Information and Media Literacy </w:t>
      </w:r>
      <w:r w:rsidR="009D0FF3">
        <w:rPr>
          <w:rFonts w:ascii="Times New Roman" w:eastAsia="Times New Roman" w:hAnsi="Times New Roman"/>
          <w:bCs/>
          <w:color w:val="000000"/>
          <w:sz w:val="24"/>
          <w:szCs w:val="24"/>
        </w:rPr>
        <w:t>workshop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Riara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University- 25</w:t>
      </w:r>
      <w:r w:rsidRPr="0008141F"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and 26</w:t>
      </w:r>
      <w:r w:rsidRPr="0008141F"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 July 2016</w:t>
      </w:r>
    </w:p>
    <w:p w:rsidR="0008141F" w:rsidRDefault="0008141F" w:rsidP="0008141F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Transformational Teaching in Higher Education-African Nazarene University-9</w:t>
      </w:r>
      <w:r w:rsidRPr="0008141F">
        <w:rPr>
          <w:rFonts w:ascii="Times New Roman" w:eastAsia="Times New Roman" w:hAnsi="Times New Roman"/>
          <w:bCs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July 2016</w:t>
      </w:r>
    </w:p>
    <w:p w:rsidR="006F17D8" w:rsidRPr="0008141F" w:rsidRDefault="006F17D8" w:rsidP="0008141F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Presented a paper on ‘The influence of media training on the competence of journalists in Kenya’ at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</w:rPr>
        <w:t>Kirinyaga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University in August 2018.</w:t>
      </w:r>
      <w:bookmarkStart w:id="0" w:name="_GoBack"/>
      <w:bookmarkEnd w:id="0"/>
    </w:p>
    <w:p w:rsidR="001849A7" w:rsidRPr="002F3D75" w:rsidRDefault="001849A7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1849A7" w:rsidRPr="002F3D75" w:rsidRDefault="009D0FF3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25970" cy="9438640"/>
                <wp:effectExtent l="15240" t="6350" r="12065" b="13335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9438640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442E741C" id="AutoShape 16" o:spid="_x0000_s1026" style="position:absolute;margin-left:0;margin-top:0;width:561.1pt;height:743.2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" o:allowincell="f" filled="f" fillcolor="black" strokecolor="#d8d8d8 [2732]" strokeweight="1pt">
                <w10:wrap anchorx="page" anchory="page"/>
              </v:roundrect>
            </w:pict>
          </mc:Fallback>
        </mc:AlternateContent>
      </w:r>
    </w:p>
    <w:p w:rsidR="001849A7" w:rsidRPr="002F3D75" w:rsidRDefault="001849A7" w:rsidP="002F3D75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942DA4" w:rsidRPr="002F3D75" w:rsidRDefault="00942DA4" w:rsidP="002F3D75">
      <w:pPr>
        <w:jc w:val="both"/>
        <w:rPr>
          <w:rFonts w:ascii="Times New Roman" w:hAnsi="Times New Roman"/>
        </w:rPr>
      </w:pPr>
    </w:p>
    <w:sectPr w:rsidR="00942DA4" w:rsidRPr="002F3D75" w:rsidSect="001363DE"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0A0" w:rsidRDefault="001510A0">
      <w:r>
        <w:separator/>
      </w:r>
    </w:p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</w:endnote>
  <w:endnote w:type="continuationSeparator" w:id="0">
    <w:p w:rsidR="001510A0" w:rsidRDefault="001510A0">
      <w:r>
        <w:continuationSeparator/>
      </w:r>
    </w:p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DA4" w:rsidRDefault="009D0FF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0348B15358E54175816CE94B26F6B44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42DA4" w:rsidRDefault="00FA64B5">
                              <w:pPr>
                                <w:pStyle w:val="GrayText"/>
                              </w:pPr>
                              <w:proofErr w:type="gramStart"/>
                              <w:r>
                                <w:t>journalism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0348B15358E54175816CE94B26F6B449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942DA4" w:rsidRDefault="00FA64B5">
                        <w:pPr>
                          <w:pStyle w:val="GrayText"/>
                        </w:pPr>
                        <w:proofErr w:type="gramStart"/>
                        <w:r>
                          <w:t>journalism</w:t>
                        </w:r>
                        <w:proofErr w:type="gramEnd"/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5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BAF0518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mcpg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4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2DA4" w:rsidRDefault="0085154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90C7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ukYdX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942DA4" w:rsidRDefault="0085154A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90C7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DA4" w:rsidRDefault="009D0FF3">
    <w:pPr>
      <w:rPr>
        <w:sz w:val="10"/>
        <w:szCs w:val="10"/>
      </w:rPr>
    </w:pP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posOffset>483235</wp:posOffset>
              </wp:positionH>
              <wp:positionV relativeFrom="bottomMargin">
                <wp:posOffset>231775</wp:posOffset>
              </wp:positionV>
              <wp:extent cx="321310" cy="302895"/>
              <wp:effectExtent l="6985" t="3175" r="5080" b="8255"/>
              <wp:wrapNone/>
              <wp:docPr id="3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1310" cy="30289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2DA4" w:rsidRDefault="0085154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F17D8" w:rsidRPr="006F17D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29" style="position:absolute;margin-left:38.05pt;margin-top:18.25pt;width:25.3pt;height:23.8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" o:allowincell="f" fillcolor="#d34817 [3204]" stroked="f">
              <v:textbox inset="0,0,0,0">
                <w:txbxContent>
                  <w:p w:rsidR="00942DA4" w:rsidRDefault="0085154A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F17D8" w:rsidRPr="006F17D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2540" b="0"/>
              <wp:wrapNone/>
              <wp:docPr id="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42DA4" w:rsidRDefault="00FA64B5">
                              <w:pPr>
                                <w:pStyle w:val="GrayText"/>
                              </w:pPr>
                              <w:proofErr w:type="gramStart"/>
                              <w:r>
                                <w:t>journalism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30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942DA4" w:rsidRDefault="00FA64B5">
                        <w:pPr>
                          <w:pStyle w:val="GrayText"/>
                        </w:pPr>
                        <w:proofErr w:type="gramStart"/>
                        <w:r>
                          <w:t>journalism</w:t>
                        </w:r>
                        <w:proofErr w:type="gramEnd"/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970" cy="9438640"/>
              <wp:effectExtent l="15240" t="6350" r="12065" b="1333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97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2141455" id="AutoShape 19" o:spid="_x0000_s1026" style="position:absolute;margin-left:0;margin-top:0;width:561.1pt;height:743.2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XvpQ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</w:p>
  <w:p w:rsidR="00942DA4" w:rsidRDefault="00942DA4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017847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6F17D8" w:rsidRDefault="006F17D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17D8" w:rsidRDefault="006F1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0A0" w:rsidRDefault="001510A0">
      <w:r>
        <w:separator/>
      </w:r>
    </w:p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</w:footnote>
  <w:footnote w:type="continuationSeparator" w:id="0">
    <w:p w:rsidR="001510A0" w:rsidRDefault="001510A0">
      <w:r>
        <w:continuationSeparator/>
      </w:r>
    </w:p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  <w:p w:rsidR="001510A0" w:rsidRDefault="001510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08A" w:rsidRDefault="00D96509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71C5C41"/>
    <w:multiLevelType w:val="hybridMultilevel"/>
    <w:tmpl w:val="032E46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168D"/>
    <w:multiLevelType w:val="multilevel"/>
    <w:tmpl w:val="3B047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E7E8B"/>
    <w:multiLevelType w:val="hybridMultilevel"/>
    <w:tmpl w:val="EC4CE6C0"/>
    <w:lvl w:ilvl="0" w:tplc="0409000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55" w:hanging="360"/>
      </w:pPr>
      <w:rPr>
        <w:rFonts w:ascii="Wingdings" w:hAnsi="Wingdings" w:hint="default"/>
      </w:rPr>
    </w:lvl>
  </w:abstractNum>
  <w:abstractNum w:abstractNumId="8" w15:restartNumberingAfterBreak="0">
    <w:nsid w:val="19C8470D"/>
    <w:multiLevelType w:val="hybridMultilevel"/>
    <w:tmpl w:val="DE40EC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C9F444E"/>
    <w:multiLevelType w:val="multilevel"/>
    <w:tmpl w:val="46A0D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770F9"/>
    <w:multiLevelType w:val="multilevel"/>
    <w:tmpl w:val="A2B23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267A8"/>
    <w:multiLevelType w:val="multilevel"/>
    <w:tmpl w:val="A8242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D0BB9"/>
    <w:multiLevelType w:val="multilevel"/>
    <w:tmpl w:val="ED9633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C6C26"/>
    <w:multiLevelType w:val="multilevel"/>
    <w:tmpl w:val="76EE03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6335A"/>
    <w:multiLevelType w:val="hybridMultilevel"/>
    <w:tmpl w:val="A192DF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7263351"/>
    <w:multiLevelType w:val="hybridMultilevel"/>
    <w:tmpl w:val="C8A4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6644"/>
    <w:multiLevelType w:val="hybridMultilevel"/>
    <w:tmpl w:val="F8940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4159AF"/>
    <w:multiLevelType w:val="multilevel"/>
    <w:tmpl w:val="8B863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E2D3F"/>
    <w:multiLevelType w:val="multilevel"/>
    <w:tmpl w:val="22AA2E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E3135"/>
    <w:multiLevelType w:val="multilevel"/>
    <w:tmpl w:val="08B0B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5194F"/>
    <w:multiLevelType w:val="multilevel"/>
    <w:tmpl w:val="54525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579CF"/>
    <w:multiLevelType w:val="multilevel"/>
    <w:tmpl w:val="924A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01806"/>
    <w:multiLevelType w:val="multilevel"/>
    <w:tmpl w:val="86AE4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7761C"/>
    <w:multiLevelType w:val="hybridMultilevel"/>
    <w:tmpl w:val="D764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A2DC9"/>
    <w:multiLevelType w:val="hybridMultilevel"/>
    <w:tmpl w:val="56684A3C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1"/>
  </w:num>
  <w:num w:numId="23">
    <w:abstractNumId w:val="10"/>
  </w:num>
  <w:num w:numId="24">
    <w:abstractNumId w:val="21"/>
  </w:num>
  <w:num w:numId="25">
    <w:abstractNumId w:val="20"/>
  </w:num>
  <w:num w:numId="26">
    <w:abstractNumId w:val="13"/>
  </w:num>
  <w:num w:numId="27">
    <w:abstractNumId w:val="9"/>
  </w:num>
  <w:num w:numId="28">
    <w:abstractNumId w:val="6"/>
  </w:num>
  <w:num w:numId="29">
    <w:abstractNumId w:val="18"/>
  </w:num>
  <w:num w:numId="30">
    <w:abstractNumId w:val="19"/>
  </w:num>
  <w:num w:numId="31">
    <w:abstractNumId w:val="22"/>
  </w:num>
  <w:num w:numId="32">
    <w:abstractNumId w:val="17"/>
  </w:num>
  <w:num w:numId="33">
    <w:abstractNumId w:val="15"/>
  </w:num>
  <w:num w:numId="34">
    <w:abstractNumId w:val="7"/>
  </w:num>
  <w:num w:numId="35">
    <w:abstractNumId w:val="16"/>
  </w:num>
  <w:num w:numId="36">
    <w:abstractNumId w:val="14"/>
  </w:num>
  <w:num w:numId="37">
    <w:abstractNumId w:val="5"/>
  </w:num>
  <w:num w:numId="38">
    <w:abstractNumId w:val="8"/>
  </w:num>
  <w:num w:numId="39">
    <w:abstractNumId w:val="24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74"/>
    <w:rsid w:val="0000422D"/>
    <w:rsid w:val="00017FF6"/>
    <w:rsid w:val="000637B8"/>
    <w:rsid w:val="00064AFB"/>
    <w:rsid w:val="00073312"/>
    <w:rsid w:val="0008141F"/>
    <w:rsid w:val="000D46C8"/>
    <w:rsid w:val="000F196F"/>
    <w:rsid w:val="0013081E"/>
    <w:rsid w:val="00133BD1"/>
    <w:rsid w:val="001363DE"/>
    <w:rsid w:val="0013772D"/>
    <w:rsid w:val="001510A0"/>
    <w:rsid w:val="00162578"/>
    <w:rsid w:val="001849A7"/>
    <w:rsid w:val="001A60A8"/>
    <w:rsid w:val="001B59EB"/>
    <w:rsid w:val="001C2A7B"/>
    <w:rsid w:val="001E01C6"/>
    <w:rsid w:val="001E396F"/>
    <w:rsid w:val="001E3B3B"/>
    <w:rsid w:val="001E6D65"/>
    <w:rsid w:val="001F5CC4"/>
    <w:rsid w:val="0020537F"/>
    <w:rsid w:val="00254BFD"/>
    <w:rsid w:val="00264927"/>
    <w:rsid w:val="002D78B9"/>
    <w:rsid w:val="002E451D"/>
    <w:rsid w:val="002F0365"/>
    <w:rsid w:val="002F3D75"/>
    <w:rsid w:val="003045F8"/>
    <w:rsid w:val="003048A6"/>
    <w:rsid w:val="00335651"/>
    <w:rsid w:val="00350E33"/>
    <w:rsid w:val="00362A70"/>
    <w:rsid w:val="00370AFA"/>
    <w:rsid w:val="003762B9"/>
    <w:rsid w:val="00376AED"/>
    <w:rsid w:val="00380DC2"/>
    <w:rsid w:val="003A2BED"/>
    <w:rsid w:val="003A574B"/>
    <w:rsid w:val="003A7C7D"/>
    <w:rsid w:val="003B47E5"/>
    <w:rsid w:val="003B56E6"/>
    <w:rsid w:val="004076AA"/>
    <w:rsid w:val="004355C3"/>
    <w:rsid w:val="0044405B"/>
    <w:rsid w:val="00485334"/>
    <w:rsid w:val="00497E14"/>
    <w:rsid w:val="004D0904"/>
    <w:rsid w:val="004D2BE1"/>
    <w:rsid w:val="004D2F0B"/>
    <w:rsid w:val="004E194A"/>
    <w:rsid w:val="005148C8"/>
    <w:rsid w:val="0052347A"/>
    <w:rsid w:val="005302F4"/>
    <w:rsid w:val="00547FF7"/>
    <w:rsid w:val="005512F4"/>
    <w:rsid w:val="00552FB5"/>
    <w:rsid w:val="005A4F95"/>
    <w:rsid w:val="005E3020"/>
    <w:rsid w:val="005E7A8B"/>
    <w:rsid w:val="00603782"/>
    <w:rsid w:val="00612846"/>
    <w:rsid w:val="00615043"/>
    <w:rsid w:val="0062174B"/>
    <w:rsid w:val="00634AF6"/>
    <w:rsid w:val="006412D4"/>
    <w:rsid w:val="006602B3"/>
    <w:rsid w:val="00682CCC"/>
    <w:rsid w:val="006E73FE"/>
    <w:rsid w:val="006F17D8"/>
    <w:rsid w:val="00724C13"/>
    <w:rsid w:val="00724C7F"/>
    <w:rsid w:val="00727811"/>
    <w:rsid w:val="00734F72"/>
    <w:rsid w:val="00740D13"/>
    <w:rsid w:val="007611C2"/>
    <w:rsid w:val="0076307C"/>
    <w:rsid w:val="00767746"/>
    <w:rsid w:val="00770832"/>
    <w:rsid w:val="007711B8"/>
    <w:rsid w:val="00790C71"/>
    <w:rsid w:val="007C4006"/>
    <w:rsid w:val="007C481A"/>
    <w:rsid w:val="007E00E9"/>
    <w:rsid w:val="007F53A0"/>
    <w:rsid w:val="00843A57"/>
    <w:rsid w:val="00844041"/>
    <w:rsid w:val="0085154A"/>
    <w:rsid w:val="0085617E"/>
    <w:rsid w:val="008E164B"/>
    <w:rsid w:val="008E2D09"/>
    <w:rsid w:val="00935CB9"/>
    <w:rsid w:val="00942DA4"/>
    <w:rsid w:val="00965513"/>
    <w:rsid w:val="00976BB0"/>
    <w:rsid w:val="00982790"/>
    <w:rsid w:val="009D02A9"/>
    <w:rsid w:val="009D0FF3"/>
    <w:rsid w:val="00A21B8A"/>
    <w:rsid w:val="00A40C74"/>
    <w:rsid w:val="00A443F0"/>
    <w:rsid w:val="00A50066"/>
    <w:rsid w:val="00A54318"/>
    <w:rsid w:val="00A56C00"/>
    <w:rsid w:val="00A83162"/>
    <w:rsid w:val="00A94E7B"/>
    <w:rsid w:val="00AA7791"/>
    <w:rsid w:val="00AC0297"/>
    <w:rsid w:val="00B74502"/>
    <w:rsid w:val="00B91EC8"/>
    <w:rsid w:val="00B936FD"/>
    <w:rsid w:val="00BD7E34"/>
    <w:rsid w:val="00C0108A"/>
    <w:rsid w:val="00C32341"/>
    <w:rsid w:val="00C52C02"/>
    <w:rsid w:val="00C604BB"/>
    <w:rsid w:val="00CB0B11"/>
    <w:rsid w:val="00D066BD"/>
    <w:rsid w:val="00D3545A"/>
    <w:rsid w:val="00D401CE"/>
    <w:rsid w:val="00D96509"/>
    <w:rsid w:val="00DB0A27"/>
    <w:rsid w:val="00E84F7D"/>
    <w:rsid w:val="00E86D74"/>
    <w:rsid w:val="00EA404B"/>
    <w:rsid w:val="00ED1411"/>
    <w:rsid w:val="00EF2252"/>
    <w:rsid w:val="00F14265"/>
    <w:rsid w:val="00F15CB4"/>
    <w:rsid w:val="00F2437B"/>
    <w:rsid w:val="00F65455"/>
    <w:rsid w:val="00F745E6"/>
    <w:rsid w:val="00F87603"/>
    <w:rsid w:val="00F96353"/>
    <w:rsid w:val="00F972C4"/>
    <w:rsid w:val="00F9764E"/>
    <w:rsid w:val="00FA64B5"/>
    <w:rsid w:val="00FB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0D388A2D-3953-4E05-B117-F4332CB5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  <w:style w:type="paragraph" w:styleId="ListParagraph">
    <w:name w:val="List Paragraph"/>
    <w:basedOn w:val="Normal"/>
    <w:uiPriority w:val="6"/>
    <w:unhideWhenUsed/>
    <w:qFormat/>
    <w:rsid w:val="00D4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mutunga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mukuzi@riarauniversity.ac.k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RNA~1\AppData\Local\Temp\TS0101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48B15358E54175816CE94B26F6B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6A640-1A28-4C1F-8404-D78B0E96ED05}"/>
      </w:docPartPr>
      <w:docPartBody>
        <w:p w:rsidR="00AA0528" w:rsidRDefault="00F92145">
          <w:pPr>
            <w:pStyle w:val="0348B15358E54175816CE94B26F6B449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2145"/>
    <w:rsid w:val="00082B67"/>
    <w:rsid w:val="000F6C47"/>
    <w:rsid w:val="0011397D"/>
    <w:rsid w:val="001331C7"/>
    <w:rsid w:val="00235620"/>
    <w:rsid w:val="002F3BAC"/>
    <w:rsid w:val="00322522"/>
    <w:rsid w:val="00395D3C"/>
    <w:rsid w:val="0047782D"/>
    <w:rsid w:val="00517785"/>
    <w:rsid w:val="00625BF6"/>
    <w:rsid w:val="007B4F72"/>
    <w:rsid w:val="007F076A"/>
    <w:rsid w:val="008B7F77"/>
    <w:rsid w:val="008C3C28"/>
    <w:rsid w:val="008D32A2"/>
    <w:rsid w:val="008E6CDF"/>
    <w:rsid w:val="009E0A4B"/>
    <w:rsid w:val="00A67610"/>
    <w:rsid w:val="00AA0528"/>
    <w:rsid w:val="00AF3F90"/>
    <w:rsid w:val="00B06601"/>
    <w:rsid w:val="00B84261"/>
    <w:rsid w:val="00B94029"/>
    <w:rsid w:val="00B968F6"/>
    <w:rsid w:val="00CB74F8"/>
    <w:rsid w:val="00D22CD3"/>
    <w:rsid w:val="00D26865"/>
    <w:rsid w:val="00DD0851"/>
    <w:rsid w:val="00E027AD"/>
    <w:rsid w:val="00E45B4F"/>
    <w:rsid w:val="00EB6D4B"/>
    <w:rsid w:val="00F013C0"/>
    <w:rsid w:val="00F92145"/>
    <w:rsid w:val="00FE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w-KE" w:eastAsia="sw-K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528"/>
    <w:rPr>
      <w:color w:val="808080"/>
    </w:rPr>
  </w:style>
  <w:style w:type="paragraph" w:customStyle="1" w:styleId="149392618C684D0A8BC20F73ECCC0410">
    <w:name w:val="149392618C684D0A8BC20F73ECCC0410"/>
    <w:rsid w:val="00AA0528"/>
  </w:style>
  <w:style w:type="paragraph" w:customStyle="1" w:styleId="7F52F6F2128C4F84AA5713F76D03C012">
    <w:name w:val="7F52F6F2128C4F84AA5713F76D03C012"/>
    <w:rsid w:val="00AA0528"/>
  </w:style>
  <w:style w:type="paragraph" w:customStyle="1" w:styleId="13C5F12F264644FDA9EEEBFC90B121E6">
    <w:name w:val="13C5F12F264644FDA9EEEBFC90B121E6"/>
    <w:rsid w:val="00AA0528"/>
  </w:style>
  <w:style w:type="paragraph" w:customStyle="1" w:styleId="4D851E2B46CB41CFBB1F97F377EBA928">
    <w:name w:val="4D851E2B46CB41CFBB1F97F377EBA928"/>
    <w:rsid w:val="00AA0528"/>
  </w:style>
  <w:style w:type="paragraph" w:customStyle="1" w:styleId="9D64A5EDB9B244388870B47DF490B201">
    <w:name w:val="9D64A5EDB9B244388870B47DF490B201"/>
    <w:rsid w:val="00AA0528"/>
  </w:style>
  <w:style w:type="paragraph" w:customStyle="1" w:styleId="A3FB011EE0A343C3BD37AF98B00A298D">
    <w:name w:val="A3FB011EE0A343C3BD37AF98B00A298D"/>
    <w:rsid w:val="00AA0528"/>
  </w:style>
  <w:style w:type="paragraph" w:customStyle="1" w:styleId="DC97829E17E145FABA6758BC6148E142">
    <w:name w:val="DC97829E17E145FABA6758BC6148E142"/>
    <w:rsid w:val="00AA0528"/>
  </w:style>
  <w:style w:type="character" w:customStyle="1" w:styleId="SubsectionDateChar1">
    <w:name w:val="Subsection Date Char1"/>
    <w:basedOn w:val="DefaultParagraphFont"/>
    <w:link w:val="SubsectionDate"/>
    <w:rsid w:val="00AA0528"/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AA0528"/>
    <w:pPr>
      <w:spacing w:after="0"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B9CC79AA47D64AB78E1C41C1399BB6C0">
    <w:name w:val="B9CC79AA47D64AB78E1C41C1399BB6C0"/>
    <w:rsid w:val="00AA0528"/>
  </w:style>
  <w:style w:type="paragraph" w:customStyle="1" w:styleId="1780FD91C92640E281563EA1ED4F2866">
    <w:name w:val="1780FD91C92640E281563EA1ED4F2866"/>
    <w:rsid w:val="00AA0528"/>
  </w:style>
  <w:style w:type="paragraph" w:customStyle="1" w:styleId="19D88FBB6DB04A29B677946AC9A4F1A0">
    <w:name w:val="19D88FBB6DB04A29B677946AC9A4F1A0"/>
    <w:rsid w:val="00AA0528"/>
  </w:style>
  <w:style w:type="paragraph" w:customStyle="1" w:styleId="041F0B8E88D3423B85752BD38B0A40A2">
    <w:name w:val="041F0B8E88D3423B85752BD38B0A40A2"/>
    <w:rsid w:val="00AA0528"/>
  </w:style>
  <w:style w:type="paragraph" w:customStyle="1" w:styleId="E668F03665EF4754A5D84C2F1C7B1C60">
    <w:name w:val="E668F03665EF4754A5D84C2F1C7B1C60"/>
    <w:rsid w:val="00AA0528"/>
  </w:style>
  <w:style w:type="paragraph" w:customStyle="1" w:styleId="34FAD270FB5A4A6CA3CCE9E1C8426AE4">
    <w:name w:val="34FAD270FB5A4A6CA3CCE9E1C8426AE4"/>
    <w:rsid w:val="00AA0528"/>
  </w:style>
  <w:style w:type="character" w:customStyle="1" w:styleId="subsectiondatechar">
    <w:name w:val="subsectiondatechar"/>
    <w:basedOn w:val="DefaultParagraphFont"/>
    <w:rsid w:val="00AA0528"/>
  </w:style>
  <w:style w:type="paragraph" w:customStyle="1" w:styleId="6247B2458D0E4064BF85CE1C718CE654">
    <w:name w:val="6247B2458D0E4064BF85CE1C718CE654"/>
    <w:rsid w:val="00AA0528"/>
  </w:style>
  <w:style w:type="paragraph" w:customStyle="1" w:styleId="798606BBAE9144149CB15D4F92489857">
    <w:name w:val="798606BBAE9144149CB15D4F92489857"/>
    <w:rsid w:val="00AA0528"/>
  </w:style>
  <w:style w:type="paragraph" w:customStyle="1" w:styleId="913FAD9BBA8C4C009932987B56E59C08">
    <w:name w:val="913FAD9BBA8C4C009932987B56E59C08"/>
    <w:rsid w:val="00AA0528"/>
  </w:style>
  <w:style w:type="paragraph" w:customStyle="1" w:styleId="0E4ACCDE9C964DDD9B294CDE1136A6B5">
    <w:name w:val="0E4ACCDE9C964DDD9B294CDE1136A6B5"/>
    <w:rsid w:val="00AA0528"/>
  </w:style>
  <w:style w:type="paragraph" w:customStyle="1" w:styleId="0348B15358E54175816CE94B26F6B449">
    <w:name w:val="0348B15358E54175816CE94B26F6B449"/>
    <w:rsid w:val="00AA0528"/>
  </w:style>
  <w:style w:type="paragraph" w:customStyle="1" w:styleId="DC0DB2CADE1B420A9C88F8189A290D69">
    <w:name w:val="DC0DB2CADE1B420A9C88F8189A290D69"/>
    <w:rsid w:val="00AA05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74D0991-1424-4DC1-932B-81097983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TS010192742</Template>
  <TotalTime>6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journalism</dc:creator>
  <cp:lastModifiedBy>Marion Amukuzi</cp:lastModifiedBy>
  <cp:revision>3</cp:revision>
  <cp:lastPrinted>2018-04-04T11:34:00Z</cp:lastPrinted>
  <dcterms:created xsi:type="dcterms:W3CDTF">2018-11-26T10:26:00Z</dcterms:created>
  <dcterms:modified xsi:type="dcterms:W3CDTF">2019-09-12T05:58:00Z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