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"/>
      </w:tblPr>
      <w:tblGrid>
        <w:gridCol w:w="2250"/>
        <w:gridCol w:w="7470"/>
      </w:tblGrid>
      <w:tr w:rsidR="00927723" w:rsidTr="0034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</w:tcPr>
          <w:p w:rsidR="00297952" w:rsidRPr="001E5E83" w:rsidRDefault="00297952" w:rsidP="00297952">
            <w:pPr>
              <w:pStyle w:val="NoSpacing"/>
              <w:spacing w:line="480" w:lineRule="auto"/>
              <w:rPr>
                <w:b/>
                <w:sz w:val="48"/>
                <w:szCs w:val="48"/>
              </w:rPr>
            </w:pPr>
            <w:r w:rsidRPr="001E5E83">
              <w:rPr>
                <w:b/>
                <w:sz w:val="48"/>
                <w:szCs w:val="48"/>
              </w:rPr>
              <w:t>MAURICE GATHU MUNGA</w:t>
            </w:r>
          </w:p>
          <w:p w:rsidR="00927723" w:rsidRDefault="00297952" w:rsidP="00297952">
            <w:pPr>
              <w:pStyle w:val="NoSpacing"/>
              <w:spacing w:line="480" w:lineRule="auto"/>
            </w:pPr>
            <w:r>
              <w:t>P.0 Box 1285, Naivasha</w:t>
            </w:r>
            <w:r w:rsidR="001E5E83">
              <w:t xml:space="preserve"> - 20117. </w:t>
            </w:r>
            <w:r w:rsidR="00B1610B">
              <w:t xml:space="preserve">Kenya </w:t>
            </w:r>
            <w:r w:rsidR="00927723">
              <w:t>  | </w:t>
            </w:r>
            <w:r w:rsidR="00927723">
              <w:rPr>
                <w:kern w:val="20"/>
              </w:rPr>
              <w:t> </w:t>
            </w:r>
            <w:r>
              <w:t>mauricegathu@gmail.com</w:t>
            </w:r>
            <w:r w:rsidR="00927723">
              <w:t>  |  </w:t>
            </w:r>
            <w:r w:rsidR="00B1610B">
              <w:t>(+254)</w:t>
            </w:r>
            <w:r w:rsidR="001E5E83">
              <w:t xml:space="preserve"> </w:t>
            </w:r>
            <w:r w:rsidR="00B1610B">
              <w:t>7</w:t>
            </w:r>
            <w:r>
              <w:t>03</w:t>
            </w:r>
            <w:r w:rsidR="00B1610B">
              <w:t>-</w:t>
            </w:r>
            <w:r>
              <w:t>802</w:t>
            </w:r>
            <w:r w:rsidR="00B1610B">
              <w:t>-</w:t>
            </w:r>
            <w:r>
              <w:t>405</w:t>
            </w:r>
          </w:p>
        </w:tc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470" w:type="dxa"/>
          </w:tcPr>
          <w:p w:rsidR="00297952" w:rsidRPr="00297952" w:rsidRDefault="00297952" w:rsidP="00297952">
            <w:pPr>
              <w:shd w:val="clear" w:color="auto" w:fill="FFFFFF"/>
              <w:spacing w:before="120" w:after="120" w:line="384" w:lineRule="atLeast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4"/>
                <w:szCs w:val="24"/>
              </w:rPr>
            </w:pPr>
            <w:r w:rsidRPr="00297952">
              <w:rPr>
                <w:rFonts w:ascii="Times New Roman" w:eastAsia="Times New Roman" w:hAnsi="Times New Roman" w:cs="Times New Roman"/>
                <w:color w:val="3C484E"/>
                <w:sz w:val="24"/>
                <w:szCs w:val="24"/>
              </w:rPr>
              <w:t>A highly organized and hard-working individual looking for a responsible position to gain practical experience.</w:t>
            </w:r>
          </w:p>
          <w:p w:rsidR="00927723" w:rsidRDefault="00927723" w:rsidP="00297952"/>
        </w:tc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470" w:type="dxa"/>
          </w:tcPr>
          <w:p w:rsidR="00E95D67" w:rsidRDefault="00E95D67" w:rsidP="00E95D67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Community Leadership.</w:t>
            </w:r>
          </w:p>
          <w:p w:rsidR="00E95D67" w:rsidRDefault="00E95D67" w:rsidP="00E95D67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Social Work. </w:t>
            </w:r>
          </w:p>
          <w:p w:rsidR="00E95D67" w:rsidRDefault="00E95D67" w:rsidP="00E95D67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Proficiency in Basic Computer Applications: MS Word, MS Excel, MS Power Point and MS Outlook. </w:t>
            </w:r>
          </w:p>
          <w:p w:rsidR="00E95D67" w:rsidRDefault="00E95D67" w:rsidP="00E95D67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Environmental Impact Assessment and Audit.</w:t>
            </w:r>
          </w:p>
          <w:p w:rsidR="00E95D67" w:rsidRDefault="00E95D67" w:rsidP="00E95D67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Field Work and Research.</w:t>
            </w:r>
          </w:p>
          <w:p w:rsidR="00B1610B" w:rsidRDefault="00B1610B" w:rsidP="00E95D67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Blogging </w:t>
            </w:r>
          </w:p>
          <w:p w:rsidR="00B1610B" w:rsidRDefault="00B1610B" w:rsidP="00E95D67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Essayist</w:t>
            </w:r>
          </w:p>
          <w:p w:rsidR="00B1610B" w:rsidRDefault="00B1610B" w:rsidP="00E95D67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Social Entrepreneurship</w:t>
            </w:r>
          </w:p>
          <w:p w:rsidR="00B1610B" w:rsidRDefault="00B1610B" w:rsidP="00E95D67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Data Analysis</w:t>
            </w:r>
          </w:p>
          <w:p w:rsidR="00B1610B" w:rsidRDefault="00B1610B" w:rsidP="00E95D67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Organizational &amp; Writing Skills.</w:t>
            </w:r>
          </w:p>
          <w:p w:rsidR="00927723" w:rsidRDefault="00927723" w:rsidP="00E95D67"/>
        </w:tc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470" w:type="dxa"/>
          </w:tcPr>
          <w:p w:rsidR="00E95D67" w:rsidRDefault="00E95D67" w:rsidP="00E95D6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April 2019 – Present </w:t>
            </w:r>
          </w:p>
          <w:p w:rsidR="00E95D67" w:rsidRPr="00916E68" w:rsidRDefault="00E95D67" w:rsidP="00E95D67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6E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Youth For Community Development </w:t>
            </w:r>
          </w:p>
          <w:p w:rsidR="00E95D67" w:rsidRPr="00916E68" w:rsidRDefault="0004074D" w:rsidP="00E95D67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CEO/ FOUNDER</w:t>
            </w:r>
          </w:p>
          <w:p w:rsidR="00916E68" w:rsidRDefault="00916E68" w:rsidP="00E95D6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Youth-Led Organization Initiative that empowers, mentors and supports young people to be productive in their communities for sustainable development.</w:t>
            </w:r>
          </w:p>
          <w:p w:rsidR="00916E68" w:rsidRDefault="00916E68" w:rsidP="00916E68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Mobilization of young people in the organization.</w:t>
            </w:r>
          </w:p>
          <w:p w:rsidR="00916E68" w:rsidRDefault="00916E68" w:rsidP="00916E68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 Responsibilities for the organization.</w:t>
            </w:r>
          </w:p>
          <w:p w:rsidR="00916E68" w:rsidRDefault="00916E68" w:rsidP="00916E68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Public- Private Sector Relations Coordination for the organization.</w:t>
            </w:r>
          </w:p>
          <w:p w:rsidR="00916E68" w:rsidRPr="00916E68" w:rsidRDefault="00916E68" w:rsidP="00916E68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Fundraising and Budget Planning for the organization</w:t>
            </w:r>
          </w:p>
          <w:p w:rsidR="00E95D67" w:rsidRPr="00E95D67" w:rsidRDefault="00CE6639" w:rsidP="00E95D6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February 2019 –  June </w:t>
            </w:r>
            <w:r w:rsidR="00E9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  <w:p w:rsidR="00E95D67" w:rsidRPr="00E95D67" w:rsidRDefault="00E95D67" w:rsidP="00E95D6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95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Research Assistant Consultant, Eco-Ethics and Development Limited. </w:t>
            </w:r>
          </w:p>
          <w:p w:rsidR="00E95D67" w:rsidRPr="00E95D67" w:rsidRDefault="00E95D67" w:rsidP="00E95D6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Field work public consultation for environmental impact assessment report writing.</w:t>
            </w:r>
          </w:p>
          <w:p w:rsidR="00E95D67" w:rsidRPr="00E95D67" w:rsidRDefault="00E95D67" w:rsidP="00E95D67">
            <w:pPr>
              <w:numPr>
                <w:ilvl w:val="0"/>
                <w:numId w:val="3"/>
              </w:num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Qualitative and quantitative research for data analysis of environmental impact assessment and environmental audits.</w:t>
            </w:r>
          </w:p>
          <w:p w:rsidR="00E95D67" w:rsidRPr="00E95D67" w:rsidRDefault="00E95D67" w:rsidP="00E95D6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June 2018- December 2018</w:t>
            </w:r>
          </w:p>
          <w:p w:rsidR="00E95D67" w:rsidRPr="00E95D67" w:rsidRDefault="00E95D67" w:rsidP="00E95D6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Volunteer Staff, Young Volunteers for Environment Kenya.</w:t>
            </w:r>
          </w:p>
          <w:p w:rsidR="00E95D67" w:rsidRPr="00E95D67" w:rsidRDefault="00E95D67" w:rsidP="00E95D6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Volunteering for a youth-led action for sustainable development and provision of an environmental advocacy.</w:t>
            </w:r>
          </w:p>
          <w:p w:rsidR="00E95D67" w:rsidRPr="00E95D67" w:rsidRDefault="00E95D67" w:rsidP="00E95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E95D67" w:rsidRPr="00E95D67" w:rsidRDefault="00E95D67" w:rsidP="00E95D6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 2018 – May 2018</w:t>
            </w:r>
          </w:p>
          <w:p w:rsidR="00E95D67" w:rsidRPr="00E95D67" w:rsidRDefault="00E95D67" w:rsidP="00E95D6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Research Assistant Consultant, Eco-Ethics and Development Limited.</w:t>
            </w:r>
          </w:p>
          <w:p w:rsidR="00E95D67" w:rsidRPr="00E95D67" w:rsidRDefault="00E95D67" w:rsidP="00E95D6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 work public consultation for environmental impact assessment report writing.</w:t>
            </w:r>
          </w:p>
          <w:p w:rsidR="00E95D67" w:rsidRPr="00E95D67" w:rsidRDefault="00E95D67" w:rsidP="00E95D67">
            <w:pPr>
              <w:numPr>
                <w:ilvl w:val="0"/>
                <w:numId w:val="5"/>
              </w:num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Qualitative and quantitative research for data analysis of environmental impact assessment and environmental audits.</w:t>
            </w:r>
          </w:p>
          <w:p w:rsidR="00E95D67" w:rsidRPr="00E95D67" w:rsidRDefault="00E95D67" w:rsidP="00E95D6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June 2017- August 2017</w:t>
            </w:r>
          </w:p>
          <w:p w:rsidR="00E95D67" w:rsidRPr="00E95D67" w:rsidRDefault="00E95D67" w:rsidP="00E95D6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Internship, Kenya Red Cross Society Naivasha Sub-county Branch.</w:t>
            </w:r>
          </w:p>
          <w:p w:rsidR="00E95D67" w:rsidRPr="00E95D67" w:rsidRDefault="00E95D67" w:rsidP="00E95D6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 of Community Service Department (Youth Department)</w:t>
            </w:r>
          </w:p>
          <w:p w:rsidR="00E95D67" w:rsidRPr="00E95D67" w:rsidRDefault="00E95D67" w:rsidP="00E95D6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Co-ordination of community outreach activities and events.</w:t>
            </w:r>
          </w:p>
          <w:p w:rsidR="00E95D67" w:rsidRDefault="00E95D67" w:rsidP="00E95D67">
            <w:pPr>
              <w:pStyle w:val="NormalWeb"/>
              <w:spacing w:before="0" w:beforeAutospacing="0" w:after="160" w:afterAutospacing="0"/>
            </w:pPr>
            <w:r>
              <w:rPr>
                <w:b/>
                <w:bCs/>
                <w:color w:val="000000"/>
                <w:u w:val="single"/>
              </w:rPr>
              <w:t> PROFESSIONAL ACCOMPLISHMENTS</w:t>
            </w:r>
          </w:p>
          <w:p w:rsidR="00E95D67" w:rsidRDefault="00E95D67" w:rsidP="00E95D67">
            <w:pPr>
              <w:pStyle w:val="NormalWeb"/>
              <w:spacing w:before="0" w:beforeAutospacing="0" w:after="160" w:afterAutospacing="0"/>
            </w:pPr>
            <w:r>
              <w:rPr>
                <w:b/>
                <w:bCs/>
                <w:color w:val="000000"/>
                <w:u w:val="single"/>
              </w:rPr>
              <w:t>Certification </w:t>
            </w:r>
          </w:p>
          <w:p w:rsidR="00E95D67" w:rsidRDefault="00E95D67" w:rsidP="00E95D6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78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Open- Source Leadership Badge. </w:t>
            </w:r>
          </w:p>
          <w:p w:rsidR="00E95D67" w:rsidRDefault="00B1610B" w:rsidP="00E95D6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78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 xml:space="preserve"> Basic First Aid </w:t>
            </w:r>
          </w:p>
          <w:p w:rsidR="008F2499" w:rsidRPr="008F2499" w:rsidRDefault="00E95D67" w:rsidP="008F2499">
            <w:pPr>
              <w:pStyle w:val="NormalWeb"/>
              <w:numPr>
                <w:ilvl w:val="0"/>
                <w:numId w:val="7"/>
              </w:numPr>
              <w:spacing w:before="0" w:beforeAutospacing="0" w:after="160" w:afterAutospacing="0"/>
              <w:ind w:left="78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Restoration Readiness.</w:t>
            </w:r>
          </w:p>
          <w:p w:rsidR="008F2499" w:rsidRPr="00B1610B" w:rsidRDefault="00B1610B" w:rsidP="008F2499">
            <w:pPr>
              <w:pStyle w:val="NormalWeb"/>
              <w:numPr>
                <w:ilvl w:val="0"/>
                <w:numId w:val="7"/>
              </w:numPr>
              <w:spacing w:before="0" w:beforeAutospacing="0" w:after="160" w:afterAutospacing="0"/>
              <w:ind w:left="780"/>
              <w:textAlignment w:val="baseline"/>
              <w:rPr>
                <w:color w:val="000000"/>
              </w:rPr>
            </w:pPr>
            <w:r w:rsidRPr="00B1610B">
              <w:rPr>
                <w:color w:val="000000"/>
              </w:rPr>
              <w:t>Monitoring, Evaluation, Accountability and Learning</w:t>
            </w:r>
            <w:r>
              <w:rPr>
                <w:color w:val="000000"/>
              </w:rPr>
              <w:t xml:space="preserve"> </w:t>
            </w:r>
            <w:r w:rsidRPr="00B1610B">
              <w:rPr>
                <w:color w:val="000000"/>
              </w:rPr>
              <w:t>(MEAL) MOOC.</w:t>
            </w:r>
          </w:p>
          <w:p w:rsidR="00B1610B" w:rsidRPr="00B1610B" w:rsidRDefault="00B1610B" w:rsidP="008F2499">
            <w:pPr>
              <w:pStyle w:val="NormalWeb"/>
              <w:numPr>
                <w:ilvl w:val="0"/>
                <w:numId w:val="7"/>
              </w:numPr>
              <w:spacing w:before="0" w:beforeAutospacing="0" w:after="160" w:afterAutospacing="0"/>
              <w:ind w:left="780"/>
              <w:textAlignment w:val="baseline"/>
              <w:rPr>
                <w:color w:val="000000"/>
              </w:rPr>
            </w:pPr>
            <w:r w:rsidRPr="00B1610B">
              <w:rPr>
                <w:color w:val="000000"/>
              </w:rPr>
              <w:t>Certificate in Leadership Development and Mentorship.</w:t>
            </w:r>
          </w:p>
          <w:p w:rsidR="00B1610B" w:rsidRPr="00B1610B" w:rsidRDefault="00B1610B" w:rsidP="008F2499">
            <w:pPr>
              <w:pStyle w:val="NormalWeb"/>
              <w:numPr>
                <w:ilvl w:val="0"/>
                <w:numId w:val="7"/>
              </w:numPr>
              <w:spacing w:before="0" w:beforeAutospacing="0" w:after="160" w:afterAutospacing="0"/>
              <w:ind w:left="780"/>
              <w:textAlignment w:val="baseline"/>
              <w:rPr>
                <w:color w:val="000000"/>
              </w:rPr>
            </w:pPr>
            <w:r w:rsidRPr="00B1610B">
              <w:rPr>
                <w:color w:val="000000"/>
              </w:rPr>
              <w:t>Certificate of Completion Youth Engagement Matters.</w:t>
            </w:r>
          </w:p>
          <w:p w:rsidR="00B1610B" w:rsidRPr="00B1610B" w:rsidRDefault="00B1610B" w:rsidP="008F2499">
            <w:pPr>
              <w:pStyle w:val="NormalWeb"/>
              <w:numPr>
                <w:ilvl w:val="0"/>
                <w:numId w:val="7"/>
              </w:numPr>
              <w:spacing w:before="0" w:beforeAutospacing="0" w:after="160" w:afterAutospacing="0"/>
              <w:ind w:left="780"/>
              <w:textAlignment w:val="baseline"/>
              <w:rPr>
                <w:color w:val="000000"/>
              </w:rPr>
            </w:pPr>
            <w:r w:rsidRPr="00B1610B">
              <w:rPr>
                <w:color w:val="000000"/>
              </w:rPr>
              <w:t>Ideas For a Better World: Leading Change Through Policy Making.</w:t>
            </w:r>
          </w:p>
          <w:p w:rsidR="00E95D67" w:rsidRDefault="001A2D8C" w:rsidP="00E95D67">
            <w:pPr>
              <w:pStyle w:val="NormalWeb"/>
              <w:spacing w:before="0" w:beforeAutospacing="0" w:after="160" w:afterAutospacing="0"/>
            </w:pPr>
            <w:r>
              <w:rPr>
                <w:b/>
                <w:bCs/>
                <w:color w:val="000000"/>
                <w:u w:val="single"/>
              </w:rPr>
              <w:t xml:space="preserve">Honors &amp; </w:t>
            </w:r>
            <w:r w:rsidR="00E95D67">
              <w:rPr>
                <w:b/>
                <w:bCs/>
                <w:color w:val="000000"/>
                <w:u w:val="single"/>
              </w:rPr>
              <w:t>Awards </w:t>
            </w:r>
          </w:p>
          <w:p w:rsidR="00E95D67" w:rsidRPr="000C4DF8" w:rsidRDefault="00E95D67" w:rsidP="00E95D67">
            <w:pPr>
              <w:pStyle w:val="NormalWeb"/>
              <w:numPr>
                <w:ilvl w:val="0"/>
                <w:numId w:val="8"/>
              </w:numPr>
              <w:spacing w:before="0" w:beforeAutospacing="0" w:after="160" w:afterAutospacing="0"/>
              <w:ind w:left="78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Excellent Performance Award for Knowles educational Charitable Trust for international leadership (KECTIL).</w:t>
            </w:r>
          </w:p>
          <w:p w:rsidR="001A2D8C" w:rsidRDefault="001A2D8C" w:rsidP="001A2D8C">
            <w:pPr>
              <w:pStyle w:val="NormalWeb"/>
              <w:spacing w:before="0" w:beforeAutospacing="0" w:after="160" w:afterAutospacing="0"/>
              <w:textAlignment w:val="baseline"/>
              <w:rPr>
                <w:b/>
                <w:color w:val="000000"/>
                <w:u w:val="single"/>
              </w:rPr>
            </w:pPr>
          </w:p>
          <w:p w:rsidR="001A2D8C" w:rsidRDefault="001A2D8C" w:rsidP="001A2D8C">
            <w:pPr>
              <w:pStyle w:val="NormalWeb"/>
              <w:spacing w:before="0" w:beforeAutospacing="0" w:after="160" w:afterAutospacing="0"/>
              <w:textAlignment w:val="baseline"/>
              <w:rPr>
                <w:b/>
                <w:color w:val="000000"/>
                <w:u w:val="single"/>
              </w:rPr>
            </w:pPr>
          </w:p>
          <w:p w:rsidR="000C4DF8" w:rsidRPr="000C4DF8" w:rsidRDefault="000C4DF8" w:rsidP="001A2D8C">
            <w:pPr>
              <w:pStyle w:val="NormalWeb"/>
              <w:spacing w:before="0" w:beforeAutospacing="0" w:after="160" w:afterAutospacing="0"/>
              <w:textAlignment w:val="baseline"/>
              <w:rPr>
                <w:b/>
                <w:color w:val="000000"/>
                <w:u w:val="single"/>
              </w:rPr>
            </w:pPr>
            <w:r w:rsidRPr="000C4DF8">
              <w:rPr>
                <w:b/>
                <w:color w:val="000000"/>
                <w:u w:val="single"/>
              </w:rPr>
              <w:lastRenderedPageBreak/>
              <w:t>Membership</w:t>
            </w:r>
          </w:p>
          <w:p w:rsidR="000C4DF8" w:rsidRDefault="000C4DF8" w:rsidP="000C4DF8">
            <w:pPr>
              <w:pStyle w:val="NormalWeb"/>
              <w:spacing w:before="0" w:beforeAutospacing="0" w:after="160" w:afterAutospacing="0"/>
              <w:ind w:left="420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CoalitionWild Ambassador 2019 </w:t>
            </w:r>
            <w:r w:rsidR="001E5E83">
              <w:rPr>
                <w:b/>
                <w:color w:val="000000"/>
              </w:rPr>
              <w:t>Cohort:</w:t>
            </w:r>
            <w:r>
              <w:rPr>
                <w:b/>
                <w:color w:val="000000"/>
              </w:rPr>
              <w:t xml:space="preserve"> Youth For Community Development, Climate Action Project.</w:t>
            </w:r>
          </w:p>
          <w:p w:rsidR="000C4DF8" w:rsidRDefault="000C4DF8" w:rsidP="000C4DF8">
            <w:pPr>
              <w:pStyle w:val="NormalWeb"/>
              <w:spacing w:before="0" w:beforeAutospacing="0" w:after="160" w:afterAutospacing="0"/>
              <w:ind w:left="420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Regional Mobiliser For Africa : Youth For Our Planet, Global</w:t>
            </w:r>
          </w:p>
          <w:p w:rsidR="008F2499" w:rsidRDefault="008F2499" w:rsidP="000C4DF8">
            <w:pPr>
              <w:pStyle w:val="NormalWeb"/>
              <w:spacing w:before="0" w:beforeAutospacing="0" w:after="160" w:afterAutospacing="0"/>
              <w:ind w:left="420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 of the Clean Up Kenya Coalition, the Premier National Coalition Against Pollution In Kenya. Membership Number 1231</w:t>
            </w:r>
          </w:p>
          <w:p w:rsidR="008F2499" w:rsidRDefault="008F2499" w:rsidP="000C4DF8">
            <w:pPr>
              <w:pStyle w:val="NormalWeb"/>
              <w:spacing w:before="0" w:beforeAutospacing="0" w:after="160" w:afterAutospacing="0"/>
              <w:ind w:left="420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Member of Green Generation Initiative Kenya.</w:t>
            </w:r>
          </w:p>
          <w:p w:rsidR="00FC430F" w:rsidRDefault="00FC430F" w:rsidP="000C4DF8">
            <w:pPr>
              <w:pStyle w:val="NormalWeb"/>
              <w:spacing w:before="0" w:beforeAutospacing="0" w:after="160" w:afterAutospacing="0"/>
              <w:ind w:left="420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Senior Program Manager, Africa P</w:t>
            </w:r>
            <w:r w:rsidR="00EC3A50">
              <w:rPr>
                <w:b/>
                <w:color w:val="000000"/>
              </w:rPr>
              <w:t>rograms</w:t>
            </w:r>
            <w:bookmarkStart w:id="0" w:name="_GoBack"/>
            <w:bookmarkEnd w:id="0"/>
            <w:r>
              <w:rPr>
                <w:b/>
                <w:color w:val="000000"/>
              </w:rPr>
              <w:t>: Human Nature Projects.</w:t>
            </w:r>
          </w:p>
          <w:p w:rsidR="008F2499" w:rsidRPr="000C4DF8" w:rsidRDefault="008F2499" w:rsidP="008F2499">
            <w:pPr>
              <w:pStyle w:val="NormalWeb"/>
              <w:spacing w:before="0" w:beforeAutospacing="0" w:after="160" w:afterAutospacing="0"/>
              <w:textAlignment w:val="baseline"/>
              <w:rPr>
                <w:rFonts w:ascii="Arial" w:hAnsi="Arial" w:cs="Arial"/>
                <w:b/>
                <w:color w:val="000000"/>
              </w:rPr>
            </w:pPr>
          </w:p>
          <w:p w:rsidR="00927723" w:rsidRDefault="00927723" w:rsidP="00E95D67">
            <w:pPr>
              <w:pStyle w:val="Heading2"/>
              <w:outlineLvl w:val="1"/>
            </w:pPr>
          </w:p>
        </w:tc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r>
              <w:lastRenderedPageBreak/>
              <w:t>Education</w:t>
            </w:r>
          </w:p>
        </w:tc>
        <w:tc>
          <w:tcPr>
            <w:tcW w:w="7470" w:type="dxa"/>
          </w:tcPr>
          <w:p w:rsidR="00E95D67" w:rsidRDefault="00E95D67" w:rsidP="00E95D67">
            <w:pPr>
              <w:pStyle w:val="NormalWeb"/>
              <w:spacing w:before="0" w:beforeAutospacing="0" w:after="160" w:afterAutospacing="0"/>
            </w:pPr>
            <w:r>
              <w:rPr>
                <w:color w:val="000000"/>
              </w:rPr>
              <w:t xml:space="preserve"> KENYATTA UNIVERSITY</w:t>
            </w:r>
          </w:p>
          <w:p w:rsidR="00E95D67" w:rsidRDefault="00E95D67" w:rsidP="00E95D67">
            <w:pPr>
              <w:pStyle w:val="NormalWeb"/>
              <w:spacing w:before="0" w:beforeAutospacing="0" w:after="160" w:afterAutospacing="0"/>
            </w:pPr>
            <w:r>
              <w:rPr>
                <w:b/>
                <w:bCs/>
                <w:color w:val="000000"/>
              </w:rPr>
              <w:t>BACHELOR OF ENVIRONMENTAL STUDIES (COMMUNITY DEVELOPMENT)</w:t>
            </w:r>
          </w:p>
          <w:p w:rsidR="00D776F0" w:rsidRDefault="00E95D67" w:rsidP="00E95D67">
            <w:pPr>
              <w:pStyle w:val="NormalWeb"/>
              <w:spacing w:before="0" w:beforeAutospacing="0" w:after="160" w:afterAutospacing="0"/>
            </w:pPr>
            <w:r>
              <w:rPr>
                <w:color w:val="000000"/>
              </w:rPr>
              <w:t>SECOND CLASS HONOURS (UPPER DIVISION)</w:t>
            </w:r>
          </w:p>
          <w:p w:rsidR="00E95D67" w:rsidRDefault="00E95D67" w:rsidP="00E95D67">
            <w:pPr>
              <w:pStyle w:val="NormalWeb"/>
              <w:spacing w:before="0" w:beforeAutospacing="0" w:after="160" w:afterAutospacing="0"/>
            </w:pPr>
            <w:r>
              <w:rPr>
                <w:color w:val="000000"/>
              </w:rPr>
              <w:t xml:space="preserve"> NDURURUMO HIGH SCHOOL </w:t>
            </w:r>
          </w:p>
          <w:p w:rsidR="00E95D67" w:rsidRDefault="00E95D67" w:rsidP="00E95D67">
            <w:pPr>
              <w:pStyle w:val="NormalWeb"/>
              <w:spacing w:before="0" w:beforeAutospacing="0" w:after="160" w:afterAutospacing="0"/>
            </w:pPr>
            <w:r>
              <w:rPr>
                <w:b/>
                <w:bCs/>
                <w:color w:val="000000"/>
              </w:rPr>
              <w:t>KENYA CERTIFICATE OF SECONDARY EDUCATION </w:t>
            </w:r>
          </w:p>
          <w:p w:rsidR="00D776F0" w:rsidRDefault="00E95D67" w:rsidP="00E95D67">
            <w:pPr>
              <w:pStyle w:val="NormalWeb"/>
              <w:spacing w:before="0" w:beforeAutospacing="0" w:after="160" w:afterAutospacing="0"/>
            </w:pPr>
            <w:r>
              <w:rPr>
                <w:color w:val="000000"/>
              </w:rPr>
              <w:t>GRADE B (PLAIN)</w:t>
            </w:r>
          </w:p>
          <w:p w:rsidR="00E95D67" w:rsidRDefault="00E95D67" w:rsidP="00E95D67">
            <w:pPr>
              <w:pStyle w:val="NormalWeb"/>
              <w:spacing w:before="0" w:beforeAutospacing="0" w:after="160" w:afterAutospacing="0"/>
            </w:pPr>
            <w:r>
              <w:rPr>
                <w:color w:val="000000"/>
              </w:rPr>
              <w:t>NAIVASHA BOYS` BOARDING SCHOOL </w:t>
            </w:r>
          </w:p>
          <w:p w:rsidR="00E95D67" w:rsidRDefault="00E95D67" w:rsidP="00E95D67">
            <w:pPr>
              <w:pStyle w:val="NormalWeb"/>
              <w:spacing w:before="0" w:beforeAutospacing="0" w:after="160" w:afterAutospacing="0"/>
            </w:pPr>
            <w:r>
              <w:rPr>
                <w:b/>
                <w:bCs/>
                <w:color w:val="000000"/>
              </w:rPr>
              <w:t>KENYA CERIFICATE OF PRIMARY EDUCATION </w:t>
            </w:r>
          </w:p>
          <w:p w:rsidR="00E95D67" w:rsidRDefault="00E95D67" w:rsidP="00E95D67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GRADE B (PLAIN)</w:t>
            </w:r>
          </w:p>
          <w:p w:rsidR="00FE235B" w:rsidRPr="00C4363E" w:rsidRDefault="00FE235B" w:rsidP="00E95D67">
            <w:pPr>
              <w:pStyle w:val="NormalWeb"/>
              <w:spacing w:before="0" w:beforeAutospacing="0" w:after="160" w:afterAutospacing="0"/>
              <w:rPr>
                <w:b/>
                <w:color w:val="000000"/>
                <w:u w:val="single"/>
              </w:rPr>
            </w:pPr>
            <w:r w:rsidRPr="00C4363E">
              <w:rPr>
                <w:b/>
                <w:color w:val="000000"/>
                <w:u w:val="single"/>
              </w:rPr>
              <w:t>Short Courses</w:t>
            </w:r>
          </w:p>
          <w:p w:rsidR="00FE235B" w:rsidRDefault="00FE235B" w:rsidP="00E95D67">
            <w:pPr>
              <w:pStyle w:val="NormalWeb"/>
              <w:spacing w:before="0" w:beforeAutospacing="0" w:after="160" w:afterAutospacing="0"/>
            </w:pPr>
            <w:r>
              <w:t>Growing Leaders Programme</w:t>
            </w:r>
          </w:p>
          <w:p w:rsidR="00FE235B" w:rsidRDefault="00FE235B" w:rsidP="00E95D67">
            <w:pPr>
              <w:pStyle w:val="NormalWeb"/>
              <w:spacing w:before="0" w:beforeAutospacing="0" w:after="160" w:afterAutospacing="0"/>
            </w:pPr>
            <w:r>
              <w:t>International Leadership</w:t>
            </w:r>
          </w:p>
          <w:p w:rsidR="00FE235B" w:rsidRDefault="00FE235B" w:rsidP="00E95D67">
            <w:pPr>
              <w:pStyle w:val="NormalWeb"/>
              <w:spacing w:before="0" w:beforeAutospacing="0" w:after="160" w:afterAutospacing="0"/>
            </w:pPr>
            <w:r>
              <w:t>Youth Engagement Matters</w:t>
            </w:r>
          </w:p>
          <w:p w:rsidR="00FE235B" w:rsidRDefault="00FE235B" w:rsidP="00E95D67">
            <w:pPr>
              <w:pStyle w:val="NormalWeb"/>
              <w:spacing w:before="0" w:beforeAutospacing="0" w:after="160" w:afterAutospacing="0"/>
            </w:pPr>
            <w:r>
              <w:t>Understanding Climate Change</w:t>
            </w:r>
          </w:p>
          <w:p w:rsidR="00FE235B" w:rsidRDefault="00FE235B" w:rsidP="00E95D67">
            <w:pPr>
              <w:pStyle w:val="NormalWeb"/>
              <w:spacing w:before="0" w:beforeAutospacing="0" w:after="160" w:afterAutospacing="0"/>
            </w:pPr>
            <w:r>
              <w:t>Agripreneurship: A Path to the Future</w:t>
            </w:r>
          </w:p>
          <w:p w:rsidR="00FE235B" w:rsidRDefault="00FE235B" w:rsidP="00E95D67">
            <w:pPr>
              <w:pStyle w:val="NormalWeb"/>
              <w:spacing w:before="0" w:beforeAutospacing="0" w:after="160" w:afterAutospacing="0"/>
            </w:pPr>
            <w:r>
              <w:t>Ideas For A Better World : Leading Change Through Policy Making</w:t>
            </w:r>
          </w:p>
          <w:p w:rsidR="00FE235B" w:rsidRDefault="00FE235B" w:rsidP="00E95D67">
            <w:pPr>
              <w:pStyle w:val="NormalWeb"/>
              <w:spacing w:before="0" w:beforeAutospacing="0" w:after="160" w:afterAutospacing="0"/>
            </w:pPr>
            <w:r>
              <w:t xml:space="preserve">Fundamentals For </w:t>
            </w:r>
            <w:r w:rsidR="001A2D8C">
              <w:t xml:space="preserve">Grant Writing </w:t>
            </w:r>
          </w:p>
          <w:p w:rsidR="001A2D8C" w:rsidRDefault="001A2D8C" w:rsidP="00E95D67">
            <w:pPr>
              <w:pStyle w:val="NormalWeb"/>
              <w:spacing w:before="0" w:beforeAutospacing="0" w:after="160" w:afterAutospacing="0"/>
            </w:pPr>
            <w:r>
              <w:t>Community Organizing For Action.</w:t>
            </w:r>
          </w:p>
          <w:p w:rsidR="001A2D8C" w:rsidRPr="00FE235B" w:rsidRDefault="001A2D8C" w:rsidP="00E95D67">
            <w:pPr>
              <w:pStyle w:val="NormalWeb"/>
              <w:spacing w:before="0" w:beforeAutospacing="0" w:after="160" w:afterAutospacing="0"/>
            </w:pPr>
            <w:r>
              <w:lastRenderedPageBreak/>
              <w:t>Responsible Leadership on Transparency and Good Governance</w:t>
            </w:r>
          </w:p>
          <w:p w:rsidR="00927723" w:rsidRDefault="00927723" w:rsidP="00E95D67">
            <w:pPr>
              <w:pStyle w:val="Heading2"/>
              <w:outlineLvl w:val="1"/>
            </w:pPr>
          </w:p>
        </w:tc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r>
              <w:lastRenderedPageBreak/>
              <w:t>Communication</w:t>
            </w:r>
          </w:p>
        </w:tc>
        <w:tc>
          <w:tcPr>
            <w:tcW w:w="7470" w:type="dxa"/>
          </w:tcPr>
          <w:p w:rsidR="00E95D67" w:rsidRDefault="00E95D67" w:rsidP="00E95D67">
            <w:pPr>
              <w:pStyle w:val="NormalWeb"/>
              <w:spacing w:before="0" w:beforeAutospacing="0" w:after="160" w:afterAutospacing="0"/>
            </w:pPr>
            <w:r>
              <w:rPr>
                <w:color w:val="000000"/>
              </w:rPr>
              <w:t> </w:t>
            </w:r>
            <w:r>
              <w:rPr>
                <w:b/>
                <w:bCs/>
                <w:color w:val="000000"/>
              </w:rPr>
              <w:t>Fluent</w:t>
            </w:r>
            <w:r>
              <w:rPr>
                <w:color w:val="000000"/>
              </w:rPr>
              <w:t>: English, Swahili and Gikuyu. </w:t>
            </w:r>
          </w:p>
          <w:p w:rsidR="00927723" w:rsidRDefault="00927723" w:rsidP="00E95D67"/>
        </w:tc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r>
              <w:t>Leadership</w:t>
            </w:r>
          </w:p>
        </w:tc>
        <w:tc>
          <w:tcPr>
            <w:tcW w:w="7470" w:type="dxa"/>
          </w:tcPr>
          <w:p w:rsidR="00E95D67" w:rsidRDefault="00E95D67" w:rsidP="00E95D6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Global Youth Ambassador for Their World Organization, (Aug 2017- Present).</w:t>
            </w:r>
          </w:p>
          <w:p w:rsidR="00E95D67" w:rsidRDefault="001A50CD" w:rsidP="00E95D6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 xml:space="preserve">Young Leader at </w:t>
            </w:r>
            <w:r w:rsidR="00E95D67">
              <w:rPr>
                <w:color w:val="000000"/>
              </w:rPr>
              <w:t>Knowles Educational Charitable Trust For Internatio</w:t>
            </w:r>
            <w:r>
              <w:rPr>
                <w:color w:val="000000"/>
              </w:rPr>
              <w:t xml:space="preserve">nal Leadership </w:t>
            </w:r>
            <w:r w:rsidR="00E95D67">
              <w:rPr>
                <w:color w:val="000000"/>
              </w:rPr>
              <w:t>(Jan 2018- Present).</w:t>
            </w:r>
          </w:p>
          <w:p w:rsidR="00E95D67" w:rsidRDefault="00E95D67" w:rsidP="00E95D6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Former Fourth year Representative Club Official, Kenyatta University Environmental Club.</w:t>
            </w:r>
          </w:p>
          <w:p w:rsidR="00E95D67" w:rsidRDefault="00E95D67" w:rsidP="00E95D6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Peer Counsellor, Ndururumo High School.</w:t>
            </w:r>
          </w:p>
          <w:p w:rsidR="00E95D67" w:rsidRDefault="00E95D67" w:rsidP="00E95D6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Head of Community Service (Youth Department), Kenya Red Cross Society.</w:t>
            </w:r>
          </w:p>
          <w:p w:rsidR="00E95D67" w:rsidRPr="00FE0F38" w:rsidRDefault="00E95D67" w:rsidP="00E95D6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Secretary of Springs of Love Charity Club, Ndururumo High School.</w:t>
            </w:r>
          </w:p>
          <w:p w:rsidR="00FE0F38" w:rsidRPr="00FE0F38" w:rsidRDefault="00FE0F38" w:rsidP="00E95D6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Glocal International Teen Confe</w:t>
            </w:r>
            <w:r w:rsidR="004831EF">
              <w:rPr>
                <w:color w:val="000000"/>
              </w:rPr>
              <w:t>rence in Nepal 31</w:t>
            </w:r>
            <w:r w:rsidR="004831EF" w:rsidRPr="004831EF">
              <w:rPr>
                <w:color w:val="000000"/>
                <w:vertAlign w:val="superscript"/>
              </w:rPr>
              <w:t>st</w:t>
            </w:r>
            <w:r w:rsidR="004831EF">
              <w:rPr>
                <w:color w:val="000000"/>
              </w:rPr>
              <w:t xml:space="preserve"> August to 1</w:t>
            </w:r>
            <w:r w:rsidR="004831EF" w:rsidRPr="004831EF">
              <w:rPr>
                <w:color w:val="000000"/>
                <w:vertAlign w:val="superscript"/>
              </w:rPr>
              <w:t>st</w:t>
            </w:r>
            <w:r w:rsidR="004831EF">
              <w:rPr>
                <w:color w:val="000000"/>
              </w:rPr>
              <w:t xml:space="preserve"> September 2019 </w:t>
            </w:r>
            <w:r>
              <w:rPr>
                <w:color w:val="000000"/>
              </w:rPr>
              <w:t>Country R</w:t>
            </w:r>
            <w:r w:rsidR="004831EF">
              <w:rPr>
                <w:color w:val="000000"/>
              </w:rPr>
              <w:t xml:space="preserve">epresentative, Kenya </w:t>
            </w:r>
            <w:r>
              <w:rPr>
                <w:color w:val="000000"/>
              </w:rPr>
              <w:t>2019.</w:t>
            </w:r>
          </w:p>
          <w:p w:rsidR="00FE0F38" w:rsidRDefault="00FE0F38" w:rsidP="00E95D6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Regional Mobilizer For Africa Youth For Our Planet(Global)</w:t>
            </w:r>
          </w:p>
          <w:p w:rsidR="00927723" w:rsidRDefault="00927723" w:rsidP="00E95D67"/>
        </w:tc>
      </w:tr>
      <w:tr w:rsidR="00927723" w:rsidTr="00346D44">
        <w:tc>
          <w:tcPr>
            <w:tcW w:w="2250" w:type="dxa"/>
          </w:tcPr>
          <w:p w:rsidR="00927723" w:rsidRDefault="00927723" w:rsidP="009A7D30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7470" w:type="dxa"/>
          </w:tcPr>
          <w:p w:rsidR="00E95D67" w:rsidRDefault="00E95D67" w:rsidP="00E95D67">
            <w:pPr>
              <w:pStyle w:val="NormalWeb"/>
              <w:spacing w:before="0" w:beforeAutospacing="0" w:after="160" w:afterAutospacing="0"/>
              <w:ind w:left="360" w:hanging="360"/>
            </w:pPr>
            <w:r>
              <w:rPr>
                <w:b/>
                <w:bCs/>
                <w:color w:val="000000"/>
              </w:rPr>
              <w:t>ECO-ETHICS AND DEVELOPMENT LIMITED </w:t>
            </w:r>
          </w:p>
          <w:p w:rsidR="00E95D67" w:rsidRDefault="00E95D67" w:rsidP="00E95D67">
            <w:pPr>
              <w:pStyle w:val="NormalWeb"/>
              <w:spacing w:before="0" w:beforeAutospacing="0" w:after="160" w:afterAutospacing="0"/>
              <w:ind w:left="360" w:hanging="360"/>
            </w:pPr>
            <w:r>
              <w:rPr>
                <w:b/>
                <w:bCs/>
                <w:color w:val="000000"/>
              </w:rPr>
              <w:t>P. O BOX 666-00168, WESTLANDS - NAIROBI</w:t>
            </w:r>
          </w:p>
          <w:p w:rsidR="00E95D67" w:rsidRDefault="001E28D5" w:rsidP="00E95D67">
            <w:pPr>
              <w:pStyle w:val="NormalWeb"/>
              <w:spacing w:before="0" w:beforeAutospacing="0" w:after="160" w:afterAutospacing="0"/>
              <w:ind w:left="360" w:hanging="360"/>
            </w:pPr>
            <w:hyperlink r:id="rId7" w:history="1">
              <w:r w:rsidR="00E95D67">
                <w:rPr>
                  <w:rStyle w:val="Hyperlink"/>
                  <w:rFonts w:eastAsiaTheme="minorEastAsia"/>
                  <w:b/>
                  <w:bCs/>
                  <w:color w:val="0563C1"/>
                </w:rPr>
                <w:t>info@ecoethicsdevelopment.co.ke</w:t>
              </w:r>
            </w:hyperlink>
          </w:p>
          <w:p w:rsidR="00E95D67" w:rsidRDefault="00E95D67" w:rsidP="00E95D67">
            <w:pPr>
              <w:pStyle w:val="NormalWeb"/>
              <w:spacing w:before="0" w:beforeAutospacing="0" w:after="160" w:afterAutospacing="0"/>
              <w:ind w:left="360" w:hanging="360"/>
            </w:pPr>
            <w:r>
              <w:rPr>
                <w:b/>
                <w:bCs/>
                <w:color w:val="000000"/>
              </w:rPr>
              <w:t>+254 722 778 930</w:t>
            </w:r>
          </w:p>
          <w:p w:rsidR="00E95D67" w:rsidRDefault="00E95D67" w:rsidP="00E95D67">
            <w:pPr>
              <w:pStyle w:val="NormalWeb"/>
              <w:spacing w:before="0" w:beforeAutospacing="0" w:after="160" w:afterAutospacing="0"/>
              <w:ind w:left="360" w:hanging="360"/>
            </w:pPr>
            <w:r>
              <w:rPr>
                <w:b/>
                <w:bCs/>
                <w:color w:val="000000"/>
              </w:rPr>
              <w:t>Young Volunteers For Environment Kenya </w:t>
            </w:r>
          </w:p>
          <w:p w:rsidR="00E95D67" w:rsidRDefault="00E95D67" w:rsidP="00E95D67">
            <w:pPr>
              <w:pStyle w:val="NormalWeb"/>
              <w:spacing w:before="0" w:beforeAutospacing="0" w:after="160" w:afterAutospacing="0"/>
              <w:ind w:left="360" w:hanging="360"/>
            </w:pPr>
            <w:r>
              <w:rPr>
                <w:b/>
                <w:bCs/>
                <w:color w:val="000000"/>
              </w:rPr>
              <w:t>P.O. BOX 61607-00200 NAIROBI, KENYA </w:t>
            </w:r>
          </w:p>
          <w:p w:rsidR="00E95D67" w:rsidRDefault="001E28D5" w:rsidP="00E95D67">
            <w:pPr>
              <w:pStyle w:val="NormalWeb"/>
              <w:spacing w:before="0" w:beforeAutospacing="0" w:after="160" w:afterAutospacing="0"/>
              <w:ind w:left="360" w:hanging="360"/>
            </w:pPr>
            <w:hyperlink r:id="rId8" w:history="1">
              <w:r w:rsidR="00E95D67">
                <w:rPr>
                  <w:rStyle w:val="Hyperlink"/>
                  <w:rFonts w:eastAsiaTheme="minorEastAsia"/>
                  <w:b/>
                  <w:bCs/>
                  <w:color w:val="0563C1"/>
                </w:rPr>
                <w:t>yvekenya@gmail.com</w:t>
              </w:r>
            </w:hyperlink>
          </w:p>
          <w:p w:rsidR="00E95D67" w:rsidRDefault="00E95D67" w:rsidP="00E95D67">
            <w:pPr>
              <w:pStyle w:val="NormalWeb"/>
              <w:spacing w:before="0" w:beforeAutospacing="0" w:after="160" w:afterAutospacing="0"/>
              <w:ind w:left="360" w:hanging="360"/>
            </w:pPr>
            <w:r>
              <w:rPr>
                <w:b/>
                <w:bCs/>
                <w:color w:val="000000"/>
              </w:rPr>
              <w:t>Mr. John Mwikwabe</w:t>
            </w:r>
          </w:p>
          <w:p w:rsidR="00E95D67" w:rsidRDefault="00E95D67" w:rsidP="00E95D67">
            <w:pPr>
              <w:pStyle w:val="NormalWeb"/>
              <w:spacing w:before="0" w:beforeAutospacing="0" w:after="160" w:afterAutospacing="0"/>
              <w:ind w:left="360" w:hanging="360"/>
            </w:pPr>
            <w:r>
              <w:rPr>
                <w:b/>
                <w:bCs/>
                <w:color w:val="000000"/>
              </w:rPr>
              <w:t>Kenya Red Cross Society- Nakuru County  </w:t>
            </w:r>
          </w:p>
          <w:p w:rsidR="00E95D67" w:rsidRDefault="001E28D5" w:rsidP="00E95D67">
            <w:pPr>
              <w:pStyle w:val="NormalWeb"/>
              <w:spacing w:before="0" w:beforeAutospacing="0" w:after="160" w:afterAutospacing="0"/>
              <w:ind w:left="360" w:hanging="360"/>
            </w:pPr>
            <w:hyperlink r:id="rId9" w:history="1">
              <w:r w:rsidR="00E95D67">
                <w:rPr>
                  <w:rStyle w:val="Hyperlink"/>
                  <w:rFonts w:eastAsiaTheme="minorEastAsia"/>
                  <w:b/>
                  <w:bCs/>
                  <w:color w:val="0563C1"/>
                </w:rPr>
                <w:t>j.mwikwabe@yahoo.com</w:t>
              </w:r>
            </w:hyperlink>
          </w:p>
          <w:p w:rsidR="00E95D67" w:rsidRDefault="00E95D67" w:rsidP="00E95D67">
            <w:pPr>
              <w:pStyle w:val="NormalWeb"/>
              <w:spacing w:before="0" w:beforeAutospacing="0" w:after="160" w:afterAutospacing="0"/>
              <w:ind w:left="360" w:hanging="360"/>
            </w:pPr>
            <w:r>
              <w:rPr>
                <w:b/>
                <w:bCs/>
                <w:color w:val="000000"/>
              </w:rPr>
              <w:t>+254 727 920 846</w:t>
            </w:r>
          </w:p>
          <w:p w:rsidR="00E95D67" w:rsidRPr="00E95D67" w:rsidRDefault="00E95D67" w:rsidP="00E95D67">
            <w:pPr>
              <w:pStyle w:val="NormalWeb"/>
              <w:spacing w:before="0" w:beforeAutospacing="0" w:after="160" w:afterAutospacing="0"/>
              <w:ind w:hanging="360"/>
              <w:rPr>
                <w:color w:val="262626" w:themeColor="text1" w:themeTint="D9"/>
                <w:szCs w:val="16"/>
              </w:rPr>
            </w:pPr>
          </w:p>
          <w:p w:rsidR="00927723" w:rsidRPr="00E95D67" w:rsidRDefault="00927723" w:rsidP="00E95D67">
            <w:pPr>
              <w:pStyle w:val="Heading2"/>
              <w:outlineLvl w:val="1"/>
              <w:rPr>
                <w:color w:val="262626" w:themeColor="text1" w:themeTint="D9"/>
                <w:szCs w:val="16"/>
              </w:rPr>
            </w:pPr>
          </w:p>
        </w:tc>
      </w:tr>
    </w:tbl>
    <w:p w:rsidR="002C74C0" w:rsidRDefault="001E28D5" w:rsidP="00E95D67">
      <w:pPr>
        <w:ind w:left="1440"/>
      </w:pPr>
    </w:p>
    <w:sectPr w:rsidR="002C74C0">
      <w:footerReference w:type="default" r:id="rId10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8D5" w:rsidRDefault="001E28D5" w:rsidP="00927723">
      <w:pPr>
        <w:spacing w:after="0" w:line="240" w:lineRule="auto"/>
      </w:pPr>
      <w:r>
        <w:separator/>
      </w:r>
    </w:p>
  </w:endnote>
  <w:endnote w:type="continuationSeparator" w:id="0">
    <w:p w:rsidR="001E28D5" w:rsidRDefault="001E28D5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C3A5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8D5" w:rsidRDefault="001E28D5" w:rsidP="00927723">
      <w:pPr>
        <w:spacing w:after="0" w:line="240" w:lineRule="auto"/>
      </w:pPr>
      <w:r>
        <w:separator/>
      </w:r>
    </w:p>
  </w:footnote>
  <w:footnote w:type="continuationSeparator" w:id="0">
    <w:p w:rsidR="001E28D5" w:rsidRDefault="001E28D5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1444"/>
    <w:multiLevelType w:val="hybridMultilevel"/>
    <w:tmpl w:val="3766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D0830"/>
    <w:multiLevelType w:val="multilevel"/>
    <w:tmpl w:val="927A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84EA3"/>
    <w:multiLevelType w:val="multilevel"/>
    <w:tmpl w:val="F8FE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E52055"/>
    <w:multiLevelType w:val="multilevel"/>
    <w:tmpl w:val="24E8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03303F"/>
    <w:multiLevelType w:val="multilevel"/>
    <w:tmpl w:val="5140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4326D"/>
    <w:multiLevelType w:val="multilevel"/>
    <w:tmpl w:val="53EA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121248"/>
    <w:multiLevelType w:val="multilevel"/>
    <w:tmpl w:val="16FC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CC53AE"/>
    <w:multiLevelType w:val="multilevel"/>
    <w:tmpl w:val="F2F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F272B2"/>
    <w:multiLevelType w:val="multilevel"/>
    <w:tmpl w:val="F2BA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6A486E"/>
    <w:multiLevelType w:val="multilevel"/>
    <w:tmpl w:val="C46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52"/>
    <w:rsid w:val="0004074D"/>
    <w:rsid w:val="00066150"/>
    <w:rsid w:val="000C4DF8"/>
    <w:rsid w:val="000E4517"/>
    <w:rsid w:val="001A2D8C"/>
    <w:rsid w:val="001A50CD"/>
    <w:rsid w:val="001E28D5"/>
    <w:rsid w:val="001E5E83"/>
    <w:rsid w:val="00293B83"/>
    <w:rsid w:val="00297952"/>
    <w:rsid w:val="00346D44"/>
    <w:rsid w:val="004831EF"/>
    <w:rsid w:val="0051718D"/>
    <w:rsid w:val="005C5955"/>
    <w:rsid w:val="006A3CE7"/>
    <w:rsid w:val="006A60D3"/>
    <w:rsid w:val="008619C9"/>
    <w:rsid w:val="008F2499"/>
    <w:rsid w:val="00916E68"/>
    <w:rsid w:val="00927723"/>
    <w:rsid w:val="0099054E"/>
    <w:rsid w:val="00B1610B"/>
    <w:rsid w:val="00B50C46"/>
    <w:rsid w:val="00C4363E"/>
    <w:rsid w:val="00CE6639"/>
    <w:rsid w:val="00D776F0"/>
    <w:rsid w:val="00E95D67"/>
    <w:rsid w:val="00EC3A50"/>
    <w:rsid w:val="00F132C7"/>
    <w:rsid w:val="00F86091"/>
    <w:rsid w:val="00FC430F"/>
    <w:rsid w:val="00FE0F38"/>
    <w:rsid w:val="00FE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287D9-CF64-4A87-90DC-CC45BE1F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Ind w:w="0" w:type="dxa"/>
      <w:tblCellMar>
        <w:top w:w="0" w:type="dxa"/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9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5D67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916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vekeny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ecoethicsdevelopment.co.k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.mwikwabe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thu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68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Gathu</dc:creator>
  <cp:keywords/>
  <dc:description/>
  <cp:lastModifiedBy>Maurice Munga</cp:lastModifiedBy>
  <cp:revision>15</cp:revision>
  <dcterms:created xsi:type="dcterms:W3CDTF">2019-07-17T07:34:00Z</dcterms:created>
  <dcterms:modified xsi:type="dcterms:W3CDTF">2019-08-13T16:39:00Z</dcterms:modified>
</cp:coreProperties>
</file>