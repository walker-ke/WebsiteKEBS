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right"/>
        <w:tblLayout w:type="fixed"/>
        <w:tblLook w:val="0000" w:firstRow="0" w:lastRow="0" w:firstColumn="0" w:lastColumn="0" w:noHBand="0" w:noVBand="0"/>
      </w:tblPr>
      <w:tblGrid>
        <w:gridCol w:w="2714"/>
        <w:gridCol w:w="2895"/>
      </w:tblGrid>
      <w:tr w:rsidR="000172B1">
        <w:trPr>
          <w:trHeight w:val="953"/>
          <w:jc w:val="right"/>
        </w:trPr>
        <w:tc>
          <w:tcPr>
            <w:tcW w:w="2714" w:type="dxa"/>
          </w:tcPr>
          <w:p w:rsidR="000172B1" w:rsidRDefault="000172B1" w:rsidP="002E47C2">
            <w:pPr>
              <w:pStyle w:val="Address2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P.O. Box</w:t>
            </w:r>
            <w:r w:rsidR="00B23FE6">
              <w:rPr>
                <w:sz w:val="20"/>
              </w:rPr>
              <w:t xml:space="preserve"> 74494, 002</w:t>
            </w:r>
            <w:r>
              <w:rPr>
                <w:sz w:val="20"/>
              </w:rPr>
              <w:t>00</w:t>
            </w:r>
          </w:p>
          <w:p w:rsidR="000172B1" w:rsidRDefault="000172B1" w:rsidP="002E47C2">
            <w:pPr>
              <w:pStyle w:val="Address2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Thika,</w:t>
            </w:r>
          </w:p>
          <w:p w:rsidR="000172B1" w:rsidRDefault="000172B1" w:rsidP="002E47C2">
            <w:pPr>
              <w:pStyle w:val="Address2"/>
              <w:spacing w:line="240" w:lineRule="auto"/>
              <w:rPr>
                <w:sz w:val="20"/>
              </w:rPr>
            </w:pPr>
            <w:smartTag w:uri="urn:schemas-microsoft-com:office:smarttags" w:element="country-region">
              <w:smartTag w:uri="urn:schemas-microsoft-com:office:smarttags" w:element="place">
                <w:r>
                  <w:rPr>
                    <w:sz w:val="20"/>
                  </w:rPr>
                  <w:t>Kenya</w:t>
                </w:r>
              </w:smartTag>
            </w:smartTag>
            <w:r>
              <w:rPr>
                <w:sz w:val="20"/>
              </w:rPr>
              <w:t>.</w:t>
            </w:r>
          </w:p>
        </w:tc>
        <w:tc>
          <w:tcPr>
            <w:tcW w:w="2895" w:type="dxa"/>
          </w:tcPr>
          <w:p w:rsidR="000172B1" w:rsidRDefault="000172B1" w:rsidP="002E47C2">
            <w:pPr>
              <w:pStyle w:val="Address1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Phone: 0723 – 033150</w:t>
            </w:r>
          </w:p>
          <w:p w:rsidR="000172B1" w:rsidRDefault="00CE32CC" w:rsidP="002E47C2">
            <w:pPr>
              <w:pStyle w:val="Address1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E-mail: kotieno@nita.go.ke</w:t>
            </w:r>
            <w:r w:rsidR="000172B1">
              <w:rPr>
                <w:sz w:val="20"/>
              </w:rPr>
              <w:t xml:space="preserve"> </w:t>
            </w:r>
          </w:p>
          <w:p w:rsidR="000172B1" w:rsidRDefault="000172B1" w:rsidP="002E47C2">
            <w:pPr>
              <w:pStyle w:val="Address1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Date of Birth: 16/12/1980</w:t>
            </w:r>
          </w:p>
          <w:p w:rsidR="000172B1" w:rsidRDefault="000172B1" w:rsidP="002E47C2">
            <w:pPr>
              <w:pStyle w:val="Address1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Religion: Christian</w:t>
            </w:r>
          </w:p>
        </w:tc>
      </w:tr>
    </w:tbl>
    <w:p w:rsidR="000172B1" w:rsidRDefault="000172B1" w:rsidP="002E47C2">
      <w:pPr>
        <w:pStyle w:val="Name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Karoli Lwanga Otieno Oguna</w:t>
      </w:r>
      <w:r>
        <w:rPr>
          <w:sz w:val="32"/>
          <w:szCs w:val="32"/>
        </w:rPr>
        <w:tab/>
        <w:t xml:space="preserve"> </w:t>
      </w:r>
      <w:r>
        <w:rPr>
          <w:sz w:val="32"/>
          <w:szCs w:val="32"/>
        </w:rPr>
        <w:tab/>
        <w:t xml:space="preserve"> Curriculum Vitae</w:t>
      </w:r>
    </w:p>
    <w:p w:rsidR="000172B1" w:rsidRDefault="000172B1" w:rsidP="002E47C2">
      <w:r>
        <w:rPr>
          <w:rFonts w:ascii="Arial Black" w:hAnsi="Arial Black"/>
          <w:spacing w:val="-10"/>
        </w:rPr>
        <w:t>OBJECTIVES:</w:t>
      </w:r>
      <w:r>
        <w:t xml:space="preserve"> </w:t>
      </w:r>
    </w:p>
    <w:p w:rsidR="000172B1" w:rsidRDefault="008F66E4" w:rsidP="002E47C2">
      <w:pPr>
        <w:pStyle w:val="Achievement"/>
        <w:spacing w:after="0" w:line="240" w:lineRule="auto"/>
      </w:pPr>
      <w:r>
        <w:t>To facilitate</w:t>
      </w:r>
      <w:r w:rsidR="00C94CEA" w:rsidRPr="00C94CEA">
        <w:t xml:space="preserve"> </w:t>
      </w:r>
      <w:r w:rsidR="00C94CEA">
        <w:t>development</w:t>
      </w:r>
      <w:r>
        <w:t>, implementati</w:t>
      </w:r>
      <w:r w:rsidR="00A42342">
        <w:t>on and maintenance of dependable ICT solutions for organizations p</w:t>
      </w:r>
      <w:r w:rsidR="00D9476D">
        <w:t>rosp</w:t>
      </w:r>
      <w:r w:rsidR="00A42342">
        <w:t>erity.</w:t>
      </w:r>
    </w:p>
    <w:p w:rsidR="000172B1" w:rsidRDefault="000172B1" w:rsidP="002E47C2">
      <w:pPr>
        <w:pStyle w:val="Achievement"/>
        <w:spacing w:after="0" w:line="240" w:lineRule="auto"/>
      </w:pPr>
      <w:r>
        <w:rPr>
          <w:szCs w:val="26"/>
        </w:rPr>
        <w:t>Committed to be on the first line towards realization of organization goals</w:t>
      </w:r>
      <w:r w:rsidR="00C94CEA">
        <w:rPr>
          <w:szCs w:val="26"/>
        </w:rPr>
        <w:t>; and</w:t>
      </w:r>
    </w:p>
    <w:p w:rsidR="000172B1" w:rsidRDefault="000172B1" w:rsidP="002E47C2">
      <w:pPr>
        <w:pStyle w:val="Achievement"/>
        <w:spacing w:after="0" w:line="240" w:lineRule="auto"/>
      </w:pPr>
      <w:r>
        <w:rPr>
          <w:szCs w:val="26"/>
        </w:rPr>
        <w:t>To increase my knowledge whenever I come across a new ICT technology</w:t>
      </w:r>
      <w:r w:rsidR="00C94CEA">
        <w:rPr>
          <w:szCs w:val="26"/>
        </w:rPr>
        <w:t>.</w:t>
      </w:r>
    </w:p>
    <w:p w:rsidR="000172B1" w:rsidRPr="004F1EB5" w:rsidRDefault="000172B1" w:rsidP="002E47C2">
      <w:pPr>
        <w:pStyle w:val="Achievement"/>
        <w:numPr>
          <w:ilvl w:val="0"/>
          <w:numId w:val="0"/>
        </w:numPr>
        <w:spacing w:after="0" w:line="240" w:lineRule="auto"/>
        <w:ind w:left="245" w:hanging="245"/>
        <w:rPr>
          <w:sz w:val="12"/>
          <w:szCs w:val="16"/>
        </w:rPr>
      </w:pPr>
    </w:p>
    <w:p w:rsidR="000172B1" w:rsidRDefault="000172B1" w:rsidP="002E47C2">
      <w:pPr>
        <w:pStyle w:val="JobTitle"/>
        <w:spacing w:after="0" w:line="240" w:lineRule="auto"/>
      </w:pPr>
      <w:r>
        <w:t>PROFILE:</w:t>
      </w:r>
    </w:p>
    <w:p w:rsidR="000172B1" w:rsidRDefault="00292D17" w:rsidP="002E47C2">
      <w:pPr>
        <w:pStyle w:val="Achievement"/>
        <w:numPr>
          <w:ilvl w:val="0"/>
          <w:numId w:val="0"/>
        </w:numPr>
        <w:spacing w:after="0" w:line="240" w:lineRule="auto"/>
      </w:pPr>
      <w:r>
        <w:t>A Well-seasoned, highly</w:t>
      </w:r>
      <w:r w:rsidR="000172B1">
        <w:t xml:space="preserve"> talented, self-motivated, enthusiastic IT person with </w:t>
      </w:r>
      <w:r w:rsidR="00457069">
        <w:t xml:space="preserve">a </w:t>
      </w:r>
      <w:r w:rsidR="000172B1">
        <w:t xml:space="preserve">huge background in </w:t>
      </w:r>
      <w:r w:rsidR="008B6CAC">
        <w:t>ICT Systems Support Services</w:t>
      </w:r>
      <w:r w:rsidR="000172B1">
        <w:t xml:space="preserve"> provid</w:t>
      </w:r>
      <w:r w:rsidR="002E47C2">
        <w:t>ing</w:t>
      </w:r>
      <w:r w:rsidR="000172B1">
        <w:t xml:space="preserve"> training and technical assistance to computer system users. </w:t>
      </w:r>
      <w:r w:rsidR="002E47C2">
        <w:t xml:space="preserve">Developing computer based </w:t>
      </w:r>
      <w:r w:rsidR="008B6CAC">
        <w:t xml:space="preserve">solutions to a variety of needs especially </w:t>
      </w:r>
      <w:r w:rsidR="002E47C2">
        <w:t>testing and assessment systems and tools</w:t>
      </w:r>
      <w:r w:rsidR="008B6CAC">
        <w:t xml:space="preserve">. Highly knowledgeable in </w:t>
      </w:r>
      <w:r w:rsidR="000172B1">
        <w:t>the use of computer hardware and software</w:t>
      </w:r>
      <w:r w:rsidR="00250F4D">
        <w:t>, server-based applications</w:t>
      </w:r>
      <w:r w:rsidR="000172B1">
        <w:t xml:space="preserve">, </w:t>
      </w:r>
      <w:r w:rsidR="00250F4D">
        <w:t xml:space="preserve">security and access levels. Well seasoned </w:t>
      </w:r>
      <w:r w:rsidR="000172B1">
        <w:t>in</w:t>
      </w:r>
      <w:r w:rsidR="00250F4D">
        <w:t xml:space="preserve"> </w:t>
      </w:r>
      <w:r w:rsidR="000172B1">
        <w:t>Linux and Windows operating systems installation</w:t>
      </w:r>
      <w:r w:rsidR="00250F4D">
        <w:t>s</w:t>
      </w:r>
      <w:r w:rsidR="000172B1">
        <w:t xml:space="preserve">, word-processing, electronic mail, </w:t>
      </w:r>
      <w:r w:rsidR="00250F4D">
        <w:t xml:space="preserve">printing, </w:t>
      </w:r>
      <w:r w:rsidR="000172B1">
        <w:t>spreadsheets and considerable knowledge in web design/development.</w:t>
      </w:r>
    </w:p>
    <w:p w:rsidR="004F1EB5" w:rsidRPr="004F1EB5" w:rsidRDefault="004F1EB5" w:rsidP="002E47C2">
      <w:pPr>
        <w:pStyle w:val="Achievement"/>
        <w:numPr>
          <w:ilvl w:val="0"/>
          <w:numId w:val="0"/>
        </w:numPr>
        <w:spacing w:after="0" w:line="240" w:lineRule="auto"/>
        <w:rPr>
          <w:sz w:val="12"/>
          <w:szCs w:val="16"/>
        </w:rPr>
      </w:pPr>
    </w:p>
    <w:tbl>
      <w:tblPr>
        <w:tblW w:w="0" w:type="auto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8040"/>
      </w:tblGrid>
      <w:tr w:rsidR="000172B1">
        <w:tc>
          <w:tcPr>
            <w:tcW w:w="2160" w:type="dxa"/>
          </w:tcPr>
          <w:p w:rsidR="000172B1" w:rsidRDefault="000172B1" w:rsidP="002E47C2">
            <w:pPr>
              <w:pStyle w:val="SectionTitle"/>
              <w:spacing w:before="0" w:line="240" w:lineRule="auto"/>
            </w:pPr>
            <w:r>
              <w:t>Work experience</w:t>
            </w:r>
          </w:p>
        </w:tc>
        <w:tc>
          <w:tcPr>
            <w:tcW w:w="8040" w:type="dxa"/>
          </w:tcPr>
          <w:p w:rsidR="005458B5" w:rsidRDefault="005458B5" w:rsidP="005458B5">
            <w:pPr>
              <w:pStyle w:val="CompanyName"/>
              <w:tabs>
                <w:tab w:val="clear" w:pos="2157"/>
                <w:tab w:val="left" w:pos="6912"/>
              </w:tabs>
              <w:spacing w:before="0" w:after="0" w:line="240" w:lineRule="auto"/>
            </w:pPr>
            <w:r>
              <w:t xml:space="preserve">August 2018 – Date National Industrial Training Authority (NITA)                   Nairobi </w:t>
            </w:r>
          </w:p>
          <w:p w:rsidR="005458B5" w:rsidRDefault="005458B5" w:rsidP="005458B5">
            <w:pPr>
              <w:pStyle w:val="JobTitle"/>
              <w:spacing w:after="0" w:line="240" w:lineRule="auto"/>
            </w:pPr>
            <w:r>
              <w:t>Senior ICT</w:t>
            </w:r>
            <w:r w:rsidR="00B23FE6">
              <w:t xml:space="preserve"> Officer</w:t>
            </w:r>
            <w:r>
              <w:t xml:space="preserve"> – ICT Department</w:t>
            </w:r>
          </w:p>
          <w:p w:rsidR="005458B5" w:rsidRDefault="00C747C0" w:rsidP="005458B5">
            <w:pPr>
              <w:pStyle w:val="Achievement"/>
              <w:spacing w:after="0" w:line="240" w:lineRule="auto"/>
            </w:pPr>
            <w:r>
              <w:t>Carry out systems analysis, design and program development in liaison with users.</w:t>
            </w:r>
          </w:p>
          <w:p w:rsidR="00C747C0" w:rsidRDefault="00C747C0" w:rsidP="005458B5">
            <w:pPr>
              <w:pStyle w:val="Achievement"/>
              <w:spacing w:after="0" w:line="240" w:lineRule="auto"/>
            </w:pPr>
            <w:r>
              <w:t>Development, Implementation and maintenance of systems.</w:t>
            </w:r>
          </w:p>
          <w:p w:rsidR="00C747C0" w:rsidRDefault="00C747C0" w:rsidP="005458B5">
            <w:pPr>
              <w:pStyle w:val="Achievement"/>
              <w:spacing w:after="0" w:line="240" w:lineRule="auto"/>
            </w:pPr>
            <w:r>
              <w:t>Ensuring adherence to established ICT standards</w:t>
            </w:r>
          </w:p>
          <w:p w:rsidR="005458B5" w:rsidRDefault="00C747C0" w:rsidP="00C747C0">
            <w:pPr>
              <w:pStyle w:val="Achievement"/>
              <w:spacing w:after="0" w:line="240" w:lineRule="auto"/>
            </w:pPr>
            <w:r>
              <w:t>Supervising, installation, certification, repairs and maintenance of ICT equipment and associated peripherals.</w:t>
            </w:r>
          </w:p>
          <w:p w:rsidR="00C747C0" w:rsidRDefault="00C747C0" w:rsidP="00C747C0">
            <w:pPr>
              <w:pStyle w:val="Achievement"/>
              <w:spacing w:after="0" w:line="240" w:lineRule="auto"/>
            </w:pPr>
            <w:r>
              <w:t>Developing and maintaining ICT standards</w:t>
            </w:r>
          </w:p>
          <w:p w:rsidR="005458B5" w:rsidRDefault="00C747C0" w:rsidP="00B7258A">
            <w:pPr>
              <w:pStyle w:val="Achievement"/>
              <w:tabs>
                <w:tab w:val="left" w:pos="6912"/>
              </w:tabs>
              <w:spacing w:after="0" w:line="240" w:lineRule="auto"/>
            </w:pPr>
            <w:r>
              <w:t>Drawing and scheduling preventive maintenance.</w:t>
            </w:r>
          </w:p>
          <w:p w:rsidR="00C747C0" w:rsidRDefault="00C747C0" w:rsidP="00B7258A">
            <w:pPr>
              <w:pStyle w:val="Achievement"/>
              <w:tabs>
                <w:tab w:val="left" w:pos="6912"/>
              </w:tabs>
              <w:spacing w:after="0" w:line="240" w:lineRule="auto"/>
            </w:pPr>
            <w:r>
              <w:t>Advising on ICT related issues.</w:t>
            </w:r>
          </w:p>
          <w:p w:rsidR="005458B5" w:rsidRDefault="005458B5" w:rsidP="002E47C2">
            <w:pPr>
              <w:pStyle w:val="CompanyName"/>
              <w:tabs>
                <w:tab w:val="clear" w:pos="2157"/>
                <w:tab w:val="left" w:pos="6912"/>
              </w:tabs>
              <w:spacing w:before="0" w:after="0" w:line="240" w:lineRule="auto"/>
            </w:pPr>
          </w:p>
          <w:p w:rsidR="00292D17" w:rsidRDefault="00780E25" w:rsidP="002E47C2">
            <w:pPr>
              <w:pStyle w:val="CompanyName"/>
              <w:tabs>
                <w:tab w:val="clear" w:pos="2157"/>
                <w:tab w:val="left" w:pos="6912"/>
              </w:tabs>
              <w:spacing w:before="0" w:after="0" w:line="240" w:lineRule="auto"/>
            </w:pPr>
            <w:r>
              <w:t>January 201</w:t>
            </w:r>
            <w:r w:rsidR="0011236C">
              <w:t>5</w:t>
            </w:r>
            <w:r>
              <w:t xml:space="preserve"> – Date National Industrial Training Authority (NITA) </w:t>
            </w:r>
            <w:r w:rsidR="00B52964">
              <w:t xml:space="preserve">                  </w:t>
            </w:r>
            <w:r>
              <w:t>Nairobi</w:t>
            </w:r>
            <w:r w:rsidR="00292D17">
              <w:t xml:space="preserve"> </w:t>
            </w:r>
          </w:p>
          <w:p w:rsidR="00292D17" w:rsidRDefault="00292D17" w:rsidP="002E47C2">
            <w:pPr>
              <w:pStyle w:val="JobTitle"/>
              <w:spacing w:after="0" w:line="240" w:lineRule="auto"/>
            </w:pPr>
            <w:r>
              <w:t>Industrial Training Officer</w:t>
            </w:r>
            <w:r w:rsidR="00053888">
              <w:t xml:space="preserve"> </w:t>
            </w:r>
            <w:r w:rsidR="00B23FE6">
              <w:t xml:space="preserve">I </w:t>
            </w:r>
            <w:r w:rsidR="00FB577B">
              <w:t xml:space="preserve"> </w:t>
            </w:r>
            <w:r w:rsidR="00053888">
              <w:t>– Assessment and Certification section</w:t>
            </w:r>
          </w:p>
          <w:p w:rsidR="00DC5F31" w:rsidRDefault="00DC5F31" w:rsidP="002E47C2">
            <w:pPr>
              <w:pStyle w:val="Achievement"/>
              <w:spacing w:after="0" w:line="240" w:lineRule="auto"/>
            </w:pPr>
            <w:r>
              <w:t>Provide ALL systems support for the Oracle Trade Testing System</w:t>
            </w:r>
          </w:p>
          <w:p w:rsidR="00292D17" w:rsidRDefault="00DC5F31" w:rsidP="002E47C2">
            <w:pPr>
              <w:pStyle w:val="Achievement"/>
              <w:spacing w:after="0" w:line="240" w:lineRule="auto"/>
            </w:pPr>
            <w:r>
              <w:t>Supervise r</w:t>
            </w:r>
            <w:r w:rsidR="00053888">
              <w:t>egistration of trade test candidates</w:t>
            </w:r>
            <w:r w:rsidR="00292D17">
              <w:t>.</w:t>
            </w:r>
          </w:p>
          <w:p w:rsidR="00053888" w:rsidRDefault="00CF2139" w:rsidP="002E47C2">
            <w:pPr>
              <w:pStyle w:val="Achievement"/>
              <w:spacing w:after="0" w:line="240" w:lineRule="auto"/>
            </w:pPr>
            <w:r>
              <w:t>Organize for i</w:t>
            </w:r>
            <w:r w:rsidR="00053888">
              <w:t>nspection and accreditation of trade testing Centre’s.</w:t>
            </w:r>
          </w:p>
          <w:p w:rsidR="00053888" w:rsidRDefault="00DC5F31" w:rsidP="002E47C2">
            <w:pPr>
              <w:pStyle w:val="Achievement"/>
              <w:spacing w:after="0" w:line="240" w:lineRule="auto"/>
            </w:pPr>
            <w:r>
              <w:t>Coordinate p</w:t>
            </w:r>
            <w:r w:rsidR="00053888">
              <w:t>reparation of examinations papers, moderation and supervision of trade test examinations.</w:t>
            </w:r>
          </w:p>
          <w:p w:rsidR="00150D0F" w:rsidRDefault="00150D0F" w:rsidP="002E47C2">
            <w:pPr>
              <w:pStyle w:val="Achievement"/>
              <w:spacing w:after="0" w:line="240" w:lineRule="auto"/>
            </w:pPr>
            <w:r>
              <w:t>Advice on assessment and certification matters to inform policy development.</w:t>
            </w:r>
          </w:p>
          <w:p w:rsidR="00E0230E" w:rsidRDefault="00150D0F" w:rsidP="002E47C2">
            <w:pPr>
              <w:pStyle w:val="Achievement"/>
              <w:spacing w:after="0" w:line="240" w:lineRule="auto"/>
            </w:pPr>
            <w:r>
              <w:t xml:space="preserve">Develop work plans, budgets and strategies for implementation of assessment and certification function of the authority. </w:t>
            </w:r>
          </w:p>
          <w:p w:rsidR="00292D17" w:rsidRDefault="00292D17" w:rsidP="002E47C2">
            <w:pPr>
              <w:pStyle w:val="Achievement"/>
              <w:spacing w:after="0" w:line="240" w:lineRule="auto"/>
            </w:pPr>
            <w:r>
              <w:t xml:space="preserve">Maintaining a database and backups of </w:t>
            </w:r>
            <w:r w:rsidR="00053888">
              <w:t>candidate’s</w:t>
            </w:r>
            <w:r>
              <w:t xml:space="preserve"> records including </w:t>
            </w:r>
            <w:r w:rsidR="00053888">
              <w:t>financial collection statistics, performance monitoring and certificate processing</w:t>
            </w:r>
            <w:r>
              <w:t>.</w:t>
            </w:r>
          </w:p>
          <w:p w:rsidR="00D9476D" w:rsidRDefault="00D9476D" w:rsidP="00D9476D">
            <w:pPr>
              <w:pStyle w:val="Achievement"/>
              <w:numPr>
                <w:ilvl w:val="0"/>
                <w:numId w:val="0"/>
              </w:numPr>
              <w:spacing w:after="0" w:line="240" w:lineRule="auto"/>
              <w:ind w:left="245" w:hanging="245"/>
              <w:rPr>
                <w:b/>
                <w:u w:val="single"/>
              </w:rPr>
            </w:pPr>
          </w:p>
          <w:p w:rsidR="00CA4921" w:rsidRPr="00D9476D" w:rsidRDefault="00CA4921" w:rsidP="00CA4921">
            <w:pPr>
              <w:pStyle w:val="Achievement"/>
              <w:numPr>
                <w:ilvl w:val="0"/>
                <w:numId w:val="0"/>
              </w:numPr>
              <w:spacing w:after="0" w:line="240" w:lineRule="auto"/>
              <w:ind w:left="245" w:hanging="245"/>
              <w:rPr>
                <w:b/>
                <w:u w:val="single"/>
              </w:rPr>
            </w:pPr>
            <w:r w:rsidRPr="00D9476D">
              <w:rPr>
                <w:b/>
                <w:u w:val="single"/>
              </w:rPr>
              <w:t>Other Responsibilities</w:t>
            </w:r>
            <w:r>
              <w:rPr>
                <w:b/>
                <w:u w:val="single"/>
              </w:rPr>
              <w:t>/</w:t>
            </w:r>
            <w:r w:rsidR="00725F65">
              <w:rPr>
                <w:b/>
                <w:u w:val="single"/>
              </w:rPr>
              <w:t xml:space="preserve">Notable </w:t>
            </w:r>
            <w:r>
              <w:rPr>
                <w:b/>
                <w:u w:val="single"/>
              </w:rPr>
              <w:t>Achievements</w:t>
            </w:r>
          </w:p>
          <w:p w:rsidR="00CA4921" w:rsidRDefault="00CA4921" w:rsidP="00CA4921">
            <w:pPr>
              <w:pStyle w:val="Achievement"/>
              <w:spacing w:after="0" w:line="240" w:lineRule="auto"/>
            </w:pPr>
            <w:r>
              <w:t>Provided ICT technical support for setup, implementation and maintenanc</w:t>
            </w:r>
            <w:r w:rsidR="00C5096B">
              <w:t>e of NITA payroll system –</w:t>
            </w:r>
            <w:r>
              <w:t xml:space="preserve"> May </w:t>
            </w:r>
            <w:r w:rsidR="00C5096B">
              <w:t>2014 to</w:t>
            </w:r>
            <w:r>
              <w:t xml:space="preserve"> Dec 2016</w:t>
            </w:r>
          </w:p>
          <w:p w:rsidR="00CA4921" w:rsidRDefault="00CA4921" w:rsidP="00CA4921">
            <w:pPr>
              <w:pStyle w:val="Achievement"/>
              <w:spacing w:after="0" w:line="240" w:lineRule="auto"/>
            </w:pPr>
            <w:r>
              <w:t>Awarded Recognition Certificate for outstanding performance – 2015/16</w:t>
            </w:r>
          </w:p>
          <w:p w:rsidR="00CA4921" w:rsidRDefault="00CA4921" w:rsidP="00CA4921">
            <w:pPr>
              <w:pStyle w:val="Achievement"/>
              <w:spacing w:after="0" w:line="240" w:lineRule="auto"/>
            </w:pPr>
            <w:r>
              <w:t>Appointed KYEOP World Bank Project in charge of Assessment and Certification – 2015</w:t>
            </w:r>
          </w:p>
          <w:p w:rsidR="00CA4921" w:rsidRDefault="00CA4921" w:rsidP="00CA4921">
            <w:pPr>
              <w:pStyle w:val="Achievement"/>
              <w:spacing w:after="0" w:line="240" w:lineRule="auto"/>
            </w:pPr>
            <w:r>
              <w:t>Appointed ICT Champion for Information Security Management System</w:t>
            </w:r>
            <w:r w:rsidR="00DC5F31">
              <w:t xml:space="preserve"> ISO 27001</w:t>
            </w:r>
          </w:p>
          <w:p w:rsidR="00CA4921" w:rsidRDefault="00CA4921" w:rsidP="00CA4921">
            <w:pPr>
              <w:pStyle w:val="Achievement"/>
              <w:spacing w:after="0" w:line="240" w:lineRule="auto"/>
            </w:pPr>
            <w:r>
              <w:t xml:space="preserve">Appointed Champion for ERP Systems Implementation Team (Industrial training Functions) </w:t>
            </w:r>
            <w:r w:rsidR="005B2CC1">
              <w:t>– 2016</w:t>
            </w:r>
          </w:p>
          <w:p w:rsidR="005B2CC1" w:rsidRDefault="005B2CC1" w:rsidP="005B2CC1">
            <w:pPr>
              <w:pStyle w:val="Achievement"/>
              <w:spacing w:after="0" w:line="240" w:lineRule="auto"/>
            </w:pPr>
            <w:r>
              <w:t>Appointed Champion to New NITA Email System migration team – 2016</w:t>
            </w:r>
          </w:p>
          <w:p w:rsidR="00CA4921" w:rsidRDefault="00CA4921" w:rsidP="00CA4921">
            <w:pPr>
              <w:pStyle w:val="Achievement"/>
              <w:spacing w:after="0" w:line="240" w:lineRule="auto"/>
            </w:pPr>
            <w:r>
              <w:t>Trade Test Supervisor for years (2014, 2015, 2016 &amp; 2017)</w:t>
            </w:r>
          </w:p>
          <w:p w:rsidR="00CA4921" w:rsidRDefault="00CA4921" w:rsidP="00CA4921">
            <w:pPr>
              <w:pStyle w:val="Achievement"/>
              <w:spacing w:after="0" w:line="240" w:lineRule="auto"/>
            </w:pPr>
            <w:r>
              <w:t>Member of notable committees of the Centre as follows: -</w:t>
            </w:r>
          </w:p>
          <w:p w:rsidR="00CA4921" w:rsidRDefault="00CA4921" w:rsidP="00CA4921">
            <w:pPr>
              <w:pStyle w:val="Achievement"/>
              <w:numPr>
                <w:ilvl w:val="0"/>
                <w:numId w:val="13"/>
              </w:numPr>
              <w:spacing w:after="0" w:line="240" w:lineRule="auto"/>
            </w:pPr>
            <w:r>
              <w:t>Task force on development of NITA Career Progressions Guidelines - 2015</w:t>
            </w:r>
          </w:p>
          <w:p w:rsidR="00CA4921" w:rsidRDefault="00CA4921" w:rsidP="00CA4921">
            <w:pPr>
              <w:pStyle w:val="Achievement"/>
              <w:numPr>
                <w:ilvl w:val="0"/>
                <w:numId w:val="13"/>
              </w:numPr>
              <w:spacing w:after="0" w:line="240" w:lineRule="auto"/>
            </w:pPr>
            <w:r>
              <w:t>Task force on Staff Suitability Assessment (Test) - 2016</w:t>
            </w:r>
          </w:p>
          <w:p w:rsidR="00CA4921" w:rsidRDefault="00CA4921" w:rsidP="00CA4921">
            <w:pPr>
              <w:pStyle w:val="Achievement"/>
              <w:numPr>
                <w:ilvl w:val="0"/>
                <w:numId w:val="13"/>
              </w:numPr>
              <w:spacing w:after="0" w:line="240" w:lineRule="auto"/>
            </w:pPr>
            <w:r>
              <w:t>Trade Test Coordination Committee – 2016</w:t>
            </w:r>
          </w:p>
          <w:p w:rsidR="00CA4921" w:rsidRDefault="00CA4921" w:rsidP="00CA4921">
            <w:pPr>
              <w:pStyle w:val="Achievement"/>
              <w:numPr>
                <w:ilvl w:val="0"/>
                <w:numId w:val="13"/>
              </w:numPr>
              <w:spacing w:after="0" w:line="240" w:lineRule="auto"/>
            </w:pPr>
            <w:r>
              <w:t>Industrial Training Strategy Committee (ITSC) – 2017</w:t>
            </w:r>
          </w:p>
          <w:p w:rsidR="00CA4921" w:rsidRDefault="00CA4921" w:rsidP="00CA4921">
            <w:pPr>
              <w:pStyle w:val="Achievement"/>
              <w:numPr>
                <w:ilvl w:val="0"/>
                <w:numId w:val="13"/>
              </w:numPr>
              <w:spacing w:after="0" w:line="240" w:lineRule="auto"/>
            </w:pPr>
            <w:r>
              <w:t>Technical Committee on Training Providers – 2017</w:t>
            </w:r>
          </w:p>
          <w:p w:rsidR="00D9476D" w:rsidRDefault="00D9476D" w:rsidP="00D9476D">
            <w:pPr>
              <w:pStyle w:val="Achievement"/>
              <w:numPr>
                <w:ilvl w:val="0"/>
                <w:numId w:val="0"/>
              </w:numPr>
              <w:spacing w:after="0" w:line="240" w:lineRule="auto"/>
              <w:ind w:left="245" w:hanging="245"/>
            </w:pPr>
          </w:p>
          <w:p w:rsidR="00780E25" w:rsidRDefault="00D31838" w:rsidP="002E47C2">
            <w:pPr>
              <w:pStyle w:val="CompanyName"/>
              <w:tabs>
                <w:tab w:val="clear" w:pos="2157"/>
                <w:tab w:val="left" w:pos="6912"/>
              </w:tabs>
              <w:spacing w:before="0" w:after="0" w:line="240" w:lineRule="auto"/>
            </w:pPr>
            <w:r>
              <w:t>May</w:t>
            </w:r>
            <w:r w:rsidR="00780E25">
              <w:t xml:space="preserve"> 2010 – December 201</w:t>
            </w:r>
            <w:r>
              <w:t>4</w:t>
            </w:r>
            <w:r w:rsidR="00780E25">
              <w:t xml:space="preserve"> Technology Development Centre                        </w:t>
            </w:r>
            <w:proofErr w:type="spellStart"/>
            <w:r w:rsidR="00780E25">
              <w:t>Athi</w:t>
            </w:r>
            <w:proofErr w:type="spellEnd"/>
            <w:r w:rsidR="00780E25">
              <w:t xml:space="preserve"> River</w:t>
            </w:r>
          </w:p>
          <w:p w:rsidR="00780E25" w:rsidRDefault="0011236C" w:rsidP="002E47C2">
            <w:pPr>
              <w:pStyle w:val="JobTitle"/>
              <w:spacing w:after="0" w:line="240" w:lineRule="auto"/>
            </w:pPr>
            <w:r>
              <w:lastRenderedPageBreak/>
              <w:t>HOD ICT &amp; Lecturer</w:t>
            </w:r>
          </w:p>
          <w:p w:rsidR="00053888" w:rsidRDefault="00D31838" w:rsidP="002E47C2">
            <w:pPr>
              <w:pStyle w:val="Achievement"/>
              <w:spacing w:after="0" w:line="240" w:lineRule="auto"/>
            </w:pPr>
            <w:r>
              <w:t>Head of the ICT department, advising on ALL ICT related matters</w:t>
            </w:r>
            <w:r w:rsidR="00A10E90">
              <w:t xml:space="preserve"> for TDC </w:t>
            </w:r>
            <w:proofErr w:type="spellStart"/>
            <w:r w:rsidR="00A10E90">
              <w:t>Athi</w:t>
            </w:r>
            <w:proofErr w:type="spellEnd"/>
            <w:r w:rsidR="00A10E90">
              <w:t xml:space="preserve"> River</w:t>
            </w:r>
            <w:r>
              <w:t>.</w:t>
            </w:r>
          </w:p>
          <w:p w:rsidR="00053888" w:rsidRDefault="00053888" w:rsidP="002E47C2">
            <w:pPr>
              <w:pStyle w:val="Achievement"/>
              <w:spacing w:after="0" w:line="240" w:lineRule="auto"/>
            </w:pPr>
            <w:r>
              <w:t>Scheduling departmental timetables, work plans and ICT budget for the entire Centre (TDC)</w:t>
            </w:r>
          </w:p>
          <w:p w:rsidR="00053888" w:rsidRDefault="00053888" w:rsidP="002E47C2">
            <w:pPr>
              <w:pStyle w:val="Achievement"/>
              <w:spacing w:after="0" w:line="240" w:lineRule="auto"/>
            </w:pPr>
            <w:r>
              <w:t>Maintaining all ICT related equipment, peripherals and infrastructure.</w:t>
            </w:r>
          </w:p>
          <w:p w:rsidR="00053888" w:rsidRDefault="00053888" w:rsidP="002E47C2">
            <w:pPr>
              <w:pStyle w:val="Achievement"/>
              <w:spacing w:after="0" w:line="240" w:lineRule="auto"/>
            </w:pPr>
            <w:r>
              <w:t>Providing support and maintenance of</w:t>
            </w:r>
            <w:r w:rsidR="007A78FD">
              <w:t xml:space="preserve"> ICT e</w:t>
            </w:r>
            <w:r>
              <w:t>xamination processing systems for all students.</w:t>
            </w:r>
          </w:p>
          <w:p w:rsidR="00780E25" w:rsidRDefault="00780E25" w:rsidP="002E47C2">
            <w:pPr>
              <w:pStyle w:val="Achievement"/>
              <w:spacing w:after="0" w:line="240" w:lineRule="auto"/>
            </w:pPr>
            <w:r>
              <w:t>Providing Theoretic and Practical Instr</w:t>
            </w:r>
            <w:r w:rsidR="00456B1C">
              <w:t>uctional Training to trainees in ICT related programs.</w:t>
            </w:r>
          </w:p>
          <w:p w:rsidR="00456B1C" w:rsidRDefault="00780E25" w:rsidP="00456B1C">
            <w:pPr>
              <w:pStyle w:val="Achievement"/>
              <w:spacing w:after="0" w:line="240" w:lineRule="auto"/>
            </w:pPr>
            <w:r>
              <w:t>Maintaining a database and backups of student records including examination statistics and accounting records electronically.</w:t>
            </w:r>
            <w:r w:rsidR="00456B1C">
              <w:t xml:space="preserve"> </w:t>
            </w:r>
          </w:p>
          <w:p w:rsidR="00D9476D" w:rsidRDefault="00D9476D" w:rsidP="002E47C2">
            <w:pPr>
              <w:pStyle w:val="CompanyName"/>
              <w:spacing w:before="0" w:after="0" w:line="240" w:lineRule="auto"/>
            </w:pPr>
          </w:p>
          <w:p w:rsidR="00404CF5" w:rsidRPr="00D9476D" w:rsidRDefault="00404CF5" w:rsidP="00404CF5">
            <w:pPr>
              <w:pStyle w:val="Achievement"/>
              <w:numPr>
                <w:ilvl w:val="0"/>
                <w:numId w:val="0"/>
              </w:numPr>
              <w:spacing w:after="0" w:line="240" w:lineRule="auto"/>
              <w:ind w:left="245" w:hanging="245"/>
              <w:rPr>
                <w:b/>
                <w:u w:val="single"/>
              </w:rPr>
            </w:pPr>
            <w:r w:rsidRPr="00D9476D">
              <w:rPr>
                <w:b/>
                <w:u w:val="single"/>
              </w:rPr>
              <w:t>Other Responsibilities</w:t>
            </w:r>
            <w:r>
              <w:rPr>
                <w:b/>
                <w:u w:val="single"/>
              </w:rPr>
              <w:t>/</w:t>
            </w:r>
            <w:r w:rsidR="00725F65">
              <w:rPr>
                <w:b/>
                <w:u w:val="single"/>
              </w:rPr>
              <w:t xml:space="preserve">Notable </w:t>
            </w:r>
            <w:r>
              <w:rPr>
                <w:b/>
                <w:u w:val="single"/>
              </w:rPr>
              <w:t>Achievements</w:t>
            </w:r>
          </w:p>
          <w:p w:rsidR="00272A21" w:rsidRDefault="00231B4E" w:rsidP="00404CF5">
            <w:pPr>
              <w:pStyle w:val="Achievement"/>
              <w:spacing w:after="0" w:line="240" w:lineRule="auto"/>
            </w:pPr>
            <w:r>
              <w:t>Setup TDC Email System</w:t>
            </w:r>
          </w:p>
          <w:p w:rsidR="00231B4E" w:rsidRDefault="00231B4E" w:rsidP="00404CF5">
            <w:pPr>
              <w:pStyle w:val="Achievement"/>
              <w:spacing w:after="0" w:line="240" w:lineRule="auto"/>
            </w:pPr>
            <w:r>
              <w:t>Developed and Implemented automated online Results Processing System</w:t>
            </w:r>
          </w:p>
          <w:p w:rsidR="00231B4E" w:rsidRDefault="00231B4E" w:rsidP="00404CF5">
            <w:pPr>
              <w:pStyle w:val="Achievement"/>
              <w:spacing w:after="0" w:line="240" w:lineRule="auto"/>
            </w:pPr>
            <w:r>
              <w:t>Received letters of recognition for outstanding performance of students in subjects that I taught i.e. Data Communications, Programming, ICT Project and Computer Applications for years (2011, 2012 &amp; 2013)</w:t>
            </w:r>
          </w:p>
          <w:p w:rsidR="00404CF5" w:rsidRDefault="00404CF5" w:rsidP="00404CF5">
            <w:pPr>
              <w:pStyle w:val="Achievement"/>
              <w:spacing w:after="0" w:line="240" w:lineRule="auto"/>
            </w:pPr>
            <w:r>
              <w:t>Member of notable committees of the Centre as follows: -</w:t>
            </w:r>
          </w:p>
          <w:p w:rsidR="003C0FA9" w:rsidRDefault="00AC01FF" w:rsidP="003C0FA9">
            <w:pPr>
              <w:pStyle w:val="Achievement"/>
              <w:numPr>
                <w:ilvl w:val="0"/>
                <w:numId w:val="14"/>
              </w:numPr>
              <w:spacing w:after="0" w:line="240" w:lineRule="auto"/>
            </w:pPr>
            <w:r>
              <w:t>Supervisor</w:t>
            </w:r>
            <w:r w:rsidR="003C0FA9">
              <w:t>, ICT Conference Centre – 2011</w:t>
            </w:r>
          </w:p>
          <w:p w:rsidR="00231B4E" w:rsidRDefault="00231B4E" w:rsidP="00035A4C">
            <w:pPr>
              <w:pStyle w:val="Achievement"/>
              <w:numPr>
                <w:ilvl w:val="0"/>
                <w:numId w:val="14"/>
              </w:numPr>
              <w:spacing w:after="0" w:line="240" w:lineRule="auto"/>
            </w:pPr>
            <w:r>
              <w:t>Secretary, to Marketing and Publicity Committee</w:t>
            </w:r>
            <w:r w:rsidR="000112D5">
              <w:t xml:space="preserve"> – 2012</w:t>
            </w:r>
          </w:p>
          <w:p w:rsidR="00404CF5" w:rsidRDefault="00231B4E" w:rsidP="00035A4C">
            <w:pPr>
              <w:pStyle w:val="Achievement"/>
              <w:numPr>
                <w:ilvl w:val="0"/>
                <w:numId w:val="14"/>
              </w:numPr>
              <w:spacing w:after="0" w:line="240" w:lineRule="auto"/>
            </w:pPr>
            <w:r>
              <w:t>Tender Award Committee –</w:t>
            </w:r>
            <w:r w:rsidR="003C0FA9">
              <w:t xml:space="preserve"> 2013</w:t>
            </w:r>
          </w:p>
          <w:p w:rsidR="00404CF5" w:rsidRDefault="00231B4E" w:rsidP="00035A4C">
            <w:pPr>
              <w:pStyle w:val="Achievement"/>
              <w:numPr>
                <w:ilvl w:val="0"/>
                <w:numId w:val="14"/>
              </w:numPr>
              <w:spacing w:after="0" w:line="240" w:lineRule="auto"/>
            </w:pPr>
            <w:r>
              <w:t>Integrity Assurance Officer – 2014</w:t>
            </w:r>
          </w:p>
          <w:p w:rsidR="00231B4E" w:rsidRDefault="00231B4E" w:rsidP="00035A4C">
            <w:pPr>
              <w:pStyle w:val="Achievement"/>
              <w:numPr>
                <w:ilvl w:val="0"/>
                <w:numId w:val="14"/>
              </w:numPr>
              <w:spacing w:after="0" w:line="240" w:lineRule="auto"/>
            </w:pPr>
            <w:r>
              <w:t>Chairman, Marketing and Publicity Committee – 2014</w:t>
            </w:r>
          </w:p>
          <w:p w:rsidR="00404CF5" w:rsidRDefault="000965A0" w:rsidP="00035A4C">
            <w:pPr>
              <w:pStyle w:val="Achievement"/>
              <w:numPr>
                <w:ilvl w:val="0"/>
                <w:numId w:val="14"/>
              </w:numPr>
              <w:spacing w:after="0" w:line="240" w:lineRule="auto"/>
            </w:pPr>
            <w:r>
              <w:t>Member, Integrity Committee</w:t>
            </w:r>
            <w:r w:rsidR="00AA67ED">
              <w:t xml:space="preserve"> – </w:t>
            </w:r>
            <w:r>
              <w:t>2014</w:t>
            </w:r>
          </w:p>
          <w:p w:rsidR="00404CF5" w:rsidRPr="00404CF5" w:rsidRDefault="00404CF5" w:rsidP="00404CF5"/>
          <w:p w:rsidR="00784B05" w:rsidRDefault="005B47B9" w:rsidP="002E47C2">
            <w:pPr>
              <w:pStyle w:val="CompanyName"/>
              <w:spacing w:before="0" w:after="0" w:line="240" w:lineRule="auto"/>
            </w:pPr>
            <w:r>
              <w:t>Apr</w:t>
            </w:r>
            <w:r w:rsidR="00784B05">
              <w:t xml:space="preserve"> 2007 </w:t>
            </w:r>
            <w:r>
              <w:t>-</w:t>
            </w:r>
            <w:r w:rsidR="00784B05">
              <w:t xml:space="preserve"> </w:t>
            </w:r>
            <w:r w:rsidR="0093311B">
              <w:t>April</w:t>
            </w:r>
            <w:r>
              <w:t xml:space="preserve"> </w:t>
            </w:r>
            <w:r w:rsidR="00D31838">
              <w:t>2010 Ministry</w:t>
            </w:r>
            <w:r w:rsidR="00784B05">
              <w:t xml:space="preserve"> of State for Youth Affairs (MOYA)</w:t>
            </w:r>
            <w:r w:rsidR="00784B05">
              <w:tab/>
            </w:r>
            <w:proofErr w:type="spellStart"/>
            <w:r w:rsidR="00784B05">
              <w:t>Machakos</w:t>
            </w:r>
            <w:proofErr w:type="spellEnd"/>
            <w:r w:rsidR="00784B05">
              <w:t xml:space="preserve"> </w:t>
            </w:r>
          </w:p>
          <w:p w:rsidR="00784B05" w:rsidRDefault="00784B05" w:rsidP="002E47C2">
            <w:pPr>
              <w:pStyle w:val="JobTitle"/>
              <w:spacing w:after="0" w:line="240" w:lineRule="auto"/>
            </w:pPr>
            <w:r>
              <w:t>I</w:t>
            </w:r>
            <w:r w:rsidR="00250F4D">
              <w:t>.</w:t>
            </w:r>
            <w:r>
              <w:t>C</w:t>
            </w:r>
            <w:r w:rsidR="00250F4D">
              <w:t>.</w:t>
            </w:r>
            <w:r>
              <w:t>T Instructor II</w:t>
            </w:r>
            <w:r w:rsidR="00D31838">
              <w:t xml:space="preserve"> – </w:t>
            </w:r>
            <w:proofErr w:type="spellStart"/>
            <w:r w:rsidR="00D31838">
              <w:t>Machakos</w:t>
            </w:r>
            <w:proofErr w:type="spellEnd"/>
            <w:r w:rsidR="00D31838">
              <w:t xml:space="preserve"> District</w:t>
            </w:r>
          </w:p>
          <w:p w:rsidR="00C92223" w:rsidRDefault="00C92223" w:rsidP="002E47C2">
            <w:pPr>
              <w:pStyle w:val="Achievement"/>
              <w:spacing w:after="0" w:line="240" w:lineRule="auto"/>
            </w:pPr>
            <w:r>
              <w:t xml:space="preserve">Providing </w:t>
            </w:r>
            <w:r w:rsidR="002E783F">
              <w:t xml:space="preserve">Theoretic and Practical </w:t>
            </w:r>
            <w:r>
              <w:t>Instructional Training to Polytechnic students</w:t>
            </w:r>
            <w:r w:rsidR="002E783F">
              <w:t>.</w:t>
            </w:r>
          </w:p>
          <w:p w:rsidR="00C92223" w:rsidRDefault="002E783F" w:rsidP="002E47C2">
            <w:pPr>
              <w:pStyle w:val="Achievement"/>
              <w:spacing w:after="0" w:line="240" w:lineRule="auto"/>
            </w:pPr>
            <w:r>
              <w:t>Maintaining a database and backups of student records including exami</w:t>
            </w:r>
            <w:r w:rsidR="00D31838">
              <w:t>nation statistics and accounts</w:t>
            </w:r>
            <w:r>
              <w:t xml:space="preserve"> records electronically.</w:t>
            </w:r>
          </w:p>
          <w:p w:rsidR="00D31838" w:rsidRDefault="00D31838" w:rsidP="00D31838">
            <w:pPr>
              <w:pStyle w:val="Achievement"/>
            </w:pPr>
            <w:r>
              <w:t xml:space="preserve">Requisitioning, installing, repairing and maintaining of ICT </w:t>
            </w:r>
            <w:r w:rsidRPr="00D31838">
              <w:t>equipment and associated peripherals;</w:t>
            </w:r>
          </w:p>
          <w:p w:rsidR="00D9476D" w:rsidRDefault="00D9476D" w:rsidP="002E47C2">
            <w:pPr>
              <w:pStyle w:val="CompanyName"/>
              <w:spacing w:before="0" w:after="0" w:line="240" w:lineRule="auto"/>
            </w:pPr>
          </w:p>
          <w:p w:rsidR="000172B1" w:rsidRDefault="00D31838" w:rsidP="002E47C2">
            <w:pPr>
              <w:pStyle w:val="CompanyName"/>
              <w:spacing w:before="0" w:after="0" w:line="240" w:lineRule="auto"/>
            </w:pPr>
            <w:r>
              <w:t>Jan –</w:t>
            </w:r>
            <w:r w:rsidR="000172B1">
              <w:t xml:space="preserve"> Dec 2006</w:t>
            </w:r>
            <w:r w:rsidR="000172B1">
              <w:tab/>
              <w:t>African Youth Parliament (AYP)</w:t>
            </w:r>
            <w:r w:rsidR="000172B1">
              <w:tab/>
              <w:t xml:space="preserve">Nairobi </w:t>
            </w:r>
          </w:p>
          <w:p w:rsidR="000172B1" w:rsidRDefault="0050289F" w:rsidP="002E47C2">
            <w:pPr>
              <w:pStyle w:val="JobTitle"/>
              <w:spacing w:after="0" w:line="240" w:lineRule="auto"/>
            </w:pPr>
            <w:r>
              <w:t>Computer Technician</w:t>
            </w:r>
          </w:p>
          <w:p w:rsidR="000172B1" w:rsidRDefault="000172B1" w:rsidP="002E47C2">
            <w:pPr>
              <w:pStyle w:val="BodyText"/>
              <w:spacing w:after="0" w:line="240" w:lineRule="auto"/>
              <w:rPr>
                <w:spacing w:val="0"/>
              </w:rPr>
            </w:pPr>
            <w:r>
              <w:rPr>
                <w:spacing w:val="0"/>
              </w:rPr>
              <w:t>Performing installations, maintenance, troubleshooting and upgrading computer hardware, software, personal computer networks, peripheral equipment and electronic mail systems; assessing user training needs and training users in effective use of applications; making recommendations regarding hardware and software acquisitions. Updating the AYP website, preparation of documentation and providing user assistance to AYP’s staff and performing related work as required.</w:t>
            </w:r>
          </w:p>
          <w:p w:rsidR="00D9476D" w:rsidRDefault="00D9476D" w:rsidP="002E47C2">
            <w:pPr>
              <w:pStyle w:val="CompanyName"/>
              <w:spacing w:before="0" w:after="0" w:line="240" w:lineRule="auto"/>
            </w:pPr>
          </w:p>
          <w:p w:rsidR="000172B1" w:rsidRDefault="000172B1" w:rsidP="002E47C2">
            <w:pPr>
              <w:pStyle w:val="CompanyName"/>
              <w:spacing w:before="0" w:after="0" w:line="240" w:lineRule="auto"/>
            </w:pPr>
            <w:r>
              <w:t>2003 – 2005</w:t>
            </w:r>
            <w:r>
              <w:tab/>
              <w:t xml:space="preserve">British American </w:t>
            </w:r>
            <w:r w:rsidR="00544812">
              <w:t>Tobacco Leaf</w:t>
            </w:r>
            <w:r>
              <w:t xml:space="preserve"> Threshing Plant</w:t>
            </w:r>
            <w:r>
              <w:tab/>
            </w:r>
            <w:proofErr w:type="spellStart"/>
            <w:r>
              <w:t>Thika</w:t>
            </w:r>
            <w:proofErr w:type="spellEnd"/>
          </w:p>
          <w:p w:rsidR="000172B1" w:rsidRDefault="00770B6E" w:rsidP="002E47C2">
            <w:pPr>
              <w:pStyle w:val="JobTitle"/>
              <w:spacing w:after="0" w:line="240" w:lineRule="auto"/>
            </w:pPr>
            <w:r>
              <w:t xml:space="preserve">ICT </w:t>
            </w:r>
            <w:r w:rsidR="000172B1">
              <w:t>Logistics Operator</w:t>
            </w:r>
          </w:p>
          <w:p w:rsidR="000172B1" w:rsidRDefault="000172B1" w:rsidP="002E47C2">
            <w:pPr>
              <w:pStyle w:val="Achievement"/>
              <w:spacing w:after="0" w:line="240" w:lineRule="auto"/>
            </w:pPr>
            <w:r>
              <w:t>Designing electronic data structures and computing reports on factory downtime, throughputs productivity and yields.</w:t>
            </w:r>
          </w:p>
          <w:p w:rsidR="000172B1" w:rsidRDefault="000172B1" w:rsidP="002E47C2">
            <w:pPr>
              <w:pStyle w:val="Achievement"/>
              <w:spacing w:after="0" w:line="240" w:lineRule="auto"/>
            </w:pPr>
            <w:r>
              <w:t xml:space="preserve">Maintaining a database </w:t>
            </w:r>
            <w:r w:rsidR="00784B05">
              <w:t xml:space="preserve">and backups </w:t>
            </w:r>
            <w:r>
              <w:t>on operators shift performance, analysis and measuring performance on a shift basis for shift managers and operators.</w:t>
            </w:r>
          </w:p>
          <w:p w:rsidR="000172B1" w:rsidRDefault="000172B1" w:rsidP="002E47C2">
            <w:pPr>
              <w:pStyle w:val="Achievement"/>
              <w:spacing w:after="0" w:line="240" w:lineRule="auto"/>
            </w:pPr>
            <w:r>
              <w:t>Computing, correlating and eventual posting of factory Key Processing Issues (KPI’s).</w:t>
            </w:r>
          </w:p>
          <w:p w:rsidR="000172B1" w:rsidRDefault="000172B1" w:rsidP="002E47C2">
            <w:pPr>
              <w:pStyle w:val="Achievement"/>
              <w:spacing w:after="0" w:line="240" w:lineRule="auto"/>
              <w:rPr>
                <w:rFonts w:ascii="Verdana" w:hAnsi="Verdana"/>
              </w:rPr>
            </w:pPr>
            <w:r>
              <w:t>Monitoring and controlling electronic computer and peripheral electronic data processing equipment to process business, scientific and other data according to operating instructions.</w:t>
            </w:r>
          </w:p>
          <w:p w:rsidR="000172B1" w:rsidRDefault="000172B1" w:rsidP="002E47C2">
            <w:pPr>
              <w:pStyle w:val="Achievement"/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Assisted in providing computer technical support services to personal computer users. </w:t>
            </w:r>
          </w:p>
          <w:p w:rsidR="00D9476D" w:rsidRDefault="00D9476D" w:rsidP="002E47C2">
            <w:pPr>
              <w:pStyle w:val="CompanyName"/>
              <w:spacing w:before="0" w:after="0" w:line="240" w:lineRule="auto"/>
            </w:pPr>
          </w:p>
          <w:p w:rsidR="000172B1" w:rsidRDefault="000172B1" w:rsidP="002E47C2">
            <w:pPr>
              <w:pStyle w:val="CompanyName"/>
              <w:spacing w:before="0" w:after="0" w:line="240" w:lineRule="auto"/>
            </w:pPr>
            <w:r>
              <w:t>Jan – Dec 2002</w:t>
            </w:r>
            <w:r>
              <w:tab/>
              <w:t>Comac Technology Services</w:t>
            </w:r>
            <w:r>
              <w:tab/>
              <w:t>Nairobi</w:t>
            </w:r>
          </w:p>
          <w:p w:rsidR="000172B1" w:rsidRDefault="000172B1" w:rsidP="002E47C2">
            <w:pPr>
              <w:pStyle w:val="JobTitle"/>
              <w:spacing w:after="0" w:line="240" w:lineRule="auto"/>
            </w:pPr>
            <w:r>
              <w:t xml:space="preserve">Network </w:t>
            </w:r>
            <w:r w:rsidR="002E47C2">
              <w:t>Technician</w:t>
            </w:r>
          </w:p>
          <w:p w:rsidR="000172B1" w:rsidRDefault="000172B1" w:rsidP="002E47C2">
            <w:pPr>
              <w:pStyle w:val="Achievement"/>
              <w:spacing w:after="0" w:line="240" w:lineRule="auto"/>
            </w:pPr>
            <w:r>
              <w:t xml:space="preserve">Assisted in the day-to-day support of the data communications network and Internet services. </w:t>
            </w:r>
          </w:p>
          <w:p w:rsidR="000172B1" w:rsidRDefault="000172B1" w:rsidP="002E47C2">
            <w:pPr>
              <w:pStyle w:val="Achievement"/>
              <w:spacing w:after="0" w:line="240" w:lineRule="auto"/>
            </w:pPr>
            <w:r>
              <w:t xml:space="preserve">Responsible for the support of network services relating to desktop connectivity. </w:t>
            </w:r>
          </w:p>
          <w:p w:rsidR="000172B1" w:rsidRDefault="000172B1" w:rsidP="002E47C2">
            <w:pPr>
              <w:pStyle w:val="Achievement"/>
              <w:spacing w:after="0" w:line="240" w:lineRule="auto"/>
            </w:pPr>
            <w:r>
              <w:t xml:space="preserve">Wrote clear and coherent documents regarding support incidents. </w:t>
            </w:r>
          </w:p>
          <w:p w:rsidR="000172B1" w:rsidRDefault="000172B1" w:rsidP="002E47C2">
            <w:pPr>
              <w:pStyle w:val="Achievement"/>
              <w:spacing w:after="0" w:line="240" w:lineRule="auto"/>
            </w:pPr>
            <w:r>
              <w:lastRenderedPageBreak/>
              <w:t xml:space="preserve">Installed and repaired equipment and software. </w:t>
            </w:r>
          </w:p>
          <w:p w:rsidR="000172B1" w:rsidRDefault="000172B1" w:rsidP="002E47C2">
            <w:pPr>
              <w:pStyle w:val="Achievement"/>
              <w:spacing w:after="0" w:line="240" w:lineRule="auto"/>
            </w:pPr>
            <w:r>
              <w:t xml:space="preserve">Developed and implemented required </w:t>
            </w:r>
            <w:r w:rsidR="007D4958">
              <w:t>solutions to ICT problems and challenges</w:t>
            </w:r>
            <w:r>
              <w:t>.</w:t>
            </w:r>
          </w:p>
          <w:p w:rsidR="000172B1" w:rsidRDefault="000172B1" w:rsidP="002E47C2">
            <w:pPr>
              <w:pStyle w:val="Achievement"/>
              <w:spacing w:after="0" w:line="240" w:lineRule="auto"/>
            </w:pPr>
            <w:r>
              <w:t>Assisted in the maintenance of local area networks.</w:t>
            </w:r>
          </w:p>
          <w:p w:rsidR="000172B1" w:rsidRDefault="000172B1" w:rsidP="000853DE">
            <w:pPr>
              <w:pStyle w:val="Achievement"/>
              <w:spacing w:after="0" w:line="240" w:lineRule="auto"/>
            </w:pPr>
            <w:r>
              <w:t>Analyzed and diagnosed operating problems.</w:t>
            </w:r>
          </w:p>
        </w:tc>
      </w:tr>
      <w:tr w:rsidR="000172B1">
        <w:tc>
          <w:tcPr>
            <w:tcW w:w="2160" w:type="dxa"/>
          </w:tcPr>
          <w:p w:rsidR="000172B1" w:rsidRDefault="000172B1" w:rsidP="002E47C2">
            <w:pPr>
              <w:pStyle w:val="SectionTitle"/>
              <w:spacing w:before="0" w:line="240" w:lineRule="auto"/>
            </w:pPr>
            <w:r>
              <w:lastRenderedPageBreak/>
              <w:t>Professional Education</w:t>
            </w:r>
          </w:p>
        </w:tc>
        <w:tc>
          <w:tcPr>
            <w:tcW w:w="8040" w:type="dxa"/>
          </w:tcPr>
          <w:p w:rsidR="0093311B" w:rsidRDefault="005458B5" w:rsidP="002E47C2">
            <w:pPr>
              <w:pStyle w:val="CompanyName"/>
              <w:spacing w:before="0" w:after="0" w:line="240" w:lineRule="auto"/>
            </w:pPr>
            <w:r>
              <w:t>Ongoing</w:t>
            </w:r>
            <w:r w:rsidR="0093311B">
              <w:tab/>
              <w:t>JKUAT</w:t>
            </w:r>
            <w:r w:rsidR="0093311B">
              <w:tab/>
              <w:t>Nairobi</w:t>
            </w:r>
          </w:p>
          <w:p w:rsidR="0093311B" w:rsidRDefault="0093311B" w:rsidP="002E47C2">
            <w:pPr>
              <w:pStyle w:val="JobTitle"/>
              <w:spacing w:after="0" w:line="240" w:lineRule="auto"/>
            </w:pPr>
            <w:r>
              <w:t>Master of Science in Computer Systems (</w:t>
            </w:r>
            <w:proofErr w:type="spellStart"/>
            <w:r>
              <w:t>Msc</w:t>
            </w:r>
            <w:proofErr w:type="spellEnd"/>
            <w:r>
              <w:t>. Computer Systems)</w:t>
            </w:r>
          </w:p>
          <w:p w:rsidR="0093311B" w:rsidRDefault="009C3435" w:rsidP="002E47C2">
            <w:pPr>
              <w:pStyle w:val="Achievement"/>
              <w:spacing w:after="0" w:line="240" w:lineRule="auto"/>
            </w:pPr>
            <w:r>
              <w:t>Expected May 20</w:t>
            </w:r>
            <w:r w:rsidR="00B23FE6">
              <w:t>22</w:t>
            </w:r>
          </w:p>
          <w:p w:rsidR="000D7020" w:rsidRDefault="000D7020" w:rsidP="002E47C2">
            <w:pPr>
              <w:pStyle w:val="CompanyName"/>
              <w:spacing w:before="0" w:after="0" w:line="240" w:lineRule="auto"/>
            </w:pPr>
          </w:p>
          <w:p w:rsidR="00516724" w:rsidRDefault="00516724" w:rsidP="002E47C2">
            <w:pPr>
              <w:pStyle w:val="CompanyName"/>
              <w:spacing w:before="0" w:after="0" w:line="240" w:lineRule="auto"/>
            </w:pPr>
            <w:r>
              <w:t xml:space="preserve">Jan </w:t>
            </w:r>
            <w:r w:rsidR="0093311B">
              <w:t>201</w:t>
            </w:r>
            <w:r w:rsidR="00FB577B">
              <w:t>1</w:t>
            </w:r>
            <w:r>
              <w:t xml:space="preserve"> – </w:t>
            </w:r>
            <w:r w:rsidR="008B068F">
              <w:t>Apr</w:t>
            </w:r>
            <w:r>
              <w:t xml:space="preserve"> 20</w:t>
            </w:r>
            <w:r w:rsidR="008B068F">
              <w:t>1</w:t>
            </w:r>
            <w:r w:rsidR="0093311B">
              <w:t>3</w:t>
            </w:r>
            <w:r>
              <w:tab/>
            </w:r>
            <w:r w:rsidR="008B068F">
              <w:t>KCA University</w:t>
            </w:r>
            <w:r>
              <w:tab/>
              <w:t>Nairobi</w:t>
            </w:r>
          </w:p>
          <w:p w:rsidR="00516724" w:rsidRDefault="0036322F" w:rsidP="002E47C2">
            <w:pPr>
              <w:pStyle w:val="JobTitle"/>
              <w:spacing w:after="0" w:line="240" w:lineRule="auto"/>
            </w:pPr>
            <w:r>
              <w:t>Bachelor of Science in Information Technology (</w:t>
            </w:r>
            <w:proofErr w:type="spellStart"/>
            <w:r>
              <w:t>Bsc</w:t>
            </w:r>
            <w:proofErr w:type="spellEnd"/>
            <w:r>
              <w:t>. IT)</w:t>
            </w:r>
          </w:p>
          <w:p w:rsidR="00516724" w:rsidRDefault="009C3435" w:rsidP="002E47C2">
            <w:pPr>
              <w:pStyle w:val="Achievement"/>
              <w:spacing w:after="0" w:line="240" w:lineRule="auto"/>
            </w:pPr>
            <w:r>
              <w:t>First Class Honors</w:t>
            </w:r>
          </w:p>
          <w:p w:rsidR="000D7020" w:rsidRDefault="000D7020" w:rsidP="002E47C2">
            <w:pPr>
              <w:pStyle w:val="CompanyName"/>
              <w:spacing w:before="0" w:after="0" w:line="240" w:lineRule="auto"/>
            </w:pPr>
          </w:p>
          <w:p w:rsidR="009674F0" w:rsidRDefault="00516724" w:rsidP="002E47C2">
            <w:pPr>
              <w:pStyle w:val="CompanyName"/>
              <w:spacing w:before="0" w:after="0" w:line="240" w:lineRule="auto"/>
            </w:pPr>
            <w:r>
              <w:t xml:space="preserve">Aug </w:t>
            </w:r>
            <w:r w:rsidR="0011236C">
              <w:t>2008 –</w:t>
            </w:r>
            <w:r w:rsidR="009674F0">
              <w:t xml:space="preserve"> </w:t>
            </w:r>
            <w:r>
              <w:t>Nov</w:t>
            </w:r>
            <w:r w:rsidR="009674F0">
              <w:t xml:space="preserve"> 20</w:t>
            </w:r>
            <w:r>
              <w:t>1</w:t>
            </w:r>
            <w:r w:rsidR="00FB577B">
              <w:t>0</w:t>
            </w:r>
            <w:r w:rsidR="009674F0">
              <w:tab/>
              <w:t>Kenya Technical Teachers College</w:t>
            </w:r>
            <w:r w:rsidR="009674F0">
              <w:tab/>
              <w:t>Nairobi</w:t>
            </w:r>
          </w:p>
          <w:p w:rsidR="009674F0" w:rsidRDefault="00516724" w:rsidP="002E47C2">
            <w:pPr>
              <w:pStyle w:val="JobTitle"/>
              <w:spacing w:after="0" w:line="240" w:lineRule="auto"/>
            </w:pPr>
            <w:r>
              <w:t xml:space="preserve">KNEC HND </w:t>
            </w:r>
            <w:r w:rsidR="008F66E4">
              <w:t>(</w:t>
            </w:r>
            <w:r>
              <w:t>Higher National Diploma in Technical Education</w:t>
            </w:r>
            <w:r w:rsidR="008F66E4">
              <w:t xml:space="preserve"> Management)</w:t>
            </w:r>
          </w:p>
          <w:p w:rsidR="009674F0" w:rsidRDefault="00516724" w:rsidP="002E47C2">
            <w:pPr>
              <w:pStyle w:val="Achievement"/>
              <w:spacing w:after="0" w:line="240" w:lineRule="auto"/>
            </w:pPr>
            <w:r>
              <w:t>Distinction</w:t>
            </w:r>
          </w:p>
          <w:p w:rsidR="000D7020" w:rsidRDefault="000D7020" w:rsidP="002E47C2">
            <w:pPr>
              <w:pStyle w:val="CompanyName"/>
              <w:spacing w:before="0" w:after="0" w:line="240" w:lineRule="auto"/>
            </w:pPr>
          </w:p>
          <w:p w:rsidR="000172B1" w:rsidRDefault="000D7020" w:rsidP="002E47C2">
            <w:pPr>
              <w:pStyle w:val="CompanyName"/>
              <w:spacing w:before="0" w:after="0" w:line="240" w:lineRule="auto"/>
            </w:pPr>
            <w:r>
              <w:t>Jan –</w:t>
            </w:r>
            <w:r w:rsidR="000172B1">
              <w:t xml:space="preserve"> Dec 2005</w:t>
            </w:r>
            <w:r w:rsidR="000172B1">
              <w:tab/>
              <w:t>Kenya Technical Teachers College</w:t>
            </w:r>
            <w:r w:rsidR="000172B1">
              <w:tab/>
              <w:t>Nairobi</w:t>
            </w:r>
          </w:p>
          <w:p w:rsidR="000172B1" w:rsidRDefault="00516724" w:rsidP="002E47C2">
            <w:pPr>
              <w:pStyle w:val="JobTitle"/>
              <w:spacing w:after="0" w:line="240" w:lineRule="auto"/>
            </w:pPr>
            <w:r>
              <w:t xml:space="preserve">KNEC </w:t>
            </w:r>
            <w:r w:rsidR="000172B1">
              <w:t xml:space="preserve">Diploma in Technical Education – Computer Studies Option </w:t>
            </w:r>
          </w:p>
          <w:p w:rsidR="000172B1" w:rsidRDefault="000172B1" w:rsidP="002E47C2">
            <w:pPr>
              <w:pStyle w:val="Achievement"/>
              <w:spacing w:after="0" w:line="240" w:lineRule="auto"/>
            </w:pPr>
            <w:r>
              <w:t>Second Class Honors</w:t>
            </w:r>
          </w:p>
          <w:p w:rsidR="000D7020" w:rsidRDefault="000D7020" w:rsidP="002E47C2">
            <w:pPr>
              <w:pStyle w:val="CompanyName"/>
              <w:spacing w:before="0" w:after="0" w:line="240" w:lineRule="auto"/>
            </w:pPr>
          </w:p>
          <w:p w:rsidR="00770B6E" w:rsidRDefault="00770B6E" w:rsidP="002E47C2">
            <w:pPr>
              <w:pStyle w:val="CompanyName"/>
              <w:spacing w:before="0" w:after="0" w:line="240" w:lineRule="auto"/>
            </w:pPr>
            <w:r>
              <w:t>Jan 2000 – Dec 2001</w:t>
            </w:r>
            <w:r>
              <w:tab/>
              <w:t>Kenya Technical Teachers College</w:t>
            </w:r>
            <w:r>
              <w:tab/>
              <w:t xml:space="preserve">Nairobi </w:t>
            </w:r>
          </w:p>
          <w:p w:rsidR="00770B6E" w:rsidRDefault="008F66E4" w:rsidP="002E47C2">
            <w:pPr>
              <w:pStyle w:val="JobTitle"/>
              <w:spacing w:after="0" w:line="240" w:lineRule="auto"/>
              <w:rPr>
                <w:lang w:val="de-DE"/>
              </w:rPr>
            </w:pPr>
            <w:r>
              <w:rPr>
                <w:lang w:val="de-DE"/>
              </w:rPr>
              <w:t>KNEC Diploma in Computer Science</w:t>
            </w:r>
          </w:p>
          <w:p w:rsidR="00770B6E" w:rsidRDefault="009C3435" w:rsidP="009C3435">
            <w:pPr>
              <w:pStyle w:val="Achievement"/>
              <w:spacing w:after="0" w:line="240" w:lineRule="auto"/>
            </w:pPr>
            <w:r>
              <w:t>Pass</w:t>
            </w:r>
          </w:p>
        </w:tc>
      </w:tr>
      <w:tr w:rsidR="000172B1">
        <w:tc>
          <w:tcPr>
            <w:tcW w:w="2160" w:type="dxa"/>
          </w:tcPr>
          <w:p w:rsidR="000172B1" w:rsidRDefault="00B463D6" w:rsidP="002E47C2">
            <w:pPr>
              <w:pStyle w:val="SectionTitle"/>
              <w:spacing w:before="0" w:line="240" w:lineRule="auto"/>
            </w:pPr>
            <w:r>
              <w:t xml:space="preserve">Basic </w:t>
            </w:r>
            <w:r w:rsidR="000172B1">
              <w:t>Education</w:t>
            </w:r>
          </w:p>
        </w:tc>
        <w:tc>
          <w:tcPr>
            <w:tcW w:w="8040" w:type="dxa"/>
          </w:tcPr>
          <w:p w:rsidR="00E46189" w:rsidRDefault="00E46189" w:rsidP="002E47C2">
            <w:pPr>
              <w:pStyle w:val="CompanyName"/>
              <w:spacing w:before="0" w:after="0" w:line="240" w:lineRule="auto"/>
            </w:pPr>
            <w:r>
              <w:t>1995 – 1998</w:t>
            </w:r>
            <w:r>
              <w:tab/>
            </w:r>
            <w:proofErr w:type="spellStart"/>
            <w:r>
              <w:t>Thika</w:t>
            </w:r>
            <w:proofErr w:type="spellEnd"/>
            <w:r>
              <w:t xml:space="preserve"> High School</w:t>
            </w:r>
            <w:r>
              <w:tab/>
            </w:r>
            <w:proofErr w:type="spellStart"/>
            <w:smartTag w:uri="urn:schemas-microsoft-com:office:smarttags" w:element="place">
              <w:smartTag w:uri="urn:schemas-microsoft-com:office:smarttags" w:element="PlaceName">
                <w:r>
                  <w:t>Thika</w:t>
                </w:r>
              </w:smartTag>
              <w:proofErr w:type="spellEnd"/>
              <w:r>
                <w:t xml:space="preserve"> </w:t>
              </w:r>
              <w:smartTag w:uri="urn:schemas-microsoft-com:office:smarttags" w:element="PlaceType">
                <w:r>
                  <w:t>Town</w:t>
                </w:r>
              </w:smartTag>
            </w:smartTag>
            <w:r>
              <w:t xml:space="preserve"> </w:t>
            </w:r>
          </w:p>
          <w:p w:rsidR="00E46189" w:rsidRDefault="00E46189" w:rsidP="002E47C2">
            <w:pPr>
              <w:pStyle w:val="JobTitle"/>
              <w:spacing w:after="0" w:line="240" w:lineRule="auto"/>
            </w:pPr>
            <w:r>
              <w:t>Kenya Certificate of Secondary Education</w:t>
            </w:r>
            <w:r w:rsidR="009C3435">
              <w:t xml:space="preserve"> (KCSE)</w:t>
            </w:r>
          </w:p>
          <w:p w:rsidR="000172B1" w:rsidRDefault="000172B1" w:rsidP="002E47C2">
            <w:pPr>
              <w:pStyle w:val="CompanyName"/>
              <w:spacing w:before="0" w:after="0" w:line="240" w:lineRule="auto"/>
            </w:pPr>
            <w:r>
              <w:t xml:space="preserve"> 1987 – 1994</w:t>
            </w:r>
            <w:r>
              <w:tab/>
              <w:t>General Kago Primary School</w:t>
            </w:r>
            <w:r>
              <w:tab/>
              <w:t>Thika Town</w:t>
            </w:r>
          </w:p>
          <w:p w:rsidR="000172B1" w:rsidRDefault="000172B1" w:rsidP="002E47C2">
            <w:pPr>
              <w:pStyle w:val="JobTitle"/>
              <w:spacing w:after="0" w:line="240" w:lineRule="auto"/>
            </w:pPr>
            <w:r>
              <w:t>Kenya C</w:t>
            </w:r>
            <w:r w:rsidR="0036322F">
              <w:t>ertificate of Primary Education</w:t>
            </w:r>
            <w:r w:rsidR="009C3435">
              <w:t xml:space="preserve"> (KCPE)</w:t>
            </w:r>
          </w:p>
        </w:tc>
      </w:tr>
      <w:tr w:rsidR="0011236C">
        <w:tc>
          <w:tcPr>
            <w:tcW w:w="2160" w:type="dxa"/>
          </w:tcPr>
          <w:p w:rsidR="0011236C" w:rsidRDefault="00135284" w:rsidP="002E47C2">
            <w:pPr>
              <w:pStyle w:val="SectionTitle"/>
              <w:spacing w:before="0" w:line="240" w:lineRule="auto"/>
            </w:pPr>
            <w:r>
              <w:t>Professional Course, Workshops and Seminars</w:t>
            </w:r>
          </w:p>
        </w:tc>
        <w:tc>
          <w:tcPr>
            <w:tcW w:w="8040" w:type="dxa"/>
          </w:tcPr>
          <w:p w:rsidR="00416B46" w:rsidRDefault="00416B46" w:rsidP="00416B46">
            <w:pPr>
              <w:pStyle w:val="Objective"/>
              <w:spacing w:before="0" w:after="40" w:line="240" w:lineRule="auto"/>
              <w:contextualSpacing/>
              <w:rPr>
                <w:i/>
              </w:rPr>
            </w:pPr>
            <w:r>
              <w:rPr>
                <w:i/>
              </w:rPr>
              <w:t xml:space="preserve">May 2019                  Kenya Factors                                                                    </w:t>
            </w:r>
            <w:proofErr w:type="spellStart"/>
            <w:r>
              <w:rPr>
                <w:i/>
              </w:rPr>
              <w:t>Naivasha</w:t>
            </w:r>
            <w:proofErr w:type="spellEnd"/>
            <w:r>
              <w:rPr>
                <w:i/>
              </w:rPr>
              <w:t xml:space="preserve"> </w:t>
            </w:r>
            <w:r w:rsidR="00FE5CCE">
              <w:rPr>
                <w:rFonts w:ascii="Arial Black" w:hAnsi="Arial Black"/>
                <w:spacing w:val="-10"/>
              </w:rPr>
              <w:t>Enterprise Risk Management</w:t>
            </w:r>
          </w:p>
          <w:p w:rsidR="00B503D1" w:rsidRPr="000D7020" w:rsidRDefault="00B503D1" w:rsidP="00B503D1">
            <w:pPr>
              <w:pStyle w:val="Objective"/>
              <w:spacing w:before="0" w:after="40" w:line="240" w:lineRule="auto"/>
              <w:contextualSpacing/>
              <w:rPr>
                <w:i/>
              </w:rPr>
            </w:pPr>
            <w:r>
              <w:rPr>
                <w:i/>
              </w:rPr>
              <w:t>May 2019                  Kenya School of Government                                                Nairobi</w:t>
            </w:r>
          </w:p>
          <w:p w:rsidR="00B503D1" w:rsidRDefault="00B503D1" w:rsidP="00B503D1">
            <w:pPr>
              <w:pStyle w:val="Objective"/>
              <w:tabs>
                <w:tab w:val="right" w:pos="7824"/>
              </w:tabs>
              <w:spacing w:before="0" w:after="40" w:line="240" w:lineRule="auto"/>
              <w:contextualSpacing/>
              <w:rPr>
                <w:i/>
              </w:rPr>
            </w:pPr>
            <w:r>
              <w:rPr>
                <w:rFonts w:ascii="Arial Black" w:hAnsi="Arial Black"/>
                <w:spacing w:val="-10"/>
              </w:rPr>
              <w:t>Grievance Redress Mechanism</w:t>
            </w:r>
            <w:r>
              <w:rPr>
                <w:rFonts w:ascii="Arial Black" w:hAnsi="Arial Black"/>
                <w:spacing w:val="-10"/>
              </w:rPr>
              <w:tab/>
            </w:r>
          </w:p>
          <w:p w:rsidR="004F0286" w:rsidRPr="000D7020" w:rsidRDefault="004F0286" w:rsidP="004F0286">
            <w:pPr>
              <w:pStyle w:val="Objective"/>
              <w:spacing w:before="0" w:after="40" w:line="240" w:lineRule="auto"/>
              <w:contextualSpacing/>
              <w:rPr>
                <w:i/>
              </w:rPr>
            </w:pPr>
            <w:r>
              <w:rPr>
                <w:i/>
              </w:rPr>
              <w:t xml:space="preserve">February 2019               ICT Authority                                                                  </w:t>
            </w:r>
            <w:proofErr w:type="spellStart"/>
            <w:r>
              <w:rPr>
                <w:i/>
              </w:rPr>
              <w:t>Naivasha</w:t>
            </w:r>
            <w:proofErr w:type="spellEnd"/>
          </w:p>
          <w:p w:rsidR="004F0286" w:rsidRDefault="004F0286" w:rsidP="004F0286">
            <w:pPr>
              <w:pStyle w:val="Objective"/>
              <w:spacing w:before="0" w:after="40" w:line="240" w:lineRule="auto"/>
              <w:contextualSpacing/>
              <w:rPr>
                <w:i/>
              </w:rPr>
            </w:pPr>
            <w:r>
              <w:rPr>
                <w:rFonts w:ascii="Arial Black" w:hAnsi="Arial Black"/>
                <w:spacing w:val="-10"/>
              </w:rPr>
              <w:t>IT Governance Standards Training</w:t>
            </w:r>
          </w:p>
          <w:p w:rsidR="004F0286" w:rsidRPr="000D7020" w:rsidRDefault="004F0286" w:rsidP="004F0286">
            <w:pPr>
              <w:pStyle w:val="Objective"/>
              <w:spacing w:before="0" w:after="40" w:line="240" w:lineRule="auto"/>
              <w:contextualSpacing/>
              <w:rPr>
                <w:i/>
              </w:rPr>
            </w:pPr>
            <w:r>
              <w:rPr>
                <w:i/>
              </w:rPr>
              <w:t xml:space="preserve">August 2018                  AMC Group Africa </w:t>
            </w:r>
            <w:r w:rsidR="0059274E">
              <w:rPr>
                <w:i/>
              </w:rPr>
              <w:t xml:space="preserve">Limited </w:t>
            </w:r>
            <w:r>
              <w:rPr>
                <w:i/>
              </w:rPr>
              <w:t xml:space="preserve">                                  KEPHIS Nairobi</w:t>
            </w:r>
          </w:p>
          <w:p w:rsidR="004F0286" w:rsidRDefault="004F0286" w:rsidP="00CE32CC">
            <w:pPr>
              <w:pStyle w:val="Objective"/>
              <w:spacing w:before="0" w:after="40" w:line="240" w:lineRule="auto"/>
              <w:contextualSpacing/>
              <w:rPr>
                <w:i/>
              </w:rPr>
            </w:pPr>
            <w:r w:rsidRPr="004F0286">
              <w:rPr>
                <w:rFonts w:ascii="Arial Black" w:hAnsi="Arial Black"/>
                <w:spacing w:val="-10"/>
              </w:rPr>
              <w:t>Internal Quality Auditors Course ISO 9001-2015</w:t>
            </w:r>
          </w:p>
          <w:p w:rsidR="0059274E" w:rsidRPr="000D7020" w:rsidRDefault="0059274E" w:rsidP="0059274E">
            <w:pPr>
              <w:pStyle w:val="Objective"/>
              <w:spacing w:before="0" w:after="40" w:line="240" w:lineRule="auto"/>
              <w:contextualSpacing/>
              <w:rPr>
                <w:i/>
              </w:rPr>
            </w:pPr>
            <w:r>
              <w:rPr>
                <w:i/>
              </w:rPr>
              <w:t>May 2018                  MS Training Centre for Development Co-operation               Arusha</w:t>
            </w:r>
          </w:p>
          <w:p w:rsidR="0059274E" w:rsidRDefault="0059274E" w:rsidP="0059274E">
            <w:pPr>
              <w:pStyle w:val="Objective"/>
              <w:spacing w:before="0" w:after="40" w:line="240" w:lineRule="auto"/>
              <w:contextualSpacing/>
              <w:rPr>
                <w:i/>
              </w:rPr>
            </w:pPr>
            <w:r>
              <w:rPr>
                <w:rFonts w:ascii="Arial Black" w:hAnsi="Arial Black"/>
                <w:spacing w:val="-10"/>
              </w:rPr>
              <w:t>Project Planning and Management Comprehensive Course</w:t>
            </w:r>
          </w:p>
          <w:p w:rsidR="0011236C" w:rsidRPr="000D7020" w:rsidRDefault="000D7020" w:rsidP="00CE32CC">
            <w:pPr>
              <w:pStyle w:val="Objective"/>
              <w:spacing w:before="0" w:after="40" w:line="240" w:lineRule="auto"/>
              <w:contextualSpacing/>
              <w:rPr>
                <w:i/>
              </w:rPr>
            </w:pPr>
            <w:r w:rsidRPr="000D7020">
              <w:rPr>
                <w:i/>
              </w:rPr>
              <w:t>February 2016</w:t>
            </w:r>
            <w:r>
              <w:rPr>
                <w:i/>
              </w:rPr>
              <w:t xml:space="preserve">               Computer Society of Kenya</w:t>
            </w:r>
            <w:r w:rsidR="00177115">
              <w:rPr>
                <w:i/>
              </w:rPr>
              <w:t xml:space="preserve">                                LAICO Regency</w:t>
            </w:r>
          </w:p>
          <w:p w:rsidR="000D7020" w:rsidRDefault="000D7020" w:rsidP="00CE32CC">
            <w:pPr>
              <w:pStyle w:val="BodyText"/>
              <w:spacing w:after="40" w:line="240" w:lineRule="auto"/>
              <w:contextualSpacing/>
              <w:rPr>
                <w:rFonts w:ascii="Arial Black" w:hAnsi="Arial Black"/>
                <w:spacing w:val="-10"/>
              </w:rPr>
            </w:pPr>
            <w:r w:rsidRPr="000D7020">
              <w:rPr>
                <w:rFonts w:ascii="Arial Black" w:hAnsi="Arial Black"/>
                <w:spacing w:val="-10"/>
              </w:rPr>
              <w:t>Information Security for the Enterprise (Critical Updates) Seminar</w:t>
            </w:r>
          </w:p>
          <w:p w:rsidR="00177115" w:rsidRPr="000D7020" w:rsidRDefault="00177115" w:rsidP="00CE32CC">
            <w:pPr>
              <w:pStyle w:val="Objective"/>
              <w:spacing w:before="0" w:after="40" w:line="240" w:lineRule="auto"/>
              <w:contextualSpacing/>
              <w:rPr>
                <w:i/>
              </w:rPr>
            </w:pPr>
            <w:r>
              <w:rPr>
                <w:i/>
              </w:rPr>
              <w:t xml:space="preserve">October 2015              </w:t>
            </w:r>
            <w:r w:rsidR="00CC591D">
              <w:rPr>
                <w:i/>
              </w:rPr>
              <w:t xml:space="preserve">  </w:t>
            </w:r>
            <w:r>
              <w:rPr>
                <w:i/>
              </w:rPr>
              <w:t xml:space="preserve"> Kenya Bureau of Standards                                   Kisumu Town</w:t>
            </w:r>
          </w:p>
          <w:p w:rsidR="00177115" w:rsidRDefault="00177115" w:rsidP="00CE32CC">
            <w:pPr>
              <w:pStyle w:val="BodyText"/>
              <w:spacing w:after="40" w:line="240" w:lineRule="auto"/>
              <w:contextualSpacing/>
              <w:rPr>
                <w:rFonts w:ascii="Arial Black" w:hAnsi="Arial Black"/>
                <w:spacing w:val="-10"/>
              </w:rPr>
            </w:pPr>
            <w:r>
              <w:rPr>
                <w:rFonts w:ascii="Arial Black" w:hAnsi="Arial Black"/>
                <w:spacing w:val="-10"/>
              </w:rPr>
              <w:t>Information Security Management Systems (ISMS) Training ISO 27001:2013</w:t>
            </w:r>
          </w:p>
          <w:p w:rsidR="00F75DD6" w:rsidRPr="000D7020" w:rsidRDefault="00F75DD6" w:rsidP="00CE32CC">
            <w:pPr>
              <w:pStyle w:val="Objective"/>
              <w:spacing w:before="0" w:after="40" w:line="240" w:lineRule="auto"/>
              <w:contextualSpacing/>
              <w:rPr>
                <w:i/>
              </w:rPr>
            </w:pPr>
            <w:r>
              <w:rPr>
                <w:i/>
              </w:rPr>
              <w:t>May – August 2015      JKUAT                                                                                Nairobi</w:t>
            </w:r>
          </w:p>
          <w:p w:rsidR="00F75DD6" w:rsidRDefault="00F75DD6" w:rsidP="00CE32CC">
            <w:pPr>
              <w:pStyle w:val="BodyText"/>
              <w:spacing w:after="40" w:line="240" w:lineRule="auto"/>
              <w:contextualSpacing/>
              <w:rPr>
                <w:rFonts w:ascii="Arial Black" w:hAnsi="Arial Black"/>
                <w:spacing w:val="-10"/>
              </w:rPr>
            </w:pPr>
            <w:r>
              <w:rPr>
                <w:rFonts w:ascii="Arial Black" w:hAnsi="Arial Black"/>
                <w:spacing w:val="-10"/>
              </w:rPr>
              <w:t>Cisco Certified Network Associate (CCNA) Training</w:t>
            </w:r>
          </w:p>
          <w:p w:rsidR="00E83C01" w:rsidRPr="000D7020" w:rsidRDefault="00E83C01" w:rsidP="00CE32CC">
            <w:pPr>
              <w:pStyle w:val="Objective"/>
              <w:spacing w:before="0" w:after="40" w:line="240" w:lineRule="auto"/>
              <w:contextualSpacing/>
              <w:rPr>
                <w:i/>
              </w:rPr>
            </w:pPr>
            <w:r>
              <w:rPr>
                <w:i/>
              </w:rPr>
              <w:t>January 2015                 Kenya School of Government                                          Nairobi</w:t>
            </w:r>
          </w:p>
          <w:p w:rsidR="00E83C01" w:rsidRDefault="00E83C01" w:rsidP="00CE32CC">
            <w:pPr>
              <w:pStyle w:val="BodyText"/>
              <w:spacing w:after="40" w:line="240" w:lineRule="auto"/>
              <w:contextualSpacing/>
              <w:rPr>
                <w:rFonts w:ascii="Arial Black" w:hAnsi="Arial Black"/>
                <w:spacing w:val="-10"/>
              </w:rPr>
            </w:pPr>
            <w:r>
              <w:rPr>
                <w:rFonts w:ascii="Arial Black" w:hAnsi="Arial Black"/>
                <w:spacing w:val="-10"/>
              </w:rPr>
              <w:t>Senior Management Course (SMC) Training</w:t>
            </w:r>
          </w:p>
          <w:p w:rsidR="00CC591D" w:rsidRPr="000D7020" w:rsidRDefault="00CC591D" w:rsidP="00CE32CC">
            <w:pPr>
              <w:pStyle w:val="Objective"/>
              <w:spacing w:before="0" w:after="40" w:line="240" w:lineRule="auto"/>
              <w:contextualSpacing/>
              <w:rPr>
                <w:i/>
              </w:rPr>
            </w:pPr>
            <w:r>
              <w:rPr>
                <w:i/>
              </w:rPr>
              <w:t>November 2012             SEAH Networks Korea                                                     Nairobi</w:t>
            </w:r>
          </w:p>
          <w:p w:rsidR="00CC591D" w:rsidRDefault="00CC591D" w:rsidP="00CE32CC">
            <w:pPr>
              <w:pStyle w:val="BodyText"/>
              <w:spacing w:after="40" w:line="240" w:lineRule="auto"/>
              <w:contextualSpacing/>
              <w:rPr>
                <w:rFonts w:ascii="Arial Black" w:hAnsi="Arial Black"/>
                <w:spacing w:val="-10"/>
              </w:rPr>
            </w:pPr>
            <w:r>
              <w:rPr>
                <w:rFonts w:ascii="Arial Black" w:hAnsi="Arial Black"/>
                <w:spacing w:val="-10"/>
              </w:rPr>
              <w:t>Windows Server 2008 Setup and Configuration Training</w:t>
            </w:r>
          </w:p>
          <w:p w:rsidR="00177115" w:rsidRPr="000D7020" w:rsidRDefault="00CC591D" w:rsidP="00CE32CC">
            <w:pPr>
              <w:pStyle w:val="Objective"/>
              <w:spacing w:before="0" w:after="40" w:line="240" w:lineRule="auto"/>
              <w:contextualSpacing/>
              <w:rPr>
                <w:i/>
              </w:rPr>
            </w:pPr>
            <w:r>
              <w:rPr>
                <w:i/>
              </w:rPr>
              <w:t>December 2012             SEAH Networks Korea                                                     Nairobi</w:t>
            </w:r>
          </w:p>
          <w:p w:rsidR="00177115" w:rsidRDefault="00CC591D" w:rsidP="00CE32CC">
            <w:pPr>
              <w:pStyle w:val="BodyText"/>
              <w:spacing w:after="40" w:line="240" w:lineRule="auto"/>
              <w:contextualSpacing/>
              <w:rPr>
                <w:rFonts w:ascii="Arial Black" w:hAnsi="Arial Black"/>
                <w:spacing w:val="-10"/>
              </w:rPr>
            </w:pPr>
            <w:r>
              <w:rPr>
                <w:rFonts w:ascii="Arial Black" w:hAnsi="Arial Black"/>
                <w:spacing w:val="-10"/>
              </w:rPr>
              <w:t>Server Virtualization in VMware and Hyper-V Training</w:t>
            </w:r>
          </w:p>
          <w:p w:rsidR="009D036A" w:rsidRPr="000D7020" w:rsidRDefault="00806D52" w:rsidP="009D036A">
            <w:pPr>
              <w:pStyle w:val="Objective"/>
              <w:spacing w:before="0" w:after="40" w:line="240" w:lineRule="auto"/>
              <w:contextualSpacing/>
              <w:rPr>
                <w:i/>
              </w:rPr>
            </w:pPr>
            <w:r>
              <w:rPr>
                <w:i/>
              </w:rPr>
              <w:t>September 2011</w:t>
            </w:r>
            <w:r w:rsidR="009D036A">
              <w:rPr>
                <w:i/>
              </w:rPr>
              <w:t xml:space="preserve">            Korea Institute of Construction Technology                       Korea</w:t>
            </w:r>
          </w:p>
          <w:p w:rsidR="009D036A" w:rsidRPr="00CE32CC" w:rsidRDefault="009D036A" w:rsidP="009D036A">
            <w:pPr>
              <w:pStyle w:val="BodyText"/>
              <w:spacing w:after="40" w:line="240" w:lineRule="auto"/>
              <w:contextualSpacing/>
              <w:rPr>
                <w:rFonts w:ascii="Arial Black" w:hAnsi="Arial Black"/>
                <w:spacing w:val="-10"/>
              </w:rPr>
            </w:pPr>
            <w:r>
              <w:rPr>
                <w:rFonts w:ascii="Arial Black" w:hAnsi="Arial Black"/>
                <w:spacing w:val="-10"/>
              </w:rPr>
              <w:t>ICT Course (Web Design, DB Programming, Security and Networking)</w:t>
            </w:r>
          </w:p>
        </w:tc>
      </w:tr>
      <w:tr w:rsidR="00544812">
        <w:tc>
          <w:tcPr>
            <w:tcW w:w="2160" w:type="dxa"/>
          </w:tcPr>
          <w:p w:rsidR="00544812" w:rsidRDefault="00544812" w:rsidP="002E47C2">
            <w:pPr>
              <w:pStyle w:val="SectionTitle"/>
              <w:spacing w:before="0" w:line="240" w:lineRule="auto"/>
            </w:pPr>
            <w:r>
              <w:t>Professional Body Membership</w:t>
            </w:r>
          </w:p>
        </w:tc>
        <w:tc>
          <w:tcPr>
            <w:tcW w:w="8040" w:type="dxa"/>
          </w:tcPr>
          <w:p w:rsidR="004063DC" w:rsidRPr="004063DC" w:rsidRDefault="004063DC" w:rsidP="00544812">
            <w:pPr>
              <w:pStyle w:val="Achievement"/>
              <w:spacing w:after="0" w:line="240" w:lineRule="auto"/>
              <w:rPr>
                <w:lang w:val="de-DE"/>
              </w:rPr>
            </w:pPr>
            <w:r>
              <w:rPr>
                <w:lang w:val="de-DE"/>
              </w:rPr>
              <w:t>Association of Computing Practitioners of Kenya (ACPK) – Professional Member (2018)</w:t>
            </w:r>
            <w:bookmarkStart w:id="0" w:name="_GoBack"/>
            <w:bookmarkEnd w:id="0"/>
          </w:p>
          <w:p w:rsidR="00544812" w:rsidRDefault="00544812" w:rsidP="00544812">
            <w:pPr>
              <w:pStyle w:val="Achievement"/>
              <w:spacing w:after="0" w:line="240" w:lineRule="auto"/>
              <w:rPr>
                <w:lang w:val="de-DE"/>
              </w:rPr>
            </w:pPr>
            <w:r w:rsidRPr="00544812">
              <w:t>Computer</w:t>
            </w:r>
            <w:r>
              <w:rPr>
                <w:lang w:val="de-DE"/>
              </w:rPr>
              <w:t xml:space="preserve"> Society of Kenya (CSK) – Professional Member (2015)</w:t>
            </w:r>
          </w:p>
          <w:p w:rsidR="00544812" w:rsidRPr="00544812" w:rsidRDefault="00544812" w:rsidP="00544812">
            <w:pPr>
              <w:pStyle w:val="Achievement"/>
              <w:spacing w:after="0" w:line="240" w:lineRule="auto"/>
              <w:rPr>
                <w:lang w:val="de-DE"/>
              </w:rPr>
            </w:pPr>
            <w:r>
              <w:rPr>
                <w:lang w:val="de-DE"/>
              </w:rPr>
              <w:t xml:space="preserve">Presidential Award Scheme – GOLD Standard (2002) </w:t>
            </w:r>
          </w:p>
        </w:tc>
      </w:tr>
      <w:tr w:rsidR="000172B1">
        <w:tc>
          <w:tcPr>
            <w:tcW w:w="2160" w:type="dxa"/>
          </w:tcPr>
          <w:p w:rsidR="000172B1" w:rsidRDefault="000172B1" w:rsidP="002E47C2">
            <w:pPr>
              <w:pStyle w:val="SectionTitle"/>
              <w:spacing w:before="0" w:line="240" w:lineRule="auto"/>
            </w:pPr>
            <w:r>
              <w:t xml:space="preserve">Languages </w:t>
            </w:r>
          </w:p>
        </w:tc>
        <w:tc>
          <w:tcPr>
            <w:tcW w:w="8040" w:type="dxa"/>
          </w:tcPr>
          <w:p w:rsidR="000172B1" w:rsidRDefault="000172B1" w:rsidP="002E47C2">
            <w:pPr>
              <w:pStyle w:val="Objective"/>
              <w:spacing w:before="0" w:after="0" w:line="240" w:lineRule="auto"/>
              <w:rPr>
                <w:lang w:val="de-DE"/>
              </w:rPr>
            </w:pPr>
            <w:r>
              <w:rPr>
                <w:lang w:val="de-DE"/>
              </w:rPr>
              <w:t>E</w:t>
            </w:r>
            <w:r w:rsidR="00332B06">
              <w:rPr>
                <w:lang w:val="de-DE"/>
              </w:rPr>
              <w:t>nglish, Kiswahili, Luo and Kikuyu.</w:t>
            </w:r>
          </w:p>
        </w:tc>
      </w:tr>
      <w:tr w:rsidR="000172B1">
        <w:tc>
          <w:tcPr>
            <w:tcW w:w="2160" w:type="dxa"/>
          </w:tcPr>
          <w:p w:rsidR="000172B1" w:rsidRDefault="000172B1" w:rsidP="002E47C2">
            <w:pPr>
              <w:pStyle w:val="SectionTitle"/>
              <w:spacing w:before="0" w:line="240" w:lineRule="auto"/>
            </w:pPr>
            <w:r>
              <w:lastRenderedPageBreak/>
              <w:t>Hobbies</w:t>
            </w:r>
          </w:p>
        </w:tc>
        <w:tc>
          <w:tcPr>
            <w:tcW w:w="8040" w:type="dxa"/>
          </w:tcPr>
          <w:p w:rsidR="000172B1" w:rsidRDefault="00332B06" w:rsidP="002E47C2">
            <w:pPr>
              <w:pStyle w:val="Objective"/>
              <w:spacing w:before="0" w:after="0" w:line="240" w:lineRule="auto"/>
            </w:pPr>
            <w:r>
              <w:t xml:space="preserve">Reading contemporary ICT publications, Internet surfing, </w:t>
            </w:r>
            <w:r w:rsidR="00E46189">
              <w:t>singing, traveling, Soccer, Table Tennis &amp; Handball.</w:t>
            </w:r>
          </w:p>
        </w:tc>
      </w:tr>
      <w:tr w:rsidR="000172B1" w:rsidTr="000A254E">
        <w:trPr>
          <w:trHeight w:val="4477"/>
        </w:trPr>
        <w:tc>
          <w:tcPr>
            <w:tcW w:w="2160" w:type="dxa"/>
          </w:tcPr>
          <w:p w:rsidR="000172B1" w:rsidRDefault="000172B1" w:rsidP="002E47C2">
            <w:pPr>
              <w:pStyle w:val="SectionTitle"/>
              <w:spacing w:before="0" w:line="240" w:lineRule="auto"/>
            </w:pPr>
            <w:r>
              <w:t>References</w:t>
            </w:r>
          </w:p>
        </w:tc>
        <w:tc>
          <w:tcPr>
            <w:tcW w:w="8040" w:type="dxa"/>
          </w:tcPr>
          <w:p w:rsidR="00945C7A" w:rsidRPr="00456B1C" w:rsidRDefault="00A3252A" w:rsidP="002E47C2">
            <w:pPr>
              <w:pStyle w:val="BodyText"/>
              <w:spacing w:after="0" w:line="240" w:lineRule="auto"/>
              <w:rPr>
                <w:b/>
              </w:rPr>
            </w:pPr>
            <w:r w:rsidRPr="00456B1C">
              <w:rPr>
                <w:b/>
              </w:rPr>
              <w:t xml:space="preserve">Mr. </w:t>
            </w:r>
            <w:r w:rsidR="00B23FE6">
              <w:rPr>
                <w:b/>
              </w:rPr>
              <w:t xml:space="preserve">Stephen </w:t>
            </w:r>
            <w:proofErr w:type="spellStart"/>
            <w:r w:rsidR="00B23FE6">
              <w:rPr>
                <w:b/>
              </w:rPr>
              <w:t>Ogenga</w:t>
            </w:r>
            <w:proofErr w:type="spellEnd"/>
          </w:p>
          <w:p w:rsidR="00945C7A" w:rsidRDefault="005458B5" w:rsidP="002E47C2">
            <w:pPr>
              <w:pStyle w:val="BodyText"/>
              <w:spacing w:after="0" w:line="240" w:lineRule="auto"/>
            </w:pPr>
            <w:r>
              <w:t xml:space="preserve">Director </w:t>
            </w:r>
            <w:r w:rsidR="00B23FE6">
              <w:t>General</w:t>
            </w:r>
          </w:p>
          <w:p w:rsidR="00945C7A" w:rsidRDefault="00D83FC2" w:rsidP="002E47C2">
            <w:pPr>
              <w:pStyle w:val="BodyText"/>
              <w:spacing w:after="0" w:line="240" w:lineRule="auto"/>
            </w:pPr>
            <w:r>
              <w:t>National Industrial Training Authority</w:t>
            </w:r>
          </w:p>
          <w:p w:rsidR="00945C7A" w:rsidRDefault="00945C7A" w:rsidP="002E47C2">
            <w:pPr>
              <w:pStyle w:val="BodyText"/>
              <w:spacing w:after="0" w:line="240" w:lineRule="auto"/>
            </w:pPr>
            <w:r>
              <w:t xml:space="preserve">P.O. Box </w:t>
            </w:r>
            <w:r w:rsidR="00D83FC2">
              <w:t>74494</w:t>
            </w:r>
            <w:r w:rsidR="000501C6">
              <w:t xml:space="preserve"> - 0020</w:t>
            </w:r>
            <w:r w:rsidR="00D83FC2">
              <w:t>0</w:t>
            </w:r>
          </w:p>
          <w:p w:rsidR="00945C7A" w:rsidRDefault="00D83FC2" w:rsidP="002E47C2">
            <w:pPr>
              <w:pStyle w:val="BodyText"/>
              <w:spacing w:after="0" w:line="240" w:lineRule="auto"/>
            </w:pPr>
            <w:r>
              <w:t>NAIROBI</w:t>
            </w:r>
          </w:p>
          <w:p w:rsidR="00945C7A" w:rsidRDefault="00945C7A" w:rsidP="002E47C2">
            <w:pPr>
              <w:pStyle w:val="BodyText"/>
              <w:spacing w:after="0" w:line="240" w:lineRule="auto"/>
            </w:pPr>
            <w:r>
              <w:t xml:space="preserve">Phone: </w:t>
            </w:r>
            <w:r w:rsidR="00D83FC2">
              <w:t xml:space="preserve">+254 </w:t>
            </w:r>
            <w:r w:rsidR="00B23FE6">
              <w:t>728 211 952</w:t>
            </w:r>
          </w:p>
          <w:p w:rsidR="00456B1C" w:rsidRPr="00A3252A" w:rsidRDefault="00456B1C" w:rsidP="002E47C2">
            <w:pPr>
              <w:pStyle w:val="BodyText"/>
              <w:spacing w:after="0" w:line="240" w:lineRule="auto"/>
              <w:rPr>
                <w:sz w:val="8"/>
              </w:rPr>
            </w:pPr>
          </w:p>
          <w:p w:rsidR="00B23FE6" w:rsidRDefault="00B23FE6" w:rsidP="002E47C2">
            <w:pPr>
              <w:pStyle w:val="BodyText"/>
              <w:spacing w:after="0" w:line="240" w:lineRule="auto"/>
              <w:rPr>
                <w:b/>
              </w:rPr>
            </w:pPr>
          </w:p>
          <w:p w:rsidR="000501C6" w:rsidRPr="00456B1C" w:rsidRDefault="00A3252A" w:rsidP="002E47C2">
            <w:pPr>
              <w:pStyle w:val="BodyText"/>
              <w:spacing w:after="0" w:line="240" w:lineRule="auto"/>
              <w:rPr>
                <w:b/>
              </w:rPr>
            </w:pPr>
            <w:r w:rsidRPr="00456B1C">
              <w:rPr>
                <w:b/>
              </w:rPr>
              <w:t xml:space="preserve">Rev. Fr. Lawrence </w:t>
            </w:r>
            <w:proofErr w:type="spellStart"/>
            <w:r w:rsidRPr="00456B1C">
              <w:rPr>
                <w:b/>
              </w:rPr>
              <w:t>Karuri</w:t>
            </w:r>
            <w:proofErr w:type="spellEnd"/>
          </w:p>
          <w:p w:rsidR="000501C6" w:rsidRDefault="00A3252A" w:rsidP="002E47C2">
            <w:pPr>
              <w:pStyle w:val="BodyText"/>
              <w:spacing w:after="0" w:line="240" w:lineRule="auto"/>
            </w:pPr>
            <w:r>
              <w:t xml:space="preserve">Parish Priest – </w:t>
            </w:r>
            <w:proofErr w:type="spellStart"/>
            <w:r>
              <w:t>Gatundu</w:t>
            </w:r>
            <w:proofErr w:type="spellEnd"/>
            <w:r>
              <w:t xml:space="preserve"> Catholic Church</w:t>
            </w:r>
          </w:p>
          <w:p w:rsidR="000501C6" w:rsidRDefault="000501C6" w:rsidP="002E47C2">
            <w:pPr>
              <w:pStyle w:val="BodyText"/>
              <w:spacing w:after="0" w:line="240" w:lineRule="auto"/>
            </w:pPr>
            <w:r>
              <w:t>P.O. Box 2179</w:t>
            </w:r>
          </w:p>
          <w:p w:rsidR="000172B1" w:rsidRDefault="00A3252A" w:rsidP="002E47C2">
            <w:pPr>
              <w:pStyle w:val="BodyText"/>
              <w:spacing w:after="0" w:line="240" w:lineRule="auto"/>
            </w:pPr>
            <w:r>
              <w:t>GATUNDU</w:t>
            </w:r>
          </w:p>
          <w:p w:rsidR="000501C6" w:rsidRDefault="000501C6" w:rsidP="002E47C2">
            <w:pPr>
              <w:pStyle w:val="BodyText"/>
              <w:spacing w:after="0" w:line="240" w:lineRule="auto"/>
            </w:pPr>
            <w:r>
              <w:t xml:space="preserve">Phone: </w:t>
            </w:r>
            <w:r w:rsidR="00A3252A">
              <w:t>+254 722 468 129</w:t>
            </w:r>
            <w:r>
              <w:t xml:space="preserve"> </w:t>
            </w:r>
          </w:p>
          <w:p w:rsidR="000501C6" w:rsidRPr="004F1EB5" w:rsidRDefault="000501C6" w:rsidP="002E47C2">
            <w:pPr>
              <w:pStyle w:val="BodyText"/>
              <w:spacing w:after="0" w:line="240" w:lineRule="auto"/>
              <w:rPr>
                <w:sz w:val="10"/>
              </w:rPr>
            </w:pPr>
          </w:p>
          <w:p w:rsidR="00B23FE6" w:rsidRDefault="00B23FE6" w:rsidP="002E47C2">
            <w:pPr>
              <w:pStyle w:val="BodyText"/>
              <w:spacing w:after="0" w:line="240" w:lineRule="auto"/>
              <w:rPr>
                <w:b/>
              </w:rPr>
            </w:pPr>
          </w:p>
          <w:p w:rsidR="000172B1" w:rsidRPr="00456B1C" w:rsidRDefault="000172B1" w:rsidP="002E47C2">
            <w:pPr>
              <w:pStyle w:val="BodyText"/>
              <w:spacing w:after="0" w:line="240" w:lineRule="auto"/>
              <w:rPr>
                <w:b/>
              </w:rPr>
            </w:pPr>
            <w:r w:rsidRPr="00456B1C">
              <w:rPr>
                <w:b/>
              </w:rPr>
              <w:t xml:space="preserve">Mr. </w:t>
            </w:r>
            <w:r w:rsidR="00B23FE6">
              <w:rPr>
                <w:b/>
              </w:rPr>
              <w:t xml:space="preserve">Alex </w:t>
            </w:r>
            <w:proofErr w:type="spellStart"/>
            <w:r w:rsidR="00B23FE6">
              <w:rPr>
                <w:b/>
              </w:rPr>
              <w:t>Barasa</w:t>
            </w:r>
            <w:proofErr w:type="spellEnd"/>
            <w:r w:rsidR="00B23FE6">
              <w:rPr>
                <w:b/>
              </w:rPr>
              <w:t xml:space="preserve"> </w:t>
            </w:r>
            <w:proofErr w:type="spellStart"/>
            <w:r w:rsidR="00B23FE6">
              <w:rPr>
                <w:b/>
              </w:rPr>
              <w:t>Nyutu</w:t>
            </w:r>
            <w:proofErr w:type="spellEnd"/>
          </w:p>
          <w:p w:rsidR="000172B1" w:rsidRDefault="00B23FE6" w:rsidP="002E47C2">
            <w:pPr>
              <w:pStyle w:val="BodyText"/>
              <w:tabs>
                <w:tab w:val="left" w:pos="3712"/>
              </w:tabs>
              <w:spacing w:after="0" w:line="240" w:lineRule="auto"/>
            </w:pPr>
            <w:r>
              <w:t>Chief Executive Officer (Founder)</w:t>
            </w:r>
            <w:r w:rsidR="000172B1">
              <w:tab/>
            </w:r>
          </w:p>
          <w:p w:rsidR="00B23FE6" w:rsidRDefault="00B23FE6" w:rsidP="002E47C2">
            <w:pPr>
              <w:pStyle w:val="BodyText"/>
              <w:spacing w:after="0" w:line="240" w:lineRule="auto"/>
            </w:pPr>
            <w:r w:rsidRPr="00B23FE6">
              <w:t xml:space="preserve">Kaka House, 3rd Floor, </w:t>
            </w:r>
          </w:p>
          <w:p w:rsidR="000172B1" w:rsidRDefault="00B23FE6" w:rsidP="002E47C2">
            <w:pPr>
              <w:pStyle w:val="BodyText"/>
              <w:spacing w:after="0" w:line="240" w:lineRule="auto"/>
            </w:pPr>
            <w:r w:rsidRPr="00B23FE6">
              <w:t xml:space="preserve">Maua Close Off Parklands Road, </w:t>
            </w:r>
            <w:proofErr w:type="spellStart"/>
            <w:r w:rsidRPr="00B23FE6">
              <w:t>Westlands</w:t>
            </w:r>
            <w:proofErr w:type="spellEnd"/>
          </w:p>
          <w:p w:rsidR="00B23FE6" w:rsidRDefault="00B23FE6" w:rsidP="002E47C2">
            <w:pPr>
              <w:pStyle w:val="BodyText"/>
              <w:spacing w:after="0" w:line="240" w:lineRule="auto"/>
            </w:pPr>
            <w:r>
              <w:t>NAIROBI</w:t>
            </w:r>
          </w:p>
          <w:p w:rsidR="000172B1" w:rsidRDefault="000172B1" w:rsidP="00B23FE6">
            <w:pPr>
              <w:pStyle w:val="BodyText"/>
              <w:spacing w:after="0" w:line="240" w:lineRule="auto"/>
            </w:pPr>
            <w:r>
              <w:t xml:space="preserve">Phone: </w:t>
            </w:r>
            <w:r w:rsidR="00B23FE6">
              <w:t xml:space="preserve">+254 </w:t>
            </w:r>
            <w:r w:rsidR="007F1CD2">
              <w:t xml:space="preserve">722 </w:t>
            </w:r>
            <w:r w:rsidR="00B23FE6">
              <w:t>577 891</w:t>
            </w:r>
          </w:p>
        </w:tc>
      </w:tr>
    </w:tbl>
    <w:p w:rsidR="000172B1" w:rsidRDefault="000172B1" w:rsidP="002E47C2"/>
    <w:sectPr w:rsidR="000172B1" w:rsidSect="00425CAD">
      <w:footerReference w:type="default" r:id="rId8"/>
      <w:pgSz w:w="12240" w:h="15840"/>
      <w:pgMar w:top="720" w:right="990" w:bottom="0" w:left="979" w:header="720" w:footer="285" w:gutter="0"/>
      <w:cols w:space="720"/>
      <w:docGrid w:linePitch="20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69ED" w:rsidRDefault="000D69ED" w:rsidP="00CE32CC">
      <w:r>
        <w:separator/>
      </w:r>
    </w:p>
  </w:endnote>
  <w:endnote w:type="continuationSeparator" w:id="0">
    <w:p w:rsidR="000D69ED" w:rsidRDefault="000D69ED" w:rsidP="00CE32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446262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E32CC" w:rsidRDefault="00CE32CC" w:rsidP="00CE32C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63DC">
          <w:rPr>
            <w:noProof/>
          </w:rPr>
          <w:t>4</w:t>
        </w:r>
        <w:r>
          <w:rPr>
            <w:noProof/>
          </w:rPr>
          <w:fldChar w:fldCharType="end"/>
        </w:r>
        <w:r>
          <w:rPr>
            <w:noProof/>
          </w:rPr>
          <w:t xml:space="preserve"> of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\* Arabic  \* MERGEFORMAT </w:instrText>
        </w:r>
        <w:r>
          <w:rPr>
            <w:noProof/>
          </w:rPr>
          <w:fldChar w:fldCharType="separate"/>
        </w:r>
        <w:r w:rsidR="004063D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CE32CC" w:rsidRDefault="00CE32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69ED" w:rsidRDefault="000D69ED" w:rsidP="00CE32CC">
      <w:r>
        <w:separator/>
      </w:r>
    </w:p>
  </w:footnote>
  <w:footnote w:type="continuationSeparator" w:id="0">
    <w:p w:rsidR="000D69ED" w:rsidRDefault="000D69ED" w:rsidP="00CE32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458EB"/>
    <w:multiLevelType w:val="hybridMultilevel"/>
    <w:tmpl w:val="E0E427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191ED4"/>
    <w:multiLevelType w:val="hybridMultilevel"/>
    <w:tmpl w:val="7628524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E161F"/>
    <w:multiLevelType w:val="hybridMultilevel"/>
    <w:tmpl w:val="CF744D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245DC7"/>
    <w:multiLevelType w:val="multilevel"/>
    <w:tmpl w:val="DB4A6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A55255"/>
    <w:multiLevelType w:val="hybridMultilevel"/>
    <w:tmpl w:val="7628524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56069A"/>
    <w:multiLevelType w:val="hybridMultilevel"/>
    <w:tmpl w:val="E7CC09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88392B"/>
    <w:multiLevelType w:val="hybridMultilevel"/>
    <w:tmpl w:val="D7AEB6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8" w15:restartNumberingAfterBreak="0">
    <w:nsid w:val="6A0E5946"/>
    <w:multiLevelType w:val="hybridMultilevel"/>
    <w:tmpl w:val="7628524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EE7FD3"/>
    <w:multiLevelType w:val="hybridMultilevel"/>
    <w:tmpl w:val="2FE616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5"/>
  </w:num>
  <w:num w:numId="5">
    <w:abstractNumId w:val="6"/>
  </w:num>
  <w:num w:numId="6">
    <w:abstractNumId w:val="0"/>
  </w:num>
  <w:num w:numId="7">
    <w:abstractNumId w:val="2"/>
  </w:num>
  <w:num w:numId="8">
    <w:abstractNumId w:val="7"/>
  </w:num>
  <w:num w:numId="9">
    <w:abstractNumId w:val="7"/>
  </w:num>
  <w:num w:numId="10">
    <w:abstractNumId w:val="7"/>
  </w:num>
  <w:num w:numId="11">
    <w:abstractNumId w:val="4"/>
  </w:num>
  <w:num w:numId="12">
    <w:abstractNumId w:val="7"/>
  </w:num>
  <w:num w:numId="13">
    <w:abstractNumId w:val="1"/>
  </w:num>
  <w:num w:numId="14">
    <w:abstractNumId w:val="8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5"/>
  <w:drawingGridVerticalSpacing w:val="187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iResumeStyle" w:val="0"/>
  </w:docVars>
  <w:rsids>
    <w:rsidRoot w:val="00784B05"/>
    <w:rsid w:val="000112D5"/>
    <w:rsid w:val="0001491A"/>
    <w:rsid w:val="000172B1"/>
    <w:rsid w:val="00035A4C"/>
    <w:rsid w:val="000461B5"/>
    <w:rsid w:val="000501C6"/>
    <w:rsid w:val="00053888"/>
    <w:rsid w:val="000853DE"/>
    <w:rsid w:val="000965A0"/>
    <w:rsid w:val="000A254E"/>
    <w:rsid w:val="000D69ED"/>
    <w:rsid w:val="000D7020"/>
    <w:rsid w:val="0011236C"/>
    <w:rsid w:val="001154F3"/>
    <w:rsid w:val="00126026"/>
    <w:rsid w:val="00135284"/>
    <w:rsid w:val="00147C9F"/>
    <w:rsid w:val="00150D0F"/>
    <w:rsid w:val="00177115"/>
    <w:rsid w:val="00231B4E"/>
    <w:rsid w:val="00250F4D"/>
    <w:rsid w:val="00272A21"/>
    <w:rsid w:val="00292D17"/>
    <w:rsid w:val="002E47C2"/>
    <w:rsid w:val="002E783F"/>
    <w:rsid w:val="00332B06"/>
    <w:rsid w:val="0036322F"/>
    <w:rsid w:val="003677F7"/>
    <w:rsid w:val="003C0FA9"/>
    <w:rsid w:val="00404CF5"/>
    <w:rsid w:val="004063DC"/>
    <w:rsid w:val="00416B46"/>
    <w:rsid w:val="00421E51"/>
    <w:rsid w:val="00425CAD"/>
    <w:rsid w:val="00456B1C"/>
    <w:rsid w:val="00457069"/>
    <w:rsid w:val="004711DA"/>
    <w:rsid w:val="004F0286"/>
    <w:rsid w:val="004F1EB5"/>
    <w:rsid w:val="0050289F"/>
    <w:rsid w:val="00516724"/>
    <w:rsid w:val="00544812"/>
    <w:rsid w:val="005458B5"/>
    <w:rsid w:val="0059274E"/>
    <w:rsid w:val="005B2CC1"/>
    <w:rsid w:val="005B47B9"/>
    <w:rsid w:val="00636D74"/>
    <w:rsid w:val="006F21B7"/>
    <w:rsid w:val="00710E88"/>
    <w:rsid w:val="00725F65"/>
    <w:rsid w:val="00770B6E"/>
    <w:rsid w:val="00780E25"/>
    <w:rsid w:val="00784B05"/>
    <w:rsid w:val="007A78FD"/>
    <w:rsid w:val="007C6974"/>
    <w:rsid w:val="007D4958"/>
    <w:rsid w:val="007F1CD2"/>
    <w:rsid w:val="00806D52"/>
    <w:rsid w:val="00885B53"/>
    <w:rsid w:val="008A4089"/>
    <w:rsid w:val="008B068F"/>
    <w:rsid w:val="008B6CAC"/>
    <w:rsid w:val="008F66E4"/>
    <w:rsid w:val="0093311B"/>
    <w:rsid w:val="00945C7A"/>
    <w:rsid w:val="009674F0"/>
    <w:rsid w:val="009B415A"/>
    <w:rsid w:val="009C3435"/>
    <w:rsid w:val="009D036A"/>
    <w:rsid w:val="00A10E90"/>
    <w:rsid w:val="00A3252A"/>
    <w:rsid w:val="00A37395"/>
    <w:rsid w:val="00A42342"/>
    <w:rsid w:val="00A83657"/>
    <w:rsid w:val="00A85034"/>
    <w:rsid w:val="00AA67ED"/>
    <w:rsid w:val="00AC01FF"/>
    <w:rsid w:val="00AE40E5"/>
    <w:rsid w:val="00B23FE6"/>
    <w:rsid w:val="00B463D6"/>
    <w:rsid w:val="00B503D1"/>
    <w:rsid w:val="00B52964"/>
    <w:rsid w:val="00B9658C"/>
    <w:rsid w:val="00BD0BF1"/>
    <w:rsid w:val="00C2337B"/>
    <w:rsid w:val="00C25B43"/>
    <w:rsid w:val="00C5096B"/>
    <w:rsid w:val="00C747C0"/>
    <w:rsid w:val="00C92223"/>
    <w:rsid w:val="00C94CEA"/>
    <w:rsid w:val="00CA4921"/>
    <w:rsid w:val="00CA7DEF"/>
    <w:rsid w:val="00CC1AAA"/>
    <w:rsid w:val="00CC4769"/>
    <w:rsid w:val="00CC591D"/>
    <w:rsid w:val="00CE32CC"/>
    <w:rsid w:val="00CF2139"/>
    <w:rsid w:val="00D31838"/>
    <w:rsid w:val="00D72E45"/>
    <w:rsid w:val="00D83FC2"/>
    <w:rsid w:val="00D9476D"/>
    <w:rsid w:val="00DC5F31"/>
    <w:rsid w:val="00E0230E"/>
    <w:rsid w:val="00E46189"/>
    <w:rsid w:val="00E83C01"/>
    <w:rsid w:val="00ED07CC"/>
    <w:rsid w:val="00F45A16"/>
    <w:rsid w:val="00F75DD6"/>
    <w:rsid w:val="00F92CBF"/>
    <w:rsid w:val="00F952FD"/>
    <w:rsid w:val="00FB577B"/>
    <w:rsid w:val="00FE135E"/>
    <w:rsid w:val="00FE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4:docId w14:val="180EB5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Batang" w:hAnsi="Arial"/>
    </w:rPr>
  </w:style>
  <w:style w:type="paragraph" w:styleId="Heading1">
    <w:name w:val="heading 1"/>
    <w:basedOn w:val="HeadingBase"/>
    <w:next w:val="BodyText"/>
    <w:qFormat/>
    <w:pPr>
      <w:spacing w:before="220" w:after="220"/>
      <w:ind w:left="-2160"/>
      <w:jc w:val="left"/>
      <w:outlineLvl w:val="0"/>
    </w:pPr>
    <w:rPr>
      <w:rFonts w:ascii="Arial Black" w:hAnsi="Arial Black"/>
      <w:kern w:val="28"/>
      <w:sz w:val="20"/>
    </w:rPr>
  </w:style>
  <w:style w:type="paragraph" w:styleId="Heading2">
    <w:name w:val="heading 2"/>
    <w:basedOn w:val="HeadingBase"/>
    <w:next w:val="BodyText"/>
    <w:qFormat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Heading3">
    <w:name w:val="heading 3"/>
    <w:basedOn w:val="HeadingBase"/>
    <w:next w:val="BodyText"/>
    <w:qFormat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pPr>
      <w:jc w:val="left"/>
      <w:outlineLvl w:val="3"/>
    </w:pPr>
    <w:rPr>
      <w:rFonts w:ascii="Arial Black" w:hAnsi="Arial Black"/>
      <w:sz w:val="20"/>
    </w:rPr>
  </w:style>
  <w:style w:type="paragraph" w:styleId="Heading5">
    <w:name w:val="heading 5"/>
    <w:basedOn w:val="HeadingBase"/>
    <w:next w:val="BodyText"/>
    <w:qFormat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Heading6">
    <w:name w:val="heading 6"/>
    <w:basedOn w:val="Normal"/>
    <w:next w:val="Normal"/>
    <w:qFormat/>
    <w:pPr>
      <w:spacing w:before="240" w:after="60"/>
      <w:jc w:val="both"/>
      <w:outlineLvl w:val="5"/>
    </w:pPr>
    <w:rPr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BodyText"/>
    <w:pPr>
      <w:numPr>
        <w:numId w:val="1"/>
      </w:numPr>
      <w:spacing w:after="60"/>
    </w:pPr>
  </w:style>
  <w:style w:type="paragraph" w:styleId="BodyText">
    <w:name w:val="Body Text"/>
    <w:basedOn w:val="Normal"/>
    <w:pPr>
      <w:spacing w:after="220" w:line="220" w:lineRule="atLeast"/>
      <w:jc w:val="both"/>
    </w:pPr>
    <w:rPr>
      <w:spacing w:val="-5"/>
    </w:rPr>
  </w:style>
  <w:style w:type="paragraph" w:customStyle="1" w:styleId="Address1">
    <w:name w:val="Address 1"/>
    <w:basedOn w:val="Normal"/>
    <w:pPr>
      <w:spacing w:line="160" w:lineRule="atLeast"/>
      <w:jc w:val="both"/>
    </w:pPr>
    <w:rPr>
      <w:sz w:val="14"/>
    </w:rPr>
  </w:style>
  <w:style w:type="paragraph" w:customStyle="1" w:styleId="Address2">
    <w:name w:val="Address 2"/>
    <w:basedOn w:val="Normal"/>
    <w:pPr>
      <w:spacing w:line="160" w:lineRule="atLeast"/>
      <w:jc w:val="both"/>
    </w:pPr>
    <w:rPr>
      <w:sz w:val="14"/>
    </w:rPr>
  </w:style>
  <w:style w:type="paragraph" w:customStyle="1" w:styleId="CompanyName">
    <w:name w:val="Company Name"/>
    <w:basedOn w:val="Normal"/>
    <w:next w:val="Normal"/>
    <w:autoRedefine/>
    <w:pPr>
      <w:tabs>
        <w:tab w:val="left" w:pos="2157"/>
        <w:tab w:val="right" w:pos="7824"/>
      </w:tabs>
      <w:spacing w:before="240" w:after="40" w:line="220" w:lineRule="atLeast"/>
    </w:pPr>
    <w:rPr>
      <w:i/>
    </w:rPr>
  </w:style>
  <w:style w:type="paragraph" w:customStyle="1" w:styleId="Institution">
    <w:name w:val="Institution"/>
    <w:basedOn w:val="Normal"/>
    <w:next w:val="Achievement"/>
    <w:autoRedefine/>
    <w:pPr>
      <w:tabs>
        <w:tab w:val="left" w:pos="2160"/>
        <w:tab w:val="right" w:pos="6480"/>
      </w:tabs>
      <w:spacing w:before="240" w:after="60" w:line="220" w:lineRule="atLeast"/>
    </w:pPr>
  </w:style>
  <w:style w:type="paragraph" w:customStyle="1" w:styleId="JobTitle">
    <w:name w:val="Job Title"/>
    <w:next w:val="Achievement"/>
    <w:pPr>
      <w:spacing w:after="60" w:line="220" w:lineRule="atLeast"/>
    </w:pPr>
    <w:rPr>
      <w:rFonts w:ascii="Arial Black" w:eastAsia="Batang" w:hAnsi="Arial Black"/>
      <w:spacing w:val="-10"/>
    </w:rPr>
  </w:style>
  <w:style w:type="paragraph" w:customStyle="1" w:styleId="Name">
    <w:name w:val="Name"/>
    <w:basedOn w:val="Normal"/>
    <w:next w:val="Normal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Objective">
    <w:name w:val="Objective"/>
    <w:basedOn w:val="Normal"/>
    <w:next w:val="BodyText"/>
    <w:pPr>
      <w:spacing w:before="240" w:after="220" w:line="220" w:lineRule="atLeast"/>
    </w:pPr>
  </w:style>
  <w:style w:type="paragraph" w:customStyle="1" w:styleId="SectionTitle">
    <w:name w:val="Section Title"/>
    <w:basedOn w:val="Normal"/>
    <w:next w:val="Normal"/>
    <w:autoRedefine/>
    <w:pPr>
      <w:spacing w:before="220" w:line="220" w:lineRule="atLeast"/>
    </w:pPr>
    <w:rPr>
      <w:rFonts w:ascii="Arial Black" w:hAnsi="Arial Black"/>
      <w:spacing w:val="-10"/>
    </w:rPr>
  </w:style>
  <w:style w:type="paragraph" w:customStyle="1" w:styleId="PersonalInfo">
    <w:name w:val="Personal Info"/>
    <w:basedOn w:val="Achievement"/>
    <w:next w:val="Achievement"/>
    <w:pPr>
      <w:numPr>
        <w:numId w:val="0"/>
      </w:numPr>
      <w:spacing w:before="240"/>
      <w:ind w:left="245" w:hanging="245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Indent">
    <w:name w:val="Body Text Indent"/>
    <w:basedOn w:val="BodyText"/>
    <w:pPr>
      <w:ind w:left="720"/>
    </w:pPr>
  </w:style>
  <w:style w:type="paragraph" w:customStyle="1" w:styleId="CityState">
    <w:name w:val="City/State"/>
    <w:basedOn w:val="BodyText"/>
    <w:next w:val="BodyText"/>
    <w:pPr>
      <w:keepNext/>
    </w:pPr>
  </w:style>
  <w:style w:type="paragraph" w:customStyle="1" w:styleId="CompanyNameOne">
    <w:name w:val="Company Name One"/>
    <w:basedOn w:val="CompanyName"/>
    <w:next w:val="Normal"/>
    <w:autoRedefine/>
  </w:style>
  <w:style w:type="paragraph" w:styleId="Date">
    <w:name w:val="Date"/>
    <w:basedOn w:val="BodyText"/>
    <w:pPr>
      <w:keepNext/>
    </w:pPr>
  </w:style>
  <w:style w:type="paragraph" w:customStyle="1" w:styleId="DocumentLabel">
    <w:name w:val="Document Label"/>
    <w:basedOn w:val="Normal"/>
    <w:next w:val="Normal"/>
    <w:pPr>
      <w:spacing w:after="220"/>
      <w:jc w:val="both"/>
    </w:pPr>
    <w:rPr>
      <w:spacing w:val="-20"/>
      <w:sz w:val="48"/>
    </w:rPr>
  </w:style>
  <w:style w:type="character" w:styleId="Emphasis">
    <w:name w:val="Emphasis"/>
    <w:qFormat/>
    <w:rPr>
      <w:rFonts w:ascii="Arial Black" w:hAnsi="Arial Black"/>
      <w:spacing w:val="-8"/>
      <w:sz w:val="18"/>
    </w:rPr>
  </w:style>
  <w:style w:type="paragraph" w:customStyle="1" w:styleId="HeaderBase">
    <w:name w:val="Header Base"/>
    <w:basedOn w:val="Normal"/>
    <w:pPr>
      <w:jc w:val="both"/>
    </w:pPr>
  </w:style>
  <w:style w:type="paragraph" w:styleId="Footer">
    <w:name w:val="footer"/>
    <w:basedOn w:val="HeaderBase"/>
    <w:link w:val="FooterChar"/>
    <w:uiPriority w:val="99"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paragraph" w:styleId="Header">
    <w:name w:val="header"/>
    <w:basedOn w:val="HeaderBase"/>
    <w:pPr>
      <w:spacing w:line="220" w:lineRule="atLeast"/>
      <w:ind w:left="-2160"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</w:pPr>
    <w:rPr>
      <w:spacing w:val="-4"/>
      <w:sz w:val="18"/>
    </w:rPr>
  </w:style>
  <w:style w:type="character" w:customStyle="1" w:styleId="Job">
    <w:name w:val="Job"/>
    <w:basedOn w:val="DefaultParagraphFont"/>
  </w:style>
  <w:style w:type="character" w:customStyle="1" w:styleId="Lead-inEmphasis">
    <w:name w:val="Lead-in Emphasis"/>
    <w:rPr>
      <w:rFonts w:ascii="Arial Black" w:hAnsi="Arial Black"/>
      <w:spacing w:val="-6"/>
      <w:sz w:val="18"/>
    </w:rPr>
  </w:style>
  <w:style w:type="paragraph" w:customStyle="1" w:styleId="NoTitle">
    <w:name w:val="No Title"/>
    <w:basedOn w:val="SectionTitle"/>
  </w:style>
  <w:style w:type="character" w:styleId="PageNumber">
    <w:name w:val="page number"/>
    <w:rPr>
      <w:rFonts w:ascii="Arial" w:hAnsi="Arial"/>
      <w:sz w:val="18"/>
    </w:rPr>
  </w:style>
  <w:style w:type="paragraph" w:customStyle="1" w:styleId="PersonalData">
    <w:name w:val="Personal Data"/>
    <w:basedOn w:val="BodyText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SectionSubtitle">
    <w:name w:val="Section Subtitle"/>
    <w:basedOn w:val="SectionTitle"/>
    <w:next w:val="Normal"/>
    <w:rPr>
      <w:b/>
      <w:spacing w:val="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basedOn w:val="Normal"/>
    <w:pPr>
      <w:spacing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CE32CC"/>
    <w:rPr>
      <w:rFonts w:ascii="Arial" w:eastAsia="Batang" w:hAnsi="Arial"/>
      <w:b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Resume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415168-963A-4FBB-949D-1B6725279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Wizard</Template>
  <TotalTime>0</TotalTime>
  <Pages>4</Pages>
  <Words>1558</Words>
  <Characters>8886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Wizard</vt:lpstr>
    </vt:vector>
  </TitlesOfParts>
  <LinksUpToDate>false</LinksUpToDate>
  <CharactersWithSpaces>10424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Wizard</dc:title>
  <dc:creator/>
  <cp:lastModifiedBy/>
  <cp:revision>1</cp:revision>
  <cp:lastPrinted>2006-08-02T10:46:00Z</cp:lastPrinted>
  <dcterms:created xsi:type="dcterms:W3CDTF">2022-02-09T07:47:00Z</dcterms:created>
  <dcterms:modified xsi:type="dcterms:W3CDTF">2022-02-09T07:48:00Z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2003051900</vt:i4>
  </property>
  <property fmtid="{D5CDD505-2E9C-101B-9397-08002B2CF9AE}" pid="4" name="LCID">
    <vt:i4>1033</vt:i4>
  </property>
</Properties>
</file>