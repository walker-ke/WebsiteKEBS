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902E" w14:textId="77FF8EB2" w:rsidR="00E640AF" w:rsidRPr="00CA50E5" w:rsidRDefault="00E640AF" w:rsidP="00E640AF">
      <w:pPr>
        <w:pStyle w:val="Heading2"/>
        <w:spacing w:line="360" w:lineRule="auto"/>
        <w:rPr>
          <w:color w:val="auto"/>
          <w:sz w:val="36"/>
          <w:szCs w:val="36"/>
        </w:rPr>
      </w:pPr>
      <w:r w:rsidRPr="00CA50E5">
        <w:rPr>
          <w:color w:val="auto"/>
          <w:sz w:val="36"/>
          <w:szCs w:val="36"/>
        </w:rPr>
        <w:t>CURRICULUM VITAE</w:t>
      </w:r>
    </w:p>
    <w:p w14:paraId="382A9D02" w14:textId="117FD60E" w:rsidR="00E640AF" w:rsidRPr="00CA50E5" w:rsidRDefault="00437B36" w:rsidP="00E640AF">
      <w:pPr>
        <w:pStyle w:val="Heading2"/>
        <w:spacing w:line="360" w:lineRule="auto"/>
        <w:rPr>
          <w:color w:val="auto"/>
          <w:sz w:val="36"/>
          <w:szCs w:val="36"/>
        </w:rPr>
      </w:pPr>
      <w:r w:rsidRPr="00CA50E5">
        <w:rPr>
          <w:color w:val="auto"/>
          <w:sz w:val="36"/>
          <w:szCs w:val="36"/>
        </w:rPr>
        <w:t>JO</w:t>
      </w:r>
      <w:r w:rsidR="00E910DB" w:rsidRPr="00CA50E5">
        <w:rPr>
          <w:color w:val="auto"/>
          <w:sz w:val="36"/>
          <w:szCs w:val="36"/>
        </w:rPr>
        <w:t>YCE</w:t>
      </w:r>
      <w:r w:rsidRPr="00CA50E5">
        <w:rPr>
          <w:color w:val="auto"/>
          <w:sz w:val="36"/>
          <w:szCs w:val="36"/>
        </w:rPr>
        <w:t xml:space="preserve"> </w:t>
      </w:r>
      <w:r w:rsidR="00E910DB" w:rsidRPr="00CA50E5">
        <w:rPr>
          <w:color w:val="auto"/>
          <w:sz w:val="36"/>
          <w:szCs w:val="36"/>
        </w:rPr>
        <w:t xml:space="preserve">WANGECI </w:t>
      </w:r>
      <w:r w:rsidRPr="00CA50E5">
        <w:rPr>
          <w:color w:val="auto"/>
          <w:sz w:val="36"/>
          <w:szCs w:val="36"/>
        </w:rPr>
        <w:t>WANJIRU</w:t>
      </w:r>
    </w:p>
    <w:p w14:paraId="79388731" w14:textId="51FB7E56" w:rsidR="00437B36" w:rsidRPr="00CA50E5" w:rsidRDefault="00E910DB" w:rsidP="00E640AF">
      <w:pPr>
        <w:pStyle w:val="Heading2"/>
        <w:spacing w:line="360" w:lineRule="auto"/>
        <w:rPr>
          <w:color w:val="auto"/>
          <w:sz w:val="28"/>
          <w:szCs w:val="28"/>
        </w:rPr>
      </w:pPr>
      <w:r w:rsidRPr="00CA50E5">
        <w:rPr>
          <w:color w:val="auto"/>
          <w:sz w:val="28"/>
          <w:szCs w:val="28"/>
        </w:rPr>
        <w:t>Msc. Food Safety and Quality</w:t>
      </w:r>
      <w:r w:rsidR="00437B36" w:rsidRPr="00CA50E5">
        <w:rPr>
          <w:rFonts w:cs="Calibri"/>
          <w:color w:val="auto"/>
          <w:sz w:val="28"/>
          <w:szCs w:val="28"/>
        </w:rPr>
        <w:t xml:space="preserve"> </w:t>
      </w:r>
    </w:p>
    <w:p w14:paraId="08A7621C" w14:textId="2E5195EB" w:rsidR="00437B36" w:rsidRPr="00CA50E5" w:rsidRDefault="00437B36" w:rsidP="00E640AF">
      <w:pPr>
        <w:pStyle w:val="Address2"/>
        <w:snapToGrid w:val="0"/>
        <w:spacing w:line="360" w:lineRule="auto"/>
        <w:ind w:left="720" w:right="379" w:hanging="434"/>
        <w:jc w:val="center"/>
        <w:rPr>
          <w:b/>
          <w:sz w:val="24"/>
          <w:szCs w:val="24"/>
        </w:rPr>
      </w:pPr>
      <w:r w:rsidRPr="00CA50E5">
        <w:rPr>
          <w:b/>
          <w:sz w:val="24"/>
          <w:szCs w:val="24"/>
        </w:rPr>
        <w:t xml:space="preserve">P.O. BOX </w:t>
      </w:r>
      <w:r w:rsidR="00E910DB" w:rsidRPr="00CA50E5">
        <w:rPr>
          <w:b/>
          <w:sz w:val="24"/>
          <w:szCs w:val="24"/>
        </w:rPr>
        <w:t>54974</w:t>
      </w:r>
      <w:r w:rsidRPr="00CA50E5">
        <w:rPr>
          <w:b/>
          <w:sz w:val="24"/>
          <w:szCs w:val="24"/>
        </w:rPr>
        <w:t>-</w:t>
      </w:r>
      <w:r w:rsidR="00E910DB" w:rsidRPr="00CA50E5">
        <w:rPr>
          <w:b/>
          <w:sz w:val="24"/>
          <w:szCs w:val="24"/>
        </w:rPr>
        <w:t>00200</w:t>
      </w:r>
      <w:r w:rsidRPr="00CA50E5">
        <w:rPr>
          <w:b/>
          <w:sz w:val="24"/>
          <w:szCs w:val="24"/>
        </w:rPr>
        <w:t xml:space="preserve">, </w:t>
      </w:r>
      <w:r w:rsidR="00E640AF" w:rsidRPr="00CA50E5">
        <w:rPr>
          <w:b/>
          <w:sz w:val="24"/>
          <w:szCs w:val="24"/>
        </w:rPr>
        <w:t>NAIROBI</w:t>
      </w:r>
      <w:r w:rsidRPr="00CA50E5">
        <w:rPr>
          <w:b/>
          <w:sz w:val="24"/>
          <w:szCs w:val="24"/>
        </w:rPr>
        <w:t>, KENYA</w:t>
      </w:r>
    </w:p>
    <w:p w14:paraId="186B70AA" w14:textId="181CF7A7" w:rsidR="00437B36" w:rsidRPr="00CA50E5" w:rsidRDefault="0005503B" w:rsidP="00E640AF">
      <w:pPr>
        <w:pStyle w:val="Address2"/>
        <w:snapToGrid w:val="0"/>
        <w:spacing w:line="360" w:lineRule="auto"/>
        <w:ind w:left="720" w:right="379" w:hanging="434"/>
        <w:jc w:val="center"/>
        <w:rPr>
          <w:b/>
          <w:sz w:val="24"/>
          <w:szCs w:val="24"/>
        </w:rPr>
      </w:pPr>
      <w:r w:rsidRPr="00CA50E5">
        <w:rPr>
          <w:b/>
          <w:sz w:val="24"/>
          <w:szCs w:val="24"/>
        </w:rPr>
        <w:t xml:space="preserve">Tel: </w:t>
      </w:r>
      <w:r w:rsidR="00E910DB" w:rsidRPr="00CA50E5">
        <w:rPr>
          <w:b/>
          <w:sz w:val="24"/>
          <w:szCs w:val="24"/>
        </w:rPr>
        <w:t>+254701783999</w:t>
      </w:r>
      <w:r w:rsidR="007F38A6" w:rsidRPr="00CA50E5">
        <w:rPr>
          <w:b/>
          <w:sz w:val="24"/>
          <w:szCs w:val="24"/>
        </w:rPr>
        <w:t xml:space="preserve"> </w:t>
      </w:r>
    </w:p>
    <w:p w14:paraId="6CCDEED7" w14:textId="61038738" w:rsidR="007F38A6" w:rsidRPr="00CA50E5" w:rsidRDefault="007F38A6" w:rsidP="00E640AF">
      <w:pPr>
        <w:pStyle w:val="Address2"/>
        <w:snapToGrid w:val="0"/>
        <w:spacing w:line="360" w:lineRule="auto"/>
        <w:ind w:left="720" w:right="379" w:hanging="434"/>
        <w:jc w:val="center"/>
        <w:rPr>
          <w:b/>
          <w:sz w:val="24"/>
          <w:szCs w:val="24"/>
        </w:rPr>
      </w:pPr>
      <w:r w:rsidRPr="00CA50E5">
        <w:rPr>
          <w:b/>
          <w:sz w:val="24"/>
          <w:szCs w:val="24"/>
        </w:rPr>
        <w:t xml:space="preserve">        </w:t>
      </w:r>
      <w:r w:rsidR="00E910DB" w:rsidRPr="00CA50E5">
        <w:rPr>
          <w:b/>
          <w:sz w:val="24"/>
          <w:szCs w:val="24"/>
        </w:rPr>
        <w:t>+254731734836</w:t>
      </w:r>
    </w:p>
    <w:p w14:paraId="33509A14" w14:textId="7A7FE006" w:rsidR="007F38A6" w:rsidRPr="00CA50E5" w:rsidRDefault="007F38A6" w:rsidP="00E640AF">
      <w:pPr>
        <w:pStyle w:val="Address2"/>
        <w:snapToGrid w:val="0"/>
        <w:spacing w:line="360" w:lineRule="auto"/>
        <w:ind w:left="720" w:right="379" w:hanging="434"/>
        <w:jc w:val="center"/>
        <w:rPr>
          <w:b/>
          <w:sz w:val="24"/>
          <w:szCs w:val="24"/>
        </w:rPr>
      </w:pPr>
      <w:r w:rsidRPr="00CA50E5">
        <w:rPr>
          <w:b/>
          <w:sz w:val="24"/>
          <w:szCs w:val="24"/>
        </w:rPr>
        <w:t xml:space="preserve">       </w:t>
      </w:r>
      <w:r w:rsidR="00E910DB" w:rsidRPr="00CA50E5">
        <w:rPr>
          <w:b/>
          <w:sz w:val="24"/>
          <w:szCs w:val="24"/>
        </w:rPr>
        <w:t>+254725003603</w:t>
      </w:r>
      <w:r w:rsidRPr="00CA50E5">
        <w:rPr>
          <w:b/>
          <w:sz w:val="24"/>
          <w:szCs w:val="24"/>
        </w:rPr>
        <w:t>.</w:t>
      </w:r>
    </w:p>
    <w:p w14:paraId="3633C15D" w14:textId="6E1385BE" w:rsidR="00437B36" w:rsidRDefault="005E7AD9" w:rsidP="00E640AF">
      <w:pPr>
        <w:pStyle w:val="Address1"/>
        <w:snapToGrid w:val="0"/>
        <w:spacing w:line="360" w:lineRule="auto"/>
        <w:ind w:left="635" w:right="379"/>
        <w:jc w:val="center"/>
        <w:rPr>
          <w:b/>
          <w:sz w:val="24"/>
          <w:szCs w:val="24"/>
        </w:rPr>
      </w:pPr>
      <w:r w:rsidRPr="00CA50E5">
        <w:rPr>
          <w:b/>
          <w:sz w:val="24"/>
          <w:szCs w:val="24"/>
        </w:rPr>
        <w:t xml:space="preserve">                    </w:t>
      </w:r>
      <w:r w:rsidR="00437B36" w:rsidRPr="00CA50E5">
        <w:rPr>
          <w:b/>
          <w:sz w:val="24"/>
          <w:szCs w:val="24"/>
        </w:rPr>
        <w:t xml:space="preserve">Email: </w:t>
      </w:r>
      <w:hyperlink r:id="rId7" w:history="1">
        <w:r w:rsidR="00973593" w:rsidRPr="00867A7A">
          <w:rPr>
            <w:rStyle w:val="Hyperlink"/>
            <w:b/>
            <w:sz w:val="24"/>
            <w:szCs w:val="24"/>
          </w:rPr>
          <w:t>joywangeshi22@gmail.com</w:t>
        </w:r>
      </w:hyperlink>
    </w:p>
    <w:p w14:paraId="696547FB" w14:textId="46EA6356" w:rsidR="00973593" w:rsidRPr="00CA50E5" w:rsidRDefault="00584ED9" w:rsidP="00E640AF">
      <w:pPr>
        <w:pStyle w:val="Address1"/>
        <w:snapToGrid w:val="0"/>
        <w:spacing w:line="360" w:lineRule="auto"/>
        <w:ind w:left="635" w:right="379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r w:rsidR="00973593">
        <w:rPr>
          <w:b/>
          <w:sz w:val="24"/>
          <w:szCs w:val="24"/>
        </w:rPr>
        <w:t>Joycew@kebs.org</w:t>
      </w:r>
    </w:p>
    <w:p w14:paraId="7A8DED4A" w14:textId="77777777" w:rsidR="00060040" w:rsidRPr="00CA50E5" w:rsidRDefault="007F38A6" w:rsidP="00E640AF">
      <w:pPr>
        <w:pStyle w:val="Address2"/>
        <w:snapToGrid w:val="0"/>
        <w:spacing w:line="360" w:lineRule="auto"/>
        <w:ind w:right="379" w:hanging="810"/>
        <w:jc w:val="center"/>
        <w:rPr>
          <w:b/>
          <w:sz w:val="24"/>
          <w:szCs w:val="24"/>
        </w:rPr>
      </w:pPr>
      <w:r w:rsidRPr="00CA50E5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551FBC" wp14:editId="57AF46E3">
                <wp:simplePos x="0" y="0"/>
                <wp:positionH relativeFrom="column">
                  <wp:posOffset>-798195</wp:posOffset>
                </wp:positionH>
                <wp:positionV relativeFrom="paragraph">
                  <wp:posOffset>22225</wp:posOffset>
                </wp:positionV>
                <wp:extent cx="7541260" cy="635"/>
                <wp:effectExtent l="0" t="0" r="2540" b="1841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12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4E44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62.85pt;margin-top:1.75pt;width:593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"/>
            </w:pict>
          </mc:Fallback>
        </mc:AlternateContent>
      </w:r>
    </w:p>
    <w:tbl>
      <w:tblPr>
        <w:tblpPr w:leftFromText="180" w:rightFromText="180" w:vertAnchor="text" w:horzAnchor="margin" w:tblpXSpec="center" w:tblpY="197"/>
        <w:tblOverlap w:val="never"/>
        <w:tblW w:w="10656" w:type="dxa"/>
        <w:tblLayout w:type="fixed"/>
        <w:tblLook w:val="0000" w:firstRow="0" w:lastRow="0" w:firstColumn="0" w:lastColumn="0" w:noHBand="0" w:noVBand="0"/>
      </w:tblPr>
      <w:tblGrid>
        <w:gridCol w:w="2880"/>
        <w:gridCol w:w="468"/>
        <w:gridCol w:w="7290"/>
        <w:gridCol w:w="18"/>
      </w:tblGrid>
      <w:tr w:rsidR="00CA50E5" w:rsidRPr="00CA50E5" w14:paraId="0298D999" w14:textId="77777777" w:rsidTr="00027CB9">
        <w:tc>
          <w:tcPr>
            <w:tcW w:w="2880" w:type="dxa"/>
            <w:shd w:val="clear" w:color="auto" w:fill="auto"/>
          </w:tcPr>
          <w:p w14:paraId="31D52E4A" w14:textId="77777777" w:rsidR="00060040" w:rsidRPr="00CA50E5" w:rsidRDefault="00060040" w:rsidP="00E640AF">
            <w:pPr>
              <w:spacing w:line="360" w:lineRule="auto"/>
              <w:rPr>
                <w:sz w:val="24"/>
                <w:szCs w:val="24"/>
              </w:rPr>
            </w:pPr>
            <w:r w:rsidRPr="00CA50E5">
              <w:rPr>
                <w:b/>
                <w:sz w:val="24"/>
                <w:szCs w:val="24"/>
              </w:rPr>
              <w:t>PERSONAL INFORMATION</w:t>
            </w:r>
          </w:p>
        </w:tc>
        <w:tc>
          <w:tcPr>
            <w:tcW w:w="7776" w:type="dxa"/>
            <w:gridSpan w:val="3"/>
            <w:shd w:val="clear" w:color="auto" w:fill="auto"/>
          </w:tcPr>
          <w:p w14:paraId="5A5D90D7" w14:textId="6D50FDDF" w:rsidR="0008200F" w:rsidRPr="00CA50E5" w:rsidRDefault="00910FCE" w:rsidP="00E640AF">
            <w:pPr>
              <w:spacing w:line="360" w:lineRule="auto"/>
              <w:ind w:right="-360"/>
              <w:jc w:val="both"/>
              <w:rPr>
                <w:sz w:val="24"/>
                <w:szCs w:val="24"/>
              </w:rPr>
            </w:pPr>
            <w:r w:rsidRPr="00CA50E5">
              <w:rPr>
                <w:sz w:val="24"/>
                <w:szCs w:val="24"/>
              </w:rPr>
              <w:t xml:space="preserve">        </w:t>
            </w:r>
            <w:r w:rsidR="0008200F" w:rsidRPr="00CA50E5">
              <w:rPr>
                <w:b/>
                <w:sz w:val="24"/>
                <w:szCs w:val="24"/>
              </w:rPr>
              <w:t>Name</w:t>
            </w:r>
            <w:r w:rsidR="0008200F" w:rsidRPr="00CA50E5">
              <w:rPr>
                <w:sz w:val="24"/>
                <w:szCs w:val="24"/>
              </w:rPr>
              <w:t xml:space="preserve">: </w:t>
            </w:r>
            <w:r w:rsidR="00134FC1" w:rsidRPr="00CA50E5">
              <w:rPr>
                <w:sz w:val="24"/>
                <w:szCs w:val="24"/>
              </w:rPr>
              <w:t xml:space="preserve">                </w:t>
            </w:r>
            <w:r w:rsidR="0008200F" w:rsidRPr="00CA50E5">
              <w:rPr>
                <w:sz w:val="24"/>
                <w:szCs w:val="24"/>
              </w:rPr>
              <w:t>Jo</w:t>
            </w:r>
            <w:r w:rsidR="00E910DB" w:rsidRPr="00CA50E5">
              <w:rPr>
                <w:sz w:val="24"/>
                <w:szCs w:val="24"/>
              </w:rPr>
              <w:t>yce Wangeci</w:t>
            </w:r>
            <w:r w:rsidR="007769C1" w:rsidRPr="00CA50E5">
              <w:rPr>
                <w:sz w:val="24"/>
                <w:szCs w:val="24"/>
              </w:rPr>
              <w:t xml:space="preserve"> Wanjiru</w:t>
            </w:r>
          </w:p>
          <w:p w14:paraId="528A7EA4" w14:textId="7B0728D6" w:rsidR="00060040" w:rsidRPr="00CA50E5" w:rsidRDefault="00910FCE" w:rsidP="00E640AF">
            <w:pPr>
              <w:spacing w:line="360" w:lineRule="auto"/>
              <w:ind w:right="-360"/>
              <w:jc w:val="both"/>
              <w:rPr>
                <w:sz w:val="24"/>
                <w:szCs w:val="24"/>
              </w:rPr>
            </w:pPr>
            <w:r w:rsidRPr="00CA50E5">
              <w:rPr>
                <w:b/>
                <w:sz w:val="24"/>
                <w:szCs w:val="24"/>
              </w:rPr>
              <w:t xml:space="preserve">        </w:t>
            </w:r>
            <w:r w:rsidR="009B186A" w:rsidRPr="00CA50E5">
              <w:rPr>
                <w:b/>
                <w:sz w:val="24"/>
                <w:szCs w:val="24"/>
              </w:rPr>
              <w:t>Languages</w:t>
            </w:r>
            <w:r w:rsidR="009B186A" w:rsidRPr="00CA50E5">
              <w:rPr>
                <w:sz w:val="24"/>
                <w:szCs w:val="24"/>
              </w:rPr>
              <w:t xml:space="preserve">:  </w:t>
            </w:r>
            <w:r w:rsidR="00060040" w:rsidRPr="00CA50E5">
              <w:rPr>
                <w:sz w:val="24"/>
                <w:szCs w:val="24"/>
              </w:rPr>
              <w:t xml:space="preserve"> </w:t>
            </w:r>
            <w:r w:rsidR="00134FC1" w:rsidRPr="00CA50E5">
              <w:rPr>
                <w:sz w:val="24"/>
                <w:szCs w:val="24"/>
              </w:rPr>
              <w:t xml:space="preserve">      </w:t>
            </w:r>
            <w:r w:rsidR="00060040" w:rsidRPr="00CA50E5">
              <w:rPr>
                <w:sz w:val="24"/>
                <w:szCs w:val="24"/>
              </w:rPr>
              <w:t>English, Swahili</w:t>
            </w:r>
            <w:r w:rsidR="006F2144">
              <w:rPr>
                <w:sz w:val="24"/>
                <w:szCs w:val="24"/>
              </w:rPr>
              <w:t xml:space="preserve"> </w:t>
            </w:r>
            <w:r w:rsidR="00060040" w:rsidRPr="00CA50E5">
              <w:rPr>
                <w:sz w:val="24"/>
                <w:szCs w:val="24"/>
              </w:rPr>
              <w:t xml:space="preserve">(Fluent in both Written and Spoken)                                                   </w:t>
            </w:r>
          </w:p>
          <w:p w14:paraId="2629410E" w14:textId="484B4BF5" w:rsidR="0008200F" w:rsidRPr="00CA50E5" w:rsidRDefault="00910FCE" w:rsidP="00E640AF">
            <w:pPr>
              <w:tabs>
                <w:tab w:val="left" w:pos="2025"/>
              </w:tabs>
              <w:spacing w:line="360" w:lineRule="auto"/>
              <w:ind w:right="-360"/>
              <w:jc w:val="both"/>
              <w:rPr>
                <w:sz w:val="24"/>
                <w:szCs w:val="24"/>
              </w:rPr>
            </w:pPr>
            <w:r w:rsidRPr="00CA50E5">
              <w:rPr>
                <w:b/>
                <w:sz w:val="24"/>
                <w:szCs w:val="24"/>
              </w:rPr>
              <w:t xml:space="preserve">        </w:t>
            </w:r>
            <w:r w:rsidR="0008200F" w:rsidRPr="00CA50E5">
              <w:rPr>
                <w:b/>
                <w:sz w:val="24"/>
                <w:szCs w:val="24"/>
              </w:rPr>
              <w:t>Marital Status</w:t>
            </w:r>
            <w:r w:rsidR="006559A3" w:rsidRPr="00CA50E5">
              <w:rPr>
                <w:sz w:val="24"/>
                <w:szCs w:val="24"/>
              </w:rPr>
              <w:t>:</w:t>
            </w:r>
            <w:r w:rsidR="00134FC1" w:rsidRPr="00CA50E5">
              <w:rPr>
                <w:sz w:val="24"/>
                <w:szCs w:val="24"/>
              </w:rPr>
              <w:t xml:space="preserve"> </w:t>
            </w:r>
            <w:r w:rsidR="006559A3" w:rsidRPr="00CA50E5">
              <w:rPr>
                <w:sz w:val="24"/>
                <w:szCs w:val="24"/>
              </w:rPr>
              <w:t xml:space="preserve"> </w:t>
            </w:r>
            <w:r w:rsidR="00E910DB" w:rsidRPr="00CA50E5">
              <w:rPr>
                <w:sz w:val="24"/>
                <w:szCs w:val="24"/>
              </w:rPr>
              <w:t>Single</w:t>
            </w:r>
            <w:r w:rsidR="006559A3" w:rsidRPr="00CA50E5">
              <w:rPr>
                <w:sz w:val="24"/>
                <w:szCs w:val="24"/>
              </w:rPr>
              <w:t xml:space="preserve"> </w:t>
            </w:r>
          </w:p>
          <w:p w14:paraId="5C5B76BB" w14:textId="044609A8" w:rsidR="00134FC1" w:rsidRPr="00CA50E5" w:rsidRDefault="00134FC1" w:rsidP="00E640AF">
            <w:pPr>
              <w:tabs>
                <w:tab w:val="left" w:pos="2025"/>
              </w:tabs>
              <w:spacing w:line="360" w:lineRule="auto"/>
              <w:ind w:right="-360"/>
              <w:jc w:val="both"/>
              <w:rPr>
                <w:sz w:val="24"/>
                <w:szCs w:val="24"/>
              </w:rPr>
            </w:pPr>
            <w:r w:rsidRPr="00CA50E5">
              <w:rPr>
                <w:sz w:val="24"/>
                <w:szCs w:val="24"/>
              </w:rPr>
              <w:t xml:space="preserve">        </w:t>
            </w:r>
            <w:r w:rsidRPr="00CA50E5">
              <w:rPr>
                <w:b/>
                <w:bCs/>
                <w:sz w:val="24"/>
                <w:szCs w:val="24"/>
              </w:rPr>
              <w:t>Date of birth</w:t>
            </w:r>
            <w:r w:rsidRPr="00CA50E5">
              <w:rPr>
                <w:sz w:val="24"/>
                <w:szCs w:val="24"/>
              </w:rPr>
              <w:t>:      12/06/1992</w:t>
            </w:r>
          </w:p>
          <w:p w14:paraId="506263C4" w14:textId="0DED1926" w:rsidR="00134FC1" w:rsidRPr="00CA50E5" w:rsidRDefault="00134FC1" w:rsidP="00E640AF">
            <w:pPr>
              <w:tabs>
                <w:tab w:val="left" w:pos="2025"/>
              </w:tabs>
              <w:spacing w:line="360" w:lineRule="auto"/>
              <w:ind w:right="-360"/>
              <w:jc w:val="both"/>
              <w:rPr>
                <w:sz w:val="24"/>
                <w:szCs w:val="24"/>
              </w:rPr>
            </w:pPr>
            <w:r w:rsidRPr="00CA50E5">
              <w:rPr>
                <w:sz w:val="24"/>
                <w:szCs w:val="24"/>
              </w:rPr>
              <w:t xml:space="preserve">      </w:t>
            </w:r>
            <w:r w:rsidRPr="00CA50E5">
              <w:rPr>
                <w:b/>
                <w:bCs/>
                <w:sz w:val="24"/>
                <w:szCs w:val="24"/>
              </w:rPr>
              <w:t>Gender:</w:t>
            </w:r>
            <w:r w:rsidRPr="00CA50E5">
              <w:rPr>
                <w:sz w:val="24"/>
                <w:szCs w:val="24"/>
              </w:rPr>
              <w:t xml:space="preserve">                 Female</w:t>
            </w:r>
          </w:p>
          <w:p w14:paraId="110832FD" w14:textId="2403A14A" w:rsidR="0008200F" w:rsidRPr="00CA50E5" w:rsidRDefault="00C61F27" w:rsidP="00E640AF">
            <w:pPr>
              <w:tabs>
                <w:tab w:val="left" w:pos="2025"/>
              </w:tabs>
              <w:spacing w:line="360" w:lineRule="auto"/>
              <w:ind w:right="-360"/>
              <w:jc w:val="both"/>
              <w:rPr>
                <w:sz w:val="24"/>
                <w:szCs w:val="24"/>
              </w:rPr>
            </w:pPr>
            <w:r w:rsidRPr="00CA50E5">
              <w:rPr>
                <w:sz w:val="24"/>
                <w:szCs w:val="24"/>
              </w:rPr>
              <w:t xml:space="preserve">      </w:t>
            </w:r>
          </w:p>
        </w:tc>
      </w:tr>
      <w:tr w:rsidR="00CA50E5" w:rsidRPr="00CA50E5" w14:paraId="51DA1596" w14:textId="77777777" w:rsidTr="00027CB9">
        <w:trPr>
          <w:gridAfter w:val="1"/>
          <w:wAfter w:w="18" w:type="dxa"/>
          <w:trHeight w:val="1965"/>
        </w:trPr>
        <w:tc>
          <w:tcPr>
            <w:tcW w:w="3348" w:type="dxa"/>
            <w:gridSpan w:val="2"/>
            <w:shd w:val="clear" w:color="auto" w:fill="auto"/>
          </w:tcPr>
          <w:p w14:paraId="3CE07336" w14:textId="77777777" w:rsidR="00060040" w:rsidRPr="00CA50E5" w:rsidRDefault="008D446A" w:rsidP="00E640AF">
            <w:pPr>
              <w:spacing w:line="360" w:lineRule="auto"/>
              <w:rPr>
                <w:sz w:val="24"/>
                <w:szCs w:val="24"/>
              </w:rPr>
            </w:pPr>
            <w:r w:rsidRPr="00CA50E5">
              <w:rPr>
                <w:b/>
                <w:sz w:val="24"/>
                <w:szCs w:val="24"/>
              </w:rPr>
              <w:t xml:space="preserve">OBJECTIVE/ </w:t>
            </w:r>
            <w:r w:rsidR="00060040" w:rsidRPr="00CA50E5">
              <w:rPr>
                <w:b/>
                <w:sz w:val="24"/>
                <w:szCs w:val="24"/>
              </w:rPr>
              <w:t>PROFILE</w:t>
            </w:r>
          </w:p>
          <w:p w14:paraId="09B0B40B" w14:textId="77777777" w:rsidR="00060040" w:rsidRPr="00CA50E5" w:rsidRDefault="00060040" w:rsidP="00E640A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5AF7B0CF" w14:textId="77777777" w:rsidR="00060040" w:rsidRPr="00CA50E5" w:rsidRDefault="00060040" w:rsidP="00E640A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6B46D27C" w14:textId="77777777" w:rsidR="00060040" w:rsidRPr="00CA50E5" w:rsidRDefault="00060040" w:rsidP="00E640A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1705BE5C" w14:textId="77777777" w:rsidR="00060040" w:rsidRPr="00CA50E5" w:rsidRDefault="00060040" w:rsidP="00E640A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526484B2" w14:textId="77777777" w:rsidR="00060040" w:rsidRPr="00CA50E5" w:rsidRDefault="00060040" w:rsidP="00E640A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7543801F" w14:textId="77777777" w:rsidR="00060040" w:rsidRPr="00CA50E5" w:rsidRDefault="00060040" w:rsidP="00E640A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  <w:p w14:paraId="39970ED6" w14:textId="77777777" w:rsidR="00060040" w:rsidRPr="00CA50E5" w:rsidRDefault="00060040" w:rsidP="00E640A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  <w:p w14:paraId="7320FF08" w14:textId="77777777" w:rsidR="00060040" w:rsidRPr="00CA50E5" w:rsidRDefault="00060040" w:rsidP="00E640A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  <w:p w14:paraId="53E4C732" w14:textId="77777777" w:rsidR="00502BE2" w:rsidRPr="00CA50E5" w:rsidRDefault="00502BE2" w:rsidP="00E640AF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26FCEBCF" w14:textId="77777777" w:rsidR="00E910DB" w:rsidRPr="00CA50E5" w:rsidRDefault="00E910DB" w:rsidP="00E640AF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24DBDD75" w14:textId="77777777" w:rsidR="00E910DB" w:rsidRPr="00CA50E5" w:rsidRDefault="00E910DB" w:rsidP="00E640AF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1B9ED5FB" w14:textId="77777777" w:rsidR="00E910DB" w:rsidRPr="00CA50E5" w:rsidRDefault="00E910DB" w:rsidP="00E640AF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565CA2DD" w14:textId="77777777" w:rsidR="00E910DB" w:rsidRPr="00CA50E5" w:rsidRDefault="00E910DB" w:rsidP="00E640AF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5CA515E9" w14:textId="77777777" w:rsidR="00E910DB" w:rsidRPr="00CA50E5" w:rsidRDefault="00E910DB" w:rsidP="00E640AF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5AFE19B1" w14:textId="77777777" w:rsidR="00764A26" w:rsidRPr="00CA50E5" w:rsidRDefault="00764A26" w:rsidP="00E640AF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030F46D0" w14:textId="77777777" w:rsidR="00764A26" w:rsidRPr="00CA50E5" w:rsidRDefault="00764A26" w:rsidP="00E640AF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6448AFDE" w14:textId="77777777" w:rsidR="00764A26" w:rsidRPr="00CA50E5" w:rsidRDefault="00764A26" w:rsidP="00E640AF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4BC98C60" w14:textId="77777777" w:rsidR="00764A26" w:rsidRPr="00CA50E5" w:rsidRDefault="00764A26" w:rsidP="00E640AF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0ABABB95" w14:textId="538FB96E" w:rsidR="00060040" w:rsidRPr="00CA50E5" w:rsidRDefault="00060040" w:rsidP="00E640AF">
            <w:pPr>
              <w:spacing w:line="360" w:lineRule="auto"/>
              <w:rPr>
                <w:b/>
                <w:sz w:val="24"/>
                <w:szCs w:val="24"/>
              </w:rPr>
            </w:pPr>
            <w:r w:rsidRPr="00CA50E5">
              <w:rPr>
                <w:b/>
                <w:sz w:val="24"/>
                <w:szCs w:val="24"/>
              </w:rPr>
              <w:t xml:space="preserve">CORE COMPETRENCIES    </w:t>
            </w:r>
          </w:p>
          <w:p w14:paraId="38BB049E" w14:textId="77777777" w:rsidR="00060040" w:rsidRPr="00CA50E5" w:rsidRDefault="00060040" w:rsidP="00E640A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79ACF1CB" w14:textId="77777777" w:rsidR="00060040" w:rsidRPr="00CA50E5" w:rsidRDefault="00060040" w:rsidP="00E640A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7AC4F520" w14:textId="77777777" w:rsidR="00060040" w:rsidRPr="00CA50E5" w:rsidRDefault="00060040" w:rsidP="00E640A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70FCBA8B" w14:textId="77777777" w:rsidR="00060040" w:rsidRPr="00CA50E5" w:rsidRDefault="00060040" w:rsidP="00E640A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2A8D5252" w14:textId="77777777" w:rsidR="00060040" w:rsidRPr="00CA50E5" w:rsidRDefault="00060040" w:rsidP="00E640A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38CBE11B" w14:textId="77777777" w:rsidR="00764A26" w:rsidRPr="00CA50E5" w:rsidRDefault="00764A26" w:rsidP="00E640AF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19E647D6" w14:textId="2717029C" w:rsidR="00060040" w:rsidRPr="00CA50E5" w:rsidRDefault="00060040" w:rsidP="00E640AF">
            <w:pPr>
              <w:spacing w:line="360" w:lineRule="auto"/>
              <w:rPr>
                <w:sz w:val="24"/>
                <w:szCs w:val="24"/>
              </w:rPr>
            </w:pPr>
            <w:r w:rsidRPr="00CA50E5">
              <w:rPr>
                <w:b/>
                <w:sz w:val="24"/>
                <w:szCs w:val="24"/>
              </w:rPr>
              <w:t>PERSONAL ATTRIBUTES</w:t>
            </w:r>
          </w:p>
          <w:p w14:paraId="325EA7AC" w14:textId="77777777" w:rsidR="00060040" w:rsidRPr="00CA50E5" w:rsidRDefault="00060040" w:rsidP="00E640A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74533D89" w14:textId="77777777" w:rsidR="00060040" w:rsidRPr="00CA50E5" w:rsidRDefault="00060040" w:rsidP="00E640A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386C989F" w14:textId="77777777" w:rsidR="00060040" w:rsidRPr="00CA50E5" w:rsidRDefault="00060040" w:rsidP="00E640A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3927DC4F" w14:textId="77777777" w:rsidR="00060040" w:rsidRPr="00CA50E5" w:rsidRDefault="00060040" w:rsidP="00E640A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493BA6A7" w14:textId="77777777" w:rsidR="00060040" w:rsidRPr="00CA50E5" w:rsidRDefault="00060040" w:rsidP="00E640A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10753A59" w14:textId="77777777" w:rsidR="00060040" w:rsidRPr="00CA50E5" w:rsidRDefault="00060040" w:rsidP="00E640AF">
            <w:pPr>
              <w:spacing w:line="360" w:lineRule="auto"/>
              <w:rPr>
                <w:sz w:val="24"/>
                <w:szCs w:val="24"/>
              </w:rPr>
            </w:pPr>
          </w:p>
          <w:p w14:paraId="7C4C2E76" w14:textId="77777777" w:rsidR="00060040" w:rsidRPr="00CA50E5" w:rsidRDefault="007F38A6" w:rsidP="00E640AF">
            <w:pPr>
              <w:spacing w:line="360" w:lineRule="auto"/>
              <w:jc w:val="center"/>
              <w:rPr>
                <w:b/>
                <w:i/>
                <w:sz w:val="24"/>
                <w:szCs w:val="24"/>
              </w:rPr>
            </w:pPr>
            <w:r w:rsidRPr="00CA50E5">
              <w:rPr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anchorId="7A3F5943" wp14:editId="6B5067A2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121919</wp:posOffset>
                      </wp:positionV>
                      <wp:extent cx="6816725" cy="0"/>
                      <wp:effectExtent l="0" t="19050" r="3175" b="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16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BFBFB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FA8409" id="Straight Arrow Connector 2" o:spid="_x0000_s1026" type="#_x0000_t32" style="position:absolute;margin-left:-2pt;margin-top:9.6pt;width:536.7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" strokecolor="#bfbfbf" strokeweight="2.25pt"/>
                  </w:pict>
                </mc:Fallback>
              </mc:AlternateContent>
            </w:r>
          </w:p>
          <w:p w14:paraId="38062B74" w14:textId="77777777" w:rsidR="00A93A6A" w:rsidRPr="00CA50E5" w:rsidRDefault="00A93A6A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08AD7C7C" w14:textId="77777777" w:rsidR="005161E1" w:rsidRDefault="00211CCD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r w:rsidRPr="00CA50E5">
              <w:rPr>
                <w:b/>
                <w:sz w:val="24"/>
                <w:szCs w:val="24"/>
              </w:rPr>
              <w:t xml:space="preserve"> </w:t>
            </w:r>
          </w:p>
          <w:p w14:paraId="03B3E190" w14:textId="795D7619" w:rsidR="005161E1" w:rsidRDefault="005161E1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2021 </w:t>
            </w:r>
          </w:p>
          <w:p w14:paraId="11889BF0" w14:textId="77777777" w:rsidR="00E169D6" w:rsidRDefault="00E169D6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6F65E32B" w14:textId="028D599F" w:rsidR="001B5466" w:rsidRPr="00CA50E5" w:rsidRDefault="001B5466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2020 to date</w:t>
            </w:r>
          </w:p>
          <w:p w14:paraId="61E8CB25" w14:textId="77777777" w:rsidR="002E6674" w:rsidRPr="00CA50E5" w:rsidRDefault="002E6674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3AC62D6C" w14:textId="77777777" w:rsidR="00211CCD" w:rsidRPr="00CA50E5" w:rsidRDefault="00211CCD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5FC9600C" w14:textId="77777777" w:rsidR="00211CCD" w:rsidRPr="00CA50E5" w:rsidRDefault="00211CCD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4B76A811" w14:textId="140CF458" w:rsidR="00211CCD" w:rsidRPr="00CA50E5" w:rsidRDefault="002F0CEC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2019</w:t>
            </w:r>
          </w:p>
          <w:p w14:paraId="221A69BF" w14:textId="77777777" w:rsidR="00211CCD" w:rsidRPr="00CA50E5" w:rsidRDefault="00211CCD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6A57887F" w14:textId="2BA2749A" w:rsidR="00211CCD" w:rsidRDefault="002F0CEC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</w:t>
            </w:r>
            <w:r w:rsidR="00412BAA">
              <w:rPr>
                <w:b/>
                <w:sz w:val="24"/>
                <w:szCs w:val="24"/>
              </w:rPr>
              <w:t>8</w:t>
            </w:r>
          </w:p>
          <w:p w14:paraId="025DA41B" w14:textId="77777777" w:rsidR="005649F3" w:rsidRPr="00CA50E5" w:rsidRDefault="005649F3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47F2A61F" w14:textId="7AD7E407" w:rsidR="00211CCD" w:rsidRPr="00CA50E5" w:rsidRDefault="00412BAA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2016</w:t>
            </w:r>
          </w:p>
          <w:p w14:paraId="42DBC7EE" w14:textId="6D622D14" w:rsidR="00060040" w:rsidRDefault="00060040" w:rsidP="00E640AF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</w:p>
          <w:p w14:paraId="6A68455C" w14:textId="3D39C63F" w:rsidR="005161E1" w:rsidRDefault="005161E1" w:rsidP="00E640AF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</w:p>
          <w:p w14:paraId="6C7720F9" w14:textId="3138D23D" w:rsidR="005161E1" w:rsidRDefault="005161E1" w:rsidP="00E640AF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</w:p>
          <w:p w14:paraId="0491D90B" w14:textId="77777777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6A403DD4" w14:textId="0A34C3E3" w:rsidR="00060040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254B9443" w14:textId="5F839C0A" w:rsidR="001B5466" w:rsidRDefault="001B5466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57061355" w14:textId="1F208CB5" w:rsidR="001B5466" w:rsidRDefault="001B5466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37B68B98" w14:textId="3BE6EEFD" w:rsidR="00A93A6A" w:rsidRDefault="00A93A6A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256B2C7D" w14:textId="77777777" w:rsidR="005870DC" w:rsidRPr="00CA50E5" w:rsidRDefault="005870DC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13872983" w14:textId="7C8E34B1" w:rsidR="002852C8" w:rsidRPr="00CA50E5" w:rsidRDefault="008C365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r w:rsidRPr="00CA50E5">
              <w:rPr>
                <w:b/>
                <w:sz w:val="24"/>
                <w:szCs w:val="24"/>
              </w:rPr>
              <w:t>July 2017 to date</w:t>
            </w:r>
          </w:p>
          <w:p w14:paraId="7B992443" w14:textId="77777777" w:rsidR="002852C8" w:rsidRPr="00CA50E5" w:rsidRDefault="002852C8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53943A6A" w14:textId="34F2EE1B" w:rsidR="002852C8" w:rsidRDefault="002852C8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66A55E1E" w14:textId="77777777" w:rsidR="001B5466" w:rsidRPr="00CA50E5" w:rsidRDefault="001B5466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2B93E588" w14:textId="04F4E2E6" w:rsidR="00613561" w:rsidRPr="00CA50E5" w:rsidRDefault="00BC1176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r w:rsidRPr="00CA50E5">
              <w:rPr>
                <w:b/>
                <w:sz w:val="24"/>
                <w:szCs w:val="24"/>
              </w:rPr>
              <w:t>Januar</w:t>
            </w:r>
            <w:r w:rsidR="002852C8" w:rsidRPr="00CA50E5">
              <w:rPr>
                <w:b/>
                <w:sz w:val="24"/>
                <w:szCs w:val="24"/>
              </w:rPr>
              <w:t>y 2011 to April 2012</w:t>
            </w:r>
          </w:p>
          <w:p w14:paraId="0AA8A7EB" w14:textId="77777777" w:rsidR="002852C8" w:rsidRPr="00CA50E5" w:rsidRDefault="002852C8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34437182" w14:textId="2FC5F3B0" w:rsidR="0088530B" w:rsidRDefault="0088530B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78CE1F30" w14:textId="77777777" w:rsidR="00B259DB" w:rsidRPr="00CA50E5" w:rsidRDefault="00B259DB" w:rsidP="00B259DB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r w:rsidRPr="00CA50E5">
              <w:rPr>
                <w:b/>
                <w:sz w:val="24"/>
                <w:szCs w:val="24"/>
              </w:rPr>
              <w:t>September 2014 –July 2015</w:t>
            </w:r>
          </w:p>
          <w:p w14:paraId="5822839F" w14:textId="0F9C3BB4" w:rsidR="00B259DB" w:rsidRDefault="00B259DB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77AB1618" w14:textId="77777777" w:rsidR="00B259DB" w:rsidRPr="00CA50E5" w:rsidRDefault="00B259DB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7568DE1F" w14:textId="14347AAD" w:rsidR="00953B5A" w:rsidRDefault="002852C8" w:rsidP="00B259DB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r w:rsidRPr="00CA50E5">
              <w:rPr>
                <w:b/>
                <w:sz w:val="24"/>
                <w:szCs w:val="24"/>
              </w:rPr>
              <w:t>May 2013- August 2013</w:t>
            </w:r>
          </w:p>
          <w:p w14:paraId="3C52F745" w14:textId="77777777" w:rsidR="00B259DB" w:rsidRPr="00CA50E5" w:rsidRDefault="00B259DB" w:rsidP="00B259DB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531E3BE1" w14:textId="77777777" w:rsidR="00953B5A" w:rsidRPr="00CA50E5" w:rsidRDefault="00953B5A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r w:rsidRPr="00CA50E5">
              <w:rPr>
                <w:b/>
                <w:sz w:val="24"/>
                <w:szCs w:val="24"/>
              </w:rPr>
              <w:t>Areas of Impact</w:t>
            </w:r>
          </w:p>
          <w:p w14:paraId="49EC00E0" w14:textId="77777777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7DEA7EEB" w14:textId="774A35F8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75056500" w14:textId="6B009F38" w:rsidR="00C127A5" w:rsidRPr="00CA50E5" w:rsidRDefault="00C127A5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57F1BFAC" w14:textId="77777777" w:rsidR="0088530B" w:rsidRPr="00CA50E5" w:rsidRDefault="0088530B" w:rsidP="00E640AF">
            <w:pPr>
              <w:spacing w:before="20" w:line="360" w:lineRule="auto"/>
              <w:contextualSpacing/>
              <w:rPr>
                <w:b/>
                <w:sz w:val="24"/>
                <w:szCs w:val="24"/>
              </w:rPr>
            </w:pPr>
          </w:p>
          <w:p w14:paraId="5BF10BE7" w14:textId="70530C3D" w:rsidR="00335300" w:rsidRPr="00CA50E5" w:rsidRDefault="006F250A" w:rsidP="00E640AF">
            <w:pPr>
              <w:spacing w:before="20" w:line="360" w:lineRule="auto"/>
              <w:contextualSpacing/>
              <w:rPr>
                <w:b/>
                <w:sz w:val="24"/>
                <w:szCs w:val="24"/>
              </w:rPr>
            </w:pPr>
            <w:r w:rsidRPr="00CA50E5">
              <w:rPr>
                <w:b/>
                <w:sz w:val="24"/>
                <w:szCs w:val="24"/>
              </w:rPr>
              <w:t xml:space="preserve">January </w:t>
            </w:r>
            <w:r w:rsidR="00211CCD" w:rsidRPr="00CA50E5">
              <w:rPr>
                <w:b/>
                <w:sz w:val="24"/>
                <w:szCs w:val="24"/>
              </w:rPr>
              <w:t>20</w:t>
            </w:r>
            <w:r w:rsidR="00C127A5" w:rsidRPr="00CA50E5">
              <w:rPr>
                <w:b/>
                <w:sz w:val="24"/>
                <w:szCs w:val="24"/>
              </w:rPr>
              <w:t xml:space="preserve">21 to date </w:t>
            </w:r>
          </w:p>
          <w:p w14:paraId="61AC5690" w14:textId="77777777" w:rsidR="00335300" w:rsidRPr="00CA50E5" w:rsidRDefault="00335300" w:rsidP="00E640AF">
            <w:pPr>
              <w:spacing w:before="20" w:line="360" w:lineRule="auto"/>
              <w:contextualSpacing/>
              <w:rPr>
                <w:b/>
                <w:sz w:val="24"/>
                <w:szCs w:val="24"/>
              </w:rPr>
            </w:pPr>
          </w:p>
          <w:p w14:paraId="0C4A4C39" w14:textId="77777777" w:rsidR="0088530B" w:rsidRPr="00CA50E5" w:rsidRDefault="0088530B" w:rsidP="00E640AF">
            <w:pPr>
              <w:spacing w:before="20" w:line="360" w:lineRule="auto"/>
              <w:contextualSpacing/>
              <w:rPr>
                <w:b/>
                <w:sz w:val="24"/>
                <w:szCs w:val="24"/>
              </w:rPr>
            </w:pPr>
          </w:p>
          <w:p w14:paraId="1F6A1F61" w14:textId="2D1EA91B" w:rsidR="00211CCD" w:rsidRPr="00CA50E5" w:rsidRDefault="00C127A5" w:rsidP="00E640AF">
            <w:pPr>
              <w:spacing w:before="20" w:line="360" w:lineRule="auto"/>
              <w:contextualSpacing/>
              <w:rPr>
                <w:b/>
                <w:sz w:val="24"/>
                <w:szCs w:val="24"/>
              </w:rPr>
            </w:pPr>
            <w:r w:rsidRPr="00CA50E5">
              <w:rPr>
                <w:b/>
                <w:sz w:val="24"/>
                <w:szCs w:val="24"/>
              </w:rPr>
              <w:t>2018- 2020</w:t>
            </w:r>
          </w:p>
          <w:p w14:paraId="3175DF05" w14:textId="6738F5B4" w:rsidR="00335300" w:rsidRPr="00CA50E5" w:rsidRDefault="00335300" w:rsidP="00E640AF">
            <w:pPr>
              <w:spacing w:before="20" w:line="360" w:lineRule="auto"/>
              <w:contextualSpacing/>
              <w:rPr>
                <w:b/>
                <w:sz w:val="24"/>
                <w:szCs w:val="24"/>
              </w:rPr>
            </w:pPr>
          </w:p>
          <w:p w14:paraId="0F36F4C0" w14:textId="77777777" w:rsidR="00E76992" w:rsidRPr="00CA50E5" w:rsidRDefault="00E76992" w:rsidP="00E640AF">
            <w:pPr>
              <w:spacing w:before="20" w:line="360" w:lineRule="auto"/>
              <w:contextualSpacing/>
              <w:rPr>
                <w:b/>
                <w:sz w:val="24"/>
                <w:szCs w:val="24"/>
              </w:rPr>
            </w:pPr>
          </w:p>
          <w:p w14:paraId="454290DF" w14:textId="09D452B7" w:rsidR="00211CCD" w:rsidRPr="00CA50E5" w:rsidRDefault="00C127A5" w:rsidP="00E640AF">
            <w:pPr>
              <w:spacing w:before="20" w:line="360" w:lineRule="auto"/>
              <w:contextualSpacing/>
              <w:rPr>
                <w:b/>
                <w:sz w:val="24"/>
                <w:szCs w:val="24"/>
              </w:rPr>
            </w:pPr>
            <w:r w:rsidRPr="00CA50E5">
              <w:rPr>
                <w:b/>
                <w:sz w:val="24"/>
                <w:szCs w:val="24"/>
              </w:rPr>
              <w:t>2012- 2016</w:t>
            </w:r>
          </w:p>
          <w:p w14:paraId="25BCA38A" w14:textId="5BAB77C8" w:rsidR="00211CCD" w:rsidRPr="00CA50E5" w:rsidRDefault="00211CCD" w:rsidP="00E640AF">
            <w:pPr>
              <w:spacing w:before="20" w:line="360" w:lineRule="auto"/>
              <w:contextualSpacing/>
              <w:rPr>
                <w:b/>
                <w:sz w:val="24"/>
                <w:szCs w:val="24"/>
              </w:rPr>
            </w:pPr>
          </w:p>
          <w:p w14:paraId="50E666EA" w14:textId="77777777" w:rsidR="0088530B" w:rsidRPr="00CA50E5" w:rsidRDefault="0088530B" w:rsidP="00E640AF">
            <w:pPr>
              <w:spacing w:before="20" w:line="360" w:lineRule="auto"/>
              <w:contextualSpacing/>
              <w:rPr>
                <w:b/>
                <w:sz w:val="24"/>
                <w:szCs w:val="24"/>
              </w:rPr>
            </w:pPr>
          </w:p>
          <w:p w14:paraId="5C1F0ED8" w14:textId="195AF143" w:rsidR="00335300" w:rsidRPr="00CA50E5" w:rsidRDefault="00335300" w:rsidP="00E640AF">
            <w:pPr>
              <w:spacing w:before="20" w:line="360" w:lineRule="auto"/>
              <w:contextualSpacing/>
              <w:rPr>
                <w:b/>
                <w:sz w:val="24"/>
                <w:szCs w:val="24"/>
              </w:rPr>
            </w:pPr>
            <w:r w:rsidRPr="00CA50E5">
              <w:rPr>
                <w:b/>
                <w:sz w:val="24"/>
                <w:szCs w:val="24"/>
              </w:rPr>
              <w:t>2007- 2011</w:t>
            </w:r>
          </w:p>
          <w:p w14:paraId="4D8B0C90" w14:textId="77777777" w:rsidR="00335300" w:rsidRPr="00CA50E5" w:rsidRDefault="00335300" w:rsidP="00E640AF">
            <w:pPr>
              <w:spacing w:before="20" w:line="360" w:lineRule="auto"/>
              <w:contextualSpacing/>
              <w:rPr>
                <w:b/>
                <w:sz w:val="24"/>
                <w:szCs w:val="24"/>
              </w:rPr>
            </w:pPr>
          </w:p>
          <w:p w14:paraId="221C9A14" w14:textId="13710F21" w:rsidR="00335300" w:rsidRPr="00CA50E5" w:rsidRDefault="00335300" w:rsidP="00E640AF">
            <w:pPr>
              <w:spacing w:before="20" w:line="360" w:lineRule="auto"/>
              <w:contextualSpacing/>
              <w:rPr>
                <w:b/>
                <w:sz w:val="24"/>
                <w:szCs w:val="24"/>
              </w:rPr>
            </w:pPr>
            <w:r w:rsidRPr="00CA50E5">
              <w:rPr>
                <w:b/>
                <w:sz w:val="24"/>
                <w:szCs w:val="24"/>
              </w:rPr>
              <w:t>1998- 2006</w:t>
            </w:r>
          </w:p>
          <w:p w14:paraId="50DAA785" w14:textId="77777777" w:rsidR="00211CCD" w:rsidRPr="00CA50E5" w:rsidRDefault="00211CCD" w:rsidP="00E640AF">
            <w:pPr>
              <w:spacing w:before="20" w:line="360" w:lineRule="auto"/>
              <w:contextualSpacing/>
              <w:rPr>
                <w:b/>
                <w:sz w:val="24"/>
                <w:szCs w:val="24"/>
              </w:rPr>
            </w:pPr>
          </w:p>
          <w:p w14:paraId="6F59709B" w14:textId="77777777" w:rsidR="00211CCD" w:rsidRPr="00CA50E5" w:rsidRDefault="00211CCD" w:rsidP="00E640AF">
            <w:pPr>
              <w:spacing w:before="20" w:line="360" w:lineRule="auto"/>
              <w:contextualSpacing/>
              <w:rPr>
                <w:b/>
                <w:sz w:val="24"/>
                <w:szCs w:val="24"/>
              </w:rPr>
            </w:pPr>
          </w:p>
          <w:p w14:paraId="5541DB99" w14:textId="342028DC" w:rsidR="00211CCD" w:rsidRPr="00CA50E5" w:rsidRDefault="00211CCD" w:rsidP="00E640AF">
            <w:pPr>
              <w:spacing w:before="20" w:line="360" w:lineRule="auto"/>
              <w:contextualSpacing/>
              <w:rPr>
                <w:b/>
                <w:sz w:val="24"/>
                <w:szCs w:val="24"/>
              </w:rPr>
            </w:pPr>
          </w:p>
          <w:p w14:paraId="506E3832" w14:textId="2F6EACB5" w:rsidR="008001CF" w:rsidRPr="00CA50E5" w:rsidRDefault="008001CF" w:rsidP="00E640AF">
            <w:pPr>
              <w:spacing w:before="20" w:line="360" w:lineRule="auto"/>
              <w:contextualSpacing/>
              <w:rPr>
                <w:b/>
                <w:sz w:val="24"/>
                <w:szCs w:val="24"/>
              </w:rPr>
            </w:pPr>
          </w:p>
          <w:p w14:paraId="43E47931" w14:textId="2F0A13AF" w:rsidR="008001CF" w:rsidRPr="00CA50E5" w:rsidRDefault="008001CF" w:rsidP="00E640AF">
            <w:pPr>
              <w:spacing w:before="20" w:line="360" w:lineRule="auto"/>
              <w:contextualSpacing/>
              <w:rPr>
                <w:b/>
                <w:sz w:val="24"/>
                <w:szCs w:val="24"/>
              </w:rPr>
            </w:pPr>
          </w:p>
          <w:p w14:paraId="1BC0E319" w14:textId="77777777" w:rsidR="008001CF" w:rsidRPr="00CA50E5" w:rsidRDefault="008001CF" w:rsidP="00E640AF">
            <w:pPr>
              <w:spacing w:before="20" w:line="360" w:lineRule="auto"/>
              <w:contextualSpacing/>
              <w:rPr>
                <w:b/>
                <w:sz w:val="24"/>
                <w:szCs w:val="24"/>
              </w:rPr>
            </w:pPr>
          </w:p>
          <w:p w14:paraId="3EB9147D" w14:textId="77777777" w:rsidR="00211CCD" w:rsidRPr="00CA50E5" w:rsidRDefault="00211CCD" w:rsidP="00E640AF">
            <w:pPr>
              <w:spacing w:before="20" w:line="360" w:lineRule="auto"/>
              <w:contextualSpacing/>
              <w:rPr>
                <w:b/>
                <w:sz w:val="24"/>
                <w:szCs w:val="24"/>
              </w:rPr>
            </w:pPr>
          </w:p>
          <w:p w14:paraId="142641E7" w14:textId="77777777" w:rsidR="0086646C" w:rsidRPr="00CA50E5" w:rsidRDefault="0086646C" w:rsidP="00E640AF">
            <w:pPr>
              <w:spacing w:before="20" w:line="360" w:lineRule="auto"/>
              <w:contextualSpacing/>
              <w:rPr>
                <w:b/>
                <w:sz w:val="24"/>
                <w:szCs w:val="24"/>
              </w:rPr>
            </w:pPr>
          </w:p>
          <w:p w14:paraId="1ABB0061" w14:textId="77777777" w:rsidR="00DD7EFF" w:rsidRPr="00CA50E5" w:rsidRDefault="00DD7EFF" w:rsidP="00E640AF">
            <w:pPr>
              <w:spacing w:before="20" w:line="360" w:lineRule="auto"/>
              <w:contextualSpacing/>
              <w:rPr>
                <w:b/>
                <w:sz w:val="24"/>
                <w:szCs w:val="24"/>
              </w:rPr>
            </w:pPr>
          </w:p>
          <w:p w14:paraId="130A4B54" w14:textId="77777777" w:rsidR="006559A3" w:rsidRPr="00CA50E5" w:rsidRDefault="006559A3" w:rsidP="00E640AF">
            <w:pPr>
              <w:spacing w:before="20" w:line="360" w:lineRule="auto"/>
              <w:contextualSpacing/>
              <w:rPr>
                <w:b/>
                <w:sz w:val="24"/>
                <w:szCs w:val="24"/>
              </w:rPr>
            </w:pPr>
          </w:p>
          <w:p w14:paraId="71018E0D" w14:textId="77777777" w:rsidR="003B24F9" w:rsidRPr="00CA50E5" w:rsidRDefault="003B24F9" w:rsidP="00E640AF">
            <w:pPr>
              <w:spacing w:before="20" w:line="360" w:lineRule="auto"/>
              <w:contextualSpacing/>
              <w:rPr>
                <w:b/>
                <w:sz w:val="24"/>
                <w:szCs w:val="24"/>
              </w:rPr>
            </w:pPr>
          </w:p>
          <w:p w14:paraId="63B3852D" w14:textId="77777777" w:rsidR="003B24F9" w:rsidRPr="00CA50E5" w:rsidRDefault="003B24F9" w:rsidP="00E640AF">
            <w:pPr>
              <w:spacing w:before="20" w:line="360" w:lineRule="auto"/>
              <w:contextualSpacing/>
              <w:rPr>
                <w:b/>
                <w:sz w:val="24"/>
                <w:szCs w:val="24"/>
              </w:rPr>
            </w:pPr>
          </w:p>
          <w:p w14:paraId="7909044F" w14:textId="77777777" w:rsidR="003B24F9" w:rsidRPr="00CA50E5" w:rsidRDefault="003B24F9" w:rsidP="00E640AF">
            <w:pPr>
              <w:spacing w:before="20" w:line="360" w:lineRule="auto"/>
              <w:contextualSpacing/>
              <w:rPr>
                <w:b/>
                <w:sz w:val="24"/>
                <w:szCs w:val="24"/>
              </w:rPr>
            </w:pPr>
          </w:p>
          <w:p w14:paraId="69F7394B" w14:textId="77777777" w:rsidR="003B24F9" w:rsidRPr="00CA50E5" w:rsidRDefault="003B24F9" w:rsidP="00E640AF">
            <w:pPr>
              <w:spacing w:before="20" w:line="360" w:lineRule="auto"/>
              <w:contextualSpacing/>
              <w:rPr>
                <w:b/>
                <w:sz w:val="24"/>
                <w:szCs w:val="24"/>
              </w:rPr>
            </w:pPr>
          </w:p>
          <w:p w14:paraId="4C5DCFFB" w14:textId="77777777" w:rsidR="003B24F9" w:rsidRPr="00CA50E5" w:rsidRDefault="003B24F9" w:rsidP="00E640AF">
            <w:pPr>
              <w:spacing w:before="20" w:line="360" w:lineRule="auto"/>
              <w:contextualSpacing/>
              <w:rPr>
                <w:b/>
                <w:sz w:val="24"/>
                <w:szCs w:val="24"/>
              </w:rPr>
            </w:pPr>
          </w:p>
          <w:p w14:paraId="4600B2F0" w14:textId="77777777" w:rsidR="003B24F9" w:rsidRPr="00CA50E5" w:rsidRDefault="003B24F9" w:rsidP="00E640AF">
            <w:pPr>
              <w:spacing w:before="20" w:line="360" w:lineRule="auto"/>
              <w:contextualSpacing/>
              <w:rPr>
                <w:b/>
                <w:sz w:val="24"/>
                <w:szCs w:val="24"/>
              </w:rPr>
            </w:pPr>
          </w:p>
          <w:p w14:paraId="23DD8A77" w14:textId="77777777" w:rsidR="00522693" w:rsidRPr="00CA50E5" w:rsidRDefault="00522693" w:rsidP="00E640AF">
            <w:pPr>
              <w:spacing w:before="20" w:line="360" w:lineRule="auto"/>
              <w:contextualSpacing/>
              <w:rPr>
                <w:b/>
                <w:sz w:val="24"/>
                <w:szCs w:val="24"/>
              </w:rPr>
            </w:pPr>
          </w:p>
          <w:p w14:paraId="0515B294" w14:textId="77777777" w:rsidR="00990237" w:rsidRPr="00CA50E5" w:rsidRDefault="00990237" w:rsidP="00E640AF">
            <w:pPr>
              <w:spacing w:before="20" w:line="360" w:lineRule="auto"/>
              <w:contextualSpacing/>
              <w:rPr>
                <w:b/>
                <w:sz w:val="24"/>
                <w:szCs w:val="24"/>
              </w:rPr>
            </w:pPr>
          </w:p>
          <w:p w14:paraId="2C7085D9" w14:textId="17530FF8" w:rsidR="00060040" w:rsidRPr="00CA50E5" w:rsidRDefault="00060040" w:rsidP="00E640AF">
            <w:pPr>
              <w:spacing w:before="20" w:line="360" w:lineRule="auto"/>
              <w:contextualSpacing/>
              <w:rPr>
                <w:b/>
                <w:sz w:val="24"/>
                <w:szCs w:val="24"/>
              </w:rPr>
            </w:pPr>
          </w:p>
          <w:p w14:paraId="73CBA481" w14:textId="77777777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6672DE6C" w14:textId="77777777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5FCBD549" w14:textId="77777777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29C23B9F" w14:textId="77777777" w:rsidR="00A43427" w:rsidRPr="00CA50E5" w:rsidRDefault="00A43427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1B75FE08" w14:textId="77777777" w:rsidR="00A43427" w:rsidRPr="00CA50E5" w:rsidRDefault="00A43427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189F4663" w14:textId="77777777" w:rsidR="00502BE2" w:rsidRPr="00CA50E5" w:rsidRDefault="00502BE2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315BF066" w14:textId="71234980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2F2247E1" w14:textId="77777777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512C5FE0" w14:textId="77777777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2E66E5C0" w14:textId="77777777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3C88B444" w14:textId="77777777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63787369" w14:textId="77777777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1EF073C4" w14:textId="77777777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0995D9E8" w14:textId="77777777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54D5597E" w14:textId="77777777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17D72A2A" w14:textId="77777777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34795C9C" w14:textId="77777777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2EE28DDC" w14:textId="77777777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44690BCF" w14:textId="77777777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0CF6EAB4" w14:textId="77777777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7796C172" w14:textId="77777777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6D882C3F" w14:textId="77777777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1C165437" w14:textId="77777777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1FA9880A" w14:textId="77777777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45D4BB1A" w14:textId="77777777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0D1ABBA0" w14:textId="77777777" w:rsidR="00060040" w:rsidRPr="00CA50E5" w:rsidRDefault="00060040" w:rsidP="00E640AF">
            <w:pPr>
              <w:spacing w:before="80" w:line="360" w:lineRule="auto"/>
              <w:contextualSpacing/>
              <w:rPr>
                <w:b/>
                <w:sz w:val="24"/>
                <w:szCs w:val="24"/>
              </w:rPr>
            </w:pPr>
          </w:p>
          <w:p w14:paraId="559CA12C" w14:textId="77777777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74DFE9BA" w14:textId="77777777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4D166F1E" w14:textId="77777777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70B1B720" w14:textId="77777777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6CCB2FAC" w14:textId="77777777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49F0CCCC" w14:textId="77777777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35ED9CEE" w14:textId="77777777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77AA22BC" w14:textId="77777777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5503830D" w14:textId="77777777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02C77433" w14:textId="77777777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38C18046" w14:textId="77777777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7262DCAA" w14:textId="77777777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55B8516E" w14:textId="77777777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1B18C38D" w14:textId="77777777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2012C2DA" w14:textId="77777777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0AC9FBBE" w14:textId="77777777" w:rsidR="00060040" w:rsidRPr="00CA50E5" w:rsidRDefault="00060040" w:rsidP="00E640AF">
            <w:pPr>
              <w:spacing w:line="360" w:lineRule="auto"/>
              <w:contextualSpacing/>
              <w:rPr>
                <w:b/>
                <w:i/>
                <w:sz w:val="24"/>
                <w:szCs w:val="24"/>
              </w:rPr>
            </w:pPr>
          </w:p>
          <w:p w14:paraId="01CB53A3" w14:textId="77777777" w:rsidR="00060040" w:rsidRPr="00CA50E5" w:rsidRDefault="00060040" w:rsidP="00E640AF">
            <w:pPr>
              <w:spacing w:before="40" w:line="360" w:lineRule="auto"/>
              <w:contextualSpacing/>
              <w:rPr>
                <w:b/>
                <w:sz w:val="24"/>
                <w:szCs w:val="24"/>
              </w:rPr>
            </w:pPr>
          </w:p>
          <w:p w14:paraId="70543CC0" w14:textId="77777777" w:rsidR="00060040" w:rsidRPr="00CA50E5" w:rsidRDefault="00060040" w:rsidP="00E640AF">
            <w:pPr>
              <w:spacing w:before="120" w:line="360" w:lineRule="auto"/>
              <w:contextualSpacing/>
              <w:rPr>
                <w:b/>
                <w:sz w:val="24"/>
                <w:szCs w:val="24"/>
              </w:rPr>
            </w:pPr>
          </w:p>
          <w:p w14:paraId="6AAB75DB" w14:textId="77777777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4ED536E3" w14:textId="77777777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64A7849E" w14:textId="77777777" w:rsidR="00060040" w:rsidRPr="00CA50E5" w:rsidRDefault="00060040" w:rsidP="00E640AF">
            <w:pPr>
              <w:spacing w:before="160" w:line="360" w:lineRule="auto"/>
              <w:jc w:val="center"/>
              <w:rPr>
                <w:b/>
                <w:sz w:val="24"/>
                <w:szCs w:val="24"/>
              </w:rPr>
            </w:pPr>
          </w:p>
          <w:p w14:paraId="09979FA8" w14:textId="77777777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18D4A5FB" w14:textId="77777777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30F05FA2" w14:textId="77777777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10918E57" w14:textId="77777777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3B0E53D5" w14:textId="77777777" w:rsidR="00060040" w:rsidRPr="00CA50E5" w:rsidRDefault="00060040" w:rsidP="00E640AF">
            <w:pPr>
              <w:spacing w:line="360" w:lineRule="auto"/>
              <w:rPr>
                <w:sz w:val="24"/>
                <w:szCs w:val="24"/>
              </w:rPr>
            </w:pPr>
          </w:p>
          <w:p w14:paraId="2FB2DD02" w14:textId="77777777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7BD56C44" w14:textId="77777777" w:rsidR="00060040" w:rsidRPr="00CA50E5" w:rsidRDefault="00060040" w:rsidP="00E640AF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</w:p>
          <w:p w14:paraId="45A7650A" w14:textId="77777777" w:rsidR="00060040" w:rsidRPr="00CA50E5" w:rsidRDefault="00060040" w:rsidP="00E640AF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  <w:p w14:paraId="41DBFFAF" w14:textId="77777777" w:rsidR="00060040" w:rsidRPr="00CA50E5" w:rsidRDefault="00060040" w:rsidP="00E640AF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  <w:p w14:paraId="2FECA841" w14:textId="77777777" w:rsidR="00060040" w:rsidRPr="00CA50E5" w:rsidRDefault="00060040" w:rsidP="00E640AF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  <w:p w14:paraId="24FF8AA0" w14:textId="77777777" w:rsidR="00060040" w:rsidRPr="00CA50E5" w:rsidRDefault="00060040" w:rsidP="00E640AF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  <w:p w14:paraId="7A75DAC3" w14:textId="77777777" w:rsidR="00060040" w:rsidRPr="00CA50E5" w:rsidRDefault="00060040" w:rsidP="00E640AF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  <w:p w14:paraId="1656655A" w14:textId="77777777" w:rsidR="00060040" w:rsidRPr="00CA50E5" w:rsidRDefault="00060040" w:rsidP="00E640AF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  <w:p w14:paraId="0B7AE093" w14:textId="77777777" w:rsidR="00060040" w:rsidRPr="00CA50E5" w:rsidRDefault="00060040" w:rsidP="00E640AF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  <w:p w14:paraId="040627B2" w14:textId="77777777" w:rsidR="00060040" w:rsidRPr="00CA50E5" w:rsidRDefault="00060040" w:rsidP="00E640AF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  <w:p w14:paraId="7B2D854B" w14:textId="77777777" w:rsidR="00060040" w:rsidRPr="00CA50E5" w:rsidRDefault="00060040" w:rsidP="00E640AF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  <w:p w14:paraId="1C5F7FD7" w14:textId="77777777" w:rsidR="00060040" w:rsidRPr="00CA50E5" w:rsidRDefault="00060040" w:rsidP="00E640AF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290" w:type="dxa"/>
            <w:shd w:val="clear" w:color="auto" w:fill="auto"/>
          </w:tcPr>
          <w:p w14:paraId="46035C68" w14:textId="44CB1A86" w:rsidR="00E910DB" w:rsidRPr="00CA50E5" w:rsidRDefault="00E910DB" w:rsidP="005161E1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 w:val="24"/>
                <w:szCs w:val="24"/>
              </w:rPr>
            </w:pPr>
            <w:r w:rsidRPr="00CA50E5">
              <w:rPr>
                <w:sz w:val="24"/>
                <w:szCs w:val="24"/>
              </w:rPr>
              <w:lastRenderedPageBreak/>
              <w:t xml:space="preserve">Versatile, dynamic, and results oriented with extensive knowledge and decision making in the field of Biochemical analysis of food compositions and nutrition science of diets. </w:t>
            </w:r>
          </w:p>
          <w:p w14:paraId="511594D4" w14:textId="32CD421F" w:rsidR="00E910DB" w:rsidRPr="00CA50E5" w:rsidRDefault="00E910DB" w:rsidP="005161E1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 w:val="24"/>
                <w:szCs w:val="24"/>
              </w:rPr>
            </w:pPr>
            <w:r w:rsidRPr="00CA50E5">
              <w:rPr>
                <w:sz w:val="24"/>
                <w:szCs w:val="24"/>
              </w:rPr>
              <w:t>Competent strategist capable of developing innovative plans and activities designed to facilitate supervising and competitive growth.</w:t>
            </w:r>
          </w:p>
          <w:p w14:paraId="7F242116" w14:textId="56058714" w:rsidR="00764A26" w:rsidRPr="00CA50E5" w:rsidRDefault="00E910DB" w:rsidP="005161E1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 w:val="24"/>
                <w:szCs w:val="24"/>
              </w:rPr>
            </w:pPr>
            <w:r w:rsidRPr="00CA50E5">
              <w:rPr>
                <w:sz w:val="24"/>
                <w:szCs w:val="24"/>
              </w:rPr>
              <w:t xml:space="preserve">Possess excellent, interpersonal, communication skills and ability to grasp </w:t>
            </w:r>
            <w:r w:rsidR="00764A26" w:rsidRPr="00CA50E5">
              <w:rPr>
                <w:sz w:val="24"/>
                <w:szCs w:val="24"/>
              </w:rPr>
              <w:t>new</w:t>
            </w:r>
            <w:r w:rsidRPr="00CA50E5">
              <w:rPr>
                <w:sz w:val="24"/>
                <w:szCs w:val="24"/>
              </w:rPr>
              <w:t xml:space="preserve"> ideas and concepts enhanced by my ability to negotiate concisely and articulately.</w:t>
            </w:r>
          </w:p>
          <w:p w14:paraId="7B926302" w14:textId="09A3CC44" w:rsidR="00764A26" w:rsidRPr="00CA50E5" w:rsidRDefault="00E910DB" w:rsidP="005161E1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 w:val="24"/>
                <w:szCs w:val="24"/>
              </w:rPr>
            </w:pPr>
            <w:r w:rsidRPr="00CA50E5">
              <w:rPr>
                <w:sz w:val="24"/>
                <w:szCs w:val="24"/>
              </w:rPr>
              <w:t>Attentive to detail with practical approach and objectives are achieved even under significant pressure, possesses a strong ability to perform effectively with minimum supervision.</w:t>
            </w:r>
          </w:p>
          <w:p w14:paraId="741837EA" w14:textId="77777777" w:rsidR="00E910DB" w:rsidRPr="00CA50E5" w:rsidRDefault="00E910DB" w:rsidP="005161E1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 w:val="24"/>
                <w:szCs w:val="24"/>
              </w:rPr>
            </w:pPr>
            <w:r w:rsidRPr="00CA50E5">
              <w:rPr>
                <w:sz w:val="24"/>
                <w:szCs w:val="24"/>
              </w:rPr>
              <w:t>Committed and proactive motivational and inspirational leader who enjoys being part Production team enhance readily to increase production is my major concern.</w:t>
            </w:r>
          </w:p>
          <w:p w14:paraId="3030A37D" w14:textId="77777777" w:rsidR="006D6FC4" w:rsidRPr="00CA50E5" w:rsidRDefault="006D6FC4" w:rsidP="00E640AF">
            <w:pPr>
              <w:tabs>
                <w:tab w:val="left" w:pos="1995"/>
              </w:tabs>
              <w:spacing w:line="360" w:lineRule="auto"/>
              <w:jc w:val="both"/>
              <w:rPr>
                <w:sz w:val="24"/>
                <w:szCs w:val="24"/>
              </w:rPr>
            </w:pPr>
          </w:p>
          <w:p w14:paraId="54FCC44E" w14:textId="77777777" w:rsidR="00DD7EFF" w:rsidRPr="00CA50E5" w:rsidRDefault="007875E7" w:rsidP="00E640AF">
            <w:pPr>
              <w:tabs>
                <w:tab w:val="left" w:pos="1995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CA50E5">
              <w:rPr>
                <w:sz w:val="24"/>
                <w:szCs w:val="24"/>
              </w:rPr>
              <w:tab/>
            </w:r>
          </w:p>
          <w:p w14:paraId="0003D2A2" w14:textId="77777777" w:rsidR="005B3723" w:rsidRPr="00CA50E5" w:rsidRDefault="005B3723" w:rsidP="00E640A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2DB452B7" w14:textId="77777777" w:rsidR="00060040" w:rsidRPr="00CA50E5" w:rsidRDefault="006D6FC4" w:rsidP="005161E1">
            <w:pPr>
              <w:numPr>
                <w:ilvl w:val="0"/>
                <w:numId w:val="16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CA50E5">
              <w:rPr>
                <w:sz w:val="24"/>
                <w:szCs w:val="24"/>
              </w:rPr>
              <w:t>Team player who quickly develops effective working relationships with team members.</w:t>
            </w:r>
          </w:p>
          <w:p w14:paraId="79D6035B" w14:textId="647CE982" w:rsidR="00060040" w:rsidRPr="00CA50E5" w:rsidRDefault="00060040" w:rsidP="005161E1">
            <w:pPr>
              <w:numPr>
                <w:ilvl w:val="0"/>
                <w:numId w:val="16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CA50E5">
              <w:rPr>
                <w:sz w:val="24"/>
                <w:szCs w:val="24"/>
              </w:rPr>
              <w:t>Close familiarity with advanced statistical analysis and methods of research which include SPSS program.</w:t>
            </w:r>
          </w:p>
          <w:p w14:paraId="4C9EB059" w14:textId="4E2C93DB" w:rsidR="00A01E02" w:rsidRPr="00CA50E5" w:rsidRDefault="00060040" w:rsidP="005161E1">
            <w:pPr>
              <w:numPr>
                <w:ilvl w:val="0"/>
                <w:numId w:val="16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CA50E5">
              <w:rPr>
                <w:sz w:val="24"/>
                <w:szCs w:val="24"/>
              </w:rPr>
              <w:t xml:space="preserve">Proficient in MS PowerPoint, MS Word, </w:t>
            </w:r>
            <w:r w:rsidR="005B3723" w:rsidRPr="00CA50E5">
              <w:rPr>
                <w:sz w:val="24"/>
                <w:szCs w:val="24"/>
              </w:rPr>
              <w:t>and MS</w:t>
            </w:r>
            <w:r w:rsidRPr="00CA50E5">
              <w:rPr>
                <w:sz w:val="24"/>
                <w:szCs w:val="24"/>
              </w:rPr>
              <w:t xml:space="preserve"> Excel and online survey tools.</w:t>
            </w:r>
          </w:p>
          <w:p w14:paraId="7EE02AE2" w14:textId="77777777" w:rsidR="00060040" w:rsidRPr="00CA50E5" w:rsidRDefault="00033B19" w:rsidP="005161E1">
            <w:pPr>
              <w:numPr>
                <w:ilvl w:val="0"/>
                <w:numId w:val="16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CA50E5">
              <w:rPr>
                <w:sz w:val="24"/>
                <w:szCs w:val="24"/>
              </w:rPr>
              <w:t>Fast learner and highly diligent</w:t>
            </w:r>
          </w:p>
          <w:p w14:paraId="78DA1729" w14:textId="77777777" w:rsidR="00060040" w:rsidRPr="00CA50E5" w:rsidRDefault="00060040" w:rsidP="005161E1">
            <w:pPr>
              <w:numPr>
                <w:ilvl w:val="0"/>
                <w:numId w:val="16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CA50E5">
              <w:rPr>
                <w:rFonts w:hint="eastAsia"/>
                <w:sz w:val="24"/>
                <w:szCs w:val="24"/>
              </w:rPr>
              <w:t>Goal-oriented, with a high level of professionalism.</w:t>
            </w:r>
          </w:p>
          <w:p w14:paraId="61B771DC" w14:textId="77777777" w:rsidR="00060040" w:rsidRPr="00CA50E5" w:rsidRDefault="00060040" w:rsidP="005161E1">
            <w:pPr>
              <w:numPr>
                <w:ilvl w:val="0"/>
                <w:numId w:val="16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CA50E5">
              <w:rPr>
                <w:rFonts w:hint="eastAsia"/>
                <w:sz w:val="24"/>
                <w:szCs w:val="24"/>
              </w:rPr>
              <w:t>Proficient time-management ability.</w:t>
            </w:r>
          </w:p>
          <w:p w14:paraId="5597E966" w14:textId="77777777" w:rsidR="00060040" w:rsidRPr="00CA50E5" w:rsidRDefault="00060040" w:rsidP="005161E1">
            <w:pPr>
              <w:numPr>
                <w:ilvl w:val="0"/>
                <w:numId w:val="16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CA50E5">
              <w:rPr>
                <w:rFonts w:hint="eastAsia"/>
                <w:sz w:val="24"/>
                <w:szCs w:val="24"/>
              </w:rPr>
              <w:t>Critical thinking and problem-solving skills.</w:t>
            </w:r>
          </w:p>
          <w:p w14:paraId="3FE1DE26" w14:textId="51FFE96F" w:rsidR="00060040" w:rsidRPr="00CA50E5" w:rsidRDefault="00060040" w:rsidP="005161E1">
            <w:pPr>
              <w:numPr>
                <w:ilvl w:val="0"/>
                <w:numId w:val="16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CA50E5">
              <w:rPr>
                <w:rFonts w:hint="eastAsia"/>
                <w:sz w:val="24"/>
                <w:szCs w:val="24"/>
              </w:rPr>
              <w:t>High level of personal enthusiasm and self-motivation.</w:t>
            </w:r>
          </w:p>
          <w:p w14:paraId="61AB38B1" w14:textId="00AAC854" w:rsidR="00764A26" w:rsidRPr="00CA50E5" w:rsidRDefault="00764A26" w:rsidP="00E640A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32D3F2D1" w14:textId="08170D87" w:rsidR="00764A26" w:rsidRPr="00CA50E5" w:rsidRDefault="00764A26" w:rsidP="00E640A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776EAB99" w14:textId="6BBA13F0" w:rsidR="00764A26" w:rsidRPr="00CA50E5" w:rsidRDefault="00764A26" w:rsidP="00E640A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4B09174B" w14:textId="77777777" w:rsidR="00A96F0E" w:rsidRPr="00CA50E5" w:rsidRDefault="00A96F0E" w:rsidP="00E640AF">
            <w:pPr>
              <w:spacing w:line="360" w:lineRule="auto"/>
              <w:rPr>
                <w:sz w:val="24"/>
                <w:szCs w:val="24"/>
              </w:rPr>
            </w:pPr>
          </w:p>
          <w:p w14:paraId="7C558B7B" w14:textId="7CD9CB11" w:rsidR="00211CCD" w:rsidRPr="00CA50E5" w:rsidRDefault="00060040" w:rsidP="00E640AF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92D050"/>
              <w:spacing w:before="20" w:line="360" w:lineRule="auto"/>
              <w:rPr>
                <w:b/>
                <w:sz w:val="24"/>
                <w:szCs w:val="24"/>
              </w:rPr>
            </w:pPr>
            <w:r w:rsidRPr="00CA50E5">
              <w:rPr>
                <w:b/>
                <w:sz w:val="24"/>
                <w:szCs w:val="24"/>
              </w:rPr>
              <w:t>PROFESSIONAL EXPERIEN</w:t>
            </w:r>
            <w:r w:rsidR="003E4FC3" w:rsidRPr="00CA50E5">
              <w:rPr>
                <w:b/>
                <w:sz w:val="24"/>
                <w:szCs w:val="24"/>
              </w:rPr>
              <w:t>C</w:t>
            </w:r>
            <w:r w:rsidRPr="00CA50E5">
              <w:rPr>
                <w:b/>
                <w:sz w:val="24"/>
                <w:szCs w:val="24"/>
              </w:rPr>
              <w:t>E</w:t>
            </w:r>
            <w:r w:rsidR="00211CCD" w:rsidRPr="00CA50E5">
              <w:rPr>
                <w:b/>
                <w:sz w:val="24"/>
                <w:szCs w:val="24"/>
              </w:rPr>
              <w:t xml:space="preserve"> </w:t>
            </w:r>
          </w:p>
          <w:p w14:paraId="20DAA210" w14:textId="53A38D62" w:rsidR="005161E1" w:rsidRPr="005161E1" w:rsidRDefault="00966A9F" w:rsidP="005161E1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Underwent through the Quality Management System Integration </w:t>
            </w:r>
            <w:r w:rsidR="005161E1" w:rsidRPr="00CA50E5">
              <w:rPr>
                <w:sz w:val="24"/>
                <w:szCs w:val="24"/>
              </w:rPr>
              <w:t xml:space="preserve">program </w:t>
            </w:r>
            <w:r>
              <w:rPr>
                <w:sz w:val="24"/>
                <w:szCs w:val="24"/>
              </w:rPr>
              <w:t>for ISO 22000: 2018 and ISO 9001:2015</w:t>
            </w:r>
            <w:r w:rsidR="005161E1" w:rsidRPr="00CA50E5">
              <w:rPr>
                <w:sz w:val="24"/>
                <w:szCs w:val="24"/>
              </w:rPr>
              <w:t>.</w:t>
            </w:r>
          </w:p>
          <w:p w14:paraId="1231A4ED" w14:textId="7D5F0610" w:rsidR="002F0CEC" w:rsidRDefault="00B51AAE" w:rsidP="002F0CEC">
            <w:pPr>
              <w:pStyle w:val="ListParagraph"/>
              <w:numPr>
                <w:ilvl w:val="0"/>
                <w:numId w:val="16"/>
              </w:numPr>
              <w:spacing w:before="240" w:line="360" w:lineRule="auto"/>
              <w:jc w:val="both"/>
              <w:rPr>
                <w:sz w:val="24"/>
                <w:szCs w:val="24"/>
              </w:rPr>
            </w:pPr>
            <w:r w:rsidRPr="00887D71">
              <w:rPr>
                <w:sz w:val="24"/>
                <w:szCs w:val="24"/>
              </w:rPr>
              <w:t xml:space="preserve">Participating in </w:t>
            </w:r>
            <w:r w:rsidR="00966A9F" w:rsidRPr="00887D71">
              <w:rPr>
                <w:sz w:val="24"/>
                <w:szCs w:val="24"/>
              </w:rPr>
              <w:t>collaborative research</w:t>
            </w:r>
            <w:r w:rsidRPr="00887D71">
              <w:rPr>
                <w:sz w:val="24"/>
                <w:szCs w:val="24"/>
              </w:rPr>
              <w:t xml:space="preserve"> on corona virus (covid- 19); </w:t>
            </w:r>
            <w:r w:rsidR="00887D71" w:rsidRPr="00887D71">
              <w:rPr>
                <w:sz w:val="24"/>
                <w:szCs w:val="24"/>
              </w:rPr>
              <w:t>Development of</w:t>
            </w:r>
            <w:r w:rsidR="00887D71" w:rsidRPr="00887D71">
              <w:rPr>
                <w:b/>
                <w:sz w:val="24"/>
                <w:szCs w:val="24"/>
              </w:rPr>
              <w:t xml:space="preserve"> </w:t>
            </w:r>
            <w:r w:rsidR="00887D71" w:rsidRPr="00887D71">
              <w:rPr>
                <w:sz w:val="24"/>
                <w:szCs w:val="24"/>
              </w:rPr>
              <w:t>Immune Regulatory Supplements from Indigenous Edible Herbs and Vegetables for Prevention and Management of COVID-19</w:t>
            </w:r>
            <w:r w:rsidR="00462671">
              <w:rPr>
                <w:sz w:val="24"/>
                <w:szCs w:val="24"/>
              </w:rPr>
              <w:t xml:space="preserve"> (NRF Funded).</w:t>
            </w:r>
          </w:p>
          <w:p w14:paraId="2DEE2D1A" w14:textId="57562548" w:rsidR="002F0CEC" w:rsidRDefault="002F0CEC" w:rsidP="002F0CEC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 w:val="24"/>
                <w:szCs w:val="24"/>
              </w:rPr>
            </w:pPr>
            <w:r w:rsidRPr="00CA50E5">
              <w:rPr>
                <w:sz w:val="24"/>
                <w:szCs w:val="24"/>
              </w:rPr>
              <w:t>Participated in Field research work with the University of Nairobi at Kibwezi County to access the nutritional level of Children</w:t>
            </w:r>
            <w:r>
              <w:rPr>
                <w:sz w:val="24"/>
                <w:szCs w:val="24"/>
              </w:rPr>
              <w:t>.</w:t>
            </w:r>
          </w:p>
          <w:p w14:paraId="1EE10F27" w14:textId="2429DD8D" w:rsidR="00412BAA" w:rsidRPr="002F0CEC" w:rsidRDefault="00412BAA" w:rsidP="002F0CEC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Attended the </w:t>
            </w:r>
            <w:r w:rsidR="00E169D6">
              <w:rPr>
                <w:sz w:val="24"/>
                <w:szCs w:val="24"/>
              </w:rPr>
              <w:t xml:space="preserve">general </w:t>
            </w:r>
            <w:r>
              <w:rPr>
                <w:sz w:val="24"/>
                <w:szCs w:val="24"/>
              </w:rPr>
              <w:t>Quality Management Systems training (QMS).</w:t>
            </w:r>
          </w:p>
          <w:p w14:paraId="7BE94546" w14:textId="40DBE080" w:rsidR="005161E1" w:rsidRPr="002F0CEC" w:rsidRDefault="0077199A" w:rsidP="002F0CEC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 w:val="24"/>
                <w:szCs w:val="24"/>
              </w:rPr>
            </w:pPr>
            <w:r w:rsidRPr="00CA50E5">
              <w:rPr>
                <w:sz w:val="24"/>
                <w:szCs w:val="24"/>
              </w:rPr>
              <w:t>Participated in clinical work to improve the health of the community eg I participated in the polio vaccine campaign in our locality</w:t>
            </w:r>
            <w:r w:rsidR="002852C8" w:rsidRPr="00CA50E5">
              <w:rPr>
                <w:sz w:val="24"/>
                <w:szCs w:val="24"/>
              </w:rPr>
              <w:t xml:space="preserve"> in year 2016.</w:t>
            </w:r>
          </w:p>
          <w:p w14:paraId="17BE53DE" w14:textId="4AC94F78" w:rsidR="0077199A" w:rsidRDefault="0077199A" w:rsidP="005161E1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 w:val="24"/>
                <w:szCs w:val="24"/>
              </w:rPr>
            </w:pPr>
            <w:r w:rsidRPr="00CA50E5">
              <w:rPr>
                <w:sz w:val="24"/>
                <w:szCs w:val="24"/>
              </w:rPr>
              <w:lastRenderedPageBreak/>
              <w:t>Attended my industrial attachment at Ngere Tea Factory</w:t>
            </w:r>
            <w:r w:rsidR="002852C8" w:rsidRPr="00CA50E5">
              <w:rPr>
                <w:sz w:val="24"/>
                <w:szCs w:val="24"/>
              </w:rPr>
              <w:t xml:space="preserve"> </w:t>
            </w:r>
            <w:r w:rsidRPr="00CA50E5">
              <w:rPr>
                <w:sz w:val="24"/>
                <w:szCs w:val="24"/>
              </w:rPr>
              <w:t>(K T D A)</w:t>
            </w:r>
            <w:r w:rsidR="002852C8" w:rsidRPr="00CA50E5">
              <w:rPr>
                <w:sz w:val="24"/>
                <w:szCs w:val="24"/>
              </w:rPr>
              <w:t>.</w:t>
            </w:r>
          </w:p>
          <w:p w14:paraId="27FA90C0" w14:textId="441825FE" w:rsidR="00F42E74" w:rsidRDefault="00F42E74" w:rsidP="00F42E74">
            <w:pPr>
              <w:spacing w:line="360" w:lineRule="auto"/>
              <w:rPr>
                <w:sz w:val="24"/>
                <w:szCs w:val="24"/>
              </w:rPr>
            </w:pPr>
          </w:p>
          <w:p w14:paraId="6D765411" w14:textId="6F84055C" w:rsidR="00F42E74" w:rsidRDefault="00F42E74" w:rsidP="00F42E74">
            <w:pPr>
              <w:spacing w:line="360" w:lineRule="auto"/>
              <w:rPr>
                <w:sz w:val="24"/>
                <w:szCs w:val="24"/>
              </w:rPr>
            </w:pPr>
          </w:p>
          <w:p w14:paraId="36CE9DEC" w14:textId="77777777" w:rsidR="00F42E74" w:rsidRPr="00F42E74" w:rsidRDefault="00F42E74" w:rsidP="00F42E74">
            <w:pPr>
              <w:spacing w:line="360" w:lineRule="auto"/>
              <w:rPr>
                <w:sz w:val="24"/>
                <w:szCs w:val="24"/>
              </w:rPr>
            </w:pPr>
          </w:p>
          <w:p w14:paraId="3E41EC67" w14:textId="05AC899E" w:rsidR="008C3650" w:rsidRPr="00CA50E5" w:rsidRDefault="008C3650" w:rsidP="00E640AF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92D050"/>
              <w:spacing w:line="360" w:lineRule="auto"/>
              <w:rPr>
                <w:b/>
                <w:sz w:val="24"/>
                <w:szCs w:val="24"/>
              </w:rPr>
            </w:pPr>
            <w:r w:rsidRPr="00CA50E5">
              <w:rPr>
                <w:b/>
                <w:bCs/>
                <w:sz w:val="24"/>
                <w:szCs w:val="24"/>
              </w:rPr>
              <w:t>EMPLOYMENT</w:t>
            </w:r>
          </w:p>
          <w:p w14:paraId="42E5298C" w14:textId="5AF25B26" w:rsidR="00437B36" w:rsidRPr="00CA50E5" w:rsidRDefault="008C3650" w:rsidP="006025E8">
            <w:pPr>
              <w:spacing w:after="80" w:line="360" w:lineRule="auto"/>
              <w:jc w:val="both"/>
              <w:rPr>
                <w:bCs/>
                <w:sz w:val="24"/>
                <w:szCs w:val="24"/>
              </w:rPr>
            </w:pPr>
            <w:r w:rsidRPr="00CA50E5">
              <w:rPr>
                <w:bCs/>
                <w:sz w:val="24"/>
                <w:szCs w:val="24"/>
              </w:rPr>
              <w:t>Working at Kenya Bureau of Standards (KEBS) as a Bio- Chemist Analyst in Food and Agriculture Laboratory in Testing Department.</w:t>
            </w:r>
          </w:p>
          <w:p w14:paraId="6C77B114" w14:textId="77777777" w:rsidR="0086646C" w:rsidRPr="00CA50E5" w:rsidRDefault="0086646C" w:rsidP="00E640AF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92D050"/>
              <w:spacing w:line="360" w:lineRule="auto"/>
              <w:rPr>
                <w:b/>
                <w:sz w:val="24"/>
                <w:szCs w:val="24"/>
              </w:rPr>
            </w:pPr>
            <w:r w:rsidRPr="00CA50E5">
              <w:rPr>
                <w:b/>
                <w:bCs/>
                <w:sz w:val="24"/>
                <w:szCs w:val="24"/>
              </w:rPr>
              <w:t>OTHER JOBS INCLUDE:</w:t>
            </w:r>
          </w:p>
          <w:p w14:paraId="0AD359C7" w14:textId="7F855BA9" w:rsidR="002852C8" w:rsidRDefault="002852C8" w:rsidP="00E640AF">
            <w:pPr>
              <w:spacing w:line="360" w:lineRule="auto"/>
              <w:rPr>
                <w:sz w:val="24"/>
                <w:szCs w:val="24"/>
              </w:rPr>
            </w:pPr>
            <w:r w:rsidRPr="00CA50E5">
              <w:rPr>
                <w:sz w:val="24"/>
                <w:szCs w:val="24"/>
              </w:rPr>
              <w:t>Employed by the Board of Governors in Mbugiti Secondary School taught Chemistry, Biology, Mathematics and Agriculture studies where I Agriculture subject project.</w:t>
            </w:r>
            <w:r w:rsidR="0012344F">
              <w:rPr>
                <w:sz w:val="24"/>
                <w:szCs w:val="24"/>
              </w:rPr>
              <w:t xml:space="preserve"> </w:t>
            </w:r>
          </w:p>
          <w:p w14:paraId="64446AE6" w14:textId="194F3FC2" w:rsidR="00B259DB" w:rsidRDefault="00B259DB" w:rsidP="00B259DB">
            <w:pPr>
              <w:spacing w:line="360" w:lineRule="auto"/>
              <w:rPr>
                <w:sz w:val="24"/>
                <w:szCs w:val="24"/>
              </w:rPr>
            </w:pPr>
            <w:r w:rsidRPr="00CA50E5">
              <w:rPr>
                <w:sz w:val="24"/>
                <w:szCs w:val="24"/>
              </w:rPr>
              <w:t>Employed at Kanunga Secondary as a B.O.G Teacher taught Mathematics and Chemistry.</w:t>
            </w:r>
          </w:p>
          <w:p w14:paraId="104DB16C" w14:textId="77777777" w:rsidR="00B259DB" w:rsidRPr="00CA50E5" w:rsidRDefault="00B259DB" w:rsidP="00B259DB">
            <w:pPr>
              <w:spacing w:line="360" w:lineRule="auto"/>
              <w:rPr>
                <w:sz w:val="24"/>
                <w:szCs w:val="24"/>
              </w:rPr>
            </w:pPr>
          </w:p>
          <w:p w14:paraId="6927EED9" w14:textId="2F0AB3E6" w:rsidR="002852C8" w:rsidRPr="00CA50E5" w:rsidRDefault="002852C8" w:rsidP="00E640AF">
            <w:pPr>
              <w:spacing w:line="360" w:lineRule="auto"/>
              <w:rPr>
                <w:sz w:val="24"/>
                <w:szCs w:val="24"/>
              </w:rPr>
            </w:pPr>
            <w:r w:rsidRPr="00CA50E5">
              <w:rPr>
                <w:sz w:val="24"/>
                <w:szCs w:val="24"/>
              </w:rPr>
              <w:t>Employed by the PTA Mbugiti Primary school taught computer studies, mathematics and science.</w:t>
            </w:r>
          </w:p>
          <w:p w14:paraId="7DE33334" w14:textId="180128C2" w:rsidR="003B24F9" w:rsidRPr="00023416" w:rsidRDefault="00F73079" w:rsidP="00E640AF">
            <w:pPr>
              <w:snapToGrid w:val="0"/>
              <w:spacing w:after="60" w:line="360" w:lineRule="auto"/>
              <w:rPr>
                <w:bCs/>
                <w:sz w:val="24"/>
                <w:szCs w:val="24"/>
              </w:rPr>
            </w:pPr>
            <w:r w:rsidRPr="00023416">
              <w:rPr>
                <w:bCs/>
                <w:sz w:val="24"/>
                <w:szCs w:val="24"/>
              </w:rPr>
              <w:t xml:space="preserve">All of my work </w:t>
            </w:r>
            <w:r w:rsidR="008A4328" w:rsidRPr="00023416">
              <w:rPr>
                <w:bCs/>
                <w:sz w:val="24"/>
                <w:szCs w:val="24"/>
              </w:rPr>
              <w:t>experience has</w:t>
            </w:r>
            <w:r w:rsidRPr="00023416">
              <w:rPr>
                <w:bCs/>
                <w:sz w:val="24"/>
                <w:szCs w:val="24"/>
              </w:rPr>
              <w:t xml:space="preserve"> involved </w:t>
            </w:r>
            <w:r w:rsidR="008A4328" w:rsidRPr="00023416">
              <w:rPr>
                <w:bCs/>
                <w:sz w:val="24"/>
                <w:szCs w:val="24"/>
              </w:rPr>
              <w:t>working within a tea</w:t>
            </w:r>
            <w:r w:rsidR="00AF1AFF" w:rsidRPr="00023416">
              <w:rPr>
                <w:bCs/>
                <w:sz w:val="24"/>
                <w:szCs w:val="24"/>
              </w:rPr>
              <w:t>m</w:t>
            </w:r>
            <w:r w:rsidR="0012344F" w:rsidRPr="00023416">
              <w:rPr>
                <w:bCs/>
                <w:sz w:val="24"/>
                <w:szCs w:val="24"/>
              </w:rPr>
              <w:t xml:space="preserve"> -</w:t>
            </w:r>
            <w:r w:rsidR="008A4328" w:rsidRPr="00023416">
              <w:rPr>
                <w:bCs/>
                <w:sz w:val="24"/>
                <w:szCs w:val="24"/>
              </w:rPr>
              <w:t>based culture. This involved planning, organisation, coordination and commitment.</w:t>
            </w:r>
          </w:p>
          <w:p w14:paraId="1030511F" w14:textId="77777777" w:rsidR="0086646C" w:rsidRPr="00CA50E5" w:rsidRDefault="0086646C" w:rsidP="00E640AF">
            <w:pPr>
              <w:snapToGrid w:val="0"/>
              <w:spacing w:after="60" w:line="360" w:lineRule="auto"/>
              <w:rPr>
                <w:b/>
                <w:sz w:val="24"/>
                <w:szCs w:val="24"/>
                <w:u w:val="double"/>
              </w:rPr>
            </w:pPr>
          </w:p>
          <w:p w14:paraId="28A4D639" w14:textId="77777777" w:rsidR="00060040" w:rsidRPr="00CA50E5" w:rsidRDefault="00060040" w:rsidP="00E640AF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92D050"/>
              <w:spacing w:line="360" w:lineRule="auto"/>
              <w:rPr>
                <w:b/>
                <w:sz w:val="24"/>
                <w:szCs w:val="24"/>
              </w:rPr>
            </w:pPr>
            <w:r w:rsidRPr="00CA50E5">
              <w:rPr>
                <w:b/>
                <w:bCs/>
                <w:sz w:val="24"/>
                <w:szCs w:val="24"/>
              </w:rPr>
              <w:t xml:space="preserve">EDUCATION AND </w:t>
            </w:r>
            <w:r w:rsidRPr="00CA50E5">
              <w:rPr>
                <w:b/>
                <w:sz w:val="24"/>
                <w:szCs w:val="24"/>
              </w:rPr>
              <w:t>QUALIFICATIONS</w:t>
            </w:r>
          </w:p>
          <w:p w14:paraId="4496F4E1" w14:textId="320DD4E7" w:rsidR="00C127A5" w:rsidRPr="00CA50E5" w:rsidRDefault="00C127A5" w:rsidP="00E640AF">
            <w:pPr>
              <w:spacing w:before="240" w:line="360" w:lineRule="auto"/>
              <w:rPr>
                <w:sz w:val="24"/>
                <w:szCs w:val="24"/>
              </w:rPr>
            </w:pPr>
            <w:r w:rsidRPr="00CA50E5">
              <w:rPr>
                <w:sz w:val="24"/>
                <w:szCs w:val="24"/>
              </w:rPr>
              <w:t>PhD in Food Safety and Quality (University of Nairobi College of Agriculture and Veterinary Services).</w:t>
            </w:r>
          </w:p>
          <w:p w14:paraId="3F6DC738" w14:textId="79F8231A" w:rsidR="00C127A5" w:rsidRPr="00CA50E5" w:rsidRDefault="00C127A5" w:rsidP="00E640AF">
            <w:pPr>
              <w:spacing w:before="240" w:line="360" w:lineRule="auto"/>
              <w:rPr>
                <w:sz w:val="24"/>
                <w:szCs w:val="24"/>
              </w:rPr>
            </w:pPr>
            <w:r w:rsidRPr="00CA50E5">
              <w:rPr>
                <w:sz w:val="24"/>
                <w:szCs w:val="24"/>
              </w:rPr>
              <w:t>M</w:t>
            </w:r>
            <w:r w:rsidR="0025236C">
              <w:rPr>
                <w:sz w:val="24"/>
                <w:szCs w:val="24"/>
              </w:rPr>
              <w:t>.</w:t>
            </w:r>
            <w:r w:rsidRPr="00CA50E5">
              <w:rPr>
                <w:sz w:val="24"/>
                <w:szCs w:val="24"/>
              </w:rPr>
              <w:t>sc in Food Safety and Quality (University of Nairobi College of Agriculture and Veterinary Services).</w:t>
            </w:r>
          </w:p>
          <w:p w14:paraId="13265DC3" w14:textId="77777777" w:rsidR="00C127A5" w:rsidRPr="00CA50E5" w:rsidRDefault="00C127A5" w:rsidP="00E640AF">
            <w:pPr>
              <w:spacing w:line="360" w:lineRule="auto"/>
              <w:rPr>
                <w:sz w:val="24"/>
                <w:szCs w:val="24"/>
              </w:rPr>
            </w:pPr>
          </w:p>
          <w:p w14:paraId="384CF9B6" w14:textId="3F679C93" w:rsidR="00C127A5" w:rsidRPr="00CA50E5" w:rsidRDefault="00C127A5" w:rsidP="00E640AF">
            <w:pPr>
              <w:spacing w:line="360" w:lineRule="auto"/>
              <w:rPr>
                <w:sz w:val="24"/>
                <w:szCs w:val="24"/>
              </w:rPr>
            </w:pPr>
            <w:r w:rsidRPr="00CA50E5">
              <w:rPr>
                <w:sz w:val="24"/>
                <w:szCs w:val="24"/>
              </w:rPr>
              <w:t>B</w:t>
            </w:r>
            <w:r w:rsidR="0025236C">
              <w:rPr>
                <w:sz w:val="24"/>
                <w:szCs w:val="24"/>
              </w:rPr>
              <w:t>.</w:t>
            </w:r>
            <w:r w:rsidRPr="00CA50E5">
              <w:rPr>
                <w:sz w:val="24"/>
                <w:szCs w:val="24"/>
              </w:rPr>
              <w:t xml:space="preserve">sc in Food Science and Nutrition </w:t>
            </w:r>
            <w:r w:rsidR="00335300" w:rsidRPr="00CA50E5">
              <w:rPr>
                <w:sz w:val="24"/>
                <w:szCs w:val="24"/>
              </w:rPr>
              <w:t>(2</w:t>
            </w:r>
            <w:r w:rsidR="00E76992" w:rsidRPr="00CA50E5">
              <w:rPr>
                <w:sz w:val="24"/>
                <w:szCs w:val="24"/>
                <w:vertAlign w:val="superscript"/>
              </w:rPr>
              <w:t>nd</w:t>
            </w:r>
            <w:r w:rsidR="00335300" w:rsidRPr="00CA50E5">
              <w:rPr>
                <w:sz w:val="24"/>
                <w:szCs w:val="24"/>
              </w:rPr>
              <w:t xml:space="preserve"> class upper division)</w:t>
            </w:r>
            <w:r w:rsidR="00E76992" w:rsidRPr="00CA50E5">
              <w:rPr>
                <w:sz w:val="24"/>
                <w:szCs w:val="24"/>
              </w:rPr>
              <w:t xml:space="preserve"> </w:t>
            </w:r>
            <w:r w:rsidRPr="00CA50E5">
              <w:rPr>
                <w:sz w:val="24"/>
                <w:szCs w:val="24"/>
              </w:rPr>
              <w:t>(Meru University of Science and Technology)</w:t>
            </w:r>
          </w:p>
          <w:p w14:paraId="50792CF2" w14:textId="77777777" w:rsidR="00335300" w:rsidRPr="00CA50E5" w:rsidRDefault="00335300" w:rsidP="00E640AF">
            <w:pPr>
              <w:spacing w:line="360" w:lineRule="auto"/>
              <w:rPr>
                <w:sz w:val="24"/>
                <w:szCs w:val="24"/>
              </w:rPr>
            </w:pPr>
          </w:p>
          <w:p w14:paraId="251F13BA" w14:textId="3B57CADA" w:rsidR="00C127A5" w:rsidRPr="00CA50E5" w:rsidRDefault="00C127A5" w:rsidP="00E640AF">
            <w:pPr>
              <w:spacing w:line="360" w:lineRule="auto"/>
              <w:rPr>
                <w:sz w:val="24"/>
                <w:szCs w:val="24"/>
              </w:rPr>
            </w:pPr>
            <w:r w:rsidRPr="00CA50E5">
              <w:rPr>
                <w:sz w:val="24"/>
                <w:szCs w:val="24"/>
              </w:rPr>
              <w:t>N</w:t>
            </w:r>
            <w:r w:rsidR="00335300" w:rsidRPr="00CA50E5">
              <w:rPr>
                <w:sz w:val="24"/>
                <w:szCs w:val="24"/>
              </w:rPr>
              <w:t>dakaini</w:t>
            </w:r>
            <w:r w:rsidRPr="00CA50E5">
              <w:rPr>
                <w:sz w:val="24"/>
                <w:szCs w:val="24"/>
              </w:rPr>
              <w:t xml:space="preserve"> </w:t>
            </w:r>
            <w:r w:rsidR="00335300" w:rsidRPr="00CA50E5">
              <w:rPr>
                <w:sz w:val="24"/>
                <w:szCs w:val="24"/>
              </w:rPr>
              <w:t xml:space="preserve">Day Mixed </w:t>
            </w:r>
            <w:r w:rsidRPr="00CA50E5">
              <w:rPr>
                <w:sz w:val="24"/>
                <w:szCs w:val="24"/>
              </w:rPr>
              <w:t>S</w:t>
            </w:r>
            <w:r w:rsidR="00335300" w:rsidRPr="00CA50E5">
              <w:rPr>
                <w:sz w:val="24"/>
                <w:szCs w:val="24"/>
              </w:rPr>
              <w:t>econdary</w:t>
            </w:r>
            <w:r w:rsidRPr="00CA50E5">
              <w:rPr>
                <w:sz w:val="24"/>
                <w:szCs w:val="24"/>
              </w:rPr>
              <w:t xml:space="preserve"> </w:t>
            </w:r>
            <w:r w:rsidR="00335300" w:rsidRPr="00CA50E5">
              <w:rPr>
                <w:sz w:val="24"/>
                <w:szCs w:val="24"/>
              </w:rPr>
              <w:t>School</w:t>
            </w:r>
            <w:r w:rsidRPr="00CA50E5">
              <w:rPr>
                <w:sz w:val="24"/>
                <w:szCs w:val="24"/>
              </w:rPr>
              <w:t xml:space="preserve">    mean grade B</w:t>
            </w:r>
          </w:p>
          <w:p w14:paraId="7D924B3E" w14:textId="77777777" w:rsidR="00335300" w:rsidRPr="00CA50E5" w:rsidRDefault="00335300" w:rsidP="00E640AF">
            <w:pPr>
              <w:spacing w:line="360" w:lineRule="auto"/>
              <w:rPr>
                <w:sz w:val="24"/>
                <w:szCs w:val="24"/>
              </w:rPr>
            </w:pPr>
          </w:p>
          <w:p w14:paraId="34449BB1" w14:textId="39715806" w:rsidR="00C127A5" w:rsidRPr="00CA50E5" w:rsidRDefault="00C127A5" w:rsidP="00E640AF">
            <w:pPr>
              <w:spacing w:line="360" w:lineRule="auto"/>
              <w:rPr>
                <w:sz w:val="24"/>
                <w:szCs w:val="24"/>
              </w:rPr>
            </w:pPr>
            <w:r w:rsidRPr="00CA50E5">
              <w:rPr>
                <w:sz w:val="24"/>
                <w:szCs w:val="24"/>
              </w:rPr>
              <w:t xml:space="preserve"> M</w:t>
            </w:r>
            <w:r w:rsidR="00335300" w:rsidRPr="00CA50E5">
              <w:rPr>
                <w:sz w:val="24"/>
                <w:szCs w:val="24"/>
              </w:rPr>
              <w:t xml:space="preserve">bugiti </w:t>
            </w:r>
            <w:r w:rsidRPr="00CA50E5">
              <w:rPr>
                <w:sz w:val="24"/>
                <w:szCs w:val="24"/>
              </w:rPr>
              <w:t>P</w:t>
            </w:r>
            <w:r w:rsidR="00335300" w:rsidRPr="00CA50E5">
              <w:rPr>
                <w:sz w:val="24"/>
                <w:szCs w:val="24"/>
              </w:rPr>
              <w:t>rimary</w:t>
            </w:r>
            <w:r w:rsidRPr="00CA50E5">
              <w:rPr>
                <w:sz w:val="24"/>
                <w:szCs w:val="24"/>
              </w:rPr>
              <w:t xml:space="preserve"> S</w:t>
            </w:r>
            <w:r w:rsidR="00335300" w:rsidRPr="00CA50E5">
              <w:rPr>
                <w:sz w:val="24"/>
                <w:szCs w:val="24"/>
              </w:rPr>
              <w:t>chool</w:t>
            </w:r>
            <w:r w:rsidRPr="00CA50E5">
              <w:rPr>
                <w:sz w:val="24"/>
                <w:szCs w:val="24"/>
              </w:rPr>
              <w:t xml:space="preserve">      mean grade   B.</w:t>
            </w:r>
          </w:p>
          <w:p w14:paraId="0EBDD28E" w14:textId="3A73654A" w:rsidR="00A43427" w:rsidRDefault="00A43427" w:rsidP="00E640AF">
            <w:pPr>
              <w:spacing w:before="240" w:line="360" w:lineRule="auto"/>
              <w:rPr>
                <w:sz w:val="24"/>
                <w:szCs w:val="24"/>
              </w:rPr>
            </w:pPr>
          </w:p>
          <w:p w14:paraId="78019D86" w14:textId="71050F1E" w:rsidR="00D93447" w:rsidRDefault="00D93447" w:rsidP="00E640AF">
            <w:pPr>
              <w:spacing w:before="240" w:line="360" w:lineRule="auto"/>
              <w:rPr>
                <w:sz w:val="24"/>
                <w:szCs w:val="24"/>
              </w:rPr>
            </w:pPr>
          </w:p>
          <w:p w14:paraId="6A21F266" w14:textId="77777777" w:rsidR="00D93447" w:rsidRPr="00CA50E5" w:rsidRDefault="00D93447" w:rsidP="00E640AF">
            <w:pPr>
              <w:spacing w:before="240" w:line="360" w:lineRule="auto"/>
              <w:rPr>
                <w:sz w:val="24"/>
                <w:szCs w:val="24"/>
              </w:rPr>
            </w:pPr>
          </w:p>
          <w:p w14:paraId="32EF566B" w14:textId="6B9728B4" w:rsidR="001763D8" w:rsidRPr="00CA50E5" w:rsidRDefault="001763D8" w:rsidP="001763D8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92D050"/>
              <w:spacing w:line="360" w:lineRule="auto"/>
              <w:rPr>
                <w:b/>
                <w:sz w:val="24"/>
                <w:szCs w:val="24"/>
              </w:rPr>
            </w:pPr>
            <w:r w:rsidRPr="00CA50E5">
              <w:rPr>
                <w:b/>
                <w:bCs/>
                <w:sz w:val="24"/>
                <w:szCs w:val="24"/>
              </w:rPr>
              <w:t>PUBLICATIONS</w:t>
            </w:r>
          </w:p>
          <w:p w14:paraId="234349B6" w14:textId="58BA1933" w:rsidR="00A43427" w:rsidRDefault="001763D8" w:rsidP="00E640AF">
            <w:pPr>
              <w:spacing w:before="240" w:line="360" w:lineRule="auto"/>
              <w:rPr>
                <w:bCs/>
                <w:sz w:val="24"/>
                <w:szCs w:val="24"/>
              </w:rPr>
            </w:pPr>
            <w:r w:rsidRPr="00CA50E5">
              <w:rPr>
                <w:sz w:val="24"/>
                <w:szCs w:val="24"/>
              </w:rPr>
              <w:t xml:space="preserve">Wanjiru </w:t>
            </w:r>
            <w:r w:rsidRPr="00CA50E5">
              <w:rPr>
                <w:i/>
                <w:iCs/>
                <w:sz w:val="24"/>
                <w:szCs w:val="24"/>
              </w:rPr>
              <w:t>et al</w:t>
            </w:r>
            <w:r w:rsidR="00A37347">
              <w:rPr>
                <w:sz w:val="24"/>
                <w:szCs w:val="24"/>
              </w:rPr>
              <w:t>.,</w:t>
            </w:r>
            <w:r w:rsidRPr="00CA50E5">
              <w:rPr>
                <w:sz w:val="24"/>
                <w:szCs w:val="24"/>
              </w:rPr>
              <w:t>2020;</w:t>
            </w:r>
            <w:r w:rsidRPr="00CA50E5">
              <w:rPr>
                <w:b/>
                <w:sz w:val="24"/>
                <w:szCs w:val="24"/>
              </w:rPr>
              <w:t xml:space="preserve"> </w:t>
            </w:r>
            <w:r w:rsidRPr="00CA50E5">
              <w:rPr>
                <w:bCs/>
                <w:sz w:val="24"/>
                <w:szCs w:val="24"/>
              </w:rPr>
              <w:t>Moisture and aflatoxin contents of Kenyan market peanuts and decontamination with water, lime and ultraviolet radiation treatments.</w:t>
            </w:r>
          </w:p>
          <w:p w14:paraId="11EC3856" w14:textId="28DFE157" w:rsidR="009E3159" w:rsidRDefault="009E3159" w:rsidP="009E3159">
            <w:pPr>
              <w:spacing w:before="240" w:line="36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Wanjiru </w:t>
            </w:r>
            <w:r w:rsidRPr="00A37347">
              <w:rPr>
                <w:bCs/>
                <w:i/>
                <w:iCs/>
                <w:sz w:val="24"/>
                <w:szCs w:val="24"/>
              </w:rPr>
              <w:t>at al.,</w:t>
            </w:r>
            <w:r>
              <w:rPr>
                <w:bCs/>
                <w:sz w:val="24"/>
                <w:szCs w:val="24"/>
              </w:rPr>
              <w:t xml:space="preserve"> 2022; F</w:t>
            </w:r>
            <w:r w:rsidRPr="009E3159">
              <w:rPr>
                <w:bCs/>
                <w:sz w:val="24"/>
                <w:szCs w:val="24"/>
              </w:rPr>
              <w:t>ood safety issues across the food chain and the contaminants</w:t>
            </w:r>
            <w:r w:rsidR="00723EDA">
              <w:rPr>
                <w:bCs/>
                <w:sz w:val="24"/>
                <w:szCs w:val="24"/>
              </w:rPr>
              <w:t xml:space="preserve"> </w:t>
            </w:r>
            <w:r w:rsidRPr="009E3159">
              <w:rPr>
                <w:bCs/>
                <w:sz w:val="24"/>
                <w:szCs w:val="24"/>
              </w:rPr>
              <w:t>involved</w:t>
            </w:r>
            <w:r w:rsidR="00723EDA">
              <w:rPr>
                <w:bCs/>
                <w:sz w:val="24"/>
                <w:szCs w:val="24"/>
              </w:rPr>
              <w:t>.</w:t>
            </w:r>
          </w:p>
          <w:p w14:paraId="2FD4980E" w14:textId="6EB5FA5E" w:rsidR="00A37347" w:rsidRPr="00CA50E5" w:rsidRDefault="00A37347" w:rsidP="00E10DAE">
            <w:pPr>
              <w:spacing w:before="240" w:line="36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Wanjiru </w:t>
            </w:r>
            <w:r w:rsidRPr="00A37347">
              <w:rPr>
                <w:bCs/>
                <w:i/>
                <w:iCs/>
                <w:sz w:val="24"/>
                <w:szCs w:val="24"/>
              </w:rPr>
              <w:t>at al.,</w:t>
            </w:r>
            <w:r>
              <w:rPr>
                <w:bCs/>
                <w:sz w:val="24"/>
                <w:szCs w:val="24"/>
              </w:rPr>
              <w:t xml:space="preserve"> 2022; </w:t>
            </w:r>
            <w:r w:rsidR="00E10DAE" w:rsidRPr="00E10DAE">
              <w:rPr>
                <w:bCs/>
                <w:sz w:val="24"/>
                <w:szCs w:val="24"/>
              </w:rPr>
              <w:t>risk mitigation of aflatoxin contamination in maize and its food</w:t>
            </w:r>
            <w:r w:rsidR="00E10DAE">
              <w:rPr>
                <w:bCs/>
                <w:sz w:val="24"/>
                <w:szCs w:val="24"/>
              </w:rPr>
              <w:t xml:space="preserve"> </w:t>
            </w:r>
            <w:r w:rsidR="00E10DAE" w:rsidRPr="00E10DAE">
              <w:rPr>
                <w:bCs/>
                <w:sz w:val="24"/>
                <w:szCs w:val="24"/>
              </w:rPr>
              <w:t>and feed products</w:t>
            </w:r>
            <w:r w:rsidR="00E10DAE">
              <w:rPr>
                <w:bCs/>
                <w:sz w:val="24"/>
                <w:szCs w:val="24"/>
              </w:rPr>
              <w:t>.</w:t>
            </w:r>
          </w:p>
          <w:p w14:paraId="75629610" w14:textId="77777777" w:rsidR="00853686" w:rsidRPr="00CA50E5" w:rsidRDefault="00853686" w:rsidP="00E640AF">
            <w:pPr>
              <w:spacing w:before="240" w:line="360" w:lineRule="auto"/>
              <w:rPr>
                <w:sz w:val="24"/>
                <w:szCs w:val="24"/>
              </w:rPr>
            </w:pPr>
          </w:p>
          <w:p w14:paraId="3BA03BA8" w14:textId="77777777" w:rsidR="00705639" w:rsidRPr="00CA50E5" w:rsidRDefault="00060040" w:rsidP="00E640AF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92D050"/>
              <w:spacing w:line="360" w:lineRule="auto"/>
              <w:rPr>
                <w:b/>
                <w:bCs/>
                <w:sz w:val="24"/>
                <w:szCs w:val="24"/>
              </w:rPr>
            </w:pPr>
            <w:r w:rsidRPr="00CA50E5">
              <w:rPr>
                <w:b/>
                <w:bCs/>
                <w:sz w:val="24"/>
                <w:szCs w:val="24"/>
              </w:rPr>
              <w:t>INTERESTS AND HOBBIES</w:t>
            </w:r>
          </w:p>
          <w:p w14:paraId="3FFD49A3" w14:textId="1DDF2DAF" w:rsidR="00705639" w:rsidRPr="00CA50E5" w:rsidRDefault="00705639" w:rsidP="005161E1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/>
                <w:sz w:val="24"/>
                <w:szCs w:val="24"/>
              </w:rPr>
            </w:pPr>
            <w:r w:rsidRPr="00CA50E5">
              <w:rPr>
                <w:rFonts w:ascii="Times New Roman"/>
                <w:sz w:val="24"/>
                <w:szCs w:val="24"/>
              </w:rPr>
              <w:t>Reading</w:t>
            </w:r>
            <w:r w:rsidR="00AF1AFF" w:rsidRPr="00CA50E5">
              <w:rPr>
                <w:rFonts w:ascii="Times New Roman"/>
                <w:sz w:val="24"/>
                <w:szCs w:val="24"/>
              </w:rPr>
              <w:t xml:space="preserve"> </w:t>
            </w:r>
            <w:r w:rsidRPr="00CA50E5">
              <w:rPr>
                <w:rFonts w:ascii="Times New Roman"/>
                <w:sz w:val="24"/>
                <w:szCs w:val="24"/>
              </w:rPr>
              <w:t>(Inspirational books)</w:t>
            </w:r>
          </w:p>
          <w:p w14:paraId="72FED904" w14:textId="77777777" w:rsidR="00705639" w:rsidRPr="00CA50E5" w:rsidRDefault="00C335A4" w:rsidP="005161E1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/>
                <w:sz w:val="24"/>
                <w:szCs w:val="24"/>
              </w:rPr>
            </w:pPr>
            <w:r w:rsidRPr="00CA50E5">
              <w:rPr>
                <w:rFonts w:ascii="Times New Roman"/>
                <w:sz w:val="24"/>
                <w:szCs w:val="24"/>
              </w:rPr>
              <w:t>Travelling</w:t>
            </w:r>
          </w:p>
          <w:p w14:paraId="35D85063" w14:textId="606F0E17" w:rsidR="00C335A4" w:rsidRPr="00CA50E5" w:rsidRDefault="00110206" w:rsidP="005161E1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Charity work</w:t>
            </w:r>
          </w:p>
          <w:p w14:paraId="30CD5B29" w14:textId="212B984B" w:rsidR="008837B3" w:rsidRDefault="008837B3" w:rsidP="00D93447">
            <w:pPr>
              <w:spacing w:line="360" w:lineRule="auto"/>
              <w:rPr>
                <w:sz w:val="24"/>
                <w:szCs w:val="24"/>
              </w:rPr>
            </w:pPr>
          </w:p>
          <w:p w14:paraId="207E38E6" w14:textId="25599AF9" w:rsidR="00510ADB" w:rsidRDefault="00510ADB" w:rsidP="00D93447">
            <w:pPr>
              <w:spacing w:line="360" w:lineRule="auto"/>
              <w:rPr>
                <w:sz w:val="24"/>
                <w:szCs w:val="24"/>
              </w:rPr>
            </w:pPr>
          </w:p>
          <w:p w14:paraId="799B0241" w14:textId="4AB27E39" w:rsidR="00510ADB" w:rsidRDefault="00510ADB" w:rsidP="00D93447">
            <w:pPr>
              <w:spacing w:line="360" w:lineRule="auto"/>
              <w:rPr>
                <w:sz w:val="24"/>
                <w:szCs w:val="24"/>
              </w:rPr>
            </w:pPr>
          </w:p>
          <w:p w14:paraId="3CA123A7" w14:textId="0CE19A6F" w:rsidR="00510ADB" w:rsidRDefault="00510ADB" w:rsidP="00D93447">
            <w:pPr>
              <w:spacing w:line="360" w:lineRule="auto"/>
              <w:rPr>
                <w:sz w:val="24"/>
                <w:szCs w:val="24"/>
              </w:rPr>
            </w:pPr>
          </w:p>
          <w:p w14:paraId="45EE42DB" w14:textId="60879DAE" w:rsidR="00510ADB" w:rsidRDefault="00510ADB" w:rsidP="00D93447">
            <w:pPr>
              <w:spacing w:line="360" w:lineRule="auto"/>
              <w:rPr>
                <w:sz w:val="24"/>
                <w:szCs w:val="24"/>
              </w:rPr>
            </w:pPr>
          </w:p>
          <w:p w14:paraId="4DB8F90C" w14:textId="4C371D39" w:rsidR="00510ADB" w:rsidRDefault="00510ADB" w:rsidP="00D93447">
            <w:pPr>
              <w:spacing w:line="360" w:lineRule="auto"/>
              <w:rPr>
                <w:sz w:val="24"/>
                <w:szCs w:val="24"/>
              </w:rPr>
            </w:pPr>
          </w:p>
          <w:p w14:paraId="7968E1B4" w14:textId="47A7B9F7" w:rsidR="00510ADB" w:rsidRDefault="00510ADB" w:rsidP="00D93447">
            <w:pPr>
              <w:spacing w:line="360" w:lineRule="auto"/>
              <w:rPr>
                <w:sz w:val="24"/>
                <w:szCs w:val="24"/>
              </w:rPr>
            </w:pPr>
          </w:p>
          <w:p w14:paraId="08961113" w14:textId="0019BF4D" w:rsidR="00510ADB" w:rsidRDefault="00510ADB" w:rsidP="00D93447">
            <w:pPr>
              <w:spacing w:line="360" w:lineRule="auto"/>
              <w:rPr>
                <w:sz w:val="24"/>
                <w:szCs w:val="24"/>
              </w:rPr>
            </w:pPr>
          </w:p>
          <w:p w14:paraId="76CCA5B1" w14:textId="23FD6466" w:rsidR="00510ADB" w:rsidRDefault="00510ADB" w:rsidP="00D93447">
            <w:pPr>
              <w:spacing w:line="360" w:lineRule="auto"/>
              <w:rPr>
                <w:sz w:val="24"/>
                <w:szCs w:val="24"/>
              </w:rPr>
            </w:pPr>
          </w:p>
          <w:p w14:paraId="4B01704D" w14:textId="113E0C3F" w:rsidR="00510ADB" w:rsidRDefault="00510ADB" w:rsidP="00D93447">
            <w:pPr>
              <w:spacing w:line="360" w:lineRule="auto"/>
              <w:rPr>
                <w:sz w:val="24"/>
                <w:szCs w:val="24"/>
              </w:rPr>
            </w:pPr>
          </w:p>
          <w:p w14:paraId="1468914D" w14:textId="0A9AE43C" w:rsidR="00510ADB" w:rsidRDefault="00510ADB" w:rsidP="00D93447">
            <w:pPr>
              <w:spacing w:line="360" w:lineRule="auto"/>
              <w:rPr>
                <w:sz w:val="24"/>
                <w:szCs w:val="24"/>
              </w:rPr>
            </w:pPr>
          </w:p>
          <w:p w14:paraId="73327A2E" w14:textId="7286333D" w:rsidR="00510ADB" w:rsidRDefault="00510ADB" w:rsidP="00D93447">
            <w:pPr>
              <w:spacing w:line="360" w:lineRule="auto"/>
              <w:rPr>
                <w:sz w:val="24"/>
                <w:szCs w:val="24"/>
              </w:rPr>
            </w:pPr>
          </w:p>
          <w:p w14:paraId="2168A72B" w14:textId="46E1E7C6" w:rsidR="00510ADB" w:rsidRDefault="00510ADB" w:rsidP="00D93447">
            <w:pPr>
              <w:spacing w:line="360" w:lineRule="auto"/>
              <w:rPr>
                <w:sz w:val="24"/>
                <w:szCs w:val="24"/>
              </w:rPr>
            </w:pPr>
          </w:p>
          <w:p w14:paraId="638577E3" w14:textId="12551AF5" w:rsidR="00510ADB" w:rsidRDefault="00510ADB" w:rsidP="00D93447">
            <w:pPr>
              <w:spacing w:line="360" w:lineRule="auto"/>
              <w:rPr>
                <w:sz w:val="24"/>
                <w:szCs w:val="24"/>
              </w:rPr>
            </w:pPr>
          </w:p>
          <w:p w14:paraId="65F7D429" w14:textId="6F931AB5" w:rsidR="00510ADB" w:rsidRDefault="00510ADB" w:rsidP="00D93447">
            <w:pPr>
              <w:spacing w:line="360" w:lineRule="auto"/>
              <w:rPr>
                <w:sz w:val="24"/>
                <w:szCs w:val="24"/>
              </w:rPr>
            </w:pPr>
          </w:p>
          <w:p w14:paraId="79748E95" w14:textId="078EDBA6" w:rsidR="00510ADB" w:rsidRDefault="00510ADB" w:rsidP="00D93447">
            <w:pPr>
              <w:spacing w:line="360" w:lineRule="auto"/>
              <w:rPr>
                <w:sz w:val="24"/>
                <w:szCs w:val="24"/>
              </w:rPr>
            </w:pPr>
          </w:p>
          <w:p w14:paraId="0E8D29FA" w14:textId="589017E9" w:rsidR="00510ADB" w:rsidRDefault="00510ADB" w:rsidP="00D93447">
            <w:pPr>
              <w:spacing w:line="360" w:lineRule="auto"/>
              <w:rPr>
                <w:sz w:val="24"/>
                <w:szCs w:val="24"/>
              </w:rPr>
            </w:pPr>
          </w:p>
          <w:p w14:paraId="2AF23969" w14:textId="29913CF9" w:rsidR="00510ADB" w:rsidRDefault="00510ADB" w:rsidP="00D93447">
            <w:pPr>
              <w:spacing w:line="360" w:lineRule="auto"/>
              <w:rPr>
                <w:sz w:val="24"/>
                <w:szCs w:val="24"/>
              </w:rPr>
            </w:pPr>
          </w:p>
          <w:p w14:paraId="43DCEF67" w14:textId="0DD91F2F" w:rsidR="00510ADB" w:rsidRDefault="00510ADB" w:rsidP="00D93447">
            <w:pPr>
              <w:spacing w:line="360" w:lineRule="auto"/>
              <w:rPr>
                <w:sz w:val="24"/>
                <w:szCs w:val="24"/>
              </w:rPr>
            </w:pPr>
          </w:p>
          <w:p w14:paraId="5D8DFC9A" w14:textId="2B20986E" w:rsidR="00510ADB" w:rsidRDefault="00510ADB" w:rsidP="00D93447">
            <w:pPr>
              <w:spacing w:line="360" w:lineRule="auto"/>
              <w:rPr>
                <w:sz w:val="24"/>
                <w:szCs w:val="24"/>
              </w:rPr>
            </w:pPr>
          </w:p>
          <w:p w14:paraId="1C8490CD" w14:textId="24B3BDF9" w:rsidR="00510ADB" w:rsidRDefault="00510ADB" w:rsidP="00D93447">
            <w:pPr>
              <w:spacing w:line="360" w:lineRule="auto"/>
              <w:rPr>
                <w:sz w:val="24"/>
                <w:szCs w:val="24"/>
              </w:rPr>
            </w:pPr>
          </w:p>
          <w:p w14:paraId="1E8BC776" w14:textId="736FB0B6" w:rsidR="00510ADB" w:rsidRDefault="00510ADB" w:rsidP="00D93447">
            <w:pPr>
              <w:spacing w:line="360" w:lineRule="auto"/>
              <w:rPr>
                <w:sz w:val="24"/>
                <w:szCs w:val="24"/>
              </w:rPr>
            </w:pPr>
          </w:p>
          <w:p w14:paraId="1EDB34D3" w14:textId="5A863C1F" w:rsidR="00510ADB" w:rsidRDefault="00510ADB" w:rsidP="00D93447">
            <w:pPr>
              <w:spacing w:line="360" w:lineRule="auto"/>
              <w:rPr>
                <w:sz w:val="24"/>
                <w:szCs w:val="24"/>
              </w:rPr>
            </w:pPr>
          </w:p>
          <w:p w14:paraId="6ABD5750" w14:textId="77777777" w:rsidR="00510ADB" w:rsidRPr="00D93447" w:rsidRDefault="00510ADB" w:rsidP="00D93447">
            <w:pPr>
              <w:spacing w:line="360" w:lineRule="auto"/>
              <w:rPr>
                <w:sz w:val="24"/>
                <w:szCs w:val="24"/>
              </w:rPr>
            </w:pPr>
          </w:p>
          <w:p w14:paraId="512EF468" w14:textId="77777777" w:rsidR="00A85A46" w:rsidRPr="00CA50E5" w:rsidRDefault="00A85A46" w:rsidP="00E640AF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92D050"/>
              <w:spacing w:line="360" w:lineRule="auto"/>
              <w:rPr>
                <w:b/>
                <w:sz w:val="24"/>
                <w:szCs w:val="24"/>
              </w:rPr>
            </w:pPr>
            <w:r w:rsidRPr="00CA50E5">
              <w:rPr>
                <w:b/>
                <w:bCs/>
                <w:sz w:val="24"/>
                <w:szCs w:val="24"/>
              </w:rPr>
              <w:t>REFEREES</w:t>
            </w:r>
          </w:p>
          <w:p w14:paraId="116322AF" w14:textId="77777777" w:rsidR="00CE6AC6" w:rsidRPr="00CA50E5" w:rsidRDefault="00CE6AC6" w:rsidP="00E640AF">
            <w:pPr>
              <w:spacing w:line="360" w:lineRule="auto"/>
              <w:jc w:val="both"/>
              <w:rPr>
                <w:b/>
                <w:bCs/>
                <w:noProof/>
                <w:sz w:val="24"/>
                <w:szCs w:val="24"/>
              </w:rPr>
            </w:pPr>
          </w:p>
          <w:p w14:paraId="0EC565C1" w14:textId="5B7B82C8" w:rsidR="00CE6AC6" w:rsidRPr="00CA50E5" w:rsidRDefault="00CE6AC6" w:rsidP="005161E1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b/>
                <w:bCs/>
                <w:noProof/>
                <w:sz w:val="24"/>
                <w:szCs w:val="24"/>
              </w:rPr>
            </w:pPr>
            <w:r w:rsidRPr="00CA50E5">
              <w:rPr>
                <w:b/>
                <w:bCs/>
                <w:noProof/>
                <w:sz w:val="24"/>
                <w:szCs w:val="24"/>
              </w:rPr>
              <w:t>Name</w:t>
            </w:r>
            <w:r w:rsidR="0088530B" w:rsidRPr="00CA50E5">
              <w:rPr>
                <w:b/>
                <w:bCs/>
                <w:noProof/>
                <w:sz w:val="24"/>
                <w:szCs w:val="24"/>
              </w:rPr>
              <w:t>:</w:t>
            </w:r>
            <w:r w:rsidR="001A5052" w:rsidRPr="00CA50E5">
              <w:rPr>
                <w:b/>
                <w:bCs/>
                <w:noProof/>
                <w:sz w:val="24"/>
                <w:szCs w:val="24"/>
              </w:rPr>
              <w:t xml:space="preserve">   PROF. </w:t>
            </w:r>
            <w:r w:rsidR="00681884">
              <w:rPr>
                <w:b/>
                <w:bCs/>
                <w:noProof/>
                <w:sz w:val="24"/>
                <w:szCs w:val="24"/>
              </w:rPr>
              <w:t>WANDANYI OKOTH</w:t>
            </w:r>
          </w:p>
          <w:p w14:paraId="3D1680AD" w14:textId="4FF5B4F8" w:rsidR="001A5052" w:rsidRPr="00CA50E5" w:rsidRDefault="001A5052" w:rsidP="0088530B">
            <w:pPr>
              <w:spacing w:line="360" w:lineRule="auto"/>
              <w:rPr>
                <w:b/>
                <w:bCs/>
                <w:noProof/>
                <w:sz w:val="24"/>
                <w:szCs w:val="24"/>
              </w:rPr>
            </w:pPr>
            <w:r w:rsidRPr="00CA50E5">
              <w:rPr>
                <w:b/>
                <w:bCs/>
                <w:noProof/>
                <w:sz w:val="24"/>
                <w:szCs w:val="24"/>
              </w:rPr>
              <w:t>UNIVERSITY OF NAIROBI</w:t>
            </w:r>
          </w:p>
          <w:p w14:paraId="1D3BB14A" w14:textId="64ACF5B3" w:rsidR="001A5052" w:rsidRPr="00CA50E5" w:rsidRDefault="001A5052" w:rsidP="0088530B">
            <w:pPr>
              <w:spacing w:line="360" w:lineRule="auto"/>
              <w:rPr>
                <w:b/>
                <w:bCs/>
                <w:noProof/>
                <w:sz w:val="24"/>
                <w:szCs w:val="24"/>
              </w:rPr>
            </w:pPr>
            <w:r w:rsidRPr="00CA50E5">
              <w:rPr>
                <w:b/>
                <w:bCs/>
                <w:noProof/>
                <w:sz w:val="24"/>
                <w:szCs w:val="24"/>
              </w:rPr>
              <w:t>VACULTY OF FOOD SCIENCE, NUTRITION AND            AGRICULTURE</w:t>
            </w:r>
          </w:p>
          <w:p w14:paraId="559D6BB5" w14:textId="4FD796AA" w:rsidR="00CE6AC6" w:rsidRPr="00CA50E5" w:rsidRDefault="000905F9" w:rsidP="0088530B">
            <w:pPr>
              <w:spacing w:line="360" w:lineRule="auto"/>
              <w:rPr>
                <w:b/>
                <w:bCs/>
                <w:noProof/>
                <w:sz w:val="24"/>
                <w:szCs w:val="24"/>
              </w:rPr>
            </w:pPr>
            <w:r w:rsidRPr="00CA50E5">
              <w:rPr>
                <w:b/>
                <w:bCs/>
                <w:noProof/>
                <w:sz w:val="24"/>
                <w:szCs w:val="24"/>
              </w:rPr>
              <w:t>+254</w:t>
            </w:r>
            <w:r w:rsidR="001A5052" w:rsidRPr="00CA50E5">
              <w:rPr>
                <w:b/>
                <w:bCs/>
                <w:noProof/>
                <w:sz w:val="24"/>
                <w:szCs w:val="24"/>
              </w:rPr>
              <w:t>72</w:t>
            </w:r>
            <w:r w:rsidR="00C31D19">
              <w:rPr>
                <w:b/>
                <w:bCs/>
                <w:noProof/>
                <w:sz w:val="24"/>
                <w:szCs w:val="24"/>
              </w:rPr>
              <w:t>2870653</w:t>
            </w:r>
          </w:p>
          <w:p w14:paraId="4B3F77E2" w14:textId="77777777" w:rsidR="00EB5EC5" w:rsidRPr="00EB5EC5" w:rsidRDefault="00EB5EC5" w:rsidP="00EB5EC5">
            <w:pPr>
              <w:spacing w:line="300" w:lineRule="atLeast"/>
              <w:rPr>
                <w:rFonts w:ascii="Roboto" w:hAnsi="Roboto"/>
                <w:color w:val="1155CC"/>
                <w:u w:val="single"/>
                <w:lang w:val="en-US" w:eastAsia="en-US"/>
              </w:rPr>
            </w:pPr>
            <w:r w:rsidRPr="00EB5EC5">
              <w:rPr>
                <w:rFonts w:ascii="Roboto" w:hAnsi="Roboto"/>
                <w:color w:val="1155CC"/>
                <w:u w:val="single"/>
                <w:lang w:val="en-US" w:eastAsia="en-US"/>
              </w:rPr>
              <w:t>mwokoth@uonbi.ac.ke</w:t>
            </w:r>
          </w:p>
          <w:p w14:paraId="084BDFCD" w14:textId="0C4318C2" w:rsidR="0088530B" w:rsidRPr="00EB5EC5" w:rsidRDefault="00EB5EC5" w:rsidP="00EB5EC5">
            <w:pPr>
              <w:spacing w:line="270" w:lineRule="atLeast"/>
              <w:jc w:val="center"/>
              <w:rPr>
                <w:rFonts w:ascii="Roboto" w:hAnsi="Roboto"/>
                <w:color w:val="202124"/>
                <w:lang w:val="en-US" w:eastAsia="en-US"/>
              </w:rPr>
            </w:pPr>
            <w:r w:rsidRPr="00EB5EC5">
              <w:rPr>
                <w:rFonts w:ascii="Roboto" w:hAnsi="Roboto"/>
                <w:noProof/>
                <w:color w:val="202124"/>
                <w:lang w:val="en-US" w:eastAsia="en-US"/>
              </w:rPr>
              <w:drawing>
                <wp:inline distT="0" distB="0" distL="0" distR="0" wp14:anchorId="715454A0" wp14:editId="7FF21F0F">
                  <wp:extent cx="9525" cy="95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B3E671" w14:textId="4CA8558E" w:rsidR="00843E7C" w:rsidRPr="00681884" w:rsidRDefault="00843E7C" w:rsidP="005161E1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/>
                <w:b/>
                <w:bCs/>
                <w:sz w:val="24"/>
                <w:szCs w:val="24"/>
              </w:rPr>
            </w:pPr>
            <w:r w:rsidRPr="00681884">
              <w:rPr>
                <w:rFonts w:ascii="Times New Roman"/>
                <w:b/>
                <w:bCs/>
                <w:noProof/>
                <w:sz w:val="24"/>
                <w:szCs w:val="24"/>
              </w:rPr>
              <w:t>Name:</w:t>
            </w:r>
            <w:r w:rsidR="009B186A" w:rsidRPr="00681884">
              <w:rPr>
                <w:rFonts w:ascii="Times New Roman"/>
                <w:b/>
                <w:bCs/>
                <w:noProof/>
                <w:sz w:val="24"/>
                <w:szCs w:val="24"/>
              </w:rPr>
              <w:t xml:space="preserve">   </w:t>
            </w:r>
            <w:r w:rsidR="001A5052" w:rsidRPr="00681884">
              <w:rPr>
                <w:rFonts w:ascii="Times New Roman"/>
                <w:b/>
                <w:bCs/>
                <w:sz w:val="24"/>
                <w:szCs w:val="24"/>
              </w:rPr>
              <w:t>PRO</w:t>
            </w:r>
            <w:r w:rsidR="0088530B" w:rsidRPr="00681884">
              <w:rPr>
                <w:rFonts w:ascii="Times New Roman"/>
                <w:b/>
                <w:bCs/>
                <w:sz w:val="24"/>
                <w:szCs w:val="24"/>
              </w:rPr>
              <w:t>F</w:t>
            </w:r>
            <w:r w:rsidR="001A5052" w:rsidRPr="00681884">
              <w:rPr>
                <w:rFonts w:ascii="Times New Roman"/>
                <w:b/>
                <w:bCs/>
                <w:sz w:val="24"/>
                <w:szCs w:val="24"/>
              </w:rPr>
              <w:t>. VEN. JB. NDUNG’U IKENYE</w:t>
            </w:r>
          </w:p>
          <w:p w14:paraId="1D02FF24" w14:textId="688C1845" w:rsidR="001A5052" w:rsidRPr="00CA50E5" w:rsidRDefault="001A5052" w:rsidP="0088530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CA50E5">
              <w:rPr>
                <w:b/>
                <w:bCs/>
                <w:sz w:val="24"/>
                <w:szCs w:val="24"/>
              </w:rPr>
              <w:t>ST. PAUL’S UNIVERSITY LIMURU</w:t>
            </w:r>
          </w:p>
          <w:p w14:paraId="6DC3D9F4" w14:textId="618BF797" w:rsidR="001A5052" w:rsidRPr="00CA50E5" w:rsidRDefault="001A5052" w:rsidP="0088530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CA50E5">
              <w:rPr>
                <w:b/>
                <w:bCs/>
                <w:sz w:val="24"/>
                <w:szCs w:val="24"/>
              </w:rPr>
              <w:t>COUNSELING PSYCHOLOGY AND PASTORAL THEOLOGY</w:t>
            </w:r>
          </w:p>
          <w:p w14:paraId="4F315CBB" w14:textId="47B6241F" w:rsidR="001A5052" w:rsidRPr="00CA50E5" w:rsidRDefault="000905F9" w:rsidP="0088530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CA50E5">
              <w:rPr>
                <w:b/>
                <w:bCs/>
                <w:sz w:val="24"/>
                <w:szCs w:val="24"/>
              </w:rPr>
              <w:t>+254</w:t>
            </w:r>
            <w:r w:rsidR="001A5052" w:rsidRPr="00CA50E5">
              <w:rPr>
                <w:b/>
                <w:bCs/>
                <w:sz w:val="24"/>
                <w:szCs w:val="24"/>
              </w:rPr>
              <w:t>729632098</w:t>
            </w:r>
          </w:p>
          <w:p w14:paraId="3194877D" w14:textId="0BC6243E" w:rsidR="000905F9" w:rsidRPr="00CA50E5" w:rsidRDefault="000905F9" w:rsidP="0088530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CA50E5">
              <w:rPr>
                <w:b/>
                <w:bCs/>
                <w:sz w:val="24"/>
                <w:szCs w:val="24"/>
              </w:rPr>
              <w:t>profikenye</w:t>
            </w:r>
            <w:r w:rsidR="00FC4B48" w:rsidRPr="00CA50E5">
              <w:rPr>
                <w:b/>
                <w:bCs/>
                <w:sz w:val="24"/>
                <w:szCs w:val="24"/>
              </w:rPr>
              <w:t>@gmail.com</w:t>
            </w:r>
          </w:p>
          <w:p w14:paraId="0A1D6D41" w14:textId="61D567E7" w:rsidR="00CE6AC6" w:rsidRPr="00CA50E5" w:rsidRDefault="00843E7C" w:rsidP="0088530B">
            <w:pPr>
              <w:spacing w:line="360" w:lineRule="auto"/>
              <w:ind w:left="360"/>
              <w:jc w:val="both"/>
              <w:rPr>
                <w:bCs/>
                <w:sz w:val="24"/>
                <w:szCs w:val="24"/>
              </w:rPr>
            </w:pPr>
            <w:r w:rsidRPr="00CA50E5">
              <w:rPr>
                <w:bCs/>
                <w:noProof/>
                <w:sz w:val="24"/>
                <w:szCs w:val="24"/>
              </w:rPr>
              <w:tab/>
            </w:r>
            <w:r w:rsidRPr="00CA50E5">
              <w:rPr>
                <w:bCs/>
                <w:noProof/>
                <w:sz w:val="24"/>
                <w:szCs w:val="24"/>
              </w:rPr>
              <w:tab/>
            </w:r>
          </w:p>
          <w:p w14:paraId="21F3F0A7" w14:textId="40282AF4" w:rsidR="00843E7C" w:rsidRPr="00CA50E5" w:rsidRDefault="00853686" w:rsidP="0088530B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CA50E5">
              <w:rPr>
                <w:b/>
                <w:bCs/>
                <w:noProof/>
                <w:sz w:val="24"/>
                <w:szCs w:val="24"/>
              </w:rPr>
              <w:t xml:space="preserve">          </w:t>
            </w:r>
            <w:r w:rsidR="0088530B" w:rsidRPr="00CA50E5">
              <w:rPr>
                <w:b/>
                <w:bCs/>
                <w:noProof/>
                <w:sz w:val="24"/>
                <w:szCs w:val="24"/>
              </w:rPr>
              <w:t xml:space="preserve">3. </w:t>
            </w:r>
            <w:r w:rsidR="00843E7C" w:rsidRPr="00CA50E5">
              <w:rPr>
                <w:b/>
                <w:bCs/>
                <w:noProof/>
                <w:sz w:val="24"/>
                <w:szCs w:val="24"/>
              </w:rPr>
              <w:t>Name:</w:t>
            </w:r>
            <w:r w:rsidR="00F65C9C" w:rsidRPr="00CA50E5">
              <w:rPr>
                <w:b/>
                <w:bCs/>
                <w:noProof/>
                <w:sz w:val="24"/>
                <w:szCs w:val="24"/>
              </w:rPr>
              <w:t xml:space="preserve">  </w:t>
            </w:r>
            <w:r w:rsidR="001A5052" w:rsidRPr="00681884">
              <w:rPr>
                <w:b/>
                <w:bCs/>
                <w:sz w:val="22"/>
                <w:szCs w:val="22"/>
              </w:rPr>
              <w:t>DR. GEOPHREY K. MURIIRA</w:t>
            </w:r>
          </w:p>
          <w:p w14:paraId="43E44C58" w14:textId="58EF50CB" w:rsidR="001A5052" w:rsidRPr="00CA50E5" w:rsidRDefault="00681884" w:rsidP="0088530B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DIRECTOR QUALITY ASSURANCE DEPARTMENT</w:t>
            </w:r>
            <w:r w:rsidR="001A5052" w:rsidRPr="00CA50E5">
              <w:rPr>
                <w:b/>
                <w:bCs/>
                <w:sz w:val="24"/>
                <w:szCs w:val="24"/>
              </w:rPr>
              <w:t xml:space="preserve"> (KEBS)</w:t>
            </w:r>
          </w:p>
          <w:p w14:paraId="7F4AE240" w14:textId="639050EE" w:rsidR="001A5052" w:rsidRPr="00CA50E5" w:rsidRDefault="000905F9" w:rsidP="0088530B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CA50E5">
              <w:rPr>
                <w:b/>
                <w:bCs/>
                <w:sz w:val="24"/>
                <w:szCs w:val="24"/>
              </w:rPr>
              <w:t>+254</w:t>
            </w:r>
            <w:r w:rsidR="001A5052" w:rsidRPr="00CA50E5">
              <w:rPr>
                <w:b/>
                <w:bCs/>
                <w:sz w:val="24"/>
                <w:szCs w:val="24"/>
              </w:rPr>
              <w:t>722508443</w:t>
            </w:r>
          </w:p>
          <w:p w14:paraId="327DA2D6" w14:textId="1F6137BF" w:rsidR="000905F9" w:rsidRPr="00CA50E5" w:rsidRDefault="000905F9" w:rsidP="0088530B">
            <w:pPr>
              <w:spacing w:line="360" w:lineRule="auto"/>
              <w:jc w:val="both"/>
              <w:rPr>
                <w:b/>
                <w:bCs/>
                <w:noProof/>
                <w:sz w:val="24"/>
                <w:szCs w:val="24"/>
              </w:rPr>
            </w:pPr>
            <w:r w:rsidRPr="00CA50E5">
              <w:rPr>
                <w:b/>
                <w:bCs/>
                <w:sz w:val="24"/>
                <w:szCs w:val="24"/>
              </w:rPr>
              <w:t>muriirag@kebs.org</w:t>
            </w:r>
          </w:p>
          <w:p w14:paraId="2663EE1E" w14:textId="33AA5BE5" w:rsidR="00843E7C" w:rsidRPr="00CA50E5" w:rsidRDefault="00843E7C" w:rsidP="00E640AF">
            <w:pPr>
              <w:spacing w:line="360" w:lineRule="auto"/>
              <w:ind w:left="360"/>
              <w:jc w:val="both"/>
              <w:rPr>
                <w:bCs/>
                <w:noProof/>
                <w:sz w:val="24"/>
                <w:szCs w:val="24"/>
              </w:rPr>
            </w:pPr>
            <w:r w:rsidRPr="00CA50E5">
              <w:rPr>
                <w:bCs/>
                <w:noProof/>
                <w:sz w:val="24"/>
                <w:szCs w:val="24"/>
              </w:rPr>
              <w:tab/>
            </w:r>
            <w:r w:rsidRPr="00CA50E5">
              <w:rPr>
                <w:bCs/>
                <w:noProof/>
                <w:sz w:val="24"/>
                <w:szCs w:val="24"/>
              </w:rPr>
              <w:tab/>
            </w:r>
          </w:p>
          <w:p w14:paraId="62B2CF43" w14:textId="77777777" w:rsidR="00843E7C" w:rsidRPr="00CA50E5" w:rsidRDefault="00843E7C" w:rsidP="00E640AF">
            <w:pPr>
              <w:spacing w:line="360" w:lineRule="auto"/>
              <w:ind w:left="360"/>
              <w:jc w:val="both"/>
              <w:rPr>
                <w:bCs/>
                <w:noProof/>
                <w:sz w:val="24"/>
                <w:szCs w:val="24"/>
              </w:rPr>
            </w:pPr>
          </w:p>
          <w:p w14:paraId="00C6196E" w14:textId="77777777" w:rsidR="00843E7C" w:rsidRPr="00CA50E5" w:rsidRDefault="00843E7C" w:rsidP="00E640AF">
            <w:pPr>
              <w:spacing w:line="360" w:lineRule="auto"/>
              <w:ind w:left="360"/>
              <w:jc w:val="both"/>
              <w:rPr>
                <w:bCs/>
                <w:noProof/>
                <w:sz w:val="24"/>
                <w:szCs w:val="24"/>
              </w:rPr>
            </w:pPr>
          </w:p>
          <w:p w14:paraId="4ACA4D81" w14:textId="77777777" w:rsidR="00843E7C" w:rsidRPr="00CA50E5" w:rsidRDefault="00843E7C" w:rsidP="00E640AF">
            <w:pPr>
              <w:spacing w:line="360" w:lineRule="auto"/>
              <w:ind w:left="360"/>
              <w:jc w:val="both"/>
              <w:rPr>
                <w:bCs/>
                <w:noProof/>
                <w:sz w:val="24"/>
                <w:szCs w:val="24"/>
              </w:rPr>
            </w:pPr>
          </w:p>
          <w:p w14:paraId="4E0C1EB6" w14:textId="77777777" w:rsidR="00843E7C" w:rsidRPr="00CA50E5" w:rsidRDefault="00843E7C" w:rsidP="00E640AF">
            <w:pPr>
              <w:spacing w:line="360" w:lineRule="auto"/>
              <w:ind w:left="360"/>
              <w:jc w:val="both"/>
              <w:rPr>
                <w:bCs/>
                <w:noProof/>
                <w:sz w:val="24"/>
                <w:szCs w:val="24"/>
              </w:rPr>
            </w:pPr>
          </w:p>
          <w:p w14:paraId="4203110C" w14:textId="77777777" w:rsidR="00843E7C" w:rsidRPr="00CA50E5" w:rsidRDefault="00843E7C" w:rsidP="00E640AF">
            <w:pPr>
              <w:spacing w:line="360" w:lineRule="auto"/>
              <w:ind w:left="360"/>
              <w:jc w:val="both"/>
              <w:rPr>
                <w:bCs/>
                <w:noProof/>
                <w:sz w:val="24"/>
                <w:szCs w:val="24"/>
              </w:rPr>
            </w:pPr>
          </w:p>
          <w:p w14:paraId="0AB1C68A" w14:textId="77777777" w:rsidR="00A85A46" w:rsidRPr="00CA50E5" w:rsidRDefault="00A85A46" w:rsidP="00E640AF">
            <w:pPr>
              <w:spacing w:before="240" w:line="360" w:lineRule="auto"/>
              <w:rPr>
                <w:sz w:val="24"/>
                <w:szCs w:val="24"/>
              </w:rPr>
            </w:pPr>
          </w:p>
          <w:p w14:paraId="611A530E" w14:textId="77777777" w:rsidR="00A85A46" w:rsidRPr="00CA50E5" w:rsidRDefault="00A85A46" w:rsidP="00E640AF">
            <w:pPr>
              <w:spacing w:before="240" w:line="360" w:lineRule="auto"/>
              <w:rPr>
                <w:sz w:val="24"/>
                <w:szCs w:val="24"/>
              </w:rPr>
            </w:pPr>
          </w:p>
          <w:p w14:paraId="49F11F65" w14:textId="77777777" w:rsidR="00A85A46" w:rsidRPr="00CA50E5" w:rsidRDefault="00A85A46" w:rsidP="00E640AF">
            <w:pPr>
              <w:spacing w:before="240" w:line="360" w:lineRule="auto"/>
              <w:rPr>
                <w:sz w:val="24"/>
                <w:szCs w:val="24"/>
              </w:rPr>
            </w:pPr>
          </w:p>
          <w:p w14:paraId="424E4154" w14:textId="77777777" w:rsidR="00A85A46" w:rsidRPr="00CA50E5" w:rsidRDefault="00A85A46" w:rsidP="00E640AF">
            <w:pPr>
              <w:spacing w:before="240" w:line="360" w:lineRule="auto"/>
              <w:rPr>
                <w:sz w:val="24"/>
                <w:szCs w:val="24"/>
              </w:rPr>
            </w:pPr>
          </w:p>
          <w:p w14:paraId="4F2D12F9" w14:textId="77777777" w:rsidR="00A85A46" w:rsidRPr="00CA50E5" w:rsidRDefault="00A85A46" w:rsidP="00E640AF">
            <w:pPr>
              <w:spacing w:before="240" w:line="360" w:lineRule="auto"/>
              <w:rPr>
                <w:sz w:val="24"/>
                <w:szCs w:val="24"/>
              </w:rPr>
            </w:pPr>
          </w:p>
          <w:p w14:paraId="0F3DC409" w14:textId="77777777" w:rsidR="00060040" w:rsidRPr="00CA50E5" w:rsidRDefault="00060040" w:rsidP="00E640AF">
            <w:pPr>
              <w:spacing w:before="240" w:line="360" w:lineRule="auto"/>
              <w:rPr>
                <w:b/>
                <w:sz w:val="24"/>
                <w:szCs w:val="24"/>
                <w:u w:val="double"/>
              </w:rPr>
            </w:pPr>
          </w:p>
          <w:p w14:paraId="4F963E1F" w14:textId="77777777" w:rsidR="00060040" w:rsidRPr="00CA50E5" w:rsidRDefault="00060040" w:rsidP="00E640AF">
            <w:pPr>
              <w:spacing w:before="240" w:line="360" w:lineRule="auto"/>
              <w:rPr>
                <w:b/>
                <w:sz w:val="24"/>
                <w:szCs w:val="24"/>
                <w:u w:val="double"/>
              </w:rPr>
            </w:pPr>
          </w:p>
        </w:tc>
      </w:tr>
      <w:tr w:rsidR="00CA50E5" w:rsidRPr="00CA50E5" w14:paraId="056E91B8" w14:textId="77777777" w:rsidTr="00027CB9">
        <w:trPr>
          <w:gridAfter w:val="1"/>
          <w:wAfter w:w="18" w:type="dxa"/>
          <w:trHeight w:val="1965"/>
        </w:trPr>
        <w:tc>
          <w:tcPr>
            <w:tcW w:w="3348" w:type="dxa"/>
            <w:gridSpan w:val="2"/>
            <w:shd w:val="clear" w:color="auto" w:fill="auto"/>
          </w:tcPr>
          <w:p w14:paraId="367AEBAB" w14:textId="77777777" w:rsidR="00060040" w:rsidRPr="00CA50E5" w:rsidRDefault="00060040" w:rsidP="00E640A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7290" w:type="dxa"/>
            <w:shd w:val="clear" w:color="auto" w:fill="auto"/>
          </w:tcPr>
          <w:p w14:paraId="24AFC03C" w14:textId="77777777" w:rsidR="001A0140" w:rsidRPr="00CA50E5" w:rsidRDefault="001A0140" w:rsidP="00E640AF">
            <w:pPr>
              <w:spacing w:after="240"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7DD9041A" w14:textId="77777777" w:rsidR="00060040" w:rsidRPr="00CA50E5" w:rsidRDefault="00060040" w:rsidP="00E640AF">
      <w:pPr>
        <w:spacing w:line="360" w:lineRule="auto"/>
        <w:rPr>
          <w:sz w:val="24"/>
          <w:szCs w:val="24"/>
        </w:rPr>
      </w:pPr>
    </w:p>
    <w:p w14:paraId="097F457F" w14:textId="77777777" w:rsidR="00060040" w:rsidRPr="00CA50E5" w:rsidRDefault="00060040" w:rsidP="00E640AF">
      <w:pPr>
        <w:spacing w:line="360" w:lineRule="auto"/>
        <w:rPr>
          <w:sz w:val="24"/>
          <w:szCs w:val="24"/>
        </w:rPr>
      </w:pPr>
    </w:p>
    <w:p w14:paraId="7299C9EA" w14:textId="77777777" w:rsidR="00060040" w:rsidRPr="00CA50E5" w:rsidRDefault="00060040" w:rsidP="00E640AF">
      <w:pPr>
        <w:spacing w:line="360" w:lineRule="auto"/>
        <w:rPr>
          <w:sz w:val="24"/>
          <w:szCs w:val="24"/>
        </w:rPr>
      </w:pPr>
    </w:p>
    <w:p w14:paraId="10E3F95E" w14:textId="77777777" w:rsidR="008522AB" w:rsidRPr="00CA50E5" w:rsidRDefault="008522AB" w:rsidP="00E640AF">
      <w:pPr>
        <w:tabs>
          <w:tab w:val="left" w:pos="1758"/>
        </w:tabs>
        <w:spacing w:line="360" w:lineRule="auto"/>
        <w:rPr>
          <w:sz w:val="24"/>
          <w:szCs w:val="24"/>
        </w:rPr>
      </w:pPr>
      <w:bookmarkStart w:id="0" w:name="xgraphic"/>
      <w:bookmarkEnd w:id="0"/>
    </w:p>
    <w:p w14:paraId="14E2393B" w14:textId="77777777" w:rsidR="008522AB" w:rsidRPr="00CA50E5" w:rsidRDefault="008522AB" w:rsidP="00E640AF">
      <w:pPr>
        <w:spacing w:line="360" w:lineRule="auto"/>
        <w:rPr>
          <w:sz w:val="24"/>
          <w:szCs w:val="24"/>
        </w:rPr>
      </w:pPr>
    </w:p>
    <w:p w14:paraId="45BA5B1C" w14:textId="77777777" w:rsidR="008522AB" w:rsidRPr="00CA50E5" w:rsidRDefault="008522AB" w:rsidP="00E640AF">
      <w:pPr>
        <w:spacing w:line="360" w:lineRule="auto"/>
        <w:rPr>
          <w:sz w:val="24"/>
          <w:szCs w:val="24"/>
        </w:rPr>
      </w:pPr>
    </w:p>
    <w:p w14:paraId="19461060" w14:textId="77777777" w:rsidR="008522AB" w:rsidRPr="00CA50E5" w:rsidRDefault="008522AB" w:rsidP="00E640AF">
      <w:pPr>
        <w:spacing w:line="360" w:lineRule="auto"/>
        <w:rPr>
          <w:sz w:val="24"/>
          <w:szCs w:val="24"/>
        </w:rPr>
      </w:pPr>
    </w:p>
    <w:p w14:paraId="2FEEE621" w14:textId="77777777" w:rsidR="008522AB" w:rsidRPr="00CA50E5" w:rsidRDefault="008522AB" w:rsidP="00E640AF">
      <w:pPr>
        <w:spacing w:line="360" w:lineRule="auto"/>
        <w:rPr>
          <w:sz w:val="24"/>
          <w:szCs w:val="24"/>
        </w:rPr>
      </w:pPr>
    </w:p>
    <w:p w14:paraId="7AFF3CC0" w14:textId="77777777" w:rsidR="008522AB" w:rsidRPr="00CA50E5" w:rsidRDefault="008522AB" w:rsidP="00E640AF">
      <w:pPr>
        <w:spacing w:line="360" w:lineRule="auto"/>
        <w:rPr>
          <w:sz w:val="24"/>
          <w:szCs w:val="24"/>
        </w:rPr>
      </w:pPr>
    </w:p>
    <w:p w14:paraId="2CCA9DDE" w14:textId="77777777" w:rsidR="008522AB" w:rsidRPr="00CA50E5" w:rsidRDefault="008522AB" w:rsidP="00E640AF">
      <w:pPr>
        <w:spacing w:line="360" w:lineRule="auto"/>
        <w:rPr>
          <w:sz w:val="24"/>
          <w:szCs w:val="24"/>
        </w:rPr>
      </w:pPr>
    </w:p>
    <w:p w14:paraId="74171AE6" w14:textId="77777777" w:rsidR="008522AB" w:rsidRPr="00CA50E5" w:rsidRDefault="008522AB" w:rsidP="00E640AF">
      <w:pPr>
        <w:spacing w:line="360" w:lineRule="auto"/>
        <w:rPr>
          <w:sz w:val="24"/>
          <w:szCs w:val="24"/>
        </w:rPr>
      </w:pPr>
    </w:p>
    <w:p w14:paraId="356FCDCF" w14:textId="77777777" w:rsidR="008522AB" w:rsidRPr="00CA50E5" w:rsidRDefault="008522AB" w:rsidP="00E640AF">
      <w:pPr>
        <w:spacing w:line="360" w:lineRule="auto"/>
        <w:rPr>
          <w:sz w:val="24"/>
          <w:szCs w:val="24"/>
        </w:rPr>
      </w:pPr>
    </w:p>
    <w:p w14:paraId="1D37598A" w14:textId="77777777" w:rsidR="008522AB" w:rsidRPr="00CA50E5" w:rsidRDefault="008522AB" w:rsidP="00E640AF">
      <w:pPr>
        <w:spacing w:line="360" w:lineRule="auto"/>
        <w:rPr>
          <w:sz w:val="24"/>
          <w:szCs w:val="24"/>
        </w:rPr>
      </w:pPr>
    </w:p>
    <w:p w14:paraId="6F72C6B7" w14:textId="77777777" w:rsidR="008522AB" w:rsidRPr="00CA50E5" w:rsidRDefault="008522AB" w:rsidP="00E640AF">
      <w:pPr>
        <w:spacing w:line="360" w:lineRule="auto"/>
        <w:rPr>
          <w:sz w:val="24"/>
          <w:szCs w:val="24"/>
        </w:rPr>
      </w:pPr>
    </w:p>
    <w:p w14:paraId="213E548A" w14:textId="77777777" w:rsidR="008522AB" w:rsidRPr="00CA50E5" w:rsidRDefault="008522AB" w:rsidP="00E640AF">
      <w:pPr>
        <w:spacing w:line="360" w:lineRule="auto"/>
        <w:rPr>
          <w:sz w:val="24"/>
          <w:szCs w:val="24"/>
        </w:rPr>
      </w:pPr>
    </w:p>
    <w:p w14:paraId="6F3E07EC" w14:textId="77777777" w:rsidR="008522AB" w:rsidRPr="00CA50E5" w:rsidRDefault="008522AB" w:rsidP="00E640AF">
      <w:pPr>
        <w:spacing w:line="360" w:lineRule="auto"/>
        <w:rPr>
          <w:sz w:val="24"/>
          <w:szCs w:val="24"/>
        </w:rPr>
      </w:pPr>
    </w:p>
    <w:p w14:paraId="39C2E81D" w14:textId="77777777" w:rsidR="008522AB" w:rsidRPr="00CA50E5" w:rsidRDefault="008522AB" w:rsidP="00E640AF">
      <w:pPr>
        <w:spacing w:line="360" w:lineRule="auto"/>
        <w:rPr>
          <w:sz w:val="24"/>
          <w:szCs w:val="24"/>
        </w:rPr>
      </w:pPr>
    </w:p>
    <w:p w14:paraId="054F7249" w14:textId="77777777" w:rsidR="008522AB" w:rsidRPr="00CA50E5" w:rsidRDefault="008522AB" w:rsidP="00E640AF">
      <w:pPr>
        <w:spacing w:line="360" w:lineRule="auto"/>
        <w:rPr>
          <w:sz w:val="24"/>
          <w:szCs w:val="24"/>
        </w:rPr>
      </w:pPr>
    </w:p>
    <w:p w14:paraId="53E01483" w14:textId="77777777" w:rsidR="008522AB" w:rsidRPr="00CA50E5" w:rsidRDefault="008522AB" w:rsidP="00E640AF">
      <w:pPr>
        <w:spacing w:line="360" w:lineRule="auto"/>
        <w:rPr>
          <w:sz w:val="24"/>
          <w:szCs w:val="24"/>
        </w:rPr>
      </w:pPr>
    </w:p>
    <w:p w14:paraId="567FD60E" w14:textId="77777777" w:rsidR="008522AB" w:rsidRPr="00CA50E5" w:rsidRDefault="008522AB" w:rsidP="00E640AF">
      <w:pPr>
        <w:spacing w:line="360" w:lineRule="auto"/>
        <w:rPr>
          <w:sz w:val="24"/>
          <w:szCs w:val="24"/>
        </w:rPr>
      </w:pPr>
    </w:p>
    <w:p w14:paraId="0143C995" w14:textId="77777777" w:rsidR="008522AB" w:rsidRPr="00CA50E5" w:rsidRDefault="008522AB" w:rsidP="00E640AF">
      <w:pPr>
        <w:spacing w:line="360" w:lineRule="auto"/>
        <w:rPr>
          <w:sz w:val="24"/>
          <w:szCs w:val="24"/>
        </w:rPr>
      </w:pPr>
    </w:p>
    <w:p w14:paraId="2098FB39" w14:textId="77777777" w:rsidR="008522AB" w:rsidRPr="00CA50E5" w:rsidRDefault="008522AB" w:rsidP="00E640AF">
      <w:pPr>
        <w:spacing w:line="360" w:lineRule="auto"/>
        <w:rPr>
          <w:sz w:val="24"/>
          <w:szCs w:val="24"/>
        </w:rPr>
      </w:pPr>
    </w:p>
    <w:p w14:paraId="27EA85FD" w14:textId="77777777" w:rsidR="008522AB" w:rsidRPr="00CA50E5" w:rsidRDefault="008522AB" w:rsidP="00E640AF">
      <w:pPr>
        <w:spacing w:line="360" w:lineRule="auto"/>
        <w:rPr>
          <w:sz w:val="24"/>
          <w:szCs w:val="24"/>
        </w:rPr>
      </w:pPr>
    </w:p>
    <w:p w14:paraId="6B22F670" w14:textId="77777777" w:rsidR="00060040" w:rsidRPr="00CA50E5" w:rsidRDefault="00060040" w:rsidP="00E640AF">
      <w:pPr>
        <w:tabs>
          <w:tab w:val="left" w:pos="1725"/>
        </w:tabs>
        <w:spacing w:line="360" w:lineRule="auto"/>
        <w:rPr>
          <w:sz w:val="24"/>
          <w:szCs w:val="24"/>
        </w:rPr>
      </w:pPr>
    </w:p>
    <w:sectPr w:rsidR="00060040" w:rsidRPr="00CA50E5" w:rsidSect="00027CB9">
      <w:pgSz w:w="12240" w:h="15840"/>
      <w:pgMar w:top="450" w:right="1440" w:bottom="540" w:left="1440" w:header="270" w:footer="14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6E5DE" w14:textId="77777777" w:rsidR="003F4D48" w:rsidRDefault="003F4D48">
      <w:r>
        <w:separator/>
      </w:r>
    </w:p>
  </w:endnote>
  <w:endnote w:type="continuationSeparator" w:id="0">
    <w:p w14:paraId="54870638" w14:textId="77777777" w:rsidR="003F4D48" w:rsidRDefault="003F4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5241D" w14:textId="77777777" w:rsidR="003F4D48" w:rsidRDefault="003F4D48">
      <w:r>
        <w:separator/>
      </w:r>
    </w:p>
  </w:footnote>
  <w:footnote w:type="continuationSeparator" w:id="0">
    <w:p w14:paraId="5FD06D8E" w14:textId="77777777" w:rsidR="003F4D48" w:rsidRDefault="003F4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56121"/>
    <w:multiLevelType w:val="hybridMultilevel"/>
    <w:tmpl w:val="F2DED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D26D4"/>
    <w:multiLevelType w:val="hybridMultilevel"/>
    <w:tmpl w:val="AD8416FC"/>
    <w:lvl w:ilvl="0" w:tplc="09684BD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E3E1B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7C34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96B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8031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E0C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7457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94F8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5E07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41B81"/>
    <w:multiLevelType w:val="hybridMultilevel"/>
    <w:tmpl w:val="D8F60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046C3"/>
    <w:multiLevelType w:val="hybridMultilevel"/>
    <w:tmpl w:val="FAB460D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2AC04F0C"/>
    <w:multiLevelType w:val="hybridMultilevel"/>
    <w:tmpl w:val="32F06AE4"/>
    <w:lvl w:ilvl="0" w:tplc="4E0C7FBE">
      <w:start w:val="4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340B3A70"/>
    <w:multiLevelType w:val="hybridMultilevel"/>
    <w:tmpl w:val="30628BD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B1803"/>
    <w:multiLevelType w:val="hybridMultilevel"/>
    <w:tmpl w:val="AB44FCAC"/>
    <w:lvl w:ilvl="0" w:tplc="0682FC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E030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9E8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3C70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F0F2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684A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8AB9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A621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525C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74FE0"/>
    <w:multiLevelType w:val="hybridMultilevel"/>
    <w:tmpl w:val="5AB432A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821A8"/>
    <w:multiLevelType w:val="hybridMultilevel"/>
    <w:tmpl w:val="A4C45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63693"/>
    <w:multiLevelType w:val="hybridMultilevel"/>
    <w:tmpl w:val="1CB49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D24E16"/>
    <w:multiLevelType w:val="hybridMultilevel"/>
    <w:tmpl w:val="ADE26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E1DC6"/>
    <w:multiLevelType w:val="hybridMultilevel"/>
    <w:tmpl w:val="85FA291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F87802"/>
    <w:multiLevelType w:val="hybridMultilevel"/>
    <w:tmpl w:val="91EA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311D0A"/>
    <w:multiLevelType w:val="hybridMultilevel"/>
    <w:tmpl w:val="A4A6E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8E1556"/>
    <w:multiLevelType w:val="hybridMultilevel"/>
    <w:tmpl w:val="94F2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071EA2"/>
    <w:multiLevelType w:val="hybridMultilevel"/>
    <w:tmpl w:val="BB286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265918">
    <w:abstractNumId w:val="15"/>
  </w:num>
  <w:num w:numId="2" w16cid:durableId="2071153872">
    <w:abstractNumId w:val="3"/>
  </w:num>
  <w:num w:numId="3" w16cid:durableId="1881041914">
    <w:abstractNumId w:val="2"/>
  </w:num>
  <w:num w:numId="4" w16cid:durableId="1704361365">
    <w:abstractNumId w:val="1"/>
  </w:num>
  <w:num w:numId="5" w16cid:durableId="1154102356">
    <w:abstractNumId w:val="6"/>
  </w:num>
  <w:num w:numId="6" w16cid:durableId="711538365">
    <w:abstractNumId w:val="0"/>
  </w:num>
  <w:num w:numId="7" w16cid:durableId="1010793156">
    <w:abstractNumId w:val="8"/>
  </w:num>
  <w:num w:numId="8" w16cid:durableId="1044404706">
    <w:abstractNumId w:val="10"/>
  </w:num>
  <w:num w:numId="9" w16cid:durableId="621620906">
    <w:abstractNumId w:val="9"/>
  </w:num>
  <w:num w:numId="10" w16cid:durableId="457649550">
    <w:abstractNumId w:val="12"/>
  </w:num>
  <w:num w:numId="11" w16cid:durableId="410852835">
    <w:abstractNumId w:val="5"/>
  </w:num>
  <w:num w:numId="12" w16cid:durableId="1971128421">
    <w:abstractNumId w:val="7"/>
  </w:num>
  <w:num w:numId="13" w16cid:durableId="66197087">
    <w:abstractNumId w:val="11"/>
  </w:num>
  <w:num w:numId="14" w16cid:durableId="772093651">
    <w:abstractNumId w:val="4"/>
  </w:num>
  <w:num w:numId="15" w16cid:durableId="1207915303">
    <w:abstractNumId w:val="13"/>
  </w:num>
  <w:num w:numId="16" w16cid:durableId="8043549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8A6"/>
    <w:rsid w:val="00023416"/>
    <w:rsid w:val="0002541E"/>
    <w:rsid w:val="00027CB9"/>
    <w:rsid w:val="00033B19"/>
    <w:rsid w:val="00041048"/>
    <w:rsid w:val="0005503B"/>
    <w:rsid w:val="0005762E"/>
    <w:rsid w:val="00060040"/>
    <w:rsid w:val="00070A1C"/>
    <w:rsid w:val="00077BAB"/>
    <w:rsid w:val="0008200F"/>
    <w:rsid w:val="00084B5B"/>
    <w:rsid w:val="000905F9"/>
    <w:rsid w:val="00093D73"/>
    <w:rsid w:val="000A5E4F"/>
    <w:rsid w:val="000A72ED"/>
    <w:rsid w:val="000A7502"/>
    <w:rsid w:val="000C5FFA"/>
    <w:rsid w:val="000D3A24"/>
    <w:rsid w:val="000E38BB"/>
    <w:rsid w:val="0010733D"/>
    <w:rsid w:val="00110206"/>
    <w:rsid w:val="001164A1"/>
    <w:rsid w:val="0012344F"/>
    <w:rsid w:val="001309FB"/>
    <w:rsid w:val="00134FC1"/>
    <w:rsid w:val="00142CC7"/>
    <w:rsid w:val="00160E6A"/>
    <w:rsid w:val="0017196A"/>
    <w:rsid w:val="001763D8"/>
    <w:rsid w:val="00181FD4"/>
    <w:rsid w:val="00193E65"/>
    <w:rsid w:val="001A0140"/>
    <w:rsid w:val="001A3615"/>
    <w:rsid w:val="001A5052"/>
    <w:rsid w:val="001A7A01"/>
    <w:rsid w:val="001B4341"/>
    <w:rsid w:val="001B5466"/>
    <w:rsid w:val="001E09E6"/>
    <w:rsid w:val="00211CCD"/>
    <w:rsid w:val="0025236C"/>
    <w:rsid w:val="00261E75"/>
    <w:rsid w:val="00262476"/>
    <w:rsid w:val="00276715"/>
    <w:rsid w:val="002852C8"/>
    <w:rsid w:val="0028661F"/>
    <w:rsid w:val="002A77A0"/>
    <w:rsid w:val="002B42AE"/>
    <w:rsid w:val="002B7891"/>
    <w:rsid w:val="002D09F9"/>
    <w:rsid w:val="002E6674"/>
    <w:rsid w:val="002F0CEC"/>
    <w:rsid w:val="003065B8"/>
    <w:rsid w:val="00307676"/>
    <w:rsid w:val="00312952"/>
    <w:rsid w:val="00314B63"/>
    <w:rsid w:val="0033077A"/>
    <w:rsid w:val="003337CF"/>
    <w:rsid w:val="00335300"/>
    <w:rsid w:val="00351D7B"/>
    <w:rsid w:val="00365289"/>
    <w:rsid w:val="003B167E"/>
    <w:rsid w:val="003B24F9"/>
    <w:rsid w:val="003B434D"/>
    <w:rsid w:val="003D5F7F"/>
    <w:rsid w:val="003E459A"/>
    <w:rsid w:val="003E4FC3"/>
    <w:rsid w:val="003E60E9"/>
    <w:rsid w:val="003F4D48"/>
    <w:rsid w:val="00412BAA"/>
    <w:rsid w:val="004133C8"/>
    <w:rsid w:val="00417DA4"/>
    <w:rsid w:val="00425BDD"/>
    <w:rsid w:val="00437B36"/>
    <w:rsid w:val="00462671"/>
    <w:rsid w:val="00467127"/>
    <w:rsid w:val="004804CF"/>
    <w:rsid w:val="004A0E7B"/>
    <w:rsid w:val="004B5EA4"/>
    <w:rsid w:val="00502BE2"/>
    <w:rsid w:val="00510ADB"/>
    <w:rsid w:val="005161E1"/>
    <w:rsid w:val="005177CE"/>
    <w:rsid w:val="00522693"/>
    <w:rsid w:val="005411A2"/>
    <w:rsid w:val="0055255E"/>
    <w:rsid w:val="005649F3"/>
    <w:rsid w:val="00566BA1"/>
    <w:rsid w:val="0057447F"/>
    <w:rsid w:val="00584ED9"/>
    <w:rsid w:val="005870DC"/>
    <w:rsid w:val="00587425"/>
    <w:rsid w:val="00587DA7"/>
    <w:rsid w:val="00593A7A"/>
    <w:rsid w:val="005A155C"/>
    <w:rsid w:val="005B022D"/>
    <w:rsid w:val="005B288D"/>
    <w:rsid w:val="005B3723"/>
    <w:rsid w:val="005E1015"/>
    <w:rsid w:val="005E7AD9"/>
    <w:rsid w:val="005F0661"/>
    <w:rsid w:val="005F186C"/>
    <w:rsid w:val="006025E8"/>
    <w:rsid w:val="00607D7F"/>
    <w:rsid w:val="00613561"/>
    <w:rsid w:val="006415C2"/>
    <w:rsid w:val="006559A3"/>
    <w:rsid w:val="00660346"/>
    <w:rsid w:val="0066378E"/>
    <w:rsid w:val="006646F8"/>
    <w:rsid w:val="00681884"/>
    <w:rsid w:val="006A73AA"/>
    <w:rsid w:val="006B1D90"/>
    <w:rsid w:val="006B7CFD"/>
    <w:rsid w:val="006C773D"/>
    <w:rsid w:val="006D6FC4"/>
    <w:rsid w:val="006F2144"/>
    <w:rsid w:val="006F250A"/>
    <w:rsid w:val="0070054A"/>
    <w:rsid w:val="0070105F"/>
    <w:rsid w:val="00705639"/>
    <w:rsid w:val="007233E4"/>
    <w:rsid w:val="00723EDA"/>
    <w:rsid w:val="007364BB"/>
    <w:rsid w:val="007377B2"/>
    <w:rsid w:val="00742945"/>
    <w:rsid w:val="00744403"/>
    <w:rsid w:val="007642D5"/>
    <w:rsid w:val="00764A26"/>
    <w:rsid w:val="00764AE6"/>
    <w:rsid w:val="0077199A"/>
    <w:rsid w:val="007748A1"/>
    <w:rsid w:val="00775A0D"/>
    <w:rsid w:val="007769C1"/>
    <w:rsid w:val="007875E7"/>
    <w:rsid w:val="00793228"/>
    <w:rsid w:val="007A175D"/>
    <w:rsid w:val="007B29C1"/>
    <w:rsid w:val="007C6C4E"/>
    <w:rsid w:val="007E1C27"/>
    <w:rsid w:val="007E491E"/>
    <w:rsid w:val="007E5526"/>
    <w:rsid w:val="007F38A6"/>
    <w:rsid w:val="008001CF"/>
    <w:rsid w:val="00807C1D"/>
    <w:rsid w:val="00825560"/>
    <w:rsid w:val="00843E7C"/>
    <w:rsid w:val="008522AB"/>
    <w:rsid w:val="00853686"/>
    <w:rsid w:val="00854EFF"/>
    <w:rsid w:val="0086646C"/>
    <w:rsid w:val="008837B3"/>
    <w:rsid w:val="0088530B"/>
    <w:rsid w:val="00887D71"/>
    <w:rsid w:val="008A4328"/>
    <w:rsid w:val="008B1714"/>
    <w:rsid w:val="008C2474"/>
    <w:rsid w:val="008C3650"/>
    <w:rsid w:val="008D2B1F"/>
    <w:rsid w:val="008D446A"/>
    <w:rsid w:val="008D4D54"/>
    <w:rsid w:val="00910FCE"/>
    <w:rsid w:val="00942048"/>
    <w:rsid w:val="009453C8"/>
    <w:rsid w:val="00953B5A"/>
    <w:rsid w:val="00966A9F"/>
    <w:rsid w:val="00973593"/>
    <w:rsid w:val="00986D50"/>
    <w:rsid w:val="00990237"/>
    <w:rsid w:val="009B186A"/>
    <w:rsid w:val="009E1EA9"/>
    <w:rsid w:val="009E3159"/>
    <w:rsid w:val="00A01E02"/>
    <w:rsid w:val="00A200C6"/>
    <w:rsid w:val="00A35838"/>
    <w:rsid w:val="00A37347"/>
    <w:rsid w:val="00A43427"/>
    <w:rsid w:val="00A4430A"/>
    <w:rsid w:val="00A447C0"/>
    <w:rsid w:val="00A54426"/>
    <w:rsid w:val="00A70A5A"/>
    <w:rsid w:val="00A85A46"/>
    <w:rsid w:val="00A90975"/>
    <w:rsid w:val="00A93A6A"/>
    <w:rsid w:val="00A96F0E"/>
    <w:rsid w:val="00AC11A6"/>
    <w:rsid w:val="00AC61F4"/>
    <w:rsid w:val="00AF1AFF"/>
    <w:rsid w:val="00B05FB5"/>
    <w:rsid w:val="00B143AD"/>
    <w:rsid w:val="00B259DB"/>
    <w:rsid w:val="00B40F18"/>
    <w:rsid w:val="00B438CF"/>
    <w:rsid w:val="00B51AAE"/>
    <w:rsid w:val="00B67F4A"/>
    <w:rsid w:val="00B82748"/>
    <w:rsid w:val="00B84C55"/>
    <w:rsid w:val="00BB6609"/>
    <w:rsid w:val="00BC1176"/>
    <w:rsid w:val="00BE49BC"/>
    <w:rsid w:val="00BF7D5C"/>
    <w:rsid w:val="00C127A5"/>
    <w:rsid w:val="00C23709"/>
    <w:rsid w:val="00C31D19"/>
    <w:rsid w:val="00C335A4"/>
    <w:rsid w:val="00C45B95"/>
    <w:rsid w:val="00C53E7E"/>
    <w:rsid w:val="00C5484D"/>
    <w:rsid w:val="00C55CBF"/>
    <w:rsid w:val="00C61F27"/>
    <w:rsid w:val="00C67BD3"/>
    <w:rsid w:val="00C80591"/>
    <w:rsid w:val="00C840E3"/>
    <w:rsid w:val="00CA0F98"/>
    <w:rsid w:val="00CA50E5"/>
    <w:rsid w:val="00CD508D"/>
    <w:rsid w:val="00CD79EE"/>
    <w:rsid w:val="00CE5895"/>
    <w:rsid w:val="00CE6AC6"/>
    <w:rsid w:val="00D44903"/>
    <w:rsid w:val="00D62EE6"/>
    <w:rsid w:val="00D639EE"/>
    <w:rsid w:val="00D8559C"/>
    <w:rsid w:val="00D9065D"/>
    <w:rsid w:val="00D911FB"/>
    <w:rsid w:val="00D93447"/>
    <w:rsid w:val="00D95591"/>
    <w:rsid w:val="00DA5EDC"/>
    <w:rsid w:val="00DB3C82"/>
    <w:rsid w:val="00DC7007"/>
    <w:rsid w:val="00DD7EFF"/>
    <w:rsid w:val="00DE4729"/>
    <w:rsid w:val="00DE665B"/>
    <w:rsid w:val="00E10DAE"/>
    <w:rsid w:val="00E169D6"/>
    <w:rsid w:val="00E413BD"/>
    <w:rsid w:val="00E41FA0"/>
    <w:rsid w:val="00E5605C"/>
    <w:rsid w:val="00E640AF"/>
    <w:rsid w:val="00E669AB"/>
    <w:rsid w:val="00E76992"/>
    <w:rsid w:val="00E80385"/>
    <w:rsid w:val="00E910DB"/>
    <w:rsid w:val="00EA58EE"/>
    <w:rsid w:val="00EB2EE2"/>
    <w:rsid w:val="00EB5EC5"/>
    <w:rsid w:val="00EC5F9D"/>
    <w:rsid w:val="00ED1E62"/>
    <w:rsid w:val="00ED6B42"/>
    <w:rsid w:val="00EF2A9E"/>
    <w:rsid w:val="00F03031"/>
    <w:rsid w:val="00F178DD"/>
    <w:rsid w:val="00F179B0"/>
    <w:rsid w:val="00F42E74"/>
    <w:rsid w:val="00F60551"/>
    <w:rsid w:val="00F65C9C"/>
    <w:rsid w:val="00F67E5B"/>
    <w:rsid w:val="00F73079"/>
    <w:rsid w:val="00F9593D"/>
    <w:rsid w:val="00FA2255"/>
    <w:rsid w:val="00FC4B48"/>
    <w:rsid w:val="00FD68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B7AED"/>
  <w15:chartTrackingRefBased/>
  <w15:docId w15:val="{1FDAD1E6-F761-42F7-A365-94253ED0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A46"/>
    <w:rPr>
      <w:rFonts w:ascii="Times New Roman" w:eastAsia="Times New Roman" w:hAnsi="Times New Roman"/>
      <w:lang w:val="en-GB"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B36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60040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0040"/>
  </w:style>
  <w:style w:type="paragraph" w:styleId="Header">
    <w:name w:val="header"/>
    <w:basedOn w:val="Normal"/>
    <w:link w:val="HeaderChar"/>
    <w:uiPriority w:val="99"/>
    <w:unhideWhenUsed/>
    <w:rsid w:val="00060040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60040"/>
  </w:style>
  <w:style w:type="paragraph" w:styleId="ListParagraph">
    <w:name w:val="List Paragraph"/>
    <w:basedOn w:val="Normal"/>
    <w:uiPriority w:val="34"/>
    <w:qFormat/>
    <w:rsid w:val="00365289"/>
    <w:pPr>
      <w:spacing w:after="160" w:line="259" w:lineRule="auto"/>
      <w:ind w:left="720"/>
      <w:contextualSpacing/>
    </w:pPr>
    <w:rPr>
      <w:rFonts w:ascii="Calibri" w:eastAsia="Calibri"/>
      <w:sz w:val="22"/>
      <w:szCs w:val="22"/>
      <w:lang w:val="en-US" w:eastAsia="en-US"/>
    </w:rPr>
  </w:style>
  <w:style w:type="character" w:customStyle="1" w:styleId="Heading2Char">
    <w:name w:val="Heading 2 Char"/>
    <w:link w:val="Heading2"/>
    <w:uiPriority w:val="9"/>
    <w:semiHidden/>
    <w:rsid w:val="00437B36"/>
    <w:rPr>
      <w:rFonts w:ascii="Cambria" w:eastAsia="Times New Roman" w:hAnsi="Cambria" w:cs="Times New Roman"/>
      <w:b/>
      <w:bCs/>
      <w:color w:val="4F81BD"/>
      <w:sz w:val="26"/>
      <w:szCs w:val="26"/>
      <w:lang w:eastAsia="ar-SA"/>
    </w:rPr>
  </w:style>
  <w:style w:type="paragraph" w:customStyle="1" w:styleId="Address1">
    <w:name w:val="Address 1"/>
    <w:basedOn w:val="Normal"/>
    <w:rsid w:val="00437B36"/>
    <w:pPr>
      <w:spacing w:line="200" w:lineRule="atLeast"/>
    </w:pPr>
    <w:rPr>
      <w:sz w:val="16"/>
      <w:szCs w:val="16"/>
    </w:rPr>
  </w:style>
  <w:style w:type="paragraph" w:customStyle="1" w:styleId="Address2">
    <w:name w:val="Address 2"/>
    <w:basedOn w:val="Normal"/>
    <w:rsid w:val="00437B36"/>
    <w:pPr>
      <w:spacing w:line="200" w:lineRule="atLeast"/>
    </w:pPr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35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5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0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52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373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mailto:joywangeshi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ycew\Downloads\King'ori's%20CV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King'ori's CV</Template>
  <TotalTime>422</TotalTime>
  <Pages>7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Wangeci Joyce</dc:creator>
  <cp:keywords/>
  <cp:lastModifiedBy>HP</cp:lastModifiedBy>
  <cp:revision>66</cp:revision>
  <cp:lastPrinted>2020-02-25T17:24:00Z</cp:lastPrinted>
  <dcterms:created xsi:type="dcterms:W3CDTF">2020-02-25T07:01:00Z</dcterms:created>
  <dcterms:modified xsi:type="dcterms:W3CDTF">2022-10-19T08:39:00Z</dcterms:modified>
</cp:coreProperties>
</file>