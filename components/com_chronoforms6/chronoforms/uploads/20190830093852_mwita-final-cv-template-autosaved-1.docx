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D186F67D594417EA2CC35F4279E2B51"/>
        </w:placeholder>
        <w:docPartList>
          <w:docPartGallery w:val="Quick Parts"/>
          <w:docPartCategory w:val=" Resume Name"/>
        </w:docPartList>
      </w:sdtPr>
      <w:sdtEndPr/>
      <w:sdtContent>
        <w:p w:rsidR="002953DA" w:rsidRPr="0053018E" w:rsidRDefault="0069727B" w:rsidP="009F6E75">
          <w:pPr>
            <w:pStyle w:val="Title"/>
            <w:spacing w:line="276" w:lineRule="auto"/>
            <w:rPr>
              <w:rFonts w:asciiTheme="minorHAnsi" w:hAnsiTheme="minorHAnsi" w:cstheme="minorHAnsi"/>
              <w:color w:val="auto"/>
            </w:rPr>
          </w:pPr>
          <w:r w:rsidRPr="001026AE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D4652A5" wp14:editId="2DDD51CB">
                <wp:simplePos x="0" y="0"/>
                <wp:positionH relativeFrom="column">
                  <wp:posOffset>-15875</wp:posOffset>
                </wp:positionH>
                <wp:positionV relativeFrom="paragraph">
                  <wp:posOffset>320040</wp:posOffset>
                </wp:positionV>
                <wp:extent cx="1285240" cy="1279525"/>
                <wp:effectExtent l="0" t="0" r="0" b="0"/>
                <wp:wrapSquare wrapText="bothSides"/>
                <wp:docPr id="1" name="Picture 1" descr="C:\Users\user\Desktop\MWITA\PASONALLY\PICS\IMG_582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MWITA\PASONALLY\PICS\IMG_582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3963" t="16829" r="11418" b="18870"/>
                        <a:stretch/>
                      </pic:blipFill>
                      <pic:spPr bwMode="auto">
                        <a:xfrm rot="16200000">
                          <a:off x="0" y="0"/>
                          <a:ext cx="12852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sdt>
            <w:sdtPr>
              <w:rPr>
                <w:rFonts w:asciiTheme="minorHAnsi" w:hAnsiTheme="minorHAnsi" w:cstheme="minorHAnsi"/>
                <w:color w:val="auto"/>
                <w:sz w:val="56"/>
                <w:szCs w:val="56"/>
              </w:rPr>
              <w:alias w:val="Author"/>
              <w:tag w:val=""/>
              <w:id w:val="1823003119"/>
              <w:placeholder>
                <w:docPart w:val="0D23E158F0004D5097BA9D6037B641C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215C0" w:rsidRPr="0053018E">
                <w:rPr>
                  <w:rFonts w:asciiTheme="minorHAnsi" w:hAnsiTheme="minorHAnsi" w:cstheme="minorHAnsi"/>
                  <w:color w:val="auto"/>
                  <w:sz w:val="56"/>
                  <w:szCs w:val="56"/>
                </w:rPr>
                <w:t>MWITA CHRISTOPHER NYANSWI</w:t>
              </w:r>
            </w:sdtContent>
          </w:sdt>
        </w:p>
        <w:sdt>
          <w:sdtPr>
            <w:rPr>
              <w:rFonts w:cstheme="minorHAnsi"/>
              <w:sz w:val="36"/>
              <w:szCs w:val="36"/>
            </w:rPr>
            <w:alias w:val="E-mail Address"/>
            <w:tag w:val=""/>
            <w:id w:val="527535243"/>
            <w:placeholder>
              <w:docPart w:val="2272136ED8A244E2B98476B95142564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953DA" w:rsidRPr="0053018E" w:rsidRDefault="008215C0" w:rsidP="009F6E75">
              <w:pPr>
                <w:pStyle w:val="NoSpacing"/>
                <w:spacing w:line="276" w:lineRule="auto"/>
                <w:rPr>
                  <w:rFonts w:cstheme="minorHAnsi"/>
                </w:rPr>
              </w:pPr>
              <w:r w:rsidRPr="0053018E">
                <w:rPr>
                  <w:rFonts w:cstheme="minorHAnsi"/>
                  <w:sz w:val="36"/>
                  <w:szCs w:val="36"/>
                </w:rPr>
                <w:t>E-mail:  mwitaosomi@gmail.com</w:t>
              </w:r>
            </w:p>
          </w:sdtContent>
        </w:sdt>
        <w:p w:rsidR="002953DA" w:rsidRPr="0053018E" w:rsidRDefault="00AF0CE0" w:rsidP="009F6E75">
          <w:pPr>
            <w:pStyle w:val="NoSpacing"/>
            <w:tabs>
              <w:tab w:val="left" w:pos="8595"/>
            </w:tabs>
            <w:spacing w:line="276" w:lineRule="auto"/>
            <w:rPr>
              <w:rFonts w:cstheme="minorHAnsi"/>
            </w:rPr>
          </w:pPr>
          <w:sdt>
            <w:sdtPr>
              <w:rPr>
                <w:rFonts w:cstheme="minorHAnsi"/>
                <w:sz w:val="36"/>
                <w:szCs w:val="36"/>
              </w:rPr>
              <w:alias w:val="Address"/>
              <w:tag w:val=""/>
              <w:id w:val="539556739"/>
              <w:placeholder>
                <w:docPart w:val="352BC3FA9B384BB2A2DB69C6E779AE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8215C0" w:rsidRPr="0053018E">
                <w:rPr>
                  <w:rFonts w:cstheme="minorHAnsi"/>
                  <w:sz w:val="36"/>
                  <w:szCs w:val="36"/>
                </w:rPr>
                <w:t>ADDRESS:  P.O BOX 261 ISIBANIA</w:t>
              </w:r>
            </w:sdtContent>
          </w:sdt>
          <w:r w:rsidR="00477EFF" w:rsidRPr="0053018E">
            <w:rPr>
              <w:rFonts w:cstheme="minorHAnsi"/>
              <w:sz w:val="36"/>
              <w:szCs w:val="36"/>
            </w:rPr>
            <w:tab/>
          </w:r>
        </w:p>
        <w:sdt>
          <w:sdtPr>
            <w:rPr>
              <w:rFonts w:cstheme="minorHAnsi"/>
              <w:sz w:val="36"/>
              <w:szCs w:val="36"/>
            </w:rPr>
            <w:alias w:val="Phone"/>
            <w:tag w:val=""/>
            <w:id w:val="1357783703"/>
            <w:placeholder>
              <w:docPart w:val="A72295262B8444A484457334803CFC9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2953DA" w:rsidRPr="00622799" w:rsidRDefault="0069727B" w:rsidP="009F6E75">
              <w:pPr>
                <w:pStyle w:val="NoSpacing"/>
                <w:spacing w:line="276" w:lineRule="auto"/>
                <w:rPr>
                  <w:rFonts w:cstheme="minorHAnsi"/>
                </w:rPr>
              </w:pPr>
              <w:r>
                <w:rPr>
                  <w:rFonts w:cstheme="minorHAnsi"/>
                  <w:sz w:val="36"/>
                  <w:szCs w:val="36"/>
                </w:rPr>
                <w:t xml:space="preserve">                     </w:t>
              </w:r>
              <w:r w:rsidR="008215C0" w:rsidRPr="0053018E">
                <w:rPr>
                  <w:rFonts w:cstheme="minorHAnsi"/>
                  <w:sz w:val="36"/>
                  <w:szCs w:val="36"/>
                </w:rPr>
                <w:t>CELL PHONE: +254-712-92-6595</w:t>
              </w:r>
            </w:p>
          </w:sdtContent>
        </w:sdt>
      </w:sdtContent>
    </w:sdt>
    <w:p w:rsidR="0069727B" w:rsidRDefault="0069727B" w:rsidP="002C345F">
      <w:pPr>
        <w:pStyle w:val="PersonalName"/>
        <w:jc w:val="center"/>
        <w:rPr>
          <w:sz w:val="28"/>
          <w:szCs w:val="28"/>
        </w:rPr>
      </w:pPr>
    </w:p>
    <w:p w:rsidR="002953DA" w:rsidRPr="002C345F" w:rsidRDefault="00496E7E" w:rsidP="002C345F">
      <w:pPr>
        <w:pStyle w:val="PersonalName"/>
        <w:jc w:val="center"/>
        <w:rPr>
          <w:sz w:val="32"/>
          <w:szCs w:val="32"/>
        </w:rPr>
      </w:pPr>
      <w:r w:rsidRPr="002C345F">
        <w:rPr>
          <w:sz w:val="28"/>
          <w:szCs w:val="28"/>
        </w:rPr>
        <w:t>PERSONAL</w:t>
      </w:r>
      <w:r w:rsidRPr="002C345F">
        <w:rPr>
          <w:sz w:val="32"/>
          <w:szCs w:val="32"/>
        </w:rPr>
        <w:t xml:space="preserve"> PROFILE</w:t>
      </w:r>
    </w:p>
    <w:p w:rsidR="002953DA" w:rsidRPr="00622799" w:rsidRDefault="00496E7E" w:rsidP="0053018E">
      <w:pPr>
        <w:shd w:val="clear" w:color="auto" w:fill="FFFFFF" w:themeFill="background1"/>
        <w:spacing w:line="276" w:lineRule="auto"/>
        <w:jc w:val="both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I am a fast learner capable of working in a dynamic, stimulating and challenging environment. I have strong interpersonal and communication skills, I believe in team work and above all am open to welcome new ideas from others and through looking for information. I am also dedicated, open to positive criticism and trainable to enhance my existing skills as far as the ever changing scientific world is concern. </w:t>
      </w:r>
    </w:p>
    <w:p w:rsidR="00496E7E" w:rsidRPr="00622799" w:rsidRDefault="00496E7E" w:rsidP="009F6E75">
      <w:pPr>
        <w:spacing w:line="276" w:lineRule="auto"/>
        <w:jc w:val="both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I am a</w:t>
      </w:r>
      <w:r w:rsidR="0067761F" w:rsidRPr="00622799">
        <w:rPr>
          <w:rFonts w:cstheme="minorHAnsi"/>
          <w:sz w:val="28"/>
          <w:szCs w:val="28"/>
        </w:rPr>
        <w:t xml:space="preserve"> dedicated and hardworking individual, </w:t>
      </w:r>
      <w:r w:rsidRPr="00622799">
        <w:rPr>
          <w:rFonts w:cstheme="minorHAnsi"/>
          <w:sz w:val="28"/>
          <w:szCs w:val="28"/>
        </w:rPr>
        <w:t>respectful to authority and self-motivated, hence can work under pressure and with minimal or no supervision. Always aims to work well with colleagues both for personal and professional growth</w:t>
      </w:r>
    </w:p>
    <w:p w:rsidR="00393315" w:rsidRPr="002C345F" w:rsidRDefault="00393315" w:rsidP="002C345F">
      <w:pPr>
        <w:pStyle w:val="PersonalName"/>
        <w:jc w:val="center"/>
        <w:rPr>
          <w:rFonts w:eastAsia="SimSun"/>
          <w:bCs/>
          <w:sz w:val="28"/>
          <w:szCs w:val="28"/>
        </w:rPr>
      </w:pPr>
      <w:r w:rsidRPr="002C345F">
        <w:rPr>
          <w:rFonts w:eastAsia="SimSun"/>
          <w:sz w:val="28"/>
          <w:szCs w:val="28"/>
        </w:rPr>
        <w:t>Personal History</w:t>
      </w:r>
    </w:p>
    <w:p w:rsidR="00393315" w:rsidRPr="00622799" w:rsidRDefault="00393315" w:rsidP="009F6E75">
      <w:pPr>
        <w:spacing w:after="160" w:line="276" w:lineRule="auto"/>
        <w:ind w:left="504" w:hanging="360"/>
        <w:rPr>
          <w:rFonts w:eastAsia="FZShuTi" w:cstheme="minorHAnsi"/>
        </w:rPr>
      </w:pPr>
      <w:r w:rsidRPr="002C345F">
        <w:rPr>
          <w:rFonts w:eastAsia="FZShuTi" w:cstheme="minorHAnsi"/>
          <w:b/>
        </w:rPr>
        <w:t>NATIONALITY</w:t>
      </w:r>
      <w:r w:rsidRPr="00622799">
        <w:rPr>
          <w:rFonts w:eastAsia="FZShuTi" w:cstheme="minorHAnsi"/>
        </w:rPr>
        <w:t>: Kenyan</w:t>
      </w:r>
    </w:p>
    <w:p w:rsidR="00B90506" w:rsidRPr="00622799" w:rsidRDefault="00B90506" w:rsidP="009F6E75">
      <w:pPr>
        <w:spacing w:after="160" w:line="276" w:lineRule="auto"/>
        <w:ind w:left="504" w:hanging="360"/>
        <w:rPr>
          <w:rFonts w:eastAsia="FZShuTi" w:cstheme="minorHAnsi"/>
        </w:rPr>
      </w:pPr>
      <w:r w:rsidRPr="002C345F">
        <w:rPr>
          <w:rFonts w:eastAsia="FZShuTi" w:cstheme="minorHAnsi"/>
          <w:b/>
        </w:rPr>
        <w:t>SEX</w:t>
      </w:r>
      <w:r w:rsidRPr="00622799">
        <w:rPr>
          <w:rFonts w:eastAsia="FZShuTi" w:cstheme="minorHAnsi"/>
        </w:rPr>
        <w:t>: Male</w:t>
      </w:r>
    </w:p>
    <w:p w:rsidR="00B90506" w:rsidRPr="00622799" w:rsidRDefault="00B90506" w:rsidP="009F6E75">
      <w:pPr>
        <w:tabs>
          <w:tab w:val="left" w:pos="4545"/>
        </w:tabs>
        <w:spacing w:after="160" w:line="276" w:lineRule="auto"/>
        <w:ind w:left="504" w:hanging="360"/>
        <w:rPr>
          <w:rFonts w:eastAsia="FZShuTi" w:cstheme="minorHAnsi"/>
        </w:rPr>
      </w:pPr>
      <w:r w:rsidRPr="002C345F">
        <w:rPr>
          <w:rFonts w:eastAsia="FZShuTi" w:cstheme="minorHAnsi"/>
          <w:b/>
        </w:rPr>
        <w:t>DATE OF BIRTH</w:t>
      </w:r>
      <w:r w:rsidRPr="00622799">
        <w:rPr>
          <w:rFonts w:eastAsia="FZShuTi" w:cstheme="minorHAnsi"/>
        </w:rPr>
        <w:t>: 21</w:t>
      </w:r>
      <w:r w:rsidRPr="00622799">
        <w:rPr>
          <w:rFonts w:eastAsia="FZShuTi" w:cstheme="minorHAnsi"/>
          <w:vertAlign w:val="superscript"/>
        </w:rPr>
        <w:t>ST</w:t>
      </w:r>
      <w:r w:rsidRPr="00622799">
        <w:rPr>
          <w:rFonts w:eastAsia="FZShuTi" w:cstheme="minorHAnsi"/>
        </w:rPr>
        <w:t>JANUARY 1989</w:t>
      </w:r>
    </w:p>
    <w:p w:rsidR="00393315" w:rsidRDefault="0067761F" w:rsidP="009F6E75">
      <w:pPr>
        <w:tabs>
          <w:tab w:val="left" w:pos="4545"/>
        </w:tabs>
        <w:spacing w:after="160" w:line="276" w:lineRule="auto"/>
        <w:ind w:left="504" w:hanging="360"/>
        <w:rPr>
          <w:rFonts w:eastAsia="FZShuTi" w:cstheme="minorHAnsi"/>
        </w:rPr>
      </w:pPr>
      <w:r w:rsidRPr="002C345F">
        <w:rPr>
          <w:rFonts w:eastAsia="FZShuTi" w:cstheme="minorHAnsi"/>
          <w:b/>
        </w:rPr>
        <w:t>LANGUAGES</w:t>
      </w:r>
      <w:r w:rsidRPr="00622799">
        <w:rPr>
          <w:rFonts w:eastAsia="FZShuTi" w:cstheme="minorHAnsi"/>
        </w:rPr>
        <w:t xml:space="preserve">: English, </w:t>
      </w:r>
      <w:r w:rsidR="00B90506" w:rsidRPr="00622799">
        <w:rPr>
          <w:rFonts w:eastAsia="FZShuTi" w:cstheme="minorHAnsi"/>
        </w:rPr>
        <w:t>Kiswahili</w:t>
      </w:r>
      <w:r w:rsidRPr="00622799">
        <w:rPr>
          <w:rFonts w:eastAsia="FZShuTi" w:cstheme="minorHAnsi"/>
        </w:rPr>
        <w:t xml:space="preserve"> and </w:t>
      </w:r>
      <w:proofErr w:type="spellStart"/>
      <w:r w:rsidRPr="00622799">
        <w:rPr>
          <w:rFonts w:eastAsia="FZShuTi" w:cstheme="minorHAnsi"/>
        </w:rPr>
        <w:t>Kuria</w:t>
      </w:r>
      <w:proofErr w:type="spellEnd"/>
    </w:p>
    <w:p w:rsidR="002C345F" w:rsidRPr="00622799" w:rsidRDefault="002C345F" w:rsidP="009F6E75">
      <w:pPr>
        <w:tabs>
          <w:tab w:val="left" w:pos="4545"/>
        </w:tabs>
        <w:spacing w:after="160" w:line="276" w:lineRule="auto"/>
        <w:ind w:left="504" w:hanging="360"/>
        <w:rPr>
          <w:rFonts w:eastAsia="FZShuTi" w:cstheme="minorHAnsi"/>
        </w:rPr>
      </w:pPr>
      <w:r>
        <w:rPr>
          <w:rFonts w:eastAsia="FZShuTi" w:cstheme="minorHAnsi"/>
          <w:b/>
        </w:rPr>
        <w:t>MARITAL STATUS</w:t>
      </w:r>
      <w:r w:rsidRPr="002C345F">
        <w:rPr>
          <w:rFonts w:eastAsia="FZShuTi" w:cstheme="minorHAnsi"/>
        </w:rPr>
        <w:t>:</w:t>
      </w:r>
      <w:r>
        <w:rPr>
          <w:rFonts w:eastAsia="FZShuTi" w:cstheme="minorHAnsi"/>
        </w:rPr>
        <w:t xml:space="preserve"> Married</w:t>
      </w:r>
    </w:p>
    <w:p w:rsidR="005F2D65" w:rsidRDefault="005F2D65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6F2D46" w:rsidRDefault="006F2D46" w:rsidP="002C345F">
      <w:pPr>
        <w:pStyle w:val="PersonalName"/>
        <w:jc w:val="center"/>
        <w:rPr>
          <w:sz w:val="28"/>
          <w:szCs w:val="28"/>
        </w:rPr>
      </w:pPr>
    </w:p>
    <w:p w:rsidR="00393315" w:rsidRPr="002C345F" w:rsidRDefault="00B90506" w:rsidP="002C345F">
      <w:pPr>
        <w:pStyle w:val="PersonalName"/>
        <w:jc w:val="center"/>
        <w:rPr>
          <w:sz w:val="28"/>
          <w:szCs w:val="28"/>
        </w:rPr>
      </w:pPr>
      <w:r w:rsidRPr="002C345F">
        <w:rPr>
          <w:sz w:val="28"/>
          <w:szCs w:val="28"/>
        </w:rPr>
        <w:t>EDUCATION BACKGROUND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158"/>
        <w:gridCol w:w="4988"/>
      </w:tblGrid>
      <w:tr w:rsidR="00884B66" w:rsidRPr="00622799" w:rsidTr="006F2D46">
        <w:trPr>
          <w:trHeight w:val="1335"/>
        </w:trPr>
        <w:tc>
          <w:tcPr>
            <w:tcW w:w="4158" w:type="dxa"/>
          </w:tcPr>
          <w:p w:rsidR="00884B66" w:rsidRPr="00622799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AUGUST 2016</w:t>
            </w:r>
            <w:r w:rsidR="00884B66" w:rsidRPr="00622799">
              <w:rPr>
                <w:rFonts w:cstheme="minorHAnsi"/>
                <w:b/>
                <w:sz w:val="28"/>
                <w:szCs w:val="28"/>
              </w:rPr>
              <w:t xml:space="preserve"> TO DATE </w:t>
            </w:r>
          </w:p>
          <w:p w:rsidR="00884B66" w:rsidRPr="00622799" w:rsidRDefault="00884B66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MASENO UNIVERSITY</w:t>
            </w:r>
          </w:p>
        </w:tc>
        <w:tc>
          <w:tcPr>
            <w:tcW w:w="4988" w:type="dxa"/>
          </w:tcPr>
          <w:p w:rsidR="00884B66" w:rsidRPr="00622799" w:rsidRDefault="00884B66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22799">
              <w:rPr>
                <w:rFonts w:cstheme="minorHAnsi"/>
                <w:sz w:val="28"/>
                <w:szCs w:val="28"/>
              </w:rPr>
              <w:t>MASTERS IN PUBLIC HEALTH</w:t>
            </w:r>
          </w:p>
          <w:p w:rsidR="009A3B3C" w:rsidRPr="00622799" w:rsidRDefault="009A3B3C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22799">
              <w:rPr>
                <w:rFonts w:cstheme="minorHAnsi"/>
                <w:sz w:val="28"/>
                <w:szCs w:val="28"/>
              </w:rPr>
              <w:t>COURSES UNDERTAKEN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Fundamentals of Public Health        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Basic Epidemiology                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Control of Communicable and Non-Communicable Diseases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 xml:space="preserve"> Legal aspects of Public Health        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 xml:space="preserve"> Research Methods I                         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Basic Biostatistics                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 xml:space="preserve"> Environmental Toxicology and Health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Epidemiology and Control of Non-communicable Diseases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Epidemiology and Control of Communicable Diseases     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Disease Surveillance and Outbreaks Investigations 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Epidemiological Studies and Statistical Methods         </w:t>
            </w:r>
          </w:p>
          <w:p w:rsidR="009A3B3C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Changing Demography, Health and Community Development    </w:t>
            </w:r>
          </w:p>
          <w:p w:rsidR="00884B66" w:rsidRPr="00622799" w:rsidRDefault="009A3B3C" w:rsidP="006F2D46">
            <w:pPr>
              <w:pStyle w:val="Subsection"/>
              <w:numPr>
                <w:ilvl w:val="0"/>
                <w:numId w:val="21"/>
              </w:numPr>
              <w:spacing w:before="0" w:line="276" w:lineRule="auto"/>
              <w:rPr>
                <w:rFonts w:asciiTheme="minorHAnsi" w:hAnsiTheme="minorHAnsi" w:cstheme="minorHAnsi"/>
              </w:rPr>
            </w:pP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Project Management and Evaluation                </w:t>
            </w: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</w:rPr>
              <w:br/>
            </w:r>
            <w:r w:rsidRPr="00622799">
              <w:rPr>
                <w:rFonts w:asciiTheme="minorHAnsi" w:hAnsiTheme="minorHAnsi" w:cstheme="minorHAnsi"/>
                <w:b/>
                <w:color w:val="444444"/>
                <w:sz w:val="24"/>
                <w:szCs w:val="24"/>
                <w:shd w:val="clear" w:color="auto" w:fill="FFFFFF"/>
              </w:rPr>
              <w:t>Community-Based Health Care</w:t>
            </w:r>
            <w:r w:rsidRPr="00622799">
              <w:rPr>
                <w:rFonts w:asciiTheme="minorHAnsi" w:hAnsiTheme="minorHAnsi" w:cstheme="minorHAnsi"/>
                <w:color w:val="444444"/>
                <w:sz w:val="18"/>
                <w:szCs w:val="18"/>
                <w:shd w:val="clear" w:color="auto" w:fill="FFFFFF"/>
              </w:rPr>
              <w:t>                </w:t>
            </w:r>
          </w:p>
        </w:tc>
      </w:tr>
      <w:tr w:rsidR="00B90506" w:rsidRPr="00622799" w:rsidTr="006F2D46">
        <w:tblPrEx>
          <w:tblLook w:val="04A0" w:firstRow="1" w:lastRow="0" w:firstColumn="1" w:lastColumn="0" w:noHBand="0" w:noVBand="1"/>
        </w:tblPrEx>
        <w:trPr>
          <w:trHeight w:val="1215"/>
        </w:trPr>
        <w:tc>
          <w:tcPr>
            <w:tcW w:w="4158" w:type="dxa"/>
          </w:tcPr>
          <w:p w:rsidR="005F2D65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5F2D65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DEC 2018</w:t>
            </w:r>
          </w:p>
          <w:p w:rsidR="005F2D65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B90506" w:rsidRPr="00622799" w:rsidRDefault="00B90506" w:rsidP="006F2D46">
            <w:pPr>
              <w:spacing w:line="276" w:lineRule="auto"/>
              <w:rPr>
                <w:rFonts w:cstheme="minorHAnsi"/>
                <w:b/>
                <w:i/>
              </w:rPr>
            </w:pPr>
          </w:p>
        </w:tc>
        <w:tc>
          <w:tcPr>
            <w:tcW w:w="4988" w:type="dxa"/>
          </w:tcPr>
          <w:p w:rsidR="005F2D65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F2D65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diploma in occupational health and safety</w:t>
            </w:r>
          </w:p>
          <w:p w:rsidR="005F2D65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9C6D73" w:rsidRPr="00622799" w:rsidRDefault="009C6D73" w:rsidP="006F2D46">
            <w:pPr>
              <w:spacing w:line="276" w:lineRule="auto"/>
              <w:rPr>
                <w:rFonts w:cstheme="minorHAnsi"/>
                <w:b/>
                <w:i/>
              </w:rPr>
            </w:pPr>
          </w:p>
        </w:tc>
      </w:tr>
      <w:tr w:rsidR="005F2D65" w:rsidRPr="00622799" w:rsidTr="006F2D46">
        <w:tblPrEx>
          <w:tblLook w:val="04A0" w:firstRow="1" w:lastRow="0" w:firstColumn="1" w:lastColumn="0" w:noHBand="0" w:noVBand="1"/>
        </w:tblPrEx>
        <w:trPr>
          <w:trHeight w:val="2400"/>
        </w:trPr>
        <w:tc>
          <w:tcPr>
            <w:tcW w:w="4158" w:type="dxa"/>
          </w:tcPr>
          <w:p w:rsidR="005F2D65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5F2D65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5F2D65" w:rsidRPr="00622799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AUGUST 2010-MAY 2014:</w:t>
            </w:r>
          </w:p>
          <w:p w:rsidR="005F2D65" w:rsidRPr="00622799" w:rsidRDefault="005F2D65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UNIVERSITY OF ELDORET</w:t>
            </w:r>
          </w:p>
          <w:p w:rsidR="005F2D65" w:rsidRDefault="005F2D65" w:rsidP="006F2D4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988" w:type="dxa"/>
          </w:tcPr>
          <w:p w:rsidR="005F2D65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F2D65" w:rsidRPr="00622799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22799">
              <w:rPr>
                <w:rFonts w:cstheme="minorHAnsi"/>
                <w:sz w:val="28"/>
                <w:szCs w:val="28"/>
              </w:rPr>
              <w:t>bachelor of science degree in biochemistry second class honors’ upper division</w:t>
            </w:r>
          </w:p>
          <w:p w:rsidR="005F2D65" w:rsidRPr="00622799" w:rsidRDefault="005F2D65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5F2D65" w:rsidRDefault="005F2D65" w:rsidP="006F2D4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A6A7E" w:rsidRPr="00622799" w:rsidTr="006F2D46">
        <w:tblPrEx>
          <w:tblLook w:val="04A0" w:firstRow="1" w:lastRow="0" w:firstColumn="1" w:lastColumn="0" w:noHBand="0" w:noVBand="1"/>
        </w:tblPrEx>
        <w:trPr>
          <w:trHeight w:val="1516"/>
        </w:trPr>
        <w:tc>
          <w:tcPr>
            <w:tcW w:w="4158" w:type="dxa"/>
          </w:tcPr>
          <w:p w:rsidR="006A26D1" w:rsidRPr="00622799" w:rsidRDefault="006A26D1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MARCH 2008- NOVEMBER 2008: LAISER HILL ACADEMY</w:t>
            </w: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i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Kenya Certificate of Secondary Education(K.C.S.E)</w:t>
            </w:r>
          </w:p>
        </w:tc>
        <w:tc>
          <w:tcPr>
            <w:tcW w:w="4988" w:type="dxa"/>
          </w:tcPr>
          <w:p w:rsidR="006A26D1" w:rsidRPr="00622799" w:rsidRDefault="006A26D1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622799">
              <w:rPr>
                <w:rFonts w:cstheme="minorHAnsi"/>
                <w:sz w:val="28"/>
                <w:szCs w:val="28"/>
              </w:rPr>
              <w:t>MEAN GRADE: A- of 75 points</w:t>
            </w:r>
          </w:p>
        </w:tc>
      </w:tr>
      <w:tr w:rsidR="00EA6A7E" w:rsidRPr="00622799" w:rsidTr="006F2D46">
        <w:tblPrEx>
          <w:tblLook w:val="04A0" w:firstRow="1" w:lastRow="0" w:firstColumn="1" w:lastColumn="0" w:noHBand="0" w:noVBand="1"/>
        </w:tblPrEx>
        <w:trPr>
          <w:trHeight w:val="2042"/>
        </w:trPr>
        <w:tc>
          <w:tcPr>
            <w:tcW w:w="4158" w:type="dxa"/>
          </w:tcPr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 xml:space="preserve">FEBURUARY 2003-NOVEMBER 2007: TARANGANYA HIGH SCHOOL </w:t>
            </w: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i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Kenya Certificate of Secondary Education (K.C.S.E)</w:t>
            </w:r>
          </w:p>
        </w:tc>
        <w:tc>
          <w:tcPr>
            <w:tcW w:w="4988" w:type="dxa"/>
          </w:tcPr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i/>
              </w:rPr>
            </w:pPr>
            <w:r w:rsidRPr="00622799">
              <w:rPr>
                <w:rFonts w:cstheme="minorHAnsi"/>
                <w:sz w:val="28"/>
                <w:szCs w:val="28"/>
              </w:rPr>
              <w:t>MEAN GRADE: B plain of 65 points</w:t>
            </w:r>
          </w:p>
        </w:tc>
      </w:tr>
      <w:tr w:rsidR="00EA6A7E" w:rsidRPr="00622799" w:rsidTr="006F2D46">
        <w:tblPrEx>
          <w:tblLook w:val="04A0" w:firstRow="1" w:lastRow="0" w:firstColumn="1" w:lastColumn="0" w:noHBand="0" w:noVBand="1"/>
        </w:tblPrEx>
        <w:trPr>
          <w:trHeight w:val="2287"/>
        </w:trPr>
        <w:tc>
          <w:tcPr>
            <w:tcW w:w="4158" w:type="dxa"/>
          </w:tcPr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JANUARY 1995-NOVEMBER 2002: ROKERE PRIMARY SCHOOL</w:t>
            </w: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 xml:space="preserve">Kenya Certificate of Primary Education </w:t>
            </w:r>
          </w:p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22799">
              <w:rPr>
                <w:rFonts w:cstheme="minorHAnsi"/>
                <w:b/>
                <w:sz w:val="28"/>
                <w:szCs w:val="28"/>
              </w:rPr>
              <w:t>(K.C.P.E)</w:t>
            </w:r>
          </w:p>
        </w:tc>
        <w:tc>
          <w:tcPr>
            <w:tcW w:w="4988" w:type="dxa"/>
          </w:tcPr>
          <w:p w:rsidR="00EA6A7E" w:rsidRPr="00622799" w:rsidRDefault="00EA6A7E" w:rsidP="006F2D46">
            <w:pPr>
              <w:spacing w:line="276" w:lineRule="auto"/>
              <w:rPr>
                <w:rFonts w:cstheme="minorHAnsi"/>
                <w:b/>
                <w:i/>
              </w:rPr>
            </w:pPr>
            <w:r w:rsidRPr="00622799">
              <w:rPr>
                <w:rFonts w:cstheme="minorHAnsi"/>
                <w:sz w:val="28"/>
                <w:szCs w:val="28"/>
              </w:rPr>
              <w:t>314  marks out of 500 marks</w:t>
            </w:r>
          </w:p>
        </w:tc>
      </w:tr>
    </w:tbl>
    <w:p w:rsidR="009F6E75" w:rsidRPr="00622799" w:rsidRDefault="006F2D46" w:rsidP="009F6E75">
      <w:pPr>
        <w:spacing w:line="276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br w:type="textWrapping" w:clear="all"/>
      </w: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5F2D65" w:rsidRDefault="005F2D65" w:rsidP="007A159C">
      <w:pPr>
        <w:pStyle w:val="PersonalName"/>
        <w:rPr>
          <w:b/>
          <w:color w:val="auto"/>
          <w:sz w:val="28"/>
          <w:szCs w:val="28"/>
        </w:rPr>
      </w:pPr>
    </w:p>
    <w:p w:rsidR="005F2D65" w:rsidRDefault="005F2D65" w:rsidP="002C345F">
      <w:pPr>
        <w:pStyle w:val="PersonalName"/>
        <w:jc w:val="center"/>
        <w:rPr>
          <w:b/>
          <w:color w:val="auto"/>
          <w:sz w:val="28"/>
          <w:szCs w:val="28"/>
        </w:rPr>
      </w:pPr>
    </w:p>
    <w:p w:rsidR="00477EFF" w:rsidRPr="002C345F" w:rsidRDefault="00863E2E" w:rsidP="002C345F">
      <w:pPr>
        <w:pStyle w:val="PersonalName"/>
        <w:jc w:val="center"/>
        <w:rPr>
          <w:b/>
          <w:color w:val="auto"/>
          <w:sz w:val="28"/>
          <w:szCs w:val="28"/>
        </w:rPr>
      </w:pPr>
      <w:r w:rsidRPr="002C345F">
        <w:rPr>
          <w:b/>
          <w:color w:val="auto"/>
          <w:sz w:val="28"/>
          <w:szCs w:val="28"/>
        </w:rPr>
        <w:t>Experience</w:t>
      </w:r>
    </w:p>
    <w:p w:rsidR="00623798" w:rsidRPr="009F6E75" w:rsidRDefault="00623798" w:rsidP="009F6E75">
      <w:pPr>
        <w:spacing w:line="276" w:lineRule="auto"/>
        <w:rPr>
          <w:b/>
          <w:sz w:val="32"/>
          <w:szCs w:val="32"/>
        </w:rPr>
      </w:pPr>
      <w:r w:rsidRPr="009F6E75">
        <w:rPr>
          <w:b/>
          <w:sz w:val="32"/>
          <w:szCs w:val="32"/>
        </w:rPr>
        <w:t xml:space="preserve">JUNE 2017- DATE: Ministry of East African Community (EAC), </w:t>
      </w:r>
      <w:r w:rsidR="009F6E75" w:rsidRPr="009F6E75">
        <w:rPr>
          <w:b/>
          <w:sz w:val="32"/>
          <w:szCs w:val="32"/>
        </w:rPr>
        <w:t>Labor</w:t>
      </w:r>
      <w:r w:rsidRPr="009F6E75">
        <w:rPr>
          <w:b/>
          <w:sz w:val="32"/>
          <w:szCs w:val="32"/>
        </w:rPr>
        <w:t xml:space="preserve"> and Social Protection</w:t>
      </w:r>
    </w:p>
    <w:p w:rsidR="00623798" w:rsidRPr="009F6E75" w:rsidRDefault="00B036AE" w:rsidP="009F6E75">
      <w:pPr>
        <w:pStyle w:val="ListParagraph"/>
        <w:numPr>
          <w:ilvl w:val="0"/>
          <w:numId w:val="24"/>
        </w:num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Senior </w:t>
      </w:r>
      <w:r w:rsidR="00623798" w:rsidRPr="009F6E75">
        <w:rPr>
          <w:b/>
          <w:sz w:val="32"/>
          <w:szCs w:val="32"/>
        </w:rPr>
        <w:t>Occupational Health and Safety Officer</w:t>
      </w:r>
    </w:p>
    <w:p w:rsidR="009F6E75" w:rsidRPr="009F6E75" w:rsidRDefault="00623798" w:rsidP="002C345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9F6E75">
        <w:rPr>
          <w:sz w:val="28"/>
          <w:szCs w:val="28"/>
        </w:rPr>
        <w:t>e</w:t>
      </w:r>
      <w:r w:rsidR="009F6E75" w:rsidRPr="009F6E75">
        <w:rPr>
          <w:sz w:val="28"/>
          <w:szCs w:val="28"/>
        </w:rPr>
        <w:t xml:space="preserve">nforcement of the Factories and </w:t>
      </w:r>
      <w:r w:rsidRPr="009F6E75">
        <w:rPr>
          <w:sz w:val="28"/>
          <w:szCs w:val="28"/>
        </w:rPr>
        <w:t>Other Places of Work Act (Cap.514)</w:t>
      </w:r>
      <w:r w:rsidR="009F6E75" w:rsidRPr="009F6E75">
        <w:rPr>
          <w:sz w:val="28"/>
          <w:szCs w:val="28"/>
        </w:rPr>
        <w:t xml:space="preserve"> and its subsidiary legislation</w:t>
      </w:r>
      <w:r w:rsidRPr="009F6E75">
        <w:rPr>
          <w:sz w:val="28"/>
          <w:szCs w:val="28"/>
        </w:rPr>
        <w:t xml:space="preserve"> </w:t>
      </w:r>
    </w:p>
    <w:p w:rsidR="009F6E75" w:rsidRPr="009F6E75" w:rsidRDefault="00623798" w:rsidP="002C345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9F6E75">
        <w:rPr>
          <w:sz w:val="28"/>
          <w:szCs w:val="28"/>
        </w:rPr>
        <w:t>monitoring and</w:t>
      </w:r>
      <w:r w:rsidR="009F6E75" w:rsidRPr="009F6E75">
        <w:rPr>
          <w:sz w:val="28"/>
          <w:szCs w:val="28"/>
        </w:rPr>
        <w:t xml:space="preserve"> </w:t>
      </w:r>
      <w:r w:rsidRPr="009F6E75">
        <w:rPr>
          <w:sz w:val="28"/>
          <w:szCs w:val="28"/>
        </w:rPr>
        <w:t>evaluation of the environmental hazards an</w:t>
      </w:r>
      <w:r w:rsidR="009F6E75" w:rsidRPr="009F6E75">
        <w:rPr>
          <w:sz w:val="28"/>
          <w:szCs w:val="28"/>
        </w:rPr>
        <w:t>d recommending control measures</w:t>
      </w:r>
    </w:p>
    <w:p w:rsidR="009F6E75" w:rsidRPr="009F6E75" w:rsidRDefault="00623798" w:rsidP="002C345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9F6E75">
        <w:rPr>
          <w:sz w:val="28"/>
          <w:szCs w:val="28"/>
        </w:rPr>
        <w:t>participating in general inspections of industrial plants, machinery, electrical</w:t>
      </w:r>
      <w:r w:rsidR="009F6E75" w:rsidRPr="009F6E75">
        <w:rPr>
          <w:sz w:val="28"/>
          <w:szCs w:val="28"/>
        </w:rPr>
        <w:t xml:space="preserve"> </w:t>
      </w:r>
      <w:r w:rsidRPr="009F6E75">
        <w:rPr>
          <w:sz w:val="28"/>
          <w:szCs w:val="28"/>
        </w:rPr>
        <w:t>installations, building constructions and works on engineering; participating in</w:t>
      </w:r>
      <w:r w:rsidR="009F6E75" w:rsidRPr="009F6E75">
        <w:rPr>
          <w:sz w:val="28"/>
          <w:szCs w:val="28"/>
        </w:rPr>
        <w:t xml:space="preserve"> </w:t>
      </w:r>
      <w:r w:rsidRPr="009F6E75">
        <w:rPr>
          <w:sz w:val="28"/>
          <w:szCs w:val="28"/>
        </w:rPr>
        <w:t>investigation of accidents, complaints, dangerous occurrences and incidences of</w:t>
      </w:r>
      <w:r w:rsidR="009F6E75" w:rsidRPr="009F6E75">
        <w:rPr>
          <w:sz w:val="28"/>
          <w:szCs w:val="28"/>
        </w:rPr>
        <w:t xml:space="preserve"> occupational diseases</w:t>
      </w:r>
    </w:p>
    <w:p w:rsidR="009F6E75" w:rsidRPr="009F6E75" w:rsidRDefault="00623798" w:rsidP="002C345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9F6E75">
        <w:rPr>
          <w:sz w:val="28"/>
          <w:szCs w:val="28"/>
        </w:rPr>
        <w:t>participating in research and/or survey in occupational health</w:t>
      </w:r>
      <w:r w:rsidR="009F6E75" w:rsidRPr="009F6E75">
        <w:rPr>
          <w:sz w:val="28"/>
          <w:szCs w:val="28"/>
        </w:rPr>
        <w:t xml:space="preserve"> </w:t>
      </w:r>
      <w:r w:rsidRPr="009F6E75">
        <w:rPr>
          <w:sz w:val="28"/>
          <w:szCs w:val="28"/>
        </w:rPr>
        <w:t>an</w:t>
      </w:r>
      <w:r w:rsidR="009F6E75" w:rsidRPr="009F6E75">
        <w:rPr>
          <w:sz w:val="28"/>
          <w:szCs w:val="28"/>
        </w:rPr>
        <w:t xml:space="preserve">d safety and Industrial hygiene and </w:t>
      </w:r>
      <w:r w:rsidRPr="009F6E75">
        <w:rPr>
          <w:sz w:val="28"/>
          <w:szCs w:val="28"/>
        </w:rPr>
        <w:t xml:space="preserve"> collecting occupation</w:t>
      </w:r>
      <w:r w:rsidR="009F6E75" w:rsidRPr="009F6E75">
        <w:rPr>
          <w:sz w:val="28"/>
          <w:szCs w:val="28"/>
        </w:rPr>
        <w:t>al health and safety statistics</w:t>
      </w:r>
    </w:p>
    <w:p w:rsidR="00623798" w:rsidRPr="009F6E75" w:rsidRDefault="009F6E75" w:rsidP="002C345F">
      <w:pPr>
        <w:pStyle w:val="ListParagraph"/>
        <w:numPr>
          <w:ilvl w:val="0"/>
          <w:numId w:val="28"/>
        </w:numPr>
        <w:spacing w:line="276" w:lineRule="auto"/>
        <w:rPr>
          <w:b/>
          <w:sz w:val="28"/>
          <w:szCs w:val="28"/>
        </w:rPr>
      </w:pPr>
      <w:r w:rsidRPr="009F6E75">
        <w:rPr>
          <w:sz w:val="28"/>
          <w:szCs w:val="28"/>
        </w:rPr>
        <w:t>Participating</w:t>
      </w:r>
      <w:r w:rsidR="00623798" w:rsidRPr="009F6E75">
        <w:rPr>
          <w:sz w:val="28"/>
          <w:szCs w:val="28"/>
        </w:rPr>
        <w:t xml:space="preserve"> in the dissemination of information on occupational health and</w:t>
      </w:r>
      <w:r w:rsidRPr="009F6E75">
        <w:rPr>
          <w:sz w:val="28"/>
          <w:szCs w:val="28"/>
        </w:rPr>
        <w:t xml:space="preserve"> </w:t>
      </w:r>
      <w:r w:rsidR="00623798" w:rsidRPr="009F6E75">
        <w:rPr>
          <w:sz w:val="28"/>
          <w:szCs w:val="28"/>
        </w:rPr>
        <w:t>safety to employers, employees and other stakeholders</w:t>
      </w:r>
      <w:r w:rsidR="00623798" w:rsidRPr="009F6E75">
        <w:rPr>
          <w:b/>
          <w:sz w:val="28"/>
          <w:szCs w:val="28"/>
        </w:rPr>
        <w:t>.</w:t>
      </w:r>
    </w:p>
    <w:p w:rsidR="00622799" w:rsidRPr="00622799" w:rsidRDefault="00623798" w:rsidP="009F6E75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JUNE 2016- MAY</w:t>
      </w:r>
      <w:r w:rsidR="00622799" w:rsidRPr="00622799">
        <w:rPr>
          <w:rFonts w:cstheme="minorHAnsi"/>
          <w:b/>
          <w:sz w:val="24"/>
          <w:szCs w:val="24"/>
        </w:rPr>
        <w:t xml:space="preserve"> 2017 PHARMA: SPECIALITIES PHARMACEUTICALS LTD</w:t>
      </w:r>
    </w:p>
    <w:p w:rsidR="00622799" w:rsidRPr="00622799" w:rsidRDefault="00622799" w:rsidP="009F6E75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4"/>
          <w:szCs w:val="24"/>
        </w:rPr>
        <w:t>Medical representative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>Achieve and exceed sales target as per th</w:t>
      </w:r>
      <w:r w:rsidR="002C345F">
        <w:rPr>
          <w:rFonts w:eastAsia="Times New Roman"/>
          <w:sz w:val="28"/>
          <w:szCs w:val="28"/>
        </w:rPr>
        <w:t>e company’s guidelines &amp; policy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>Promote Company’s brand &amp; make products available</w:t>
      </w:r>
      <w:r w:rsidR="00623798" w:rsidRPr="009F6E75">
        <w:rPr>
          <w:rFonts w:eastAsia="Times New Roman"/>
          <w:sz w:val="28"/>
          <w:szCs w:val="28"/>
        </w:rPr>
        <w:t xml:space="preserve"> at Chemist / Retail outlet and Hospitals</w:t>
      </w:r>
      <w:r w:rsidR="002C345F">
        <w:rPr>
          <w:rFonts w:eastAsia="Times New Roman"/>
          <w:sz w:val="28"/>
          <w:szCs w:val="28"/>
        </w:rPr>
        <w:t>.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 xml:space="preserve">Increase and </w:t>
      </w:r>
      <w:r w:rsidR="00623798" w:rsidRPr="009F6E75">
        <w:rPr>
          <w:rFonts w:eastAsia="Times New Roman"/>
          <w:sz w:val="28"/>
          <w:szCs w:val="28"/>
        </w:rPr>
        <w:t xml:space="preserve">generate prescription base in the </w:t>
      </w:r>
      <w:r w:rsidR="002C345F">
        <w:rPr>
          <w:rFonts w:eastAsia="Times New Roman"/>
          <w:sz w:val="28"/>
          <w:szCs w:val="28"/>
        </w:rPr>
        <w:t>defined area.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 xml:space="preserve">Use strategically inputs and promotions materials given by Marketing Department from time to time to </w:t>
      </w:r>
      <w:r w:rsidR="002C345F">
        <w:rPr>
          <w:rFonts w:eastAsia="Times New Roman"/>
          <w:sz w:val="28"/>
          <w:szCs w:val="28"/>
        </w:rPr>
        <w:t>customers.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>To conduct market research and to identify potential market a</w:t>
      </w:r>
      <w:r w:rsidR="002C345F">
        <w:rPr>
          <w:rFonts w:eastAsia="Times New Roman"/>
          <w:sz w:val="28"/>
          <w:szCs w:val="28"/>
        </w:rPr>
        <w:t>nd transfer market information.</w:t>
      </w:r>
    </w:p>
    <w:p w:rsidR="00622799" w:rsidRPr="009F6E75" w:rsidRDefault="00622799" w:rsidP="002C345F">
      <w:pPr>
        <w:pStyle w:val="ListParagraph"/>
        <w:numPr>
          <w:ilvl w:val="0"/>
          <w:numId w:val="27"/>
        </w:numPr>
        <w:spacing w:line="276" w:lineRule="auto"/>
        <w:rPr>
          <w:rFonts w:eastAsia="Times New Roman"/>
          <w:sz w:val="28"/>
          <w:szCs w:val="28"/>
        </w:rPr>
      </w:pPr>
      <w:r w:rsidRPr="009F6E75">
        <w:rPr>
          <w:rFonts w:eastAsia="Times New Roman"/>
          <w:sz w:val="28"/>
          <w:szCs w:val="28"/>
        </w:rPr>
        <w:t>Organize events, seminars,</w:t>
      </w:r>
      <w:r w:rsidR="00623798" w:rsidRPr="009F6E75">
        <w:rPr>
          <w:rFonts w:eastAsia="Times New Roman"/>
          <w:sz w:val="28"/>
          <w:szCs w:val="28"/>
        </w:rPr>
        <w:t xml:space="preserve"> continuous medical education</w:t>
      </w:r>
      <w:r w:rsidRPr="009F6E75">
        <w:rPr>
          <w:rFonts w:eastAsia="Times New Roman"/>
          <w:sz w:val="28"/>
          <w:szCs w:val="28"/>
        </w:rPr>
        <w:t xml:space="preserve"> etc.</w:t>
      </w:r>
      <w:r w:rsidR="00623798" w:rsidRPr="009F6E75">
        <w:rPr>
          <w:rFonts w:eastAsia="Times New Roman"/>
          <w:sz w:val="28"/>
          <w:szCs w:val="28"/>
        </w:rPr>
        <w:t xml:space="preserve"> to hospitals for</w:t>
      </w:r>
      <w:r w:rsidRPr="009F6E75">
        <w:rPr>
          <w:rFonts w:eastAsia="Times New Roman"/>
          <w:sz w:val="28"/>
          <w:szCs w:val="28"/>
        </w:rPr>
        <w:t xml:space="preserve"> promoting brands.</w:t>
      </w:r>
    </w:p>
    <w:p w:rsidR="00622799" w:rsidRDefault="00622799" w:rsidP="009F6E75">
      <w:pPr>
        <w:spacing w:line="276" w:lineRule="auto"/>
        <w:rPr>
          <w:rFonts w:cstheme="minorHAnsi"/>
          <w:b/>
          <w:sz w:val="24"/>
          <w:szCs w:val="24"/>
        </w:rPr>
      </w:pPr>
    </w:p>
    <w:p w:rsidR="002C345F" w:rsidRDefault="002C345F" w:rsidP="009F6E75">
      <w:pPr>
        <w:spacing w:line="276" w:lineRule="auto"/>
        <w:rPr>
          <w:rFonts w:cstheme="minorHAnsi"/>
          <w:b/>
          <w:sz w:val="24"/>
          <w:szCs w:val="24"/>
        </w:rPr>
      </w:pPr>
    </w:p>
    <w:p w:rsidR="002C345F" w:rsidRDefault="002C345F" w:rsidP="009F6E75">
      <w:pPr>
        <w:spacing w:line="276" w:lineRule="auto"/>
        <w:rPr>
          <w:rFonts w:cstheme="minorHAnsi"/>
          <w:b/>
          <w:sz w:val="24"/>
          <w:szCs w:val="24"/>
        </w:rPr>
      </w:pPr>
    </w:p>
    <w:p w:rsidR="002C345F" w:rsidRPr="00622799" w:rsidRDefault="002C345F" w:rsidP="009F6E75">
      <w:pPr>
        <w:spacing w:line="276" w:lineRule="auto"/>
        <w:rPr>
          <w:rFonts w:cstheme="minorHAnsi"/>
          <w:b/>
          <w:sz w:val="24"/>
          <w:szCs w:val="24"/>
        </w:rPr>
      </w:pPr>
    </w:p>
    <w:p w:rsidR="00AB5093" w:rsidRPr="00622799" w:rsidRDefault="00477EFF" w:rsidP="009F6E75">
      <w:pPr>
        <w:spacing w:line="276" w:lineRule="auto"/>
        <w:rPr>
          <w:rFonts w:cstheme="minorHAnsi"/>
          <w:b/>
          <w:sz w:val="24"/>
          <w:szCs w:val="24"/>
        </w:rPr>
      </w:pPr>
      <w:r w:rsidRPr="00622799">
        <w:rPr>
          <w:rFonts w:cstheme="minorHAnsi"/>
          <w:b/>
          <w:sz w:val="24"/>
          <w:szCs w:val="24"/>
        </w:rPr>
        <w:t>MARCH 2015 TO MAY 2016</w:t>
      </w:r>
      <w:r w:rsidR="00AB5093" w:rsidRPr="00622799">
        <w:rPr>
          <w:rFonts w:cstheme="minorHAnsi"/>
          <w:b/>
          <w:sz w:val="24"/>
          <w:szCs w:val="24"/>
        </w:rPr>
        <w:t>: PAN PHARMACEUTICALS LTD</w:t>
      </w:r>
    </w:p>
    <w:p w:rsidR="00FE6130" w:rsidRPr="00622799" w:rsidRDefault="00FE6130" w:rsidP="009F6E7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sz w:val="24"/>
          <w:szCs w:val="24"/>
        </w:rPr>
      </w:pPr>
      <w:r w:rsidRPr="00622799">
        <w:rPr>
          <w:rFonts w:cstheme="minorHAnsi"/>
          <w:b/>
          <w:sz w:val="24"/>
          <w:szCs w:val="24"/>
        </w:rPr>
        <w:t>Medical Representative</w:t>
      </w:r>
    </w:p>
    <w:p w:rsidR="00AB5093" w:rsidRPr="00622799" w:rsidRDefault="00AB5093" w:rsidP="009F6E75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arranging appointments with doctors, pharmacists and hospital medical teams, which may include pre-arranged appoint</w:t>
      </w:r>
      <w:r w:rsidR="00FE6130" w:rsidRPr="00622799">
        <w:rPr>
          <w:rFonts w:cstheme="minorHAnsi"/>
          <w:sz w:val="28"/>
          <w:szCs w:val="28"/>
        </w:rPr>
        <w:t xml:space="preserve">ments or regular </w:t>
      </w:r>
      <w:r w:rsidR="00D12267" w:rsidRPr="00622799">
        <w:rPr>
          <w:rFonts w:cstheme="minorHAnsi"/>
          <w:sz w:val="28"/>
          <w:szCs w:val="28"/>
        </w:rPr>
        <w:t xml:space="preserve"> calling</w:t>
      </w:r>
    </w:p>
    <w:p w:rsidR="00FE6130" w:rsidRPr="00622799" w:rsidRDefault="00FE6130" w:rsidP="009F6E75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regularly attending company meetings, technical data presentations and briefings</w:t>
      </w:r>
    </w:p>
    <w:p w:rsidR="00FE6130" w:rsidRPr="00622799" w:rsidRDefault="00FE6130" w:rsidP="009F6E75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reaching (and if possible exceeding) annual sales targets</w:t>
      </w:r>
    </w:p>
    <w:p w:rsidR="009C6D73" w:rsidRPr="00622799" w:rsidRDefault="00C208DE" w:rsidP="009F6E75">
      <w:pPr>
        <w:pStyle w:val="NoSpacing"/>
        <w:spacing w:line="276" w:lineRule="auto"/>
        <w:rPr>
          <w:rStyle w:val="Emphasis"/>
          <w:rFonts w:cstheme="minorHAnsi"/>
          <w:b/>
          <w:i w:val="0"/>
        </w:rPr>
      </w:pPr>
      <w:r w:rsidRPr="00622799">
        <w:rPr>
          <w:rFonts w:cstheme="minorHAnsi"/>
          <w:b/>
          <w:sz w:val="28"/>
          <w:szCs w:val="28"/>
        </w:rPr>
        <w:t>JUNE 2014- NOVEMBER 2014</w:t>
      </w:r>
      <w:r w:rsidR="009C6D73" w:rsidRPr="00622799">
        <w:rPr>
          <w:rStyle w:val="Emphasis"/>
          <w:rFonts w:cstheme="minorHAnsi"/>
          <w:b/>
        </w:rPr>
        <w:t>:</w:t>
      </w:r>
      <w:r w:rsidR="009C6D73" w:rsidRPr="00622799">
        <w:rPr>
          <w:rStyle w:val="Emphasis"/>
          <w:rFonts w:cstheme="minorHAnsi"/>
          <w:b/>
          <w:i w:val="0"/>
        </w:rPr>
        <w:t xml:space="preserve"> BUYHOMES</w:t>
      </w:r>
      <w:r w:rsidR="00950C30" w:rsidRPr="00622799">
        <w:rPr>
          <w:rStyle w:val="Emphasis"/>
          <w:rFonts w:cstheme="minorHAnsi"/>
          <w:b/>
          <w:i w:val="0"/>
        </w:rPr>
        <w:t xml:space="preserve"> LIMITED, NAIROBI</w:t>
      </w:r>
      <w:r w:rsidRPr="00622799">
        <w:rPr>
          <w:rStyle w:val="Emphasis"/>
          <w:rFonts w:cstheme="minorHAnsi"/>
          <w:b/>
          <w:i w:val="0"/>
        </w:rPr>
        <w:t xml:space="preserve"> COUNTY</w:t>
      </w:r>
    </w:p>
    <w:p w:rsidR="002953DA" w:rsidRPr="00622799" w:rsidRDefault="00C208DE" w:rsidP="009F6E75">
      <w:pPr>
        <w:pStyle w:val="NoSpacing"/>
        <w:numPr>
          <w:ilvl w:val="0"/>
          <w:numId w:val="20"/>
        </w:numPr>
        <w:spacing w:line="276" w:lineRule="auto"/>
        <w:rPr>
          <w:rStyle w:val="Emphasis"/>
          <w:rFonts w:cstheme="minorHAnsi"/>
          <w:i w:val="0"/>
        </w:rPr>
      </w:pPr>
      <w:r w:rsidRPr="00622799">
        <w:rPr>
          <w:rStyle w:val="Emphasis"/>
          <w:rFonts w:cstheme="minorHAnsi"/>
          <w:b/>
          <w:i w:val="0"/>
          <w:sz w:val="28"/>
          <w:szCs w:val="28"/>
        </w:rPr>
        <w:t>Sales  Executive</w:t>
      </w:r>
    </w:p>
    <w:p w:rsidR="00950C30" w:rsidRPr="00622799" w:rsidRDefault="0019798B" w:rsidP="009F6E7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Present purchase offers to clients for consideration</w:t>
      </w:r>
    </w:p>
    <w:p w:rsidR="0019798B" w:rsidRPr="00622799" w:rsidRDefault="0019798B" w:rsidP="009F6E7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Interview clients to determine what kind of properties they are seeking</w:t>
      </w:r>
    </w:p>
    <w:p w:rsidR="0019798B" w:rsidRPr="00622799" w:rsidRDefault="0019798B" w:rsidP="009F6E7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Prepare documents such as representation contracts, purchase agreement, deeds and leases</w:t>
      </w:r>
    </w:p>
    <w:p w:rsidR="0019798B" w:rsidRPr="00622799" w:rsidRDefault="0019798B" w:rsidP="009F6E7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Act as an intermediary in negotiations between buyers and </w:t>
      </w:r>
      <w:r w:rsidR="009B0CC4" w:rsidRPr="00622799">
        <w:rPr>
          <w:rFonts w:cstheme="minorHAnsi"/>
          <w:sz w:val="28"/>
          <w:szCs w:val="28"/>
        </w:rPr>
        <w:t>seller</w:t>
      </w:r>
    </w:p>
    <w:p w:rsidR="0019798B" w:rsidRPr="00622799" w:rsidRDefault="0019798B" w:rsidP="009F6E75">
      <w:p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 xml:space="preserve">MAY 2013-AUGUST </w:t>
      </w:r>
      <w:r w:rsidR="009C6D73" w:rsidRPr="00622799">
        <w:rPr>
          <w:rFonts w:cstheme="minorHAnsi"/>
          <w:b/>
          <w:sz w:val="28"/>
          <w:szCs w:val="28"/>
        </w:rPr>
        <w:t>2013:</w:t>
      </w:r>
      <w:r w:rsidRPr="00622799">
        <w:rPr>
          <w:rFonts w:cstheme="minorHAnsi"/>
          <w:b/>
          <w:sz w:val="28"/>
          <w:szCs w:val="28"/>
        </w:rPr>
        <w:t xml:space="preserve"> INSTITUTE OF PRIMATE RESEARCH </w:t>
      </w:r>
      <w:r w:rsidR="009C6D73" w:rsidRPr="00622799">
        <w:rPr>
          <w:rFonts w:cstheme="minorHAnsi"/>
          <w:b/>
          <w:sz w:val="28"/>
          <w:szCs w:val="28"/>
        </w:rPr>
        <w:t>(I.P.R</w:t>
      </w:r>
      <w:r w:rsidRPr="00622799">
        <w:rPr>
          <w:rFonts w:cstheme="minorHAnsi"/>
          <w:b/>
          <w:sz w:val="28"/>
          <w:szCs w:val="28"/>
        </w:rPr>
        <w:t>) NAIROBI, KAREN</w:t>
      </w:r>
    </w:p>
    <w:p w:rsidR="009B0CC4" w:rsidRPr="00622799" w:rsidRDefault="009B0CC4" w:rsidP="009F6E7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Laboratory assistant</w:t>
      </w:r>
    </w:p>
    <w:p w:rsidR="009B0CC4" w:rsidRPr="00622799" w:rsidRDefault="009B0CC4" w:rsidP="009F6E7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Assist in collecting  and preparation of specimen and  performing tests to samples like blood , stool and biopsy </w:t>
      </w:r>
    </w:p>
    <w:p w:rsidR="009B0CC4" w:rsidRPr="00622799" w:rsidRDefault="009B0CC4" w:rsidP="009F6E7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Data collection and interpretation of results to present to the supervisor</w:t>
      </w:r>
    </w:p>
    <w:p w:rsidR="009B0CC4" w:rsidRPr="00622799" w:rsidRDefault="005E4831" w:rsidP="009F6E7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Maintain quality results buy running standards and controls, verifying that equipment’s are functioning well</w:t>
      </w:r>
    </w:p>
    <w:p w:rsidR="005E4831" w:rsidRPr="00622799" w:rsidRDefault="005E4831" w:rsidP="009F6E7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Serve as technical resource by participating in staff training, workshops, presentations organized by other scientist and professional</w:t>
      </w:r>
    </w:p>
    <w:p w:rsidR="007847C0" w:rsidRPr="00622799" w:rsidRDefault="007847C0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5E4831" w:rsidRPr="00622799" w:rsidRDefault="005E4831" w:rsidP="009F6E75">
      <w:p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 xml:space="preserve">APRIL 2010 – JUNE </w:t>
      </w:r>
      <w:r w:rsidR="009C6D73" w:rsidRPr="00622799">
        <w:rPr>
          <w:rFonts w:cstheme="minorHAnsi"/>
          <w:b/>
          <w:sz w:val="28"/>
          <w:szCs w:val="28"/>
        </w:rPr>
        <w:t>2010:</w:t>
      </w:r>
      <w:r w:rsidRPr="00622799">
        <w:rPr>
          <w:rFonts w:cstheme="minorHAnsi"/>
          <w:b/>
          <w:sz w:val="28"/>
          <w:szCs w:val="28"/>
        </w:rPr>
        <w:t xml:space="preserve"> INTERRIM INDEPENDENT ELECTROL COMMISSION</w:t>
      </w:r>
    </w:p>
    <w:p w:rsidR="005E4831" w:rsidRPr="00622799" w:rsidRDefault="005E4831" w:rsidP="009F6E7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Registration Officer</w:t>
      </w:r>
    </w:p>
    <w:p w:rsidR="005E4831" w:rsidRPr="00622799" w:rsidRDefault="005E4831" w:rsidP="009F6E75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Attended training sessions on data collection and data entry</w:t>
      </w:r>
    </w:p>
    <w:p w:rsidR="005E4831" w:rsidRPr="00622799" w:rsidRDefault="005E4831" w:rsidP="009F6E75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Verification of voters’ information and correct entry of details</w:t>
      </w:r>
    </w:p>
    <w:p w:rsidR="00FE6130" w:rsidRDefault="00FE6130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991DE4" w:rsidRPr="00622799" w:rsidRDefault="00991DE4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5E4831" w:rsidRPr="00622799" w:rsidRDefault="00517AA8" w:rsidP="009F6E75">
      <w:p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 xml:space="preserve">JANUARY 2010 to MARCH </w:t>
      </w:r>
      <w:r w:rsidR="009C6D73" w:rsidRPr="00622799">
        <w:rPr>
          <w:rFonts w:cstheme="minorHAnsi"/>
          <w:b/>
          <w:sz w:val="28"/>
          <w:szCs w:val="28"/>
        </w:rPr>
        <w:t>2010:</w:t>
      </w:r>
      <w:r w:rsidRPr="00622799">
        <w:rPr>
          <w:rFonts w:cstheme="minorHAnsi"/>
          <w:b/>
          <w:sz w:val="28"/>
          <w:szCs w:val="28"/>
        </w:rPr>
        <w:t xml:space="preserve"> KAZI KWA VIJANA PROJECT</w:t>
      </w:r>
    </w:p>
    <w:p w:rsidR="00517AA8" w:rsidRPr="00622799" w:rsidRDefault="00517AA8" w:rsidP="009F6E7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Supervisor</w:t>
      </w:r>
    </w:p>
    <w:p w:rsidR="00517AA8" w:rsidRPr="00622799" w:rsidRDefault="00517AA8" w:rsidP="009F6E7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Oversee and supervise  tree planting project initiative of the </w:t>
      </w:r>
      <w:proofErr w:type="spellStart"/>
      <w:r w:rsidRPr="00622799">
        <w:rPr>
          <w:rFonts w:cstheme="minorHAnsi"/>
          <w:sz w:val="28"/>
          <w:szCs w:val="28"/>
        </w:rPr>
        <w:t>kazikwavijana</w:t>
      </w:r>
      <w:proofErr w:type="spellEnd"/>
      <w:r w:rsidRPr="00622799">
        <w:rPr>
          <w:rFonts w:cstheme="minorHAnsi"/>
          <w:sz w:val="28"/>
          <w:szCs w:val="28"/>
        </w:rPr>
        <w:t xml:space="preserve"> project at </w:t>
      </w:r>
      <w:proofErr w:type="spellStart"/>
      <w:r w:rsidRPr="00622799">
        <w:rPr>
          <w:rFonts w:cstheme="minorHAnsi"/>
          <w:sz w:val="28"/>
          <w:szCs w:val="28"/>
        </w:rPr>
        <w:t>Nyabirongo</w:t>
      </w:r>
      <w:proofErr w:type="spellEnd"/>
      <w:r w:rsidRPr="00622799">
        <w:rPr>
          <w:rFonts w:cstheme="minorHAnsi"/>
          <w:sz w:val="28"/>
          <w:szCs w:val="28"/>
        </w:rPr>
        <w:t xml:space="preserve"> academy and </w:t>
      </w:r>
      <w:proofErr w:type="spellStart"/>
      <w:r w:rsidRPr="00622799">
        <w:rPr>
          <w:rFonts w:cstheme="minorHAnsi"/>
          <w:sz w:val="28"/>
          <w:szCs w:val="28"/>
        </w:rPr>
        <w:t>Nyabirongo</w:t>
      </w:r>
      <w:proofErr w:type="spellEnd"/>
      <w:r w:rsidRPr="00622799">
        <w:rPr>
          <w:rFonts w:cstheme="minorHAnsi"/>
          <w:sz w:val="28"/>
          <w:szCs w:val="28"/>
        </w:rPr>
        <w:t xml:space="preserve"> mixed primary school</w:t>
      </w:r>
    </w:p>
    <w:p w:rsidR="00517AA8" w:rsidRPr="00622799" w:rsidRDefault="00517AA8" w:rsidP="009F6E75">
      <w:p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JANUARY 2009 to NOVEMBER 2009 GETONGANYA MIXED SECONDARY SCHOOL</w:t>
      </w:r>
    </w:p>
    <w:p w:rsidR="00517AA8" w:rsidRPr="00622799" w:rsidRDefault="00517AA8" w:rsidP="009F6E7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Teacher</w:t>
      </w:r>
    </w:p>
    <w:p w:rsidR="00517AA8" w:rsidRPr="00622799" w:rsidRDefault="00517AA8" w:rsidP="009F6E7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Chemistry and Biology</w:t>
      </w:r>
    </w:p>
    <w:p w:rsidR="00517AA8" w:rsidRPr="00622799" w:rsidRDefault="00517AA8" w:rsidP="009F6E7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Class teacher form two</w:t>
      </w:r>
    </w:p>
    <w:p w:rsidR="00517AA8" w:rsidRPr="00622799" w:rsidRDefault="00517AA8" w:rsidP="009F6E7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Analysis of Results</w:t>
      </w:r>
    </w:p>
    <w:p w:rsidR="00517AA8" w:rsidRPr="00622799" w:rsidRDefault="00517AA8" w:rsidP="009F6E7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 Generating report forms</w:t>
      </w:r>
    </w:p>
    <w:p w:rsidR="00517AA8" w:rsidRPr="00622799" w:rsidRDefault="00517AA8" w:rsidP="009F6E75">
      <w:pPr>
        <w:tabs>
          <w:tab w:val="left" w:pos="6555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622799">
        <w:rPr>
          <w:rFonts w:cstheme="minorHAnsi"/>
          <w:b/>
          <w:bCs/>
          <w:sz w:val="28"/>
          <w:szCs w:val="28"/>
        </w:rPr>
        <w:t>ACHIEVEMENTS/VOLUNTARY WORK</w:t>
      </w:r>
      <w:r w:rsidRPr="00622799">
        <w:rPr>
          <w:rFonts w:cstheme="minorHAnsi"/>
          <w:b/>
          <w:bCs/>
          <w:sz w:val="28"/>
          <w:szCs w:val="28"/>
        </w:rPr>
        <w:tab/>
      </w:r>
    </w:p>
    <w:p w:rsidR="00517AA8" w:rsidRPr="00622799" w:rsidRDefault="00517AA8" w:rsidP="009F6E75">
      <w:pPr>
        <w:pStyle w:val="ListParagraph"/>
        <w:numPr>
          <w:ilvl w:val="0"/>
          <w:numId w:val="15"/>
        </w:numPr>
        <w:tabs>
          <w:tab w:val="left" w:pos="6555"/>
        </w:tabs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 xml:space="preserve">Organized and </w:t>
      </w:r>
      <w:r w:rsidR="00BA3954" w:rsidRPr="00622799">
        <w:rPr>
          <w:rFonts w:cstheme="minorHAnsi"/>
          <w:sz w:val="28"/>
          <w:szCs w:val="28"/>
        </w:rPr>
        <w:t>facilitated the</w:t>
      </w:r>
      <w:r w:rsidRPr="00622799">
        <w:rPr>
          <w:rFonts w:cstheme="minorHAnsi"/>
          <w:sz w:val="28"/>
          <w:szCs w:val="28"/>
        </w:rPr>
        <w:t xml:space="preserve"> 5th Biochemistry career day held on 14th May 2011 at the School of </w:t>
      </w:r>
      <w:r w:rsidR="00BA3954" w:rsidRPr="00622799">
        <w:rPr>
          <w:rFonts w:cstheme="minorHAnsi"/>
          <w:sz w:val="28"/>
          <w:szCs w:val="28"/>
        </w:rPr>
        <w:t>science,</w:t>
      </w:r>
      <w:r w:rsidRPr="00622799">
        <w:rPr>
          <w:rFonts w:cstheme="minorHAnsi"/>
          <w:sz w:val="28"/>
          <w:szCs w:val="28"/>
        </w:rPr>
        <w:t xml:space="preserve"> University of </w:t>
      </w:r>
      <w:proofErr w:type="spellStart"/>
      <w:r w:rsidRPr="00622799">
        <w:rPr>
          <w:rFonts w:cstheme="minorHAnsi"/>
          <w:sz w:val="28"/>
          <w:szCs w:val="28"/>
        </w:rPr>
        <w:t>Eldoret</w:t>
      </w:r>
      <w:proofErr w:type="spellEnd"/>
      <w:r w:rsidRPr="00622799">
        <w:rPr>
          <w:rFonts w:cstheme="minorHAnsi"/>
          <w:sz w:val="28"/>
          <w:szCs w:val="28"/>
        </w:rPr>
        <w:t>.</w:t>
      </w:r>
    </w:p>
    <w:p w:rsidR="00BA3954" w:rsidRPr="00622799" w:rsidRDefault="00BA3954" w:rsidP="009F6E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8"/>
          <w:szCs w:val="28"/>
        </w:rPr>
      </w:pPr>
      <w:r w:rsidRPr="00622799">
        <w:rPr>
          <w:rFonts w:cstheme="minorHAnsi"/>
          <w:color w:val="000000"/>
          <w:sz w:val="28"/>
          <w:szCs w:val="28"/>
        </w:rPr>
        <w:t xml:space="preserve">Participated in the free medical camp held on 14th September 2013 in University of </w:t>
      </w:r>
      <w:proofErr w:type="spellStart"/>
      <w:r w:rsidRPr="00622799">
        <w:rPr>
          <w:rFonts w:cstheme="minorHAnsi"/>
          <w:color w:val="000000"/>
          <w:sz w:val="28"/>
          <w:szCs w:val="28"/>
        </w:rPr>
        <w:t>Eldoret</w:t>
      </w:r>
      <w:proofErr w:type="spellEnd"/>
      <w:r w:rsidRPr="00622799">
        <w:rPr>
          <w:rFonts w:cstheme="minorHAnsi"/>
          <w:color w:val="000000"/>
          <w:sz w:val="28"/>
          <w:szCs w:val="28"/>
        </w:rPr>
        <w:t xml:space="preserve"> by the red cross society </w:t>
      </w:r>
    </w:p>
    <w:p w:rsidR="00BA3954" w:rsidRPr="00622799" w:rsidRDefault="00BA3954" w:rsidP="009F6E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8"/>
          <w:szCs w:val="28"/>
        </w:rPr>
      </w:pPr>
      <w:r w:rsidRPr="00622799">
        <w:rPr>
          <w:rFonts w:cstheme="minorHAnsi"/>
          <w:color w:val="000000"/>
          <w:sz w:val="28"/>
          <w:szCs w:val="28"/>
        </w:rPr>
        <w:t xml:space="preserve">Took part in the cleaning of </w:t>
      </w:r>
      <w:proofErr w:type="spellStart"/>
      <w:r w:rsidRPr="00622799">
        <w:rPr>
          <w:rFonts w:cstheme="minorHAnsi"/>
          <w:color w:val="000000"/>
          <w:sz w:val="28"/>
          <w:szCs w:val="28"/>
        </w:rPr>
        <w:t>Eldoret</w:t>
      </w:r>
      <w:proofErr w:type="spellEnd"/>
      <w:r w:rsidRPr="00622799">
        <w:rPr>
          <w:rFonts w:cstheme="minorHAnsi"/>
          <w:color w:val="000000"/>
          <w:sz w:val="28"/>
          <w:szCs w:val="28"/>
        </w:rPr>
        <w:t xml:space="preserve"> town and the cleaning of </w:t>
      </w:r>
      <w:proofErr w:type="spellStart"/>
      <w:r w:rsidRPr="00622799">
        <w:rPr>
          <w:rFonts w:cstheme="minorHAnsi"/>
          <w:color w:val="000000"/>
          <w:sz w:val="28"/>
          <w:szCs w:val="28"/>
        </w:rPr>
        <w:t>Sosiani</w:t>
      </w:r>
      <w:proofErr w:type="spellEnd"/>
      <w:r w:rsidRPr="00622799">
        <w:rPr>
          <w:rFonts w:cstheme="minorHAnsi"/>
          <w:color w:val="000000"/>
          <w:sz w:val="28"/>
          <w:szCs w:val="28"/>
        </w:rPr>
        <w:t xml:space="preserve">  River organized by Environmental society of the University of </w:t>
      </w:r>
      <w:proofErr w:type="spellStart"/>
      <w:r w:rsidRPr="00622799">
        <w:rPr>
          <w:rFonts w:cstheme="minorHAnsi"/>
          <w:color w:val="000000"/>
          <w:sz w:val="28"/>
          <w:szCs w:val="28"/>
        </w:rPr>
        <w:t>Eldoret</w:t>
      </w:r>
      <w:proofErr w:type="spellEnd"/>
    </w:p>
    <w:p w:rsidR="00517AA8" w:rsidRPr="00622799" w:rsidRDefault="00B85317" w:rsidP="009F6E7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22799">
        <w:rPr>
          <w:rFonts w:cstheme="minorHAnsi"/>
          <w:b/>
          <w:bCs/>
          <w:sz w:val="28"/>
          <w:szCs w:val="28"/>
        </w:rPr>
        <w:t>LEADERSHIP/POSITIONS HELD</w:t>
      </w:r>
    </w:p>
    <w:p w:rsidR="00B85317" w:rsidRPr="00622799" w:rsidRDefault="00B85317" w:rsidP="009F6E75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622799">
        <w:rPr>
          <w:rFonts w:cstheme="minorHAnsi"/>
          <w:bCs/>
          <w:sz w:val="28"/>
          <w:szCs w:val="28"/>
        </w:rPr>
        <w:t>Vice chair to the forth years Christian union committee from August 2013 to June 2014</w:t>
      </w:r>
    </w:p>
    <w:p w:rsidR="00B85317" w:rsidRPr="00622799" w:rsidRDefault="00B85317" w:rsidP="009F6E75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622799">
        <w:rPr>
          <w:rFonts w:cstheme="minorHAnsi"/>
          <w:bCs/>
          <w:sz w:val="28"/>
          <w:szCs w:val="28"/>
        </w:rPr>
        <w:t xml:space="preserve">Secretary General of Biochemistry Association of University of </w:t>
      </w:r>
      <w:proofErr w:type="spellStart"/>
      <w:r w:rsidRPr="00622799">
        <w:rPr>
          <w:rFonts w:cstheme="minorHAnsi"/>
          <w:bCs/>
          <w:sz w:val="28"/>
          <w:szCs w:val="28"/>
        </w:rPr>
        <w:t>Eldoret</w:t>
      </w:r>
      <w:proofErr w:type="spellEnd"/>
      <w:r w:rsidRPr="00622799">
        <w:rPr>
          <w:rFonts w:cstheme="minorHAnsi"/>
          <w:bCs/>
          <w:sz w:val="28"/>
          <w:szCs w:val="28"/>
        </w:rPr>
        <w:t xml:space="preserve"> (BIOCHEMUSA) in the 2012/2013 academic year.</w:t>
      </w:r>
    </w:p>
    <w:p w:rsidR="00B85317" w:rsidRPr="00622799" w:rsidRDefault="00B85317" w:rsidP="009F6E75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622799">
        <w:rPr>
          <w:rFonts w:cstheme="minorHAnsi"/>
          <w:bCs/>
          <w:sz w:val="28"/>
          <w:szCs w:val="28"/>
        </w:rPr>
        <w:t xml:space="preserve">2nd year representative of Biochemistry Association of University of </w:t>
      </w:r>
      <w:proofErr w:type="spellStart"/>
      <w:r w:rsidRPr="00622799">
        <w:rPr>
          <w:rFonts w:cstheme="minorHAnsi"/>
          <w:bCs/>
          <w:sz w:val="28"/>
          <w:szCs w:val="28"/>
        </w:rPr>
        <w:t>Eldoret</w:t>
      </w:r>
      <w:proofErr w:type="spellEnd"/>
      <w:r w:rsidRPr="00622799">
        <w:rPr>
          <w:rFonts w:cstheme="minorHAnsi"/>
          <w:bCs/>
          <w:sz w:val="28"/>
          <w:szCs w:val="28"/>
        </w:rPr>
        <w:t xml:space="preserve"> (BIOCHEMUSA) in the 2011/2012 academic year.</w:t>
      </w:r>
    </w:p>
    <w:p w:rsidR="00FE6130" w:rsidRPr="00622799" w:rsidRDefault="00B85317" w:rsidP="009F6E75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Cs/>
          <w:sz w:val="28"/>
          <w:szCs w:val="28"/>
        </w:rPr>
      </w:pPr>
      <w:r w:rsidRPr="00622799">
        <w:rPr>
          <w:rFonts w:cstheme="minorHAnsi"/>
          <w:bCs/>
          <w:sz w:val="28"/>
          <w:szCs w:val="28"/>
        </w:rPr>
        <w:t xml:space="preserve">Academic </w:t>
      </w:r>
      <w:proofErr w:type="spellStart"/>
      <w:r w:rsidRPr="00622799">
        <w:rPr>
          <w:rFonts w:cstheme="minorHAnsi"/>
          <w:bCs/>
          <w:sz w:val="28"/>
          <w:szCs w:val="28"/>
        </w:rPr>
        <w:t>secretaryin</w:t>
      </w:r>
      <w:proofErr w:type="spellEnd"/>
      <w:r w:rsidRPr="00622799">
        <w:rPr>
          <w:rFonts w:cstheme="minorHAnsi"/>
          <w:bCs/>
          <w:sz w:val="28"/>
          <w:szCs w:val="28"/>
        </w:rPr>
        <w:t xml:space="preserve"> Forms 3 and 4 in the years 2006 &amp; 2007 at </w:t>
      </w:r>
      <w:r w:rsidR="0067761F" w:rsidRPr="00622799">
        <w:rPr>
          <w:rFonts w:cstheme="minorHAnsi"/>
          <w:bCs/>
          <w:sz w:val="28"/>
          <w:szCs w:val="28"/>
        </w:rPr>
        <w:t>Taranga Nya</w:t>
      </w:r>
      <w:r w:rsidRPr="00622799">
        <w:rPr>
          <w:rFonts w:cstheme="minorHAnsi"/>
          <w:bCs/>
          <w:sz w:val="28"/>
          <w:szCs w:val="28"/>
        </w:rPr>
        <w:t xml:space="preserve"> High School.</w:t>
      </w:r>
    </w:p>
    <w:p w:rsidR="001D7DA8" w:rsidRPr="00622799" w:rsidRDefault="001D7DA8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221EEE" w:rsidRPr="00622799" w:rsidRDefault="00221EEE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1D7DA8" w:rsidRPr="00622799" w:rsidRDefault="001D7DA8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991DE4" w:rsidRDefault="00991DE4" w:rsidP="009F6E75">
      <w:pPr>
        <w:spacing w:line="276" w:lineRule="auto"/>
        <w:rPr>
          <w:rFonts w:cstheme="minorHAnsi"/>
          <w:b/>
          <w:sz w:val="28"/>
          <w:szCs w:val="28"/>
        </w:rPr>
      </w:pPr>
    </w:p>
    <w:p w:rsidR="005F4095" w:rsidRPr="00622799" w:rsidRDefault="005F4095" w:rsidP="009F6E75">
      <w:pPr>
        <w:spacing w:line="276" w:lineRule="auto"/>
        <w:rPr>
          <w:rFonts w:cstheme="minorHAnsi"/>
          <w:b/>
          <w:sz w:val="28"/>
          <w:szCs w:val="28"/>
        </w:rPr>
      </w:pPr>
      <w:r w:rsidRPr="00622799">
        <w:rPr>
          <w:rFonts w:cstheme="minorHAnsi"/>
          <w:b/>
          <w:sz w:val="28"/>
          <w:szCs w:val="28"/>
        </w:rPr>
        <w:t>SKILLS AND PERSONAL ATTRIBUTES</w:t>
      </w:r>
    </w:p>
    <w:p w:rsidR="005F4095" w:rsidRPr="00622799" w:rsidRDefault="005F4095" w:rsidP="009F6E7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Exemplary leadership skills-I was a committed, just and reasonable leader in the University and also High school. Acquired problem-solving abilities.</w:t>
      </w:r>
    </w:p>
    <w:p w:rsidR="005F4095" w:rsidRPr="00622799" w:rsidRDefault="005F4095" w:rsidP="009F6E7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Communication skills-I can speak both in English and in Kiswahili; am also a good listener and pay keen attention when addressed.</w:t>
      </w:r>
    </w:p>
    <w:p w:rsidR="005F4095" w:rsidRPr="00622799" w:rsidRDefault="005F4095" w:rsidP="009F6E7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Attentive: exceptional listening skills, follow instructions keenly.</w:t>
      </w:r>
    </w:p>
    <w:p w:rsidR="005F4095" w:rsidRPr="00622799" w:rsidRDefault="005F4095" w:rsidP="009F6E75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Social skills: Am very good with people and relate well to all despite their different social backgrounds, economic status, and position in society.</w:t>
      </w:r>
    </w:p>
    <w:p w:rsidR="002953DA" w:rsidRPr="00622799" w:rsidRDefault="002953DA" w:rsidP="009F6E75">
      <w:pPr>
        <w:pStyle w:val="SectionHeading"/>
        <w:spacing w:line="276" w:lineRule="auto"/>
        <w:rPr>
          <w:rFonts w:asciiTheme="minorHAnsi" w:hAnsiTheme="minorHAnsi" w:cstheme="minorHAnsi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FE6130" w:rsidRPr="00622799" w:rsidRDefault="00FE6130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:rsidR="00991DE4" w:rsidRDefault="00991DE4" w:rsidP="007A159C">
      <w:pPr>
        <w:spacing w:line="276" w:lineRule="auto"/>
        <w:rPr>
          <w:rFonts w:cstheme="minorHAnsi"/>
          <w:b/>
          <w:sz w:val="40"/>
          <w:szCs w:val="40"/>
        </w:rPr>
      </w:pPr>
    </w:p>
    <w:p w:rsidR="002953DA" w:rsidRPr="00622799" w:rsidRDefault="005F4095" w:rsidP="009F6E75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622799">
        <w:rPr>
          <w:rFonts w:cstheme="minorHAnsi"/>
          <w:b/>
          <w:sz w:val="40"/>
          <w:szCs w:val="40"/>
        </w:rPr>
        <w:t>REFEREES</w:t>
      </w:r>
    </w:p>
    <w:p w:rsidR="007847C0" w:rsidRPr="00622799" w:rsidRDefault="007847C0" w:rsidP="009F6E75">
      <w:pPr>
        <w:spacing w:line="276" w:lineRule="auto"/>
        <w:jc w:val="center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Please feel free to contact the under mentioned in regard to my competence, work ethic and performance</w:t>
      </w:r>
    </w:p>
    <w:p w:rsidR="005F4095" w:rsidRPr="00622799" w:rsidRDefault="005F4095" w:rsidP="009F6E75">
      <w:pPr>
        <w:spacing w:line="276" w:lineRule="auto"/>
        <w:jc w:val="center"/>
        <w:rPr>
          <w:rFonts w:cstheme="minorHAnsi"/>
          <w:sz w:val="28"/>
          <w:szCs w:val="28"/>
        </w:rPr>
      </w:pPr>
      <w:r w:rsidRPr="00622799">
        <w:rPr>
          <w:rFonts w:cstheme="minorHAnsi"/>
          <w:sz w:val="28"/>
          <w:szCs w:val="28"/>
        </w:rPr>
        <w:t>1.</w:t>
      </w:r>
    </w:p>
    <w:p w:rsidR="005F4095" w:rsidRPr="00622799" w:rsidRDefault="007A159C" w:rsidP="009F6E75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MR KENNEDY AROKO</w:t>
      </w:r>
    </w:p>
    <w:p w:rsidR="005F4095" w:rsidRPr="007A159C" w:rsidRDefault="007A159C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KISII COUNTY DIRECTOR OCCUPATIONAL HEALTH AND SAFETY</w:t>
      </w:r>
    </w:p>
    <w:p w:rsidR="007A159C" w:rsidRPr="007A159C" w:rsidRDefault="007A159C" w:rsidP="007A159C">
      <w:pPr>
        <w:spacing w:line="276" w:lineRule="auto"/>
        <w:jc w:val="center"/>
        <w:rPr>
          <w:rFonts w:cstheme="minorHAnsi"/>
          <w:sz w:val="24"/>
          <w:szCs w:val="28"/>
          <w:lang w:val="en-GB"/>
        </w:rPr>
      </w:pPr>
      <w:r w:rsidRPr="007A159C">
        <w:rPr>
          <w:rFonts w:cstheme="minorHAnsi"/>
          <w:sz w:val="24"/>
          <w:szCs w:val="28"/>
          <w:lang w:val="en-GB"/>
        </w:rPr>
        <w:t>MIN</w:t>
      </w:r>
      <w:r w:rsidR="00B036AE">
        <w:rPr>
          <w:rFonts w:cstheme="minorHAnsi"/>
          <w:sz w:val="24"/>
          <w:szCs w:val="28"/>
          <w:lang w:val="en-GB"/>
        </w:rPr>
        <w:t>ISTRY OF</w:t>
      </w:r>
      <w:bookmarkStart w:id="0" w:name="_GoBack"/>
      <w:bookmarkEnd w:id="0"/>
      <w:r w:rsidRPr="007A159C">
        <w:rPr>
          <w:rFonts w:cstheme="minorHAnsi"/>
          <w:sz w:val="24"/>
          <w:szCs w:val="28"/>
          <w:lang w:val="en-GB"/>
        </w:rPr>
        <w:t xml:space="preserve"> LABOUR AND SOCIAL PROTECTION  </w:t>
      </w:r>
    </w:p>
    <w:p w:rsidR="005F4095" w:rsidRPr="007A159C" w:rsidRDefault="007A159C" w:rsidP="007A159C">
      <w:pPr>
        <w:spacing w:line="276" w:lineRule="auto"/>
        <w:jc w:val="center"/>
        <w:rPr>
          <w:rFonts w:cstheme="minorHAnsi"/>
          <w:sz w:val="24"/>
          <w:szCs w:val="28"/>
          <w:lang w:val="en-GB"/>
        </w:rPr>
      </w:pPr>
      <w:r w:rsidRPr="007A159C">
        <w:rPr>
          <w:rFonts w:cstheme="minorHAnsi"/>
          <w:sz w:val="24"/>
          <w:szCs w:val="28"/>
          <w:lang w:val="en-GB"/>
        </w:rPr>
        <w:t>DIRECTORATE OF OCCUPATIONAL HEALTH AND SAFETY SERVICES</w:t>
      </w:r>
    </w:p>
    <w:p w:rsidR="005F4095" w:rsidRPr="007A159C" w:rsidRDefault="007A159C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TEL: 0727661927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 xml:space="preserve">P.O BOX </w:t>
      </w:r>
      <w:r w:rsidR="007A159C" w:rsidRPr="007A159C">
        <w:rPr>
          <w:rFonts w:cstheme="minorHAnsi"/>
          <w:sz w:val="24"/>
          <w:szCs w:val="28"/>
        </w:rPr>
        <w:t>1840</w:t>
      </w:r>
      <w:r w:rsidR="00383767" w:rsidRPr="007A159C">
        <w:rPr>
          <w:rFonts w:cstheme="minorHAnsi"/>
          <w:sz w:val="24"/>
          <w:szCs w:val="28"/>
        </w:rPr>
        <w:t>-</w:t>
      </w:r>
      <w:r w:rsidR="007A159C" w:rsidRPr="007A159C">
        <w:rPr>
          <w:rFonts w:cstheme="minorHAnsi"/>
          <w:sz w:val="24"/>
          <w:szCs w:val="28"/>
        </w:rPr>
        <w:t>40200</w:t>
      </w:r>
    </w:p>
    <w:p w:rsidR="005F4095" w:rsidRPr="007A159C" w:rsidRDefault="007A159C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KISII,</w:t>
      </w:r>
      <w:r w:rsidR="005F4095" w:rsidRPr="007A159C">
        <w:rPr>
          <w:rFonts w:cstheme="minorHAnsi"/>
          <w:sz w:val="24"/>
          <w:szCs w:val="28"/>
        </w:rPr>
        <w:t xml:space="preserve"> </w:t>
      </w:r>
      <w:r w:rsidR="00383767" w:rsidRPr="007A159C">
        <w:rPr>
          <w:rFonts w:cstheme="minorHAnsi"/>
          <w:sz w:val="24"/>
          <w:szCs w:val="28"/>
        </w:rPr>
        <w:t>KENYA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b/>
          <w:sz w:val="24"/>
          <w:szCs w:val="28"/>
        </w:rPr>
      </w:pPr>
      <w:r w:rsidRPr="007A159C">
        <w:rPr>
          <w:rFonts w:cstheme="minorHAnsi"/>
          <w:b/>
          <w:sz w:val="24"/>
          <w:szCs w:val="28"/>
        </w:rPr>
        <w:t>2</w:t>
      </w:r>
      <w:r w:rsidR="007A159C">
        <w:rPr>
          <w:rFonts w:cstheme="minorHAnsi"/>
          <w:b/>
          <w:sz w:val="24"/>
          <w:szCs w:val="28"/>
        </w:rPr>
        <w:t>.</w:t>
      </w:r>
    </w:p>
    <w:p w:rsidR="005F4095" w:rsidRPr="007A159C" w:rsidRDefault="00321D98" w:rsidP="009F6E75">
      <w:pPr>
        <w:spacing w:line="276" w:lineRule="auto"/>
        <w:jc w:val="center"/>
        <w:rPr>
          <w:rFonts w:cstheme="minorHAnsi"/>
          <w:b/>
          <w:sz w:val="24"/>
          <w:szCs w:val="28"/>
        </w:rPr>
      </w:pPr>
      <w:r w:rsidRPr="007A159C">
        <w:rPr>
          <w:rFonts w:cstheme="minorHAnsi"/>
          <w:b/>
          <w:sz w:val="24"/>
          <w:szCs w:val="28"/>
        </w:rPr>
        <w:t xml:space="preserve">MR Philip </w:t>
      </w:r>
      <w:proofErr w:type="spellStart"/>
      <w:r w:rsidRPr="007A159C">
        <w:rPr>
          <w:rFonts w:cstheme="minorHAnsi"/>
          <w:b/>
          <w:sz w:val="24"/>
          <w:szCs w:val="28"/>
        </w:rPr>
        <w:t>Owili</w:t>
      </w:r>
      <w:proofErr w:type="spellEnd"/>
    </w:p>
    <w:p w:rsidR="005F4095" w:rsidRPr="007A159C" w:rsidRDefault="00321D98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REGIONAL MANAGER PAN PHARMACEUTICAL</w:t>
      </w:r>
    </w:p>
    <w:p w:rsidR="00321D98" w:rsidRPr="007A159C" w:rsidRDefault="00321D98" w:rsidP="009F6E75">
      <w:pPr>
        <w:pStyle w:val="NormalWeb"/>
        <w:spacing w:line="276" w:lineRule="auto"/>
        <w:jc w:val="center"/>
        <w:rPr>
          <w:rFonts w:asciiTheme="minorHAnsi" w:hAnsiTheme="minorHAnsi" w:cstheme="minorHAnsi"/>
          <w:szCs w:val="28"/>
        </w:rPr>
      </w:pPr>
      <w:r w:rsidRPr="007A159C">
        <w:rPr>
          <w:rFonts w:asciiTheme="minorHAnsi" w:hAnsiTheme="minorHAnsi" w:cstheme="minorHAnsi"/>
          <w:szCs w:val="28"/>
        </w:rPr>
        <w:t>TEL: 0721728726</w:t>
      </w:r>
    </w:p>
    <w:p w:rsidR="005F4095" w:rsidRPr="007A159C" w:rsidRDefault="008215C0" w:rsidP="009F6E75">
      <w:pPr>
        <w:pStyle w:val="NormalWeb"/>
        <w:spacing w:line="276" w:lineRule="auto"/>
        <w:jc w:val="center"/>
        <w:rPr>
          <w:rFonts w:asciiTheme="minorHAnsi" w:hAnsiTheme="minorHAnsi" w:cstheme="minorHAnsi"/>
          <w:szCs w:val="28"/>
        </w:rPr>
      </w:pPr>
      <w:r w:rsidRPr="007A159C">
        <w:rPr>
          <w:rFonts w:asciiTheme="minorHAnsi" w:hAnsiTheme="minorHAnsi" w:cstheme="minorHAnsi"/>
          <w:szCs w:val="28"/>
        </w:rPr>
        <w:t>P.O BOX 47393, NAIROBI 00100</w:t>
      </w:r>
      <w:r w:rsidR="005F4095" w:rsidRPr="007A159C">
        <w:rPr>
          <w:rFonts w:asciiTheme="minorHAnsi" w:hAnsiTheme="minorHAnsi" w:cstheme="minorHAnsi"/>
          <w:szCs w:val="28"/>
        </w:rPr>
        <w:t>.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b/>
          <w:sz w:val="24"/>
          <w:szCs w:val="28"/>
        </w:rPr>
      </w:pPr>
      <w:r w:rsidRPr="007A159C">
        <w:rPr>
          <w:rFonts w:cstheme="minorHAnsi"/>
          <w:b/>
          <w:sz w:val="24"/>
          <w:szCs w:val="28"/>
        </w:rPr>
        <w:t>3</w:t>
      </w:r>
      <w:r w:rsidR="007A159C">
        <w:rPr>
          <w:rFonts w:cstheme="minorHAnsi"/>
          <w:b/>
          <w:sz w:val="24"/>
          <w:szCs w:val="28"/>
        </w:rPr>
        <w:t>.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b/>
          <w:sz w:val="24"/>
          <w:szCs w:val="28"/>
        </w:rPr>
      </w:pPr>
      <w:r w:rsidRPr="007A159C">
        <w:rPr>
          <w:rFonts w:cstheme="minorHAnsi"/>
          <w:b/>
          <w:sz w:val="24"/>
          <w:szCs w:val="28"/>
        </w:rPr>
        <w:t>DR MAIYOH GEOFREY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DEPARTMENT OF CHEMISTRY AND BIOCHEMISTRY</w:t>
      </w:r>
    </w:p>
    <w:p w:rsidR="00383767" w:rsidRPr="007A159C" w:rsidRDefault="00383767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TEL: 0713592879</w:t>
      </w:r>
    </w:p>
    <w:p w:rsidR="005F4095" w:rsidRPr="007A159C" w:rsidRDefault="005F4095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 xml:space="preserve">EMAIL; </w:t>
      </w:r>
      <w:hyperlink r:id="rId11" w:history="1">
        <w:r w:rsidRPr="007A159C">
          <w:rPr>
            <w:rStyle w:val="Hyperlink"/>
            <w:rFonts w:cstheme="minorHAnsi"/>
            <w:sz w:val="24"/>
            <w:szCs w:val="28"/>
          </w:rPr>
          <w:t>maiyoh07@yahoo.com</w:t>
        </w:r>
      </w:hyperlink>
    </w:p>
    <w:p w:rsidR="005F4095" w:rsidRPr="007A159C" w:rsidRDefault="005F4095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P.O BOX 1125</w:t>
      </w:r>
    </w:p>
    <w:p w:rsidR="005F4095" w:rsidRPr="007A159C" w:rsidRDefault="00C924F3" w:rsidP="009F6E75">
      <w:pPr>
        <w:spacing w:line="276" w:lineRule="auto"/>
        <w:jc w:val="center"/>
        <w:rPr>
          <w:rFonts w:cstheme="minorHAnsi"/>
          <w:sz w:val="24"/>
          <w:szCs w:val="28"/>
        </w:rPr>
      </w:pPr>
      <w:r w:rsidRPr="007A159C">
        <w:rPr>
          <w:rFonts w:cstheme="minorHAnsi"/>
          <w:sz w:val="24"/>
          <w:szCs w:val="28"/>
        </w:rPr>
        <w:t>ELDORET,</w:t>
      </w:r>
      <w:r w:rsidR="005F4095" w:rsidRPr="007A159C">
        <w:rPr>
          <w:rFonts w:cstheme="minorHAnsi"/>
          <w:sz w:val="24"/>
          <w:szCs w:val="28"/>
        </w:rPr>
        <w:t xml:space="preserve"> KENYA</w:t>
      </w:r>
    </w:p>
    <w:sectPr w:rsidR="005F4095" w:rsidRPr="007A159C" w:rsidSect="00DC5F38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CE0" w:rsidRDefault="00AF0CE0">
      <w:pPr>
        <w:spacing w:after="0" w:line="240" w:lineRule="auto"/>
      </w:pPr>
      <w:r>
        <w:separator/>
      </w:r>
    </w:p>
  </w:endnote>
  <w:endnote w:type="continuationSeparator" w:id="0">
    <w:p w:rsidR="00AF0CE0" w:rsidRDefault="00AF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67" w:rsidRDefault="00AF0CE0">
    <w:pPr>
      <w:pStyle w:val="Header"/>
    </w:pPr>
    <w:r>
      <w:rPr>
        <w:noProof/>
      </w:rPr>
      <w:pict>
        <v:rect id="Rectangle 4" o:spid="_x0000_s2055" style="position:absolute;margin-left:0;margin-top:0;width:539.05pt;height:717.55pt;z-index:25167564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<w10:wrap anchorx="margin" anchory="margin"/>
        </v:rect>
      </w:pict>
    </w:r>
    <w:r>
      <w:rPr>
        <w:noProof/>
      </w:rPr>
      <w:pict>
        <v:rect id="Rectangle 5" o:spid="_x0000_s2054" style="position:absolute;margin-left:0;margin-top:0;width:10.1pt;height:495.9pt;z-index:25167667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6" o:spid="_x0000_s2053" style="position:absolute;margin-left:0;margin-top:0;width:10.1pt;height:222.3pt;z-index:25167769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<w10:wrap anchorx="margin" anchory="margin"/>
        </v:rect>
      </w:pict>
    </w:r>
  </w:p>
  <w:p w:rsidR="00D12267" w:rsidRDefault="00D1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CE0" w:rsidRDefault="00AF0CE0">
      <w:pPr>
        <w:spacing w:after="0" w:line="240" w:lineRule="auto"/>
      </w:pPr>
      <w:r>
        <w:separator/>
      </w:r>
    </w:p>
  </w:footnote>
  <w:footnote w:type="continuationSeparator" w:id="0">
    <w:p w:rsidR="00AF0CE0" w:rsidRDefault="00AF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267" w:rsidRDefault="00AF0CE0">
    <w:pPr>
      <w:pStyle w:val="Header"/>
    </w:pPr>
    <w:r>
      <w:rPr>
        <w:noProof/>
      </w:rPr>
      <w:pict>
        <v:rect id="Rectangle 1" o:spid="_x0000_s2051" style="position:absolute;margin-left:0;margin-top:0;width:539.05pt;height:717.55pt;z-index:25168076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<w10:wrap anchorx="margin" anchory="margin"/>
        </v:rect>
      </w:pict>
    </w:r>
    <w:r>
      <w:rPr>
        <w:noProof/>
      </w:rPr>
      <w:pict>
        <v:rect id="Rectangle 2" o:spid="_x0000_s2050" style="position:absolute;margin-left:0;margin-top:0;width:10.1pt;height:495.9pt;z-index:25168179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3" o:spid="_x0000_s2049" style="position:absolute;margin-left:0;margin-top:0;width:10.1pt;height:222.3pt;z-index:25168281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  <w:p w:rsidR="00D12267" w:rsidRDefault="00D1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55C"/>
    <w:multiLevelType w:val="hybridMultilevel"/>
    <w:tmpl w:val="4194586E"/>
    <w:lvl w:ilvl="0" w:tplc="B6ECF81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A76A7"/>
    <w:multiLevelType w:val="hybridMultilevel"/>
    <w:tmpl w:val="6C264C48"/>
    <w:lvl w:ilvl="0" w:tplc="7A58F0E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7A7A7A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101B"/>
    <w:multiLevelType w:val="hybridMultilevel"/>
    <w:tmpl w:val="2402A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25267"/>
    <w:multiLevelType w:val="hybridMultilevel"/>
    <w:tmpl w:val="FAE27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97D20"/>
    <w:multiLevelType w:val="hybridMultilevel"/>
    <w:tmpl w:val="51EC324C"/>
    <w:lvl w:ilvl="0" w:tplc="DCA2C2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81F21"/>
    <w:multiLevelType w:val="hybridMultilevel"/>
    <w:tmpl w:val="A224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0206B"/>
    <w:multiLevelType w:val="hybridMultilevel"/>
    <w:tmpl w:val="A4FE1F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1320667A"/>
    <w:multiLevelType w:val="hybridMultilevel"/>
    <w:tmpl w:val="E4260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61CC0"/>
    <w:multiLevelType w:val="hybridMultilevel"/>
    <w:tmpl w:val="12709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71EE9"/>
    <w:multiLevelType w:val="hybridMultilevel"/>
    <w:tmpl w:val="3858E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524D1"/>
    <w:multiLevelType w:val="hybridMultilevel"/>
    <w:tmpl w:val="06BA5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934D2"/>
    <w:multiLevelType w:val="hybridMultilevel"/>
    <w:tmpl w:val="7202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04D8F"/>
    <w:multiLevelType w:val="hybridMultilevel"/>
    <w:tmpl w:val="5BA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F5433"/>
    <w:multiLevelType w:val="hybridMultilevel"/>
    <w:tmpl w:val="A6C6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F0609"/>
    <w:multiLevelType w:val="hybridMultilevel"/>
    <w:tmpl w:val="7E5E5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572AA"/>
    <w:multiLevelType w:val="hybridMultilevel"/>
    <w:tmpl w:val="76A89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6095A"/>
    <w:multiLevelType w:val="hybridMultilevel"/>
    <w:tmpl w:val="B2C2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5B2C16"/>
    <w:multiLevelType w:val="hybridMultilevel"/>
    <w:tmpl w:val="F1667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8206D1"/>
    <w:multiLevelType w:val="hybridMultilevel"/>
    <w:tmpl w:val="7A488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D1E06"/>
    <w:multiLevelType w:val="hybridMultilevel"/>
    <w:tmpl w:val="B99A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07416"/>
    <w:multiLevelType w:val="hybridMultilevel"/>
    <w:tmpl w:val="765E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BAA"/>
    <w:multiLevelType w:val="multilevel"/>
    <w:tmpl w:val="0E6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885FCB"/>
    <w:multiLevelType w:val="hybridMultilevel"/>
    <w:tmpl w:val="ACAC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7154F"/>
    <w:multiLevelType w:val="hybridMultilevel"/>
    <w:tmpl w:val="FDC4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7"/>
  </w:num>
  <w:num w:numId="5">
    <w:abstractNumId w:val="12"/>
  </w:num>
  <w:num w:numId="6">
    <w:abstractNumId w:val="22"/>
  </w:num>
  <w:num w:numId="7">
    <w:abstractNumId w:val="25"/>
  </w:num>
  <w:num w:numId="8">
    <w:abstractNumId w:val="1"/>
  </w:num>
  <w:num w:numId="9">
    <w:abstractNumId w:val="10"/>
  </w:num>
  <w:num w:numId="10">
    <w:abstractNumId w:val="27"/>
  </w:num>
  <w:num w:numId="11">
    <w:abstractNumId w:val="11"/>
  </w:num>
  <w:num w:numId="12">
    <w:abstractNumId w:val="4"/>
  </w:num>
  <w:num w:numId="13">
    <w:abstractNumId w:val="2"/>
  </w:num>
  <w:num w:numId="14">
    <w:abstractNumId w:val="9"/>
  </w:num>
  <w:num w:numId="15">
    <w:abstractNumId w:val="3"/>
  </w:num>
  <w:num w:numId="16">
    <w:abstractNumId w:val="19"/>
  </w:num>
  <w:num w:numId="17">
    <w:abstractNumId w:val="17"/>
  </w:num>
  <w:num w:numId="18">
    <w:abstractNumId w:val="21"/>
  </w:num>
  <w:num w:numId="19">
    <w:abstractNumId w:val="8"/>
  </w:num>
  <w:num w:numId="20">
    <w:abstractNumId w:val="5"/>
  </w:num>
  <w:num w:numId="21">
    <w:abstractNumId w:val="0"/>
  </w:num>
  <w:num w:numId="22">
    <w:abstractNumId w:val="18"/>
  </w:num>
  <w:num w:numId="23">
    <w:abstractNumId w:val="24"/>
  </w:num>
  <w:num w:numId="24">
    <w:abstractNumId w:val="14"/>
  </w:num>
  <w:num w:numId="25">
    <w:abstractNumId w:val="23"/>
  </w:num>
  <w:num w:numId="26">
    <w:abstractNumId w:val="13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E7E"/>
    <w:rsid w:val="000113B0"/>
    <w:rsid w:val="00046214"/>
    <w:rsid w:val="00081DE1"/>
    <w:rsid w:val="00115528"/>
    <w:rsid w:val="0019798B"/>
    <w:rsid w:val="001D7DA8"/>
    <w:rsid w:val="001F3AC8"/>
    <w:rsid w:val="00221EEE"/>
    <w:rsid w:val="002701F8"/>
    <w:rsid w:val="00281D45"/>
    <w:rsid w:val="002953DA"/>
    <w:rsid w:val="002C345F"/>
    <w:rsid w:val="00321D98"/>
    <w:rsid w:val="00383767"/>
    <w:rsid w:val="00393315"/>
    <w:rsid w:val="004444ED"/>
    <w:rsid w:val="00456480"/>
    <w:rsid w:val="00477EFF"/>
    <w:rsid w:val="00496E7E"/>
    <w:rsid w:val="00517AA8"/>
    <w:rsid w:val="0053018E"/>
    <w:rsid w:val="00575F10"/>
    <w:rsid w:val="00586EB2"/>
    <w:rsid w:val="005E17AB"/>
    <w:rsid w:val="005E4831"/>
    <w:rsid w:val="005F2D65"/>
    <w:rsid w:val="005F4095"/>
    <w:rsid w:val="00622799"/>
    <w:rsid w:val="00623798"/>
    <w:rsid w:val="00623E0A"/>
    <w:rsid w:val="00634C31"/>
    <w:rsid w:val="0067761F"/>
    <w:rsid w:val="0069727B"/>
    <w:rsid w:val="006A26D1"/>
    <w:rsid w:val="006C1B6A"/>
    <w:rsid w:val="006F2D46"/>
    <w:rsid w:val="00752AC8"/>
    <w:rsid w:val="007847C0"/>
    <w:rsid w:val="007936AF"/>
    <w:rsid w:val="007A159C"/>
    <w:rsid w:val="008215C0"/>
    <w:rsid w:val="008216A3"/>
    <w:rsid w:val="00863E2E"/>
    <w:rsid w:val="00884B66"/>
    <w:rsid w:val="008C67A3"/>
    <w:rsid w:val="00950C30"/>
    <w:rsid w:val="00971E40"/>
    <w:rsid w:val="00991DE4"/>
    <w:rsid w:val="009A3B3C"/>
    <w:rsid w:val="009B0CC4"/>
    <w:rsid w:val="009C6D73"/>
    <w:rsid w:val="009F589F"/>
    <w:rsid w:val="009F6E75"/>
    <w:rsid w:val="00AB5093"/>
    <w:rsid w:val="00AF0CE0"/>
    <w:rsid w:val="00B036AE"/>
    <w:rsid w:val="00B15D09"/>
    <w:rsid w:val="00B85317"/>
    <w:rsid w:val="00B90506"/>
    <w:rsid w:val="00BA3954"/>
    <w:rsid w:val="00C208DE"/>
    <w:rsid w:val="00C51868"/>
    <w:rsid w:val="00C924F3"/>
    <w:rsid w:val="00CE2E81"/>
    <w:rsid w:val="00D01921"/>
    <w:rsid w:val="00D12267"/>
    <w:rsid w:val="00D40C79"/>
    <w:rsid w:val="00DC5F38"/>
    <w:rsid w:val="00E21F4A"/>
    <w:rsid w:val="00E80AC7"/>
    <w:rsid w:val="00E870E9"/>
    <w:rsid w:val="00EA6A7E"/>
    <w:rsid w:val="00F86025"/>
    <w:rsid w:val="00FE6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6A813FE3-8BBE-42E9-A5F2-0C7326DB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F38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38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38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38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C5F3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raditional Arabic" w:hAnsi="Traditional Arabic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DC5F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F38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F3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38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38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38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38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38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38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38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38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5F3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3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38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38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DC5F38"/>
    <w:rPr>
      <w:b/>
      <w:bCs/>
    </w:rPr>
  </w:style>
  <w:style w:type="character" w:styleId="Emphasis">
    <w:name w:val="Emphasis"/>
    <w:basedOn w:val="DefaultParagraphFont"/>
    <w:uiPriority w:val="20"/>
    <w:qFormat/>
    <w:rsid w:val="00DC5F38"/>
    <w:rPr>
      <w:i/>
      <w:iCs/>
    </w:rPr>
  </w:style>
  <w:style w:type="paragraph" w:styleId="NoSpacing">
    <w:name w:val="No Spacing"/>
    <w:link w:val="NoSpacingChar"/>
    <w:uiPriority w:val="1"/>
    <w:qFormat/>
    <w:rsid w:val="00DC5F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F38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DC5F38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38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38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DC5F38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C5F38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DC5F38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DC5F38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C5F38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38"/>
    <w:pPr>
      <w:outlineLvl w:val="9"/>
    </w:pPr>
  </w:style>
  <w:style w:type="character" w:styleId="PlaceholderText">
    <w:name w:val="Placeholder Text"/>
    <w:basedOn w:val="DefaultParagraphFont"/>
    <w:uiPriority w:val="99"/>
    <w:rsid w:val="00DC5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38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DC5F38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DC5F38"/>
  </w:style>
  <w:style w:type="paragraph" w:customStyle="1" w:styleId="Subsection">
    <w:name w:val="Subsection"/>
    <w:basedOn w:val="Heading2"/>
    <w:qFormat/>
    <w:rsid w:val="00DC5F38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DC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38"/>
  </w:style>
  <w:style w:type="paragraph" w:styleId="Footer">
    <w:name w:val="footer"/>
    <w:basedOn w:val="Normal"/>
    <w:link w:val="FooterChar"/>
    <w:uiPriority w:val="99"/>
    <w:unhideWhenUsed/>
    <w:rsid w:val="00DC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38"/>
  </w:style>
  <w:style w:type="paragraph" w:customStyle="1" w:styleId="PersonalName">
    <w:name w:val="Personal Name"/>
    <w:basedOn w:val="Title"/>
    <w:qFormat/>
    <w:rsid w:val="00DC5F38"/>
    <w:rPr>
      <w:sz w:val="48"/>
    </w:rPr>
  </w:style>
  <w:style w:type="paragraph" w:customStyle="1" w:styleId="Default">
    <w:name w:val="Default"/>
    <w:rsid w:val="00496E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85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31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09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iyoh07@yahoo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186F67D594417EA2CC35F4279E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BCED1-1F32-465B-856D-0A2796615D2E}"/>
      </w:docPartPr>
      <w:docPartBody>
        <w:p w:rsidR="001603B8" w:rsidRDefault="00DF1797">
          <w:pPr>
            <w:pStyle w:val="FD186F67D594417EA2CC35F4279E2B5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D23E158F0004D5097BA9D6037B6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8A11A-BBE4-47B7-BC35-EA1C2722BBF3}"/>
      </w:docPartPr>
      <w:docPartBody>
        <w:p w:rsidR="001603B8" w:rsidRDefault="00DF1797">
          <w:pPr>
            <w:pStyle w:val="0D23E158F0004D5097BA9D6037B641C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272136ED8A244E2B98476B95142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929B0-7186-45EE-8F31-CBC721FB128E}"/>
      </w:docPartPr>
      <w:docPartBody>
        <w:p w:rsidR="001603B8" w:rsidRDefault="00DF1797">
          <w:pPr>
            <w:pStyle w:val="2272136ED8A244E2B98476B951425645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52BC3FA9B384BB2A2DB69C6E779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BE64-DBCB-459F-BECB-288B6B7742EB}"/>
      </w:docPartPr>
      <w:docPartBody>
        <w:p w:rsidR="001603B8" w:rsidRDefault="00DF1797">
          <w:pPr>
            <w:pStyle w:val="352BC3FA9B384BB2A2DB69C6E779AE4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72295262B8444A484457334803C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D7728-96F7-484D-9786-C487333C8EEE}"/>
      </w:docPartPr>
      <w:docPartBody>
        <w:p w:rsidR="001603B8" w:rsidRDefault="00DF1797">
          <w:pPr>
            <w:pStyle w:val="A72295262B8444A484457334803CFC9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014A"/>
    <w:rsid w:val="0003551A"/>
    <w:rsid w:val="000C5C31"/>
    <w:rsid w:val="001574B7"/>
    <w:rsid w:val="001603B8"/>
    <w:rsid w:val="001F0C34"/>
    <w:rsid w:val="00451AED"/>
    <w:rsid w:val="004A2F85"/>
    <w:rsid w:val="0058014A"/>
    <w:rsid w:val="009A3376"/>
    <w:rsid w:val="009C5F37"/>
    <w:rsid w:val="00AD4A6C"/>
    <w:rsid w:val="00B97F28"/>
    <w:rsid w:val="00BF146C"/>
    <w:rsid w:val="00CB2A49"/>
    <w:rsid w:val="00CC45A3"/>
    <w:rsid w:val="00D14D2A"/>
    <w:rsid w:val="00DF1797"/>
    <w:rsid w:val="00EA740D"/>
    <w:rsid w:val="00E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E1ADB"/>
    <w:rPr>
      <w:color w:val="808080"/>
    </w:rPr>
  </w:style>
  <w:style w:type="paragraph" w:customStyle="1" w:styleId="FD186F67D594417EA2CC35F4279E2B51">
    <w:name w:val="FD186F67D594417EA2CC35F4279E2B51"/>
    <w:rsid w:val="00EE1ADB"/>
  </w:style>
  <w:style w:type="paragraph" w:customStyle="1" w:styleId="0D23E158F0004D5097BA9D6037B641C1">
    <w:name w:val="0D23E158F0004D5097BA9D6037B641C1"/>
    <w:rsid w:val="00EE1ADB"/>
  </w:style>
  <w:style w:type="paragraph" w:customStyle="1" w:styleId="2272136ED8A244E2B98476B951425645">
    <w:name w:val="2272136ED8A244E2B98476B951425645"/>
    <w:rsid w:val="00EE1ADB"/>
  </w:style>
  <w:style w:type="paragraph" w:customStyle="1" w:styleId="352BC3FA9B384BB2A2DB69C6E779AE41">
    <w:name w:val="352BC3FA9B384BB2A2DB69C6E779AE41"/>
    <w:rsid w:val="00EE1ADB"/>
  </w:style>
  <w:style w:type="paragraph" w:customStyle="1" w:styleId="A72295262B8444A484457334803CFC9E">
    <w:name w:val="A72295262B8444A484457334803CFC9E"/>
    <w:rsid w:val="00EE1ADB"/>
  </w:style>
  <w:style w:type="paragraph" w:customStyle="1" w:styleId="B3B9D75D3E764B89A2C6729B4CA9E7E2">
    <w:name w:val="B3B9D75D3E764B89A2C6729B4CA9E7E2"/>
    <w:rsid w:val="00EE1ADB"/>
  </w:style>
  <w:style w:type="paragraph" w:customStyle="1" w:styleId="2471281214494BCA88153F101A45E7A7">
    <w:name w:val="2471281214494BCA88153F101A45E7A7"/>
    <w:rsid w:val="00EE1ADB"/>
  </w:style>
  <w:style w:type="paragraph" w:customStyle="1" w:styleId="6ED8DEA06CA947F493DF710DB97D9E76">
    <w:name w:val="6ED8DEA06CA947F493DF710DB97D9E76"/>
    <w:rsid w:val="00EE1ADB"/>
  </w:style>
  <w:style w:type="paragraph" w:customStyle="1" w:styleId="2C3BF8F543064B62A6A256A2D850D907">
    <w:name w:val="2C3BF8F543064B62A6A256A2D850D907"/>
    <w:rsid w:val="00EE1AD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E1ADB"/>
    <w:rPr>
      <w:b/>
      <w:bCs/>
      <w:i/>
      <w:iCs/>
      <w:color w:val="44546A" w:themeColor="text2"/>
    </w:rPr>
  </w:style>
  <w:style w:type="paragraph" w:customStyle="1" w:styleId="97AB105EB10B4ADE8571D26F4539A668">
    <w:name w:val="97AB105EB10B4ADE8571D26F4539A668"/>
    <w:rsid w:val="00EE1ADB"/>
  </w:style>
  <w:style w:type="paragraph" w:customStyle="1" w:styleId="0FBCACBDB7B64CBD9A2942A7FE0A7A1B">
    <w:name w:val="0FBCACBDB7B64CBD9A2942A7FE0A7A1B"/>
    <w:rsid w:val="00EE1ADB"/>
  </w:style>
  <w:style w:type="paragraph" w:customStyle="1" w:styleId="1BE4137E9CDF47FD95E80B272EAC8610">
    <w:name w:val="1BE4137E9CDF47FD95E80B272EAC8610"/>
    <w:rsid w:val="00EE1ADB"/>
  </w:style>
  <w:style w:type="paragraph" w:customStyle="1" w:styleId="AAF3ED9FC61F43CEAF354AB180E6C296">
    <w:name w:val="AAF3ED9FC61F43CEAF354AB180E6C296"/>
    <w:rsid w:val="00EE1ADB"/>
  </w:style>
  <w:style w:type="paragraph" w:customStyle="1" w:styleId="EDCB3BB44CC844BB9E8225EA297EC551">
    <w:name w:val="EDCB3BB44CC844BB9E8225EA297EC551"/>
    <w:rsid w:val="00EE1ADB"/>
  </w:style>
  <w:style w:type="character" w:styleId="Emphasis">
    <w:name w:val="Emphasis"/>
    <w:basedOn w:val="DefaultParagraphFont"/>
    <w:uiPriority w:val="20"/>
    <w:qFormat/>
    <w:rsid w:val="00EE1ADB"/>
    <w:rPr>
      <w:i/>
      <w:iCs/>
    </w:rPr>
  </w:style>
  <w:style w:type="paragraph" w:customStyle="1" w:styleId="840F879F1E2A4DA49AD982142040661D">
    <w:name w:val="840F879F1E2A4DA49AD982142040661D"/>
    <w:rsid w:val="00EE1ADB"/>
  </w:style>
  <w:style w:type="paragraph" w:customStyle="1" w:styleId="7523EF9A0E5F4FCE859CB75FA314F256">
    <w:name w:val="7523EF9A0E5F4FCE859CB75FA314F256"/>
    <w:rsid w:val="00EE1ADB"/>
  </w:style>
  <w:style w:type="paragraph" w:customStyle="1" w:styleId="BCBB6CEAC81841A6B8EBBD74C3316352">
    <w:name w:val="BCBB6CEAC81841A6B8EBBD74C3316352"/>
    <w:rsid w:val="00EE1ADB"/>
  </w:style>
  <w:style w:type="paragraph" w:customStyle="1" w:styleId="7E7BF44489EC4B94AA3E430D624F8319">
    <w:name w:val="7E7BF44489EC4B94AA3E430D624F8319"/>
    <w:rsid w:val="00EE1ADB"/>
  </w:style>
  <w:style w:type="paragraph" w:customStyle="1" w:styleId="5C32AEFA51AF4D8F9A4A5F6FEF8F4DD0">
    <w:name w:val="5C32AEFA51AF4D8F9A4A5F6FEF8F4DD0"/>
    <w:rsid w:val="0058014A"/>
  </w:style>
  <w:style w:type="paragraph" w:customStyle="1" w:styleId="17BECC0ABADE44FC947D1723410BD901">
    <w:name w:val="17BECC0ABADE44FC947D1723410BD901"/>
    <w:rsid w:val="00580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 P.O BOX 261 ISIBANIA</CompanyAddress>
  <CompanyPhone>                     CELL PHONE: +254-712-92-6595</CompanyPhone>
  <CompanyFax/>
  <CompanyEmail>E-mail:  mwitaosomi@gmail.com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DBE981-53F0-4A14-8CEC-E97352EE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108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MWITA CHRISTOPHER NYANSWI</dc:creator>
  <cp:lastModifiedBy>user</cp:lastModifiedBy>
  <cp:revision>10</cp:revision>
  <cp:lastPrinted>2016-07-01T15:30:00Z</cp:lastPrinted>
  <dcterms:created xsi:type="dcterms:W3CDTF">2016-08-29T10:29:00Z</dcterms:created>
  <dcterms:modified xsi:type="dcterms:W3CDTF">2019-08-30T09:37:00Z</dcterms:modified>
</cp:coreProperties>
</file>