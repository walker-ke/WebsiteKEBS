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 xml:space="preserve">PERSONAL INFORMATION   </w:t>
      </w:r>
      <w:r w:rsidRPr="00D5700B">
        <w:rPr>
          <w:rFonts w:ascii="Times New Roman" w:hAnsi="Times New Roman" w:cs="Times New Roman"/>
          <w:b/>
          <w:sz w:val="20"/>
          <w:szCs w:val="20"/>
        </w:rPr>
        <w:tab/>
      </w:r>
      <w:r w:rsidRPr="00D5700B">
        <w:rPr>
          <w:rFonts w:ascii="Times New Roman" w:hAnsi="Times New Roman" w:cs="Times New Roman"/>
          <w:b/>
          <w:sz w:val="20"/>
          <w:szCs w:val="20"/>
        </w:rPr>
        <w:tab/>
      </w:r>
    </w:p>
    <w:p w:rsidR="00A01673" w:rsidRPr="00D5700B" w:rsidRDefault="00A01673" w:rsidP="00FE0178">
      <w:pPr>
        <w:spacing w:line="36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 xml:space="preserve">Name: </w:t>
      </w:r>
      <w:r w:rsidR="00396F15">
        <w:rPr>
          <w:rFonts w:ascii="Times New Roman" w:hAnsi="Times New Roman" w:cs="Times New Roman"/>
          <w:sz w:val="20"/>
          <w:szCs w:val="20"/>
        </w:rPr>
        <w:t xml:space="preserve">Eng. </w:t>
      </w:r>
      <w:r w:rsidRPr="00D5700B">
        <w:rPr>
          <w:rFonts w:ascii="Times New Roman" w:hAnsi="Times New Roman" w:cs="Times New Roman"/>
          <w:sz w:val="20"/>
          <w:szCs w:val="20"/>
        </w:rPr>
        <w:t xml:space="preserve">Felix </w:t>
      </w:r>
      <w:r w:rsidR="00861107" w:rsidRPr="00D5700B">
        <w:rPr>
          <w:rFonts w:ascii="Times New Roman" w:hAnsi="Times New Roman" w:cs="Times New Roman"/>
          <w:sz w:val="20"/>
          <w:szCs w:val="20"/>
        </w:rPr>
        <w:t>G.N.</w:t>
      </w:r>
      <w:r w:rsidRPr="00D5700B">
        <w:rPr>
          <w:rFonts w:ascii="Times New Roman" w:hAnsi="Times New Roman" w:cs="Times New Roman"/>
          <w:sz w:val="20"/>
          <w:szCs w:val="20"/>
        </w:rPr>
        <w:t>Mutuura</w:t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</w:r>
      <w:r w:rsidR="00D5700B" w:rsidRPr="00D5700B">
        <w:rPr>
          <w:rFonts w:ascii="Times New Roman" w:hAnsi="Times New Roman" w:cs="Times New Roman"/>
          <w:sz w:val="20"/>
          <w:szCs w:val="20"/>
        </w:rPr>
        <w:tab/>
      </w:r>
      <w:r w:rsidR="00861107" w:rsidRPr="00D5700B">
        <w:rPr>
          <w:rFonts w:ascii="Times New Roman" w:hAnsi="Times New Roman" w:cs="Times New Roman"/>
          <w:sz w:val="20"/>
          <w:szCs w:val="20"/>
        </w:rPr>
        <w:t>P</w:t>
      </w:r>
      <w:r w:rsidRPr="00D5700B">
        <w:rPr>
          <w:rFonts w:ascii="Times New Roman" w:hAnsi="Times New Roman" w:cs="Times New Roman"/>
          <w:sz w:val="20"/>
          <w:szCs w:val="20"/>
        </w:rPr>
        <w:t xml:space="preserve">.O. Box 10141, 00400, Nairobi, Kenya </w:t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</w:r>
      <w:r w:rsidR="00D5700B" w:rsidRPr="00D5700B">
        <w:rPr>
          <w:rFonts w:ascii="Times New Roman" w:hAnsi="Times New Roman" w:cs="Times New Roman"/>
          <w:sz w:val="20"/>
          <w:szCs w:val="20"/>
        </w:rPr>
        <w:tab/>
      </w:r>
      <w:r w:rsidR="00F80E6B">
        <w:rPr>
          <w:rFonts w:ascii="Times New Roman" w:hAnsi="Times New Roman" w:cs="Times New Roman"/>
          <w:sz w:val="20"/>
          <w:szCs w:val="20"/>
        </w:rPr>
        <w:t>Tel: (254)722</w:t>
      </w:r>
      <w:r w:rsidR="00FB285C">
        <w:rPr>
          <w:rFonts w:ascii="Times New Roman" w:hAnsi="Times New Roman" w:cs="Times New Roman"/>
          <w:sz w:val="20"/>
          <w:szCs w:val="20"/>
        </w:rPr>
        <w:t>-</w:t>
      </w:r>
      <w:r w:rsidR="00F80E6B">
        <w:rPr>
          <w:rFonts w:ascii="Times New Roman" w:hAnsi="Times New Roman" w:cs="Times New Roman"/>
          <w:sz w:val="20"/>
          <w:szCs w:val="20"/>
        </w:rPr>
        <w:t>259580, Alternative Number</w:t>
      </w:r>
      <w:r w:rsidRPr="00D5700B">
        <w:rPr>
          <w:rFonts w:ascii="Times New Roman" w:hAnsi="Times New Roman" w:cs="Times New Roman"/>
          <w:sz w:val="20"/>
          <w:szCs w:val="20"/>
        </w:rPr>
        <w:t>: (254)</w:t>
      </w:r>
      <w:r w:rsidR="00F80E6B">
        <w:rPr>
          <w:rFonts w:ascii="Times New Roman" w:hAnsi="Times New Roman" w:cs="Times New Roman"/>
          <w:sz w:val="20"/>
          <w:szCs w:val="20"/>
        </w:rPr>
        <w:t>722</w:t>
      </w:r>
      <w:r w:rsidR="00FB285C">
        <w:rPr>
          <w:rFonts w:ascii="Times New Roman" w:hAnsi="Times New Roman" w:cs="Times New Roman"/>
          <w:sz w:val="20"/>
          <w:szCs w:val="20"/>
        </w:rPr>
        <w:t>-</w:t>
      </w:r>
      <w:r w:rsidR="00F80E6B">
        <w:rPr>
          <w:rFonts w:ascii="Times New Roman" w:hAnsi="Times New Roman" w:cs="Times New Roman"/>
          <w:sz w:val="20"/>
          <w:szCs w:val="20"/>
        </w:rPr>
        <w:t>519720</w:t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</w:r>
      <w:r w:rsidR="00D5700B"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 xml:space="preserve">Email: feligit@gmail.com  </w:t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</w:r>
      <w:r w:rsidR="00D5700B"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 xml:space="preserve">Sex Male | Date of birth 27/07/1977 | Nationality Kenyan  </w:t>
      </w:r>
    </w:p>
    <w:p w:rsidR="0089432A" w:rsidRDefault="0089432A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64CB1" w:rsidRPr="00D5700B" w:rsidRDefault="00A01673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>WORK EXPERIENCE</w:t>
      </w:r>
    </w:p>
    <w:p w:rsidR="00E54082" w:rsidRDefault="000A5B1F" w:rsidP="0089432A">
      <w:pPr>
        <w:ind w:left="2837" w:hanging="283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Jan</w:t>
      </w:r>
      <w:r w:rsidR="00D53D6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="0089432A" w:rsidRPr="00D5700B">
        <w:rPr>
          <w:rFonts w:ascii="Times New Roman" w:hAnsi="Times New Roman" w:cs="Times New Roman"/>
          <w:b/>
          <w:sz w:val="20"/>
          <w:szCs w:val="20"/>
        </w:rPr>
        <w:t xml:space="preserve"> – To date</w:t>
      </w:r>
      <w:r w:rsidR="0089432A" w:rsidRPr="00D5700B">
        <w:rPr>
          <w:rFonts w:ascii="Times New Roman" w:hAnsi="Times New Roman" w:cs="Times New Roman"/>
          <w:b/>
          <w:sz w:val="20"/>
          <w:szCs w:val="20"/>
        </w:rPr>
        <w:tab/>
      </w:r>
      <w:r w:rsidR="00E54082">
        <w:rPr>
          <w:rFonts w:ascii="Times New Roman" w:hAnsi="Times New Roman" w:cs="Times New Roman"/>
          <w:b/>
          <w:sz w:val="20"/>
          <w:szCs w:val="20"/>
        </w:rPr>
        <w:t>Head of Technical Services</w:t>
      </w:r>
    </w:p>
    <w:p w:rsidR="00E54082" w:rsidRPr="00E54082" w:rsidRDefault="00E54082" w:rsidP="0089432A">
      <w:pPr>
        <w:ind w:left="2837" w:hanging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E54082">
        <w:rPr>
          <w:rFonts w:ascii="Times New Roman" w:hAnsi="Times New Roman" w:cs="Times New Roman"/>
          <w:sz w:val="20"/>
          <w:szCs w:val="20"/>
        </w:rPr>
        <w:t>Embu Water and Sanitation Company LTD</w:t>
      </w:r>
    </w:p>
    <w:p w:rsidR="00811951" w:rsidRPr="00D5700B" w:rsidRDefault="00811951" w:rsidP="00287B53">
      <w:pPr>
        <w:ind w:left="2129" w:firstLine="708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 xml:space="preserve">P.O Box </w:t>
      </w:r>
      <w:r w:rsidR="00E54082">
        <w:rPr>
          <w:rFonts w:ascii="Times New Roman" w:hAnsi="Times New Roman" w:cs="Times New Roman"/>
          <w:sz w:val="20"/>
          <w:szCs w:val="20"/>
        </w:rPr>
        <w:t xml:space="preserve">2142, 60100 </w:t>
      </w:r>
      <w:r w:rsidRPr="00D5700B">
        <w:rPr>
          <w:rFonts w:ascii="Times New Roman" w:hAnsi="Times New Roman" w:cs="Times New Roman"/>
          <w:sz w:val="20"/>
          <w:szCs w:val="20"/>
        </w:rPr>
        <w:t xml:space="preserve">| </w:t>
      </w:r>
      <w:r w:rsidR="00E54082">
        <w:rPr>
          <w:rFonts w:ascii="Times New Roman" w:hAnsi="Times New Roman" w:cs="Times New Roman"/>
          <w:sz w:val="20"/>
          <w:szCs w:val="20"/>
        </w:rPr>
        <w:t>Embu</w:t>
      </w:r>
      <w:r w:rsidRPr="00D5700B">
        <w:rPr>
          <w:rFonts w:ascii="Times New Roman" w:hAnsi="Times New Roman" w:cs="Times New Roman"/>
          <w:sz w:val="20"/>
          <w:szCs w:val="20"/>
        </w:rPr>
        <w:t xml:space="preserve"> | Kenya </w:t>
      </w:r>
    </w:p>
    <w:p w:rsidR="0089432A" w:rsidRPr="00D5700B" w:rsidRDefault="0089432A" w:rsidP="0089432A">
      <w:pPr>
        <w:ind w:left="2837"/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ab/>
      </w:r>
    </w:p>
    <w:p w:rsidR="00287B53" w:rsidRPr="00D5700B" w:rsidRDefault="00287B53" w:rsidP="00287B53">
      <w:pPr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>Responsibility:</w:t>
      </w:r>
    </w:p>
    <w:p w:rsidR="00E54082" w:rsidRDefault="00E54082" w:rsidP="005B131C">
      <w:pPr>
        <w:pStyle w:val="ListParagraph"/>
        <w:numPr>
          <w:ilvl w:val="0"/>
          <w:numId w:val="16"/>
        </w:numPr>
        <w:jc w:val="both"/>
        <w:outlineLvl w:val="0"/>
        <w:rPr>
          <w:rFonts w:cstheme="minorHAnsi"/>
          <w:sz w:val="20"/>
          <w:szCs w:val="20"/>
        </w:rPr>
      </w:pPr>
      <w:r w:rsidRPr="005B131C">
        <w:rPr>
          <w:rFonts w:cstheme="minorHAnsi"/>
          <w:sz w:val="20"/>
          <w:szCs w:val="20"/>
        </w:rPr>
        <w:t>I</w:t>
      </w:r>
      <w:r w:rsidR="005B131C" w:rsidRPr="005B131C">
        <w:rPr>
          <w:rFonts w:cstheme="minorHAnsi"/>
          <w:sz w:val="20"/>
          <w:szCs w:val="20"/>
        </w:rPr>
        <w:t xml:space="preserve">ncrease </w:t>
      </w:r>
      <w:r w:rsidRPr="005B131C">
        <w:rPr>
          <w:rFonts w:cstheme="minorHAnsi"/>
          <w:sz w:val="20"/>
          <w:szCs w:val="20"/>
        </w:rPr>
        <w:t>Water and Sewerage Coverage by Inputting in</w:t>
      </w:r>
      <w:r w:rsidR="005B131C" w:rsidRPr="005B131C">
        <w:rPr>
          <w:rFonts w:cstheme="minorHAnsi"/>
          <w:sz w:val="20"/>
          <w:szCs w:val="20"/>
        </w:rPr>
        <w:t>to</w:t>
      </w:r>
      <w:r w:rsidRPr="005B131C">
        <w:rPr>
          <w:rFonts w:cstheme="minorHAnsi"/>
          <w:sz w:val="20"/>
          <w:szCs w:val="20"/>
        </w:rPr>
        <w:t xml:space="preserve"> Company</w:t>
      </w:r>
      <w:r w:rsidR="005B131C" w:rsidRPr="005B131C">
        <w:rPr>
          <w:rFonts w:cstheme="minorHAnsi"/>
          <w:sz w:val="20"/>
          <w:szCs w:val="20"/>
        </w:rPr>
        <w:t>’s</w:t>
      </w:r>
      <w:r w:rsidRPr="005B131C">
        <w:rPr>
          <w:rFonts w:cstheme="minorHAnsi"/>
          <w:sz w:val="20"/>
          <w:szCs w:val="20"/>
        </w:rPr>
        <w:t xml:space="preserve"> Strategic </w:t>
      </w:r>
      <w:r w:rsidR="000A5B1F" w:rsidRPr="005B131C">
        <w:rPr>
          <w:rFonts w:cstheme="minorHAnsi"/>
          <w:sz w:val="20"/>
          <w:szCs w:val="20"/>
        </w:rPr>
        <w:t xml:space="preserve">Plans, </w:t>
      </w:r>
      <w:r w:rsidR="000A5B1F">
        <w:rPr>
          <w:rFonts w:cstheme="minorHAnsi"/>
          <w:sz w:val="20"/>
          <w:szCs w:val="20"/>
        </w:rPr>
        <w:t>l</w:t>
      </w:r>
      <w:r w:rsidR="000A5B1F" w:rsidRPr="005B131C">
        <w:rPr>
          <w:rFonts w:cstheme="minorHAnsi"/>
          <w:sz w:val="20"/>
          <w:szCs w:val="20"/>
        </w:rPr>
        <w:t>eading</w:t>
      </w:r>
      <w:r w:rsidRPr="005B131C">
        <w:rPr>
          <w:rFonts w:cstheme="minorHAnsi"/>
          <w:sz w:val="20"/>
          <w:szCs w:val="20"/>
        </w:rPr>
        <w:t xml:space="preserve"> in development of a Water Master Plan for the service area</w:t>
      </w:r>
      <w:r w:rsidR="005B131C" w:rsidRPr="005B131C">
        <w:rPr>
          <w:rFonts w:cstheme="minorHAnsi"/>
          <w:sz w:val="20"/>
          <w:szCs w:val="20"/>
        </w:rPr>
        <w:t xml:space="preserve">, </w:t>
      </w:r>
      <w:r w:rsidR="000A5B1F" w:rsidRPr="005B131C">
        <w:rPr>
          <w:rFonts w:cstheme="minorHAnsi"/>
          <w:sz w:val="20"/>
          <w:szCs w:val="20"/>
        </w:rPr>
        <w:t>preparing</w:t>
      </w:r>
      <w:r w:rsidRPr="005B131C">
        <w:rPr>
          <w:rFonts w:cstheme="minorHAnsi"/>
          <w:sz w:val="20"/>
          <w:szCs w:val="20"/>
        </w:rPr>
        <w:t xml:space="preserve"> terms of reference for relevant consultancies, evaluation criteria and leading in technical evaluations</w:t>
      </w:r>
      <w:r w:rsidR="005B131C" w:rsidRPr="005B131C">
        <w:rPr>
          <w:rFonts w:cstheme="minorHAnsi"/>
          <w:sz w:val="20"/>
          <w:szCs w:val="20"/>
        </w:rPr>
        <w:t>, p</w:t>
      </w:r>
      <w:r w:rsidRPr="005B131C">
        <w:rPr>
          <w:rFonts w:cstheme="minorHAnsi"/>
          <w:sz w:val="20"/>
          <w:szCs w:val="20"/>
        </w:rPr>
        <w:t>repar</w:t>
      </w:r>
      <w:r w:rsidR="005B131C" w:rsidRPr="005B131C">
        <w:rPr>
          <w:rFonts w:cstheme="minorHAnsi"/>
          <w:sz w:val="20"/>
          <w:szCs w:val="20"/>
        </w:rPr>
        <w:t xml:space="preserve">ation of </w:t>
      </w:r>
      <w:r w:rsidRPr="005B131C">
        <w:rPr>
          <w:rFonts w:cstheme="minorHAnsi"/>
          <w:sz w:val="20"/>
          <w:szCs w:val="20"/>
        </w:rPr>
        <w:t>Design Reports and as built in Drawings</w:t>
      </w:r>
      <w:r w:rsidR="005B131C" w:rsidRPr="005B131C">
        <w:rPr>
          <w:rFonts w:cstheme="minorHAnsi"/>
          <w:sz w:val="20"/>
          <w:szCs w:val="20"/>
        </w:rPr>
        <w:t>, e</w:t>
      </w:r>
      <w:r w:rsidRPr="005B131C">
        <w:rPr>
          <w:rFonts w:cstheme="minorHAnsi"/>
          <w:sz w:val="20"/>
          <w:szCs w:val="20"/>
        </w:rPr>
        <w:t>nsuring that all GIS data for the Company is collected and is up to date</w:t>
      </w:r>
    </w:p>
    <w:p w:rsidR="000A5B1F" w:rsidRPr="005B131C" w:rsidRDefault="000A5B1F" w:rsidP="005B131C">
      <w:pPr>
        <w:pStyle w:val="ListParagraph"/>
        <w:numPr>
          <w:ilvl w:val="0"/>
          <w:numId w:val="16"/>
        </w:numPr>
        <w:jc w:val="both"/>
        <w:outlineLvl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Monitor production, storage and distribution of potable water ensuring that all the water quality standards are met and exceeded. </w:t>
      </w:r>
    </w:p>
    <w:p w:rsidR="00E54082" w:rsidRPr="005B131C" w:rsidRDefault="00E54082" w:rsidP="005B131C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5B131C">
        <w:rPr>
          <w:rFonts w:cstheme="minorHAnsi"/>
          <w:sz w:val="20"/>
          <w:szCs w:val="20"/>
        </w:rPr>
        <w:t>Spearheading effort</w:t>
      </w:r>
      <w:r w:rsidR="000A5B1F">
        <w:rPr>
          <w:rFonts w:cstheme="minorHAnsi"/>
          <w:sz w:val="20"/>
          <w:szCs w:val="20"/>
        </w:rPr>
        <w:t xml:space="preserve">s to </w:t>
      </w:r>
      <w:r w:rsidRPr="005B131C">
        <w:rPr>
          <w:rFonts w:cstheme="minorHAnsi"/>
          <w:sz w:val="20"/>
          <w:szCs w:val="20"/>
        </w:rPr>
        <w:t xml:space="preserve">reducing Non-Revenue Water losses to below 30%. </w:t>
      </w:r>
    </w:p>
    <w:p w:rsidR="00E54082" w:rsidRPr="005B131C" w:rsidRDefault="00E54082" w:rsidP="00E54082">
      <w:pPr>
        <w:pStyle w:val="ListParagraph"/>
        <w:numPr>
          <w:ilvl w:val="0"/>
          <w:numId w:val="16"/>
        </w:numPr>
        <w:tabs>
          <w:tab w:val="left" w:pos="1800"/>
        </w:tabs>
        <w:jc w:val="both"/>
        <w:outlineLvl w:val="0"/>
        <w:rPr>
          <w:rFonts w:cstheme="minorHAnsi"/>
          <w:sz w:val="20"/>
          <w:szCs w:val="20"/>
          <w:lang w:val="en-GB"/>
        </w:rPr>
      </w:pPr>
      <w:r w:rsidRPr="005B131C">
        <w:rPr>
          <w:rFonts w:cstheme="minorHAnsi"/>
          <w:sz w:val="20"/>
          <w:szCs w:val="20"/>
        </w:rPr>
        <w:t>Prepar</w:t>
      </w:r>
      <w:r w:rsidR="005B131C" w:rsidRPr="005B131C">
        <w:rPr>
          <w:rFonts w:cstheme="minorHAnsi"/>
          <w:sz w:val="20"/>
          <w:szCs w:val="20"/>
        </w:rPr>
        <w:t xml:space="preserve">ation of </w:t>
      </w:r>
      <w:r w:rsidRPr="005B131C">
        <w:rPr>
          <w:rFonts w:cstheme="minorHAnsi"/>
          <w:sz w:val="20"/>
          <w:szCs w:val="20"/>
        </w:rPr>
        <w:t>Departmental Annual Work Plans</w:t>
      </w:r>
      <w:r w:rsidR="005B131C" w:rsidRPr="005B131C">
        <w:rPr>
          <w:rFonts w:cstheme="minorHAnsi"/>
          <w:sz w:val="20"/>
          <w:szCs w:val="20"/>
        </w:rPr>
        <w:t xml:space="preserve">, procurement plan and budget. </w:t>
      </w:r>
    </w:p>
    <w:p w:rsidR="005B131C" w:rsidRDefault="00E54082" w:rsidP="005B131C">
      <w:pPr>
        <w:pStyle w:val="ListParagraph"/>
        <w:numPr>
          <w:ilvl w:val="0"/>
          <w:numId w:val="16"/>
        </w:numPr>
        <w:tabs>
          <w:tab w:val="left" w:pos="1800"/>
        </w:tabs>
        <w:jc w:val="both"/>
        <w:outlineLvl w:val="0"/>
        <w:rPr>
          <w:rFonts w:cstheme="minorHAnsi"/>
          <w:sz w:val="20"/>
          <w:szCs w:val="20"/>
        </w:rPr>
      </w:pPr>
      <w:r w:rsidRPr="005B131C">
        <w:rPr>
          <w:rFonts w:cstheme="minorHAnsi"/>
          <w:sz w:val="20"/>
          <w:szCs w:val="20"/>
        </w:rPr>
        <w:t>Operations and Maintenance of Company Assets</w:t>
      </w:r>
      <w:r w:rsidR="005B131C" w:rsidRPr="005B131C">
        <w:rPr>
          <w:rFonts w:cstheme="minorHAnsi"/>
          <w:sz w:val="20"/>
          <w:szCs w:val="20"/>
        </w:rPr>
        <w:t xml:space="preserve"> by p</w:t>
      </w:r>
      <w:r w:rsidRPr="005B131C">
        <w:rPr>
          <w:rFonts w:cstheme="minorHAnsi"/>
          <w:sz w:val="20"/>
          <w:szCs w:val="20"/>
        </w:rPr>
        <w:t>reparing operations and maintenance schedules</w:t>
      </w:r>
      <w:r w:rsidR="005B131C" w:rsidRPr="005B131C">
        <w:rPr>
          <w:rFonts w:cstheme="minorHAnsi"/>
          <w:sz w:val="20"/>
          <w:szCs w:val="20"/>
        </w:rPr>
        <w:t>, a</w:t>
      </w:r>
      <w:r w:rsidRPr="005B131C">
        <w:rPr>
          <w:rFonts w:cstheme="minorHAnsi"/>
          <w:sz w:val="20"/>
          <w:szCs w:val="20"/>
        </w:rPr>
        <w:t>llocat</w:t>
      </w:r>
      <w:r w:rsidR="005B131C" w:rsidRPr="005B131C">
        <w:rPr>
          <w:rFonts w:cstheme="minorHAnsi"/>
          <w:sz w:val="20"/>
          <w:szCs w:val="20"/>
        </w:rPr>
        <w:t xml:space="preserve">ion of </w:t>
      </w:r>
      <w:r w:rsidRPr="005B131C">
        <w:rPr>
          <w:rFonts w:cstheme="minorHAnsi"/>
          <w:sz w:val="20"/>
          <w:szCs w:val="20"/>
        </w:rPr>
        <w:t>plants/equipment/tools, vehicles and motor-cycles to departmental staff effectively and efficiently</w:t>
      </w:r>
      <w:r w:rsidR="005B131C" w:rsidRPr="005B131C">
        <w:rPr>
          <w:rFonts w:cstheme="minorHAnsi"/>
          <w:sz w:val="20"/>
          <w:szCs w:val="20"/>
        </w:rPr>
        <w:t xml:space="preserve">. </w:t>
      </w:r>
    </w:p>
    <w:p w:rsidR="005B131C" w:rsidRPr="005B131C" w:rsidRDefault="005B131C" w:rsidP="005B131C">
      <w:pPr>
        <w:pStyle w:val="ListParagraph"/>
        <w:numPr>
          <w:ilvl w:val="0"/>
          <w:numId w:val="16"/>
        </w:numPr>
        <w:tabs>
          <w:tab w:val="left" w:pos="1800"/>
        </w:tabs>
        <w:jc w:val="both"/>
        <w:outlineLvl w:val="0"/>
        <w:rPr>
          <w:rFonts w:cstheme="minorHAnsi"/>
          <w:sz w:val="20"/>
          <w:szCs w:val="20"/>
        </w:rPr>
      </w:pPr>
      <w:r w:rsidRPr="005B131C">
        <w:rPr>
          <w:rFonts w:cstheme="minorHAnsi"/>
          <w:sz w:val="20"/>
          <w:szCs w:val="20"/>
        </w:rPr>
        <w:t xml:space="preserve">Preparation of statutory and other </w:t>
      </w:r>
      <w:r w:rsidR="000A5B1F" w:rsidRPr="005B131C">
        <w:rPr>
          <w:rFonts w:cstheme="minorHAnsi"/>
          <w:sz w:val="20"/>
          <w:szCs w:val="20"/>
        </w:rPr>
        <w:t>reports monthly</w:t>
      </w:r>
      <w:r w:rsidRPr="005B131C">
        <w:rPr>
          <w:rFonts w:cstheme="minorHAnsi"/>
          <w:sz w:val="20"/>
          <w:szCs w:val="20"/>
        </w:rPr>
        <w:t>, quarterly and annually as required.</w:t>
      </w:r>
    </w:p>
    <w:p w:rsidR="005B131C" w:rsidRPr="005B131C" w:rsidRDefault="005B131C" w:rsidP="005B131C">
      <w:pPr>
        <w:pStyle w:val="ListParagraph"/>
        <w:numPr>
          <w:ilvl w:val="0"/>
          <w:numId w:val="16"/>
        </w:numPr>
        <w:tabs>
          <w:tab w:val="left" w:pos="1800"/>
        </w:tabs>
        <w:jc w:val="both"/>
        <w:outlineLvl w:val="0"/>
        <w:rPr>
          <w:rFonts w:cstheme="minorHAnsi"/>
          <w:sz w:val="20"/>
          <w:szCs w:val="20"/>
        </w:rPr>
      </w:pPr>
      <w:r w:rsidRPr="005B131C">
        <w:rPr>
          <w:rFonts w:cstheme="minorHAnsi"/>
          <w:sz w:val="20"/>
          <w:szCs w:val="20"/>
        </w:rPr>
        <w:t>Taking minutes and preparing the same on a timely basis for the Board Technical Committee</w:t>
      </w:r>
    </w:p>
    <w:p w:rsidR="0089432A" w:rsidRDefault="0089432A" w:rsidP="00106D47">
      <w:pPr>
        <w:ind w:left="2880" w:hanging="2880"/>
        <w:rPr>
          <w:rFonts w:ascii="Times New Roman" w:hAnsi="Times New Roman" w:cs="Times New Roman"/>
          <w:b/>
          <w:sz w:val="20"/>
          <w:szCs w:val="20"/>
        </w:rPr>
      </w:pPr>
    </w:p>
    <w:p w:rsidR="00A01673" w:rsidRPr="00D5700B" w:rsidRDefault="00E54082" w:rsidP="00106D47">
      <w:pPr>
        <w:ind w:left="2880" w:hanging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April </w:t>
      </w:r>
      <w:r w:rsidR="00A01673" w:rsidRPr="00CB4A75">
        <w:rPr>
          <w:rFonts w:ascii="Times New Roman" w:hAnsi="Times New Roman" w:cs="Times New Roman"/>
          <w:b/>
          <w:sz w:val="20"/>
          <w:szCs w:val="20"/>
        </w:rPr>
        <w:t>201</w:t>
      </w:r>
      <w:r w:rsidR="000A5B1F">
        <w:rPr>
          <w:rFonts w:ascii="Times New Roman" w:hAnsi="Times New Roman" w:cs="Times New Roman"/>
          <w:b/>
          <w:sz w:val="20"/>
          <w:szCs w:val="20"/>
        </w:rPr>
        <w:t>4</w:t>
      </w:r>
      <w:r w:rsidR="000B1D0F">
        <w:rPr>
          <w:rFonts w:ascii="Times New Roman" w:hAnsi="Times New Roman" w:cs="Times New Roman"/>
          <w:b/>
          <w:sz w:val="20"/>
          <w:szCs w:val="20"/>
        </w:rPr>
        <w:t>–</w:t>
      </w:r>
      <w:r w:rsidR="000A5B1F">
        <w:rPr>
          <w:rFonts w:ascii="Times New Roman" w:hAnsi="Times New Roman" w:cs="Times New Roman"/>
          <w:b/>
          <w:sz w:val="20"/>
          <w:szCs w:val="20"/>
        </w:rPr>
        <w:t>Dec</w:t>
      </w:r>
      <w:r w:rsidR="000B1D0F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0A5B1F">
        <w:rPr>
          <w:rFonts w:ascii="Times New Roman" w:hAnsi="Times New Roman" w:cs="Times New Roman"/>
          <w:b/>
          <w:sz w:val="20"/>
          <w:szCs w:val="20"/>
        </w:rPr>
        <w:t>4</w:t>
      </w:r>
      <w:r w:rsidR="00A01673" w:rsidRPr="00CB4A75">
        <w:rPr>
          <w:rFonts w:ascii="Times New Roman" w:hAnsi="Times New Roman" w:cs="Times New Roman"/>
          <w:b/>
          <w:sz w:val="20"/>
          <w:szCs w:val="20"/>
        </w:rPr>
        <w:tab/>
      </w:r>
      <w:r w:rsidR="00CB4A75" w:rsidRPr="00CB4A75">
        <w:rPr>
          <w:rFonts w:ascii="Times New Roman" w:hAnsi="Times New Roman" w:cs="Times New Roman"/>
          <w:b/>
          <w:sz w:val="20"/>
          <w:szCs w:val="20"/>
        </w:rPr>
        <w:t>Urban</w:t>
      </w:r>
      <w:r w:rsidR="00A01673" w:rsidRPr="00D5700B">
        <w:rPr>
          <w:rFonts w:ascii="Times New Roman" w:hAnsi="Times New Roman" w:cs="Times New Roman"/>
          <w:b/>
          <w:sz w:val="20"/>
          <w:szCs w:val="20"/>
        </w:rPr>
        <w:t xml:space="preserve">WASH </w:t>
      </w:r>
      <w:r w:rsidR="00CB4A75">
        <w:rPr>
          <w:rFonts w:ascii="Times New Roman" w:hAnsi="Times New Roman" w:cs="Times New Roman"/>
          <w:b/>
          <w:sz w:val="20"/>
          <w:szCs w:val="20"/>
        </w:rPr>
        <w:t xml:space="preserve">Programs </w:t>
      </w:r>
      <w:r w:rsidR="00A01673" w:rsidRPr="00D5700B">
        <w:rPr>
          <w:rFonts w:ascii="Times New Roman" w:hAnsi="Times New Roman" w:cs="Times New Roman"/>
          <w:b/>
          <w:sz w:val="20"/>
          <w:szCs w:val="20"/>
        </w:rPr>
        <w:t>Advisor</w:t>
      </w:r>
      <w:r w:rsidR="00A01673" w:rsidRPr="00D5700B">
        <w:rPr>
          <w:rFonts w:ascii="Times New Roman" w:hAnsi="Times New Roman" w:cs="Times New Roman"/>
          <w:sz w:val="20"/>
          <w:szCs w:val="20"/>
        </w:rPr>
        <w:tab/>
      </w:r>
      <w:r w:rsidR="00A01673" w:rsidRPr="00D5700B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                SNV Netherlands Development Organization</w:t>
      </w:r>
    </w:p>
    <w:p w:rsidR="00A01673" w:rsidRPr="00D5700B" w:rsidRDefault="00A01673" w:rsidP="00106D47">
      <w:pPr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 xml:space="preserve">Off </w:t>
      </w:r>
      <w:r w:rsidR="00A84169">
        <w:rPr>
          <w:rFonts w:ascii="Times New Roman" w:hAnsi="Times New Roman" w:cs="Times New Roman"/>
          <w:sz w:val="20"/>
          <w:szCs w:val="20"/>
        </w:rPr>
        <w:t>Ng</w:t>
      </w:r>
      <w:r w:rsidR="00C92A03" w:rsidRPr="00D5700B">
        <w:rPr>
          <w:rFonts w:ascii="Times New Roman" w:hAnsi="Times New Roman" w:cs="Times New Roman"/>
          <w:sz w:val="20"/>
          <w:szCs w:val="20"/>
        </w:rPr>
        <w:t>ong</w:t>
      </w:r>
      <w:r w:rsidRPr="00D5700B">
        <w:rPr>
          <w:rFonts w:ascii="Times New Roman" w:hAnsi="Times New Roman" w:cs="Times New Roman"/>
          <w:sz w:val="20"/>
          <w:szCs w:val="20"/>
        </w:rPr>
        <w:t xml:space="preserve"> Road, </w:t>
      </w:r>
    </w:p>
    <w:p w:rsidR="00A01673" w:rsidRPr="00D5700B" w:rsidRDefault="00A01673" w:rsidP="00106D47">
      <w:pPr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 xml:space="preserve">P.O Box 23500 - 00100 | Nairobi | Kenya </w:t>
      </w:r>
    </w:p>
    <w:p w:rsidR="00A01673" w:rsidRPr="00D5700B" w:rsidRDefault="00A01673" w:rsidP="00834F12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>Responsibility/Activities</w:t>
      </w:r>
    </w:p>
    <w:p w:rsidR="0019313D" w:rsidRPr="00D5700B" w:rsidRDefault="0019313D" w:rsidP="000B1D0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D4E9A">
        <w:rPr>
          <w:rFonts w:ascii="Times New Roman" w:eastAsia="Times New Roman" w:hAnsi="Times New Roman" w:cs="Times New Roman"/>
          <w:sz w:val="20"/>
          <w:szCs w:val="20"/>
        </w:rPr>
        <w:t xml:space="preserve">Give technical advice to </w:t>
      </w:r>
      <w:r w:rsidRPr="00D5700B">
        <w:rPr>
          <w:rFonts w:ascii="Times New Roman" w:eastAsia="Times New Roman" w:hAnsi="Times New Roman" w:cs="Times New Roman"/>
          <w:sz w:val="20"/>
          <w:szCs w:val="20"/>
        </w:rPr>
        <w:t xml:space="preserve">Urban Water utilities </w:t>
      </w:r>
      <w:r w:rsidRPr="004D4E9A"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 w:rsidRPr="00D5700B">
        <w:rPr>
          <w:rFonts w:ascii="Times New Roman" w:eastAsia="Times New Roman" w:hAnsi="Times New Roman" w:cs="Times New Roman"/>
          <w:sz w:val="20"/>
          <w:szCs w:val="20"/>
        </w:rPr>
        <w:t xml:space="preserve">Non-Revenue Water Management, Operations and Maintenance of infrastructure, Customer experience enhancement and general performance enhancement. </w:t>
      </w:r>
    </w:p>
    <w:p w:rsidR="0019313D" w:rsidRPr="004D4E9A" w:rsidRDefault="0019313D" w:rsidP="000B1D0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5700B">
        <w:rPr>
          <w:rFonts w:ascii="Times New Roman" w:eastAsia="Times New Roman" w:hAnsi="Times New Roman" w:cs="Times New Roman"/>
          <w:sz w:val="20"/>
          <w:szCs w:val="20"/>
        </w:rPr>
        <w:t xml:space="preserve">Define appropriate policies and </w:t>
      </w:r>
      <w:r w:rsidRPr="004D4E9A">
        <w:rPr>
          <w:rFonts w:ascii="Times New Roman" w:eastAsia="Times New Roman" w:hAnsi="Times New Roman" w:cs="Times New Roman"/>
          <w:sz w:val="20"/>
          <w:szCs w:val="20"/>
        </w:rPr>
        <w:t xml:space="preserve">guidelines </w:t>
      </w:r>
      <w:r w:rsidRPr="00D5700B">
        <w:rPr>
          <w:rFonts w:ascii="Times New Roman" w:eastAsia="Times New Roman" w:hAnsi="Times New Roman" w:cs="Times New Roman"/>
          <w:sz w:val="20"/>
          <w:szCs w:val="20"/>
        </w:rPr>
        <w:t>for Water and Sewerage Service provision i</w:t>
      </w:r>
      <w:r w:rsidR="0009128D">
        <w:rPr>
          <w:rFonts w:ascii="Times New Roman" w:eastAsia="Times New Roman" w:hAnsi="Times New Roman" w:cs="Times New Roman"/>
          <w:sz w:val="20"/>
          <w:szCs w:val="20"/>
        </w:rPr>
        <w:t>n Naivasha and Nakuru R</w:t>
      </w:r>
      <w:r w:rsidRPr="00D5700B">
        <w:rPr>
          <w:rFonts w:ascii="Times New Roman" w:eastAsia="Times New Roman" w:hAnsi="Times New Roman" w:cs="Times New Roman"/>
          <w:sz w:val="20"/>
          <w:szCs w:val="20"/>
        </w:rPr>
        <w:t xml:space="preserve">ural Water Companies </w:t>
      </w:r>
      <w:r w:rsidRPr="004D4E9A">
        <w:rPr>
          <w:rFonts w:ascii="Times New Roman" w:eastAsia="Times New Roman" w:hAnsi="Times New Roman" w:cs="Times New Roman"/>
          <w:sz w:val="20"/>
          <w:szCs w:val="20"/>
        </w:rPr>
        <w:t xml:space="preserve">in consultation with </w:t>
      </w:r>
      <w:r w:rsidRPr="00D5700B">
        <w:rPr>
          <w:rFonts w:ascii="Times New Roman" w:eastAsia="Times New Roman" w:hAnsi="Times New Roman" w:cs="Times New Roman"/>
          <w:sz w:val="20"/>
          <w:szCs w:val="20"/>
        </w:rPr>
        <w:t xml:space="preserve">Water Services Board, Ministry of water and Irrigation and the County Water office. </w:t>
      </w:r>
    </w:p>
    <w:p w:rsidR="0019313D" w:rsidRPr="00D5700B" w:rsidRDefault="0019313D" w:rsidP="000B1D0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D4E9A">
        <w:rPr>
          <w:rFonts w:ascii="Times New Roman" w:eastAsia="Times New Roman" w:hAnsi="Times New Roman" w:cs="Times New Roman"/>
          <w:sz w:val="20"/>
          <w:szCs w:val="20"/>
        </w:rPr>
        <w:t xml:space="preserve">Provide technical support to the </w:t>
      </w:r>
      <w:r w:rsidRPr="00D5700B">
        <w:rPr>
          <w:rFonts w:ascii="Times New Roman" w:eastAsia="Times New Roman" w:hAnsi="Times New Roman" w:cs="Times New Roman"/>
          <w:sz w:val="20"/>
          <w:szCs w:val="20"/>
        </w:rPr>
        <w:t xml:space="preserve">Technical Services Manager in isolation of District Metering Areas, GIS Mapping of water assets and optimization of production plants and in pipeline extensions. </w:t>
      </w:r>
    </w:p>
    <w:p w:rsidR="0019313D" w:rsidRPr="004D4E9A" w:rsidRDefault="0019313D" w:rsidP="000B1D0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D4E9A">
        <w:rPr>
          <w:rFonts w:ascii="Times New Roman" w:eastAsia="Times New Roman" w:hAnsi="Times New Roman" w:cs="Times New Roman"/>
          <w:sz w:val="20"/>
          <w:szCs w:val="20"/>
        </w:rPr>
        <w:t>Carr</w:t>
      </w:r>
      <w:r w:rsidRPr="00D5700B">
        <w:rPr>
          <w:rFonts w:ascii="Times New Roman" w:eastAsia="Times New Roman" w:hAnsi="Times New Roman" w:cs="Times New Roman"/>
          <w:sz w:val="20"/>
          <w:szCs w:val="20"/>
        </w:rPr>
        <w:t>y out regular monitoring visits</w:t>
      </w:r>
      <w:r w:rsidRPr="004D4E9A">
        <w:rPr>
          <w:rFonts w:ascii="Times New Roman" w:eastAsia="Times New Roman" w:hAnsi="Times New Roman" w:cs="Times New Roman"/>
          <w:sz w:val="20"/>
          <w:szCs w:val="20"/>
        </w:rPr>
        <w:t xml:space="preserve">, ensuring that project objectives are met within the stated timeframes and in accordance with </w:t>
      </w:r>
      <w:r w:rsidR="00CB4A75" w:rsidRPr="004D4E9A">
        <w:rPr>
          <w:rFonts w:ascii="Times New Roman" w:eastAsia="Times New Roman" w:hAnsi="Times New Roman" w:cs="Times New Roman"/>
          <w:sz w:val="20"/>
          <w:szCs w:val="20"/>
        </w:rPr>
        <w:t>recognized</w:t>
      </w:r>
      <w:r w:rsidRPr="004D4E9A">
        <w:rPr>
          <w:rFonts w:ascii="Times New Roman" w:eastAsia="Times New Roman" w:hAnsi="Times New Roman" w:cs="Times New Roman"/>
          <w:sz w:val="20"/>
          <w:szCs w:val="20"/>
        </w:rPr>
        <w:t xml:space="preserve"> international standards.</w:t>
      </w:r>
    </w:p>
    <w:p w:rsidR="0019313D" w:rsidRPr="004D4E9A" w:rsidRDefault="0019313D" w:rsidP="000B1D0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D4E9A">
        <w:rPr>
          <w:rFonts w:ascii="Times New Roman" w:eastAsia="Times New Roman" w:hAnsi="Times New Roman" w:cs="Times New Roman"/>
          <w:sz w:val="20"/>
          <w:szCs w:val="20"/>
        </w:rPr>
        <w:t>Supervise and monitor the development of reporting systems for data collection (qualitative and quantitative), analysis and follow-up; feedback to relevant staff, donors, partners and other agencies.</w:t>
      </w:r>
    </w:p>
    <w:p w:rsidR="0019313D" w:rsidRPr="004D4E9A" w:rsidRDefault="0019313D" w:rsidP="000B1D0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D4E9A">
        <w:rPr>
          <w:rFonts w:ascii="Times New Roman" w:eastAsia="Times New Roman" w:hAnsi="Times New Roman" w:cs="Times New Roman"/>
          <w:sz w:val="20"/>
          <w:szCs w:val="20"/>
        </w:rPr>
        <w:t xml:space="preserve">Prepare and review project budgets and prepare or/and oversee the </w:t>
      </w:r>
      <w:r w:rsidRPr="00D5700B">
        <w:rPr>
          <w:rFonts w:ascii="Times New Roman" w:eastAsia="Times New Roman" w:hAnsi="Times New Roman" w:cs="Times New Roman"/>
          <w:sz w:val="20"/>
          <w:szCs w:val="20"/>
        </w:rPr>
        <w:t xml:space="preserve">preparation of </w:t>
      </w:r>
      <w:r w:rsidRPr="004D4E9A">
        <w:rPr>
          <w:rFonts w:ascii="Times New Roman" w:eastAsia="Times New Roman" w:hAnsi="Times New Roman" w:cs="Times New Roman"/>
          <w:sz w:val="20"/>
          <w:szCs w:val="20"/>
        </w:rPr>
        <w:t>bill of quantities, as needed.</w:t>
      </w:r>
    </w:p>
    <w:p w:rsidR="0019313D" w:rsidRPr="004D4E9A" w:rsidRDefault="0019313D" w:rsidP="000B1D0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5700B">
        <w:rPr>
          <w:rFonts w:ascii="Times New Roman" w:eastAsia="Times New Roman" w:hAnsi="Times New Roman" w:cs="Times New Roman"/>
          <w:sz w:val="20"/>
          <w:szCs w:val="20"/>
        </w:rPr>
        <w:t>Prepare and s</w:t>
      </w:r>
      <w:r w:rsidRPr="004D4E9A">
        <w:rPr>
          <w:rFonts w:ascii="Times New Roman" w:eastAsia="Times New Roman" w:hAnsi="Times New Roman" w:cs="Times New Roman"/>
          <w:sz w:val="20"/>
          <w:szCs w:val="20"/>
        </w:rPr>
        <w:t xml:space="preserve">ubmit regular reports to the Program Manager regarding progress in attaining project goals, objectives and indicators and find solutions to potential challenges in project implementation. </w:t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 xml:space="preserve">May 2009 – </w:t>
      </w:r>
      <w:r w:rsidR="000A5B1F">
        <w:rPr>
          <w:rFonts w:ascii="Times New Roman" w:hAnsi="Times New Roman" w:cs="Times New Roman"/>
          <w:b/>
          <w:sz w:val="20"/>
          <w:szCs w:val="20"/>
        </w:rPr>
        <w:t>March</w:t>
      </w:r>
      <w:r w:rsidRPr="00D5700B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0A5B1F">
        <w:rPr>
          <w:rFonts w:ascii="Times New Roman" w:hAnsi="Times New Roman" w:cs="Times New Roman"/>
          <w:b/>
          <w:sz w:val="20"/>
          <w:szCs w:val="20"/>
        </w:rPr>
        <w:t>4</w:t>
      </w:r>
      <w:r w:rsidRPr="00D5700B">
        <w:rPr>
          <w:rFonts w:ascii="Times New Roman" w:hAnsi="Times New Roman" w:cs="Times New Roman"/>
          <w:sz w:val="20"/>
          <w:szCs w:val="20"/>
        </w:rPr>
        <w:tab/>
      </w:r>
      <w:r w:rsidR="00CC5012"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b/>
          <w:sz w:val="20"/>
          <w:szCs w:val="20"/>
        </w:rPr>
        <w:t>Program Manager</w:t>
      </w:r>
      <w:r w:rsidRPr="00D5700B">
        <w:rPr>
          <w:rFonts w:ascii="Times New Roman" w:hAnsi="Times New Roman" w:cs="Times New Roman"/>
          <w:sz w:val="20"/>
          <w:szCs w:val="20"/>
        </w:rPr>
        <w:t xml:space="preserve"> ACP/EU Program for Water service providers</w:t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ab/>
      </w:r>
      <w:r w:rsidR="00CC5012"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>Tana Water Services Board</w:t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</w:r>
      <w:r w:rsidR="00CC5012"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 xml:space="preserve">Baden Powel Road, P O B o x 1292 - 10100 | Nyeri | Kenya </w:t>
      </w:r>
      <w:r w:rsidRPr="00D5700B">
        <w:rPr>
          <w:rFonts w:ascii="Times New Roman" w:hAnsi="Times New Roman" w:cs="Times New Roman"/>
          <w:sz w:val="20"/>
          <w:szCs w:val="20"/>
        </w:rPr>
        <w:tab/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>Responsibility/Activities</w:t>
      </w:r>
    </w:p>
    <w:p w:rsidR="00817601" w:rsidRPr="00D5700B" w:rsidRDefault="00817601" w:rsidP="000B1D0F">
      <w:pPr>
        <w:pStyle w:val="BodyTextIndent"/>
        <w:numPr>
          <w:ilvl w:val="0"/>
          <w:numId w:val="3"/>
        </w:numPr>
        <w:jc w:val="both"/>
        <w:rPr>
          <w:iCs/>
          <w:sz w:val="20"/>
        </w:rPr>
      </w:pPr>
      <w:r w:rsidRPr="00D5700B">
        <w:rPr>
          <w:iCs/>
          <w:sz w:val="20"/>
        </w:rPr>
        <w:t>Preparation of Programme Estimates</w:t>
      </w:r>
    </w:p>
    <w:p w:rsidR="00817601" w:rsidRPr="00D5700B" w:rsidRDefault="00817601" w:rsidP="000B1D0F">
      <w:pPr>
        <w:pStyle w:val="BodyTextIndent"/>
        <w:numPr>
          <w:ilvl w:val="0"/>
          <w:numId w:val="3"/>
        </w:numPr>
        <w:jc w:val="both"/>
        <w:rPr>
          <w:iCs/>
          <w:sz w:val="20"/>
        </w:rPr>
      </w:pPr>
      <w:r w:rsidRPr="00D5700B">
        <w:rPr>
          <w:iCs/>
          <w:sz w:val="20"/>
        </w:rPr>
        <w:t>Directing, coordinating, controlling and managing the Programme’soperations</w:t>
      </w:r>
    </w:p>
    <w:p w:rsidR="00817601" w:rsidRPr="00D5700B" w:rsidRDefault="00817601" w:rsidP="000B1D0F">
      <w:pPr>
        <w:pStyle w:val="BodyTextIndent"/>
        <w:numPr>
          <w:ilvl w:val="0"/>
          <w:numId w:val="3"/>
        </w:numPr>
        <w:jc w:val="both"/>
        <w:rPr>
          <w:iCs/>
          <w:sz w:val="20"/>
        </w:rPr>
      </w:pPr>
      <w:r w:rsidRPr="00D5700B">
        <w:rPr>
          <w:iCs/>
          <w:sz w:val="20"/>
        </w:rPr>
        <w:t>Overseeing the planning, implementation and monitoring of the Programme activities</w:t>
      </w:r>
    </w:p>
    <w:p w:rsidR="00817601" w:rsidRPr="00D5700B" w:rsidRDefault="00817601" w:rsidP="000B1D0F">
      <w:pPr>
        <w:pStyle w:val="BodyTextIndent"/>
        <w:numPr>
          <w:ilvl w:val="0"/>
          <w:numId w:val="3"/>
        </w:numPr>
        <w:jc w:val="both"/>
        <w:rPr>
          <w:iCs/>
          <w:sz w:val="20"/>
        </w:rPr>
      </w:pPr>
      <w:r w:rsidRPr="00D5700B">
        <w:rPr>
          <w:iCs/>
          <w:sz w:val="20"/>
        </w:rPr>
        <w:lastRenderedPageBreak/>
        <w:t>Carrying out effective consultations with all key stakeholders at all stages of implementation of the programme</w:t>
      </w:r>
    </w:p>
    <w:p w:rsidR="00817601" w:rsidRPr="00D5700B" w:rsidRDefault="00817601" w:rsidP="000B1D0F">
      <w:pPr>
        <w:pStyle w:val="BodyTextIndent"/>
        <w:numPr>
          <w:ilvl w:val="0"/>
          <w:numId w:val="3"/>
        </w:numPr>
        <w:jc w:val="both"/>
        <w:rPr>
          <w:iCs/>
          <w:sz w:val="20"/>
        </w:rPr>
      </w:pPr>
      <w:r w:rsidRPr="00D5700B">
        <w:rPr>
          <w:iCs/>
          <w:sz w:val="20"/>
        </w:rPr>
        <w:t>Ensuringproper management of the Programme resources</w:t>
      </w:r>
    </w:p>
    <w:p w:rsidR="00817601" w:rsidRPr="00D5700B" w:rsidRDefault="00817601" w:rsidP="000B1D0F">
      <w:pPr>
        <w:pStyle w:val="BodyTextIndent"/>
        <w:numPr>
          <w:ilvl w:val="0"/>
          <w:numId w:val="3"/>
        </w:numPr>
        <w:jc w:val="both"/>
        <w:rPr>
          <w:iCs/>
          <w:sz w:val="20"/>
        </w:rPr>
      </w:pPr>
      <w:r w:rsidRPr="00D5700B">
        <w:rPr>
          <w:iCs/>
          <w:sz w:val="20"/>
        </w:rPr>
        <w:t>Developing the Programme’sstrategies, policies and plans to facilitateachievement of overall objectives and specific objectives of the Programme</w:t>
      </w:r>
      <w:bookmarkStart w:id="0" w:name="_GoBack"/>
      <w:bookmarkEnd w:id="0"/>
    </w:p>
    <w:p w:rsidR="00817601" w:rsidRPr="00D5700B" w:rsidRDefault="00817601" w:rsidP="000B1D0F">
      <w:pPr>
        <w:pStyle w:val="BodyTextIndent"/>
        <w:numPr>
          <w:ilvl w:val="0"/>
          <w:numId w:val="3"/>
        </w:numPr>
        <w:jc w:val="both"/>
        <w:rPr>
          <w:iCs/>
          <w:sz w:val="20"/>
        </w:rPr>
      </w:pPr>
      <w:r w:rsidRPr="00D5700B">
        <w:rPr>
          <w:iCs/>
          <w:sz w:val="20"/>
        </w:rPr>
        <w:t>Ensuringthat the needs of customers are effectively met</w:t>
      </w:r>
    </w:p>
    <w:p w:rsidR="00C92A03" w:rsidRPr="00D5700B" w:rsidRDefault="00C92A03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A01673" w:rsidRPr="00D5700B" w:rsidRDefault="00E54082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Jan </w:t>
      </w:r>
      <w:r w:rsidR="00A01673" w:rsidRPr="00D5700B">
        <w:rPr>
          <w:rFonts w:ascii="Times New Roman" w:hAnsi="Times New Roman" w:cs="Times New Roman"/>
          <w:b/>
          <w:sz w:val="20"/>
          <w:szCs w:val="20"/>
        </w:rPr>
        <w:t>200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="00A01673" w:rsidRPr="00D5700B">
        <w:rPr>
          <w:rFonts w:ascii="Times New Roman" w:hAnsi="Times New Roman" w:cs="Times New Roman"/>
          <w:b/>
          <w:sz w:val="20"/>
          <w:szCs w:val="20"/>
        </w:rPr>
        <w:t xml:space="preserve"> - April 2009</w:t>
      </w:r>
      <w:r w:rsidR="00A01673" w:rsidRPr="00D5700B">
        <w:rPr>
          <w:rFonts w:ascii="Times New Roman" w:hAnsi="Times New Roman" w:cs="Times New Roman"/>
          <w:sz w:val="20"/>
          <w:szCs w:val="20"/>
        </w:rPr>
        <w:tab/>
      </w:r>
      <w:r w:rsidR="005B0EF9" w:rsidRPr="00D5700B">
        <w:rPr>
          <w:rFonts w:ascii="Times New Roman" w:hAnsi="Times New Roman" w:cs="Times New Roman"/>
          <w:sz w:val="20"/>
          <w:szCs w:val="20"/>
        </w:rPr>
        <w:tab/>
      </w:r>
      <w:r w:rsidR="00FB285C">
        <w:rPr>
          <w:rFonts w:ascii="Times New Roman" w:hAnsi="Times New Roman" w:cs="Times New Roman"/>
          <w:b/>
          <w:sz w:val="20"/>
          <w:szCs w:val="20"/>
        </w:rPr>
        <w:t>Civil Engineer</w:t>
      </w:r>
      <w:r w:rsidR="00A01673" w:rsidRPr="00D5700B">
        <w:rPr>
          <w:rFonts w:ascii="Times New Roman" w:hAnsi="Times New Roman" w:cs="Times New Roman"/>
          <w:sz w:val="20"/>
          <w:szCs w:val="20"/>
        </w:rPr>
        <w:tab/>
      </w:r>
      <w:r w:rsidR="00A01673" w:rsidRPr="00D5700B">
        <w:rPr>
          <w:rFonts w:ascii="Times New Roman" w:hAnsi="Times New Roman" w:cs="Times New Roman"/>
          <w:sz w:val="20"/>
          <w:szCs w:val="20"/>
        </w:rPr>
        <w:tab/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ab/>
      </w:r>
      <w:r w:rsidR="00CD6F2A"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>Nairobi City Water and Sewerage Company LTD</w:t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</w:r>
      <w:r w:rsidR="00CD6F2A"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 xml:space="preserve">Kampala Road, P.O Box 30657 - 00100 | Nairobi | Kenya </w:t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>Responsibility/Activities</w:t>
      </w:r>
    </w:p>
    <w:p w:rsidR="00115DFA" w:rsidRPr="00115DFA" w:rsidRDefault="00115DFA" w:rsidP="00115D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15DFA">
        <w:rPr>
          <w:rFonts w:ascii="Times New Roman" w:hAnsi="Times New Roman" w:cs="Times New Roman"/>
          <w:sz w:val="20"/>
          <w:szCs w:val="20"/>
        </w:rPr>
        <w:t>Planning for water and sanitation services extension</w:t>
      </w:r>
    </w:p>
    <w:p w:rsidR="00115DFA" w:rsidRPr="00115DFA" w:rsidRDefault="00115DFA" w:rsidP="00115D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15DFA">
        <w:rPr>
          <w:rFonts w:ascii="Times New Roman" w:hAnsi="Times New Roman" w:cs="Times New Roman"/>
          <w:sz w:val="20"/>
          <w:szCs w:val="20"/>
        </w:rPr>
        <w:t>Design of water supply and sewerage pipeline extensions</w:t>
      </w:r>
    </w:p>
    <w:p w:rsidR="00115DFA" w:rsidRPr="00115DFA" w:rsidRDefault="00115DFA" w:rsidP="00115D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15DFA">
        <w:rPr>
          <w:rFonts w:ascii="Times New Roman" w:hAnsi="Times New Roman" w:cs="Times New Roman"/>
          <w:sz w:val="20"/>
          <w:szCs w:val="20"/>
        </w:rPr>
        <w:t>Preparation of ToR for consultancy works</w:t>
      </w:r>
    </w:p>
    <w:p w:rsidR="00115DFA" w:rsidRPr="00115DFA" w:rsidRDefault="00115DFA" w:rsidP="00115D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15DFA">
        <w:rPr>
          <w:rFonts w:ascii="Times New Roman" w:hAnsi="Times New Roman" w:cs="Times New Roman"/>
          <w:sz w:val="20"/>
          <w:szCs w:val="20"/>
        </w:rPr>
        <w:t>Evaluation of proposals and supervision of project implementation</w:t>
      </w:r>
    </w:p>
    <w:p w:rsidR="00115DFA" w:rsidRPr="00115DFA" w:rsidRDefault="00115DFA" w:rsidP="00115D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15DFA">
        <w:rPr>
          <w:rFonts w:ascii="Times New Roman" w:hAnsi="Times New Roman" w:cs="Times New Roman"/>
          <w:sz w:val="20"/>
          <w:szCs w:val="20"/>
        </w:rPr>
        <w:t>Preparation of funding proposals to development partners</w:t>
      </w:r>
    </w:p>
    <w:p w:rsidR="00115DFA" w:rsidRPr="00115DFA" w:rsidRDefault="00115DFA" w:rsidP="00115D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15DFA">
        <w:rPr>
          <w:rFonts w:ascii="Times New Roman" w:hAnsi="Times New Roman" w:cs="Times New Roman"/>
          <w:sz w:val="20"/>
          <w:szCs w:val="20"/>
        </w:rPr>
        <w:t>Implementing Donor project activities as per program estimates and project budgets</w:t>
      </w:r>
    </w:p>
    <w:p w:rsidR="00115DFA" w:rsidRPr="00115DFA" w:rsidRDefault="00115DFA" w:rsidP="00115D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15DFA">
        <w:rPr>
          <w:rFonts w:ascii="Times New Roman" w:hAnsi="Times New Roman" w:cs="Times New Roman"/>
          <w:sz w:val="20"/>
          <w:szCs w:val="20"/>
        </w:rPr>
        <w:t>Liaison and stakeholder consultation</w:t>
      </w:r>
    </w:p>
    <w:p w:rsidR="00115DFA" w:rsidRDefault="00115DFA" w:rsidP="000B1D0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01673" w:rsidRPr="00D5700B" w:rsidRDefault="00C92A03" w:rsidP="000B1D0F">
      <w:pPr>
        <w:jc w:val="both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I was involved in implementation of various donor funded project</w:t>
      </w:r>
      <w:r w:rsidR="00A01673" w:rsidRPr="00D5700B">
        <w:rPr>
          <w:rFonts w:ascii="Times New Roman" w:hAnsi="Times New Roman" w:cs="Times New Roman"/>
          <w:sz w:val="20"/>
          <w:szCs w:val="20"/>
        </w:rPr>
        <w:t xml:space="preserve"> within </w:t>
      </w:r>
      <w:r w:rsidRPr="00D5700B">
        <w:rPr>
          <w:rFonts w:ascii="Times New Roman" w:hAnsi="Times New Roman" w:cs="Times New Roman"/>
          <w:sz w:val="20"/>
          <w:szCs w:val="20"/>
        </w:rPr>
        <w:t>Nairobi City Water and</w:t>
      </w:r>
      <w:r w:rsidR="00A01673" w:rsidRPr="00D5700B">
        <w:rPr>
          <w:rFonts w:ascii="Times New Roman" w:hAnsi="Times New Roman" w:cs="Times New Roman"/>
          <w:sz w:val="20"/>
          <w:szCs w:val="20"/>
        </w:rPr>
        <w:t xml:space="preserve"> Sewerage </w:t>
      </w:r>
      <w:r w:rsidRPr="00D5700B">
        <w:rPr>
          <w:rFonts w:ascii="Times New Roman" w:hAnsi="Times New Roman" w:cs="Times New Roman"/>
          <w:sz w:val="20"/>
          <w:szCs w:val="20"/>
        </w:rPr>
        <w:t>Company including theNairobi City InfrastructureDevelopment Project</w:t>
      </w:r>
      <w:r w:rsidR="00834F12">
        <w:rPr>
          <w:rFonts w:ascii="Times New Roman" w:hAnsi="Times New Roman" w:cs="Times New Roman"/>
          <w:sz w:val="20"/>
          <w:szCs w:val="20"/>
        </w:rPr>
        <w:t xml:space="preserve"> (NCIDP), </w:t>
      </w:r>
      <w:r w:rsidRPr="00D5700B">
        <w:rPr>
          <w:rFonts w:ascii="Times New Roman" w:hAnsi="Times New Roman" w:cs="Times New Roman"/>
          <w:sz w:val="20"/>
          <w:szCs w:val="20"/>
        </w:rPr>
        <w:t>Nairobi City Institutional Restructuring Program</w:t>
      </w:r>
      <w:r w:rsidR="00834F12">
        <w:rPr>
          <w:rFonts w:ascii="Times New Roman" w:hAnsi="Times New Roman" w:cs="Times New Roman"/>
          <w:sz w:val="20"/>
          <w:szCs w:val="20"/>
        </w:rPr>
        <w:t xml:space="preserve"> (NWSIRP), </w:t>
      </w:r>
      <w:r w:rsidRPr="00D5700B">
        <w:rPr>
          <w:rFonts w:ascii="Times New Roman" w:hAnsi="Times New Roman" w:cs="Times New Roman"/>
          <w:sz w:val="20"/>
          <w:szCs w:val="20"/>
        </w:rPr>
        <w:t>Nai</w:t>
      </w:r>
      <w:r w:rsidR="00834F12">
        <w:rPr>
          <w:rFonts w:ascii="Times New Roman" w:hAnsi="Times New Roman" w:cs="Times New Roman"/>
          <w:sz w:val="20"/>
          <w:szCs w:val="20"/>
        </w:rPr>
        <w:t>robi City Informal Settlements I</w:t>
      </w:r>
      <w:r w:rsidRPr="00D5700B">
        <w:rPr>
          <w:rFonts w:ascii="Times New Roman" w:hAnsi="Times New Roman" w:cs="Times New Roman"/>
          <w:sz w:val="20"/>
          <w:szCs w:val="20"/>
        </w:rPr>
        <w:t>mprovement Project</w:t>
      </w:r>
      <w:r w:rsidR="00834F12">
        <w:rPr>
          <w:rFonts w:ascii="Times New Roman" w:hAnsi="Times New Roman" w:cs="Times New Roman"/>
          <w:sz w:val="20"/>
          <w:szCs w:val="20"/>
        </w:rPr>
        <w:t xml:space="preserve"> (NCISIP), Water and Sanitation Services Improvement project (WASSIP)</w:t>
      </w:r>
      <w:r w:rsidRPr="00D5700B">
        <w:rPr>
          <w:rFonts w:ascii="Times New Roman" w:hAnsi="Times New Roman" w:cs="Times New Roman"/>
          <w:sz w:val="20"/>
          <w:szCs w:val="20"/>
        </w:rPr>
        <w:t xml:space="preserve">funded by </w:t>
      </w:r>
      <w:r w:rsidR="00D6729A">
        <w:rPr>
          <w:rFonts w:ascii="Times New Roman" w:hAnsi="Times New Roman" w:cs="Times New Roman"/>
          <w:sz w:val="20"/>
          <w:szCs w:val="20"/>
        </w:rPr>
        <w:t xml:space="preserve">various multilateral donors including World Bank, </w:t>
      </w:r>
      <w:r w:rsidR="00A01673" w:rsidRPr="00D5700B">
        <w:rPr>
          <w:rFonts w:ascii="Times New Roman" w:hAnsi="Times New Roman" w:cs="Times New Roman"/>
          <w:sz w:val="20"/>
          <w:szCs w:val="20"/>
        </w:rPr>
        <w:t>EU</w:t>
      </w:r>
      <w:r w:rsidR="00D6729A">
        <w:rPr>
          <w:rFonts w:ascii="Times New Roman" w:hAnsi="Times New Roman" w:cs="Times New Roman"/>
          <w:sz w:val="20"/>
          <w:szCs w:val="20"/>
        </w:rPr>
        <w:t>, AfD, KfW, and ADB among others</w:t>
      </w:r>
      <w:r w:rsidR="00A01673" w:rsidRPr="00D5700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92A03" w:rsidRPr="00D5700B" w:rsidRDefault="00C92A03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533C08" w:rsidRDefault="00533C08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May 200</w:t>
      </w:r>
      <w:r w:rsidR="00E54082"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E54082">
        <w:rPr>
          <w:rFonts w:ascii="Times New Roman" w:hAnsi="Times New Roman" w:cs="Times New Roman"/>
          <w:b/>
          <w:sz w:val="20"/>
          <w:szCs w:val="20"/>
        </w:rPr>
        <w:t>December 2004</w:t>
      </w:r>
      <w:r w:rsidR="00FB285C">
        <w:rPr>
          <w:rFonts w:ascii="Times New Roman" w:hAnsi="Times New Roman" w:cs="Times New Roman"/>
          <w:b/>
          <w:sz w:val="20"/>
          <w:szCs w:val="20"/>
        </w:rPr>
        <w:tab/>
        <w:t>Engineer 11, Structural Department</w:t>
      </w:r>
    </w:p>
    <w:p w:rsidR="00FB285C" w:rsidRPr="00FB285C" w:rsidRDefault="00FB285C" w:rsidP="00FB285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FB285C">
        <w:rPr>
          <w:b/>
          <w:sz w:val="20"/>
          <w:szCs w:val="20"/>
        </w:rPr>
        <w:t>Ministry of Roads and Public Works, Kenya</w:t>
      </w:r>
    </w:p>
    <w:p w:rsidR="00FB285C" w:rsidRPr="00FB285C" w:rsidRDefault="00FB285C" w:rsidP="00FB285C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FB285C">
        <w:rPr>
          <w:sz w:val="20"/>
          <w:szCs w:val="20"/>
        </w:rPr>
        <w:t>Participated in design team meetings, documented and designed new projects and prepared AutoCAD drawings.</w:t>
      </w:r>
    </w:p>
    <w:p w:rsidR="00533C08" w:rsidRPr="007C4CE5" w:rsidRDefault="00FB285C" w:rsidP="007C4CE5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FB285C">
        <w:rPr>
          <w:sz w:val="20"/>
          <w:szCs w:val="20"/>
        </w:rPr>
        <w:t>Inspected existing structures for maintenance, supervised contractors and analyzed progress claims from contractors for payment.</w:t>
      </w:r>
    </w:p>
    <w:p w:rsidR="00533C08" w:rsidRDefault="00533C08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 xml:space="preserve">EDUCATION AND TRAINING                     </w:t>
      </w:r>
    </w:p>
    <w:p w:rsidR="007C4CE5" w:rsidRDefault="00A01673" w:rsidP="00303CF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ab/>
      </w:r>
      <w:r w:rsidR="007C4CE5">
        <w:rPr>
          <w:rFonts w:ascii="Times New Roman" w:hAnsi="Times New Roman" w:cs="Times New Roman"/>
          <w:sz w:val="20"/>
          <w:szCs w:val="20"/>
        </w:rPr>
        <w:t>Oct 201</w:t>
      </w:r>
      <w:r w:rsidR="00D53D67">
        <w:rPr>
          <w:rFonts w:ascii="Times New Roman" w:hAnsi="Times New Roman" w:cs="Times New Roman"/>
          <w:sz w:val="20"/>
          <w:szCs w:val="20"/>
        </w:rPr>
        <w:t>0 – Nov 2014</w:t>
      </w:r>
      <w:r w:rsidR="007C4CE5">
        <w:rPr>
          <w:rFonts w:ascii="Times New Roman" w:hAnsi="Times New Roman" w:cs="Times New Roman"/>
          <w:sz w:val="20"/>
          <w:szCs w:val="20"/>
        </w:rPr>
        <w:tab/>
        <w:t xml:space="preserve">Master of Science in </w:t>
      </w:r>
      <w:r w:rsidR="00D53D67">
        <w:rPr>
          <w:rFonts w:ascii="Times New Roman" w:hAnsi="Times New Roman" w:cs="Times New Roman"/>
          <w:sz w:val="20"/>
          <w:szCs w:val="20"/>
        </w:rPr>
        <w:t>Water Engineering</w:t>
      </w:r>
    </w:p>
    <w:p w:rsidR="007C4CE5" w:rsidRDefault="007C4CE5" w:rsidP="00303CF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53D67">
        <w:rPr>
          <w:rFonts w:ascii="Times New Roman" w:hAnsi="Times New Roman" w:cs="Times New Roman"/>
          <w:sz w:val="20"/>
          <w:szCs w:val="20"/>
        </w:rPr>
        <w:t>Moi University, Eldoret</w:t>
      </w:r>
    </w:p>
    <w:p w:rsidR="00A01673" w:rsidRPr="00D5700B" w:rsidRDefault="00A01673" w:rsidP="007C4CE5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 xml:space="preserve">Jan 2009 - April </w:t>
      </w:r>
      <w:r w:rsidR="00FE358F" w:rsidRPr="00D5700B">
        <w:rPr>
          <w:rFonts w:ascii="Times New Roman" w:hAnsi="Times New Roman" w:cs="Times New Roman"/>
          <w:sz w:val="20"/>
          <w:szCs w:val="20"/>
        </w:rPr>
        <w:t xml:space="preserve">2009 </w:t>
      </w:r>
      <w:r w:rsidR="00FE358F"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>Post Graduate Diploma in Project Appraisal and Management</w:t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  <w:t>Maastricht School of Management, Netherlands</w:t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ab/>
        <w:t xml:space="preserve">Sep 1997 - April </w:t>
      </w:r>
      <w:r w:rsidR="00C92A03" w:rsidRPr="00D5700B">
        <w:rPr>
          <w:rFonts w:ascii="Times New Roman" w:hAnsi="Times New Roman" w:cs="Times New Roman"/>
          <w:sz w:val="20"/>
          <w:szCs w:val="20"/>
        </w:rPr>
        <w:t xml:space="preserve">2003 </w:t>
      </w:r>
      <w:r w:rsidR="00C92A03"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>Bachelor of Technology (Civil &amp; Structural Engineering)</w:t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</w:r>
      <w:r w:rsidRPr="00D5700B">
        <w:rPr>
          <w:rFonts w:ascii="Times New Roman" w:hAnsi="Times New Roman" w:cs="Times New Roman"/>
          <w:sz w:val="20"/>
          <w:szCs w:val="20"/>
        </w:rPr>
        <w:tab/>
        <w:t>Moi University, Eldoret</w:t>
      </w:r>
    </w:p>
    <w:p w:rsidR="00840DD8" w:rsidRPr="00D5700B" w:rsidRDefault="00840DD8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 xml:space="preserve">PERSONAL SKILLS       </w:t>
      </w:r>
    </w:p>
    <w:p w:rsidR="00A01673" w:rsidRPr="00D5700B" w:rsidRDefault="00A01673" w:rsidP="000B1D0F">
      <w:pPr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 xml:space="preserve">Organizational / managerial skills   </w:t>
      </w:r>
    </w:p>
    <w:p w:rsidR="00A01673" w:rsidRPr="00FB285C" w:rsidRDefault="00C92A03" w:rsidP="00FB28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B285C">
        <w:rPr>
          <w:rFonts w:ascii="Times New Roman" w:hAnsi="Times New Roman" w:cs="Times New Roman"/>
          <w:sz w:val="20"/>
          <w:szCs w:val="20"/>
        </w:rPr>
        <w:t xml:space="preserve">I </w:t>
      </w:r>
      <w:r w:rsidR="00D36E64" w:rsidRPr="00FB285C">
        <w:rPr>
          <w:rFonts w:ascii="Times New Roman" w:hAnsi="Times New Roman" w:cs="Times New Roman"/>
          <w:sz w:val="20"/>
          <w:szCs w:val="20"/>
        </w:rPr>
        <w:t>can</w:t>
      </w:r>
      <w:r w:rsidRPr="00FB285C">
        <w:rPr>
          <w:rFonts w:ascii="Times New Roman" w:hAnsi="Times New Roman" w:cs="Times New Roman"/>
          <w:sz w:val="20"/>
          <w:szCs w:val="20"/>
        </w:rPr>
        <w:t xml:space="preserve"> manage personal reactions and attitudes towards responsibilities and challenges in work and</w:t>
      </w:r>
      <w:r w:rsidR="00A01673" w:rsidRPr="00FB285C">
        <w:rPr>
          <w:rFonts w:ascii="Times New Roman" w:hAnsi="Times New Roman" w:cs="Times New Roman"/>
          <w:sz w:val="20"/>
          <w:szCs w:val="20"/>
        </w:rPr>
        <w:t xml:space="preserve"> life </w:t>
      </w:r>
      <w:r w:rsidRPr="00FB285C">
        <w:rPr>
          <w:rFonts w:ascii="Times New Roman" w:hAnsi="Times New Roman" w:cs="Times New Roman"/>
          <w:sz w:val="20"/>
          <w:szCs w:val="20"/>
        </w:rPr>
        <w:t>and to comprehend, understand and profit from</w:t>
      </w:r>
      <w:r w:rsidR="00A01673" w:rsidRPr="00FB285C">
        <w:rPr>
          <w:rFonts w:ascii="Times New Roman" w:hAnsi="Times New Roman" w:cs="Times New Roman"/>
          <w:sz w:val="20"/>
          <w:szCs w:val="20"/>
        </w:rPr>
        <w:t xml:space="preserve"> experience. </w:t>
      </w:r>
    </w:p>
    <w:p w:rsidR="00A01673" w:rsidRPr="00FB285C" w:rsidRDefault="00C92A03" w:rsidP="00FB28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B285C">
        <w:rPr>
          <w:rFonts w:ascii="Times New Roman" w:hAnsi="Times New Roman" w:cs="Times New Roman"/>
          <w:sz w:val="20"/>
          <w:szCs w:val="20"/>
        </w:rPr>
        <w:t xml:space="preserve">I </w:t>
      </w:r>
      <w:r w:rsidR="00D36E64" w:rsidRPr="00FB285C">
        <w:rPr>
          <w:rFonts w:ascii="Times New Roman" w:hAnsi="Times New Roman" w:cs="Times New Roman"/>
          <w:sz w:val="20"/>
          <w:szCs w:val="20"/>
        </w:rPr>
        <w:t>can</w:t>
      </w:r>
      <w:r w:rsidRPr="00FB285C">
        <w:rPr>
          <w:rFonts w:ascii="Times New Roman" w:hAnsi="Times New Roman" w:cs="Times New Roman"/>
          <w:sz w:val="20"/>
          <w:szCs w:val="20"/>
        </w:rPr>
        <w:t xml:space="preserve"> create, plan for and achievepersonal and professional goals</w:t>
      </w:r>
    </w:p>
    <w:p w:rsidR="00A01673" w:rsidRPr="00FB285C" w:rsidRDefault="00C92A03" w:rsidP="00FB28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B285C">
        <w:rPr>
          <w:rFonts w:ascii="Times New Roman" w:hAnsi="Times New Roman" w:cs="Times New Roman"/>
          <w:sz w:val="20"/>
          <w:szCs w:val="20"/>
        </w:rPr>
        <w:t>I haveexcellent interpersonal skills and ability to work in a multicultural environment.</w:t>
      </w:r>
    </w:p>
    <w:p w:rsidR="00A01673" w:rsidRPr="00FB285C" w:rsidRDefault="00C92A03" w:rsidP="00FB28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B285C">
        <w:rPr>
          <w:rFonts w:ascii="Times New Roman" w:hAnsi="Times New Roman" w:cs="Times New Roman"/>
          <w:sz w:val="20"/>
          <w:szCs w:val="20"/>
        </w:rPr>
        <w:t xml:space="preserve">I am dependable, trustworthy and committed to mutualagreement in work and </w:t>
      </w:r>
      <w:r w:rsidR="00067A40" w:rsidRPr="00FB285C">
        <w:rPr>
          <w:rFonts w:ascii="Times New Roman" w:hAnsi="Times New Roman" w:cs="Times New Roman"/>
          <w:sz w:val="20"/>
          <w:szCs w:val="20"/>
        </w:rPr>
        <w:t>willing</w:t>
      </w:r>
      <w:r w:rsidRPr="00FB285C">
        <w:rPr>
          <w:rFonts w:ascii="Times New Roman" w:hAnsi="Times New Roman" w:cs="Times New Roman"/>
          <w:sz w:val="20"/>
          <w:szCs w:val="20"/>
        </w:rPr>
        <w:t>, tenacious</w:t>
      </w:r>
      <w:r w:rsidR="00A01673" w:rsidRPr="00FB285C">
        <w:rPr>
          <w:rFonts w:ascii="Times New Roman" w:hAnsi="Times New Roman" w:cs="Times New Roman"/>
          <w:sz w:val="20"/>
          <w:szCs w:val="20"/>
        </w:rPr>
        <w:t xml:space="preserve">, </w:t>
      </w:r>
      <w:r w:rsidRPr="00FB285C">
        <w:rPr>
          <w:rFonts w:ascii="Times New Roman" w:hAnsi="Times New Roman" w:cs="Times New Roman"/>
          <w:sz w:val="20"/>
          <w:szCs w:val="20"/>
        </w:rPr>
        <w:t>and motivated to commit and beobligated to achieve goals and persevere towards thosegoals.</w:t>
      </w:r>
      <w:r w:rsidR="00A01673" w:rsidRPr="00FB285C">
        <w:rPr>
          <w:rFonts w:ascii="Times New Roman" w:hAnsi="Times New Roman" w:cs="Times New Roman"/>
          <w:sz w:val="20"/>
          <w:szCs w:val="20"/>
        </w:rPr>
        <w:t xml:space="preserve">  I have a passion to achieve success, focusing on commitments targets.      </w:t>
      </w:r>
    </w:p>
    <w:p w:rsidR="000B1D0F" w:rsidRDefault="000B1D0F" w:rsidP="000B1D0F">
      <w:pPr>
        <w:rPr>
          <w:rFonts w:ascii="Times New Roman" w:hAnsi="Times New Roman" w:cs="Times New Roman"/>
          <w:b/>
          <w:sz w:val="20"/>
          <w:szCs w:val="20"/>
        </w:rPr>
      </w:pPr>
    </w:p>
    <w:p w:rsidR="000A5B1F" w:rsidRDefault="000A5B1F" w:rsidP="000B1D0F">
      <w:pPr>
        <w:rPr>
          <w:rFonts w:ascii="Times New Roman" w:hAnsi="Times New Roman" w:cs="Times New Roman"/>
          <w:b/>
          <w:sz w:val="20"/>
          <w:szCs w:val="20"/>
        </w:rPr>
      </w:pPr>
    </w:p>
    <w:p w:rsidR="000A5B1F" w:rsidRDefault="000A5B1F" w:rsidP="000B1D0F">
      <w:pPr>
        <w:rPr>
          <w:rFonts w:ascii="Times New Roman" w:hAnsi="Times New Roman" w:cs="Times New Roman"/>
          <w:b/>
          <w:sz w:val="20"/>
          <w:szCs w:val="20"/>
        </w:rPr>
      </w:pPr>
    </w:p>
    <w:p w:rsidR="00A01673" w:rsidRPr="00D5700B" w:rsidRDefault="00D6729A" w:rsidP="000B1D0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Work</w:t>
      </w:r>
      <w:r w:rsidR="00A01673" w:rsidRPr="00D5700B">
        <w:rPr>
          <w:rFonts w:ascii="Times New Roman" w:hAnsi="Times New Roman" w:cs="Times New Roman"/>
          <w:b/>
          <w:sz w:val="20"/>
          <w:szCs w:val="20"/>
        </w:rPr>
        <w:t xml:space="preserve">-related skills   </w:t>
      </w:r>
    </w:p>
    <w:p w:rsidR="00A01673" w:rsidRPr="00FB285C" w:rsidRDefault="00C92A03" w:rsidP="00FB28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B285C">
        <w:rPr>
          <w:rFonts w:ascii="Times New Roman" w:hAnsi="Times New Roman" w:cs="Times New Roman"/>
          <w:sz w:val="20"/>
          <w:szCs w:val="20"/>
        </w:rPr>
        <w:t xml:space="preserve">I </w:t>
      </w:r>
      <w:r w:rsidR="00D36E64" w:rsidRPr="00FB285C">
        <w:rPr>
          <w:rFonts w:ascii="Times New Roman" w:hAnsi="Times New Roman" w:cs="Times New Roman"/>
          <w:sz w:val="20"/>
          <w:szCs w:val="20"/>
        </w:rPr>
        <w:t xml:space="preserve">can </w:t>
      </w:r>
      <w:r w:rsidRPr="00FB285C">
        <w:rPr>
          <w:rFonts w:ascii="Times New Roman" w:hAnsi="Times New Roman" w:cs="Times New Roman"/>
          <w:sz w:val="20"/>
          <w:szCs w:val="20"/>
        </w:rPr>
        <w:t>prepare tender documents, ToRs forconsultancy works, technical specifications</w:t>
      </w:r>
      <w:r w:rsidR="00D36E64" w:rsidRPr="00FB285C">
        <w:rPr>
          <w:rFonts w:ascii="Times New Roman" w:hAnsi="Times New Roman" w:cs="Times New Roman"/>
          <w:sz w:val="20"/>
          <w:szCs w:val="20"/>
        </w:rPr>
        <w:t xml:space="preserve">, cost estimates </w:t>
      </w:r>
      <w:r w:rsidRPr="00FB285C">
        <w:rPr>
          <w:rFonts w:ascii="Times New Roman" w:hAnsi="Times New Roman" w:cs="Times New Roman"/>
          <w:sz w:val="20"/>
          <w:szCs w:val="20"/>
        </w:rPr>
        <w:t>and bills of quantities</w:t>
      </w:r>
      <w:r w:rsidR="00D36E64" w:rsidRPr="00FB285C">
        <w:rPr>
          <w:rFonts w:ascii="Times New Roman" w:hAnsi="Times New Roman" w:cs="Times New Roman"/>
          <w:sz w:val="20"/>
          <w:szCs w:val="20"/>
        </w:rPr>
        <w:t xml:space="preserve"> for various projects activities</w:t>
      </w:r>
      <w:r w:rsidR="00A01673" w:rsidRPr="00FB285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C1AE1" w:rsidRDefault="00C92A03" w:rsidP="00FB28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B285C">
        <w:rPr>
          <w:rFonts w:ascii="Times New Roman" w:hAnsi="Times New Roman" w:cs="Times New Roman"/>
          <w:sz w:val="20"/>
          <w:szCs w:val="20"/>
        </w:rPr>
        <w:t xml:space="preserve">I </w:t>
      </w:r>
      <w:r w:rsidR="00D36E64" w:rsidRPr="00FB285C">
        <w:rPr>
          <w:rFonts w:ascii="Times New Roman" w:hAnsi="Times New Roman" w:cs="Times New Roman"/>
          <w:sz w:val="20"/>
          <w:szCs w:val="20"/>
        </w:rPr>
        <w:t>can</w:t>
      </w:r>
      <w:r w:rsidRPr="00FB285C">
        <w:rPr>
          <w:rFonts w:ascii="Times New Roman" w:hAnsi="Times New Roman" w:cs="Times New Roman"/>
          <w:sz w:val="20"/>
          <w:szCs w:val="20"/>
        </w:rPr>
        <w:t xml:space="preserve"> review technical reports from</w:t>
      </w:r>
      <w:r w:rsidR="00A01673" w:rsidRPr="00FB285C">
        <w:rPr>
          <w:rFonts w:ascii="Times New Roman" w:hAnsi="Times New Roman" w:cs="Times New Roman"/>
          <w:sz w:val="20"/>
          <w:szCs w:val="20"/>
        </w:rPr>
        <w:t xml:space="preserve"> consultants and </w:t>
      </w:r>
      <w:r w:rsidRPr="00FB285C">
        <w:rPr>
          <w:rFonts w:ascii="Times New Roman" w:hAnsi="Times New Roman" w:cs="Times New Roman"/>
          <w:sz w:val="20"/>
          <w:szCs w:val="20"/>
        </w:rPr>
        <w:t>I can prepare</w:t>
      </w:r>
      <w:r w:rsidR="00A01673" w:rsidRPr="00FB285C">
        <w:rPr>
          <w:rFonts w:ascii="Times New Roman" w:hAnsi="Times New Roman" w:cs="Times New Roman"/>
          <w:sz w:val="20"/>
          <w:szCs w:val="20"/>
        </w:rPr>
        <w:t xml:space="preserve"> narrative </w:t>
      </w:r>
      <w:r w:rsidRPr="00FB285C">
        <w:rPr>
          <w:rFonts w:ascii="Times New Roman" w:hAnsi="Times New Roman" w:cs="Times New Roman"/>
          <w:sz w:val="20"/>
          <w:szCs w:val="20"/>
        </w:rPr>
        <w:t>and financial reports</w:t>
      </w:r>
    </w:p>
    <w:p w:rsidR="00FB285C" w:rsidRPr="00FB285C" w:rsidRDefault="00FB285C" w:rsidP="00FB28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have experience in public budgeting and financial management </w:t>
      </w:r>
    </w:p>
    <w:p w:rsidR="000B1D0F" w:rsidRDefault="000B1D0F" w:rsidP="000B1D0F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C1AE1" w:rsidRPr="00D5700B" w:rsidRDefault="007C1AE1" w:rsidP="000B1D0F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 xml:space="preserve">Other skills   </w:t>
      </w:r>
    </w:p>
    <w:p w:rsidR="007C1AE1" w:rsidRPr="00D5700B" w:rsidRDefault="007C1AE1" w:rsidP="000B1D0F">
      <w:pPr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>Project   Planning and Management:</w:t>
      </w:r>
    </w:p>
    <w:p w:rsidR="007C1AE1" w:rsidRPr="00FB285C" w:rsidRDefault="007C1AE1" w:rsidP="00FB2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285C">
        <w:rPr>
          <w:rFonts w:ascii="Times New Roman" w:hAnsi="Times New Roman" w:cs="Times New Roman"/>
          <w:sz w:val="20"/>
          <w:szCs w:val="20"/>
        </w:rPr>
        <w:t xml:space="preserve">I Can prepare detailed project plans, strategic plans, </w:t>
      </w:r>
      <w:r w:rsidR="00FB285C" w:rsidRPr="00FB285C">
        <w:rPr>
          <w:rFonts w:ascii="Times New Roman" w:hAnsi="Times New Roman" w:cs="Times New Roman"/>
          <w:sz w:val="20"/>
          <w:szCs w:val="20"/>
        </w:rPr>
        <w:t>work programs, do CPM models and network</w:t>
      </w:r>
      <w:r w:rsidRPr="00FB285C">
        <w:rPr>
          <w:rFonts w:ascii="Times New Roman" w:hAnsi="Times New Roman" w:cs="Times New Roman"/>
          <w:sz w:val="20"/>
          <w:szCs w:val="20"/>
        </w:rPr>
        <w:t xml:space="preserve">  analysis  for  development  projects  including  construction  works . </w:t>
      </w:r>
    </w:p>
    <w:p w:rsidR="007C1AE1" w:rsidRPr="00FB285C" w:rsidRDefault="007C1AE1" w:rsidP="00FB2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285C">
        <w:rPr>
          <w:rFonts w:ascii="Times New Roman" w:hAnsi="Times New Roman" w:cs="Times New Roman"/>
          <w:sz w:val="20"/>
          <w:szCs w:val="20"/>
        </w:rPr>
        <w:t xml:space="preserve">I have experience in </w:t>
      </w:r>
      <w:r w:rsidR="008B49F3" w:rsidRPr="00FB285C">
        <w:rPr>
          <w:rFonts w:ascii="Times New Roman" w:hAnsi="Times New Roman" w:cs="Times New Roman"/>
          <w:sz w:val="20"/>
          <w:szCs w:val="20"/>
        </w:rPr>
        <w:t xml:space="preserve">Result Oriented </w:t>
      </w:r>
      <w:r w:rsidRPr="00FB285C">
        <w:rPr>
          <w:rFonts w:ascii="Times New Roman" w:hAnsi="Times New Roman" w:cs="Times New Roman"/>
          <w:sz w:val="20"/>
          <w:szCs w:val="20"/>
        </w:rPr>
        <w:t xml:space="preserve">Monitoring and Evaluation of </w:t>
      </w:r>
      <w:r w:rsidR="00FB285C">
        <w:rPr>
          <w:rFonts w:ascii="Times New Roman" w:hAnsi="Times New Roman" w:cs="Times New Roman"/>
          <w:sz w:val="20"/>
          <w:szCs w:val="20"/>
        </w:rPr>
        <w:t>development projects</w:t>
      </w:r>
    </w:p>
    <w:p w:rsidR="007C1AE1" w:rsidRDefault="007C1AE1" w:rsidP="00FB2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B285C">
        <w:rPr>
          <w:rFonts w:ascii="Times New Roman" w:hAnsi="Times New Roman" w:cs="Times New Roman"/>
          <w:sz w:val="20"/>
          <w:szCs w:val="20"/>
        </w:rPr>
        <w:t xml:space="preserve">Preparation of logical frameworks and performance indicators for monitoring and evaluation of projects. </w:t>
      </w:r>
    </w:p>
    <w:p w:rsidR="00FB285C" w:rsidRPr="00FB285C" w:rsidRDefault="00FB285C" w:rsidP="00FB2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experience in Performance contracting, appraisal and management</w:t>
      </w:r>
    </w:p>
    <w:p w:rsidR="000B1D0F" w:rsidRDefault="000B1D0F" w:rsidP="000B1D0F">
      <w:pPr>
        <w:rPr>
          <w:rFonts w:ascii="Times New Roman" w:hAnsi="Times New Roman" w:cs="Times New Roman"/>
          <w:b/>
          <w:sz w:val="20"/>
          <w:szCs w:val="20"/>
        </w:rPr>
      </w:pPr>
    </w:p>
    <w:p w:rsidR="007C1AE1" w:rsidRPr="00D5700B" w:rsidRDefault="007C1AE1" w:rsidP="000B1D0F">
      <w:pPr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 xml:space="preserve">Design: </w:t>
      </w:r>
    </w:p>
    <w:p w:rsidR="00FB285C" w:rsidRDefault="00FB285C" w:rsidP="00FB2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</w:t>
      </w:r>
      <w:r w:rsidR="007C1AE1" w:rsidRPr="00FB285C">
        <w:rPr>
          <w:rFonts w:ascii="Times New Roman" w:hAnsi="Times New Roman" w:cs="Times New Roman"/>
          <w:sz w:val="20"/>
          <w:szCs w:val="20"/>
        </w:rPr>
        <w:t xml:space="preserve">Can design </w:t>
      </w:r>
      <w:r>
        <w:rPr>
          <w:rFonts w:ascii="Times New Roman" w:hAnsi="Times New Roman" w:cs="Times New Roman"/>
          <w:sz w:val="20"/>
          <w:szCs w:val="20"/>
        </w:rPr>
        <w:t xml:space="preserve">Reinforced concrete, Timber and steel structures </w:t>
      </w:r>
    </w:p>
    <w:p w:rsidR="007C1AE1" w:rsidRPr="00FB285C" w:rsidRDefault="00FB285C" w:rsidP="00FB2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can </w:t>
      </w:r>
      <w:r w:rsidR="007C1AE1" w:rsidRPr="00FB285C">
        <w:rPr>
          <w:rFonts w:ascii="Times New Roman" w:hAnsi="Times New Roman" w:cs="Times New Roman"/>
          <w:sz w:val="20"/>
          <w:szCs w:val="20"/>
        </w:rPr>
        <w:t xml:space="preserve">Water retaining structures, Irrigation systems, Water Supplies &amp; Reticulation systems, Waste management systems and other types of civil engineering structures. </w:t>
      </w:r>
    </w:p>
    <w:p w:rsidR="000B1D0F" w:rsidRDefault="000B1D0F" w:rsidP="000B1D0F">
      <w:pPr>
        <w:rPr>
          <w:rFonts w:ascii="Times New Roman" w:hAnsi="Times New Roman" w:cs="Times New Roman"/>
          <w:b/>
          <w:sz w:val="20"/>
          <w:szCs w:val="20"/>
        </w:rPr>
      </w:pPr>
    </w:p>
    <w:p w:rsidR="007C1AE1" w:rsidRPr="00D5700B" w:rsidRDefault="007C1AE1" w:rsidP="000B1D0F">
      <w:pPr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>Driving license</w:t>
      </w:r>
      <w:r w:rsidRPr="00D5700B">
        <w:rPr>
          <w:rFonts w:ascii="Times New Roman" w:hAnsi="Times New Roman" w:cs="Times New Roman"/>
          <w:sz w:val="20"/>
          <w:szCs w:val="20"/>
        </w:rPr>
        <w:t xml:space="preserve">   Hold a Driver License Class BCE</w:t>
      </w:r>
    </w:p>
    <w:p w:rsidR="000B1D0F" w:rsidRDefault="000B1D0F" w:rsidP="000B1D0F">
      <w:pPr>
        <w:rPr>
          <w:rFonts w:ascii="Times New Roman" w:hAnsi="Times New Roman" w:cs="Times New Roman"/>
          <w:b/>
          <w:sz w:val="20"/>
          <w:szCs w:val="20"/>
        </w:rPr>
      </w:pPr>
    </w:p>
    <w:p w:rsidR="00A01673" w:rsidRPr="00D5700B" w:rsidRDefault="00A01673" w:rsidP="000B1D0F">
      <w:pPr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 xml:space="preserve">Computer skills   </w:t>
      </w:r>
    </w:p>
    <w:p w:rsidR="00A01673" w:rsidRPr="00D5700B" w:rsidRDefault="00C92A03" w:rsidP="000B1D0F">
      <w:pPr>
        <w:jc w:val="both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I have excellent computer skills with handon experiencein MS</w:t>
      </w:r>
      <w:r w:rsidR="00A01673" w:rsidRPr="00D5700B">
        <w:rPr>
          <w:rFonts w:ascii="Times New Roman" w:hAnsi="Times New Roman" w:cs="Times New Roman"/>
          <w:sz w:val="20"/>
          <w:szCs w:val="20"/>
        </w:rPr>
        <w:t xml:space="preserve"> Office applications </w:t>
      </w:r>
      <w:r w:rsidRPr="00D5700B">
        <w:rPr>
          <w:rFonts w:ascii="Times New Roman" w:hAnsi="Times New Roman" w:cs="Times New Roman"/>
          <w:sz w:val="20"/>
          <w:szCs w:val="20"/>
        </w:rPr>
        <w:t>(MS Word,</w:t>
      </w:r>
      <w:r w:rsidR="00A01673" w:rsidRPr="00D5700B">
        <w:rPr>
          <w:rFonts w:ascii="Times New Roman" w:hAnsi="Times New Roman" w:cs="Times New Roman"/>
          <w:sz w:val="20"/>
          <w:szCs w:val="20"/>
        </w:rPr>
        <w:t xml:space="preserve"> Power </w:t>
      </w:r>
      <w:r w:rsidRPr="00D5700B">
        <w:rPr>
          <w:rFonts w:ascii="Times New Roman" w:hAnsi="Times New Roman" w:cs="Times New Roman"/>
          <w:sz w:val="20"/>
          <w:szCs w:val="20"/>
        </w:rPr>
        <w:t>point, Excel,Access,Outlook)</w:t>
      </w:r>
    </w:p>
    <w:p w:rsidR="00A01673" w:rsidRPr="00D5700B" w:rsidRDefault="00A01673" w:rsidP="000B1D0F">
      <w:pPr>
        <w:jc w:val="both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 xml:space="preserve">I have excellent internet skills </w:t>
      </w:r>
    </w:p>
    <w:p w:rsidR="00A01673" w:rsidRPr="00D5700B" w:rsidRDefault="00C92A03" w:rsidP="000B1D0F">
      <w:pPr>
        <w:jc w:val="both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I am knowledgeable in Computer Aided Design including AutoCAD, Water</w:t>
      </w:r>
      <w:r w:rsidR="00A01673" w:rsidRPr="00D5700B">
        <w:rPr>
          <w:rFonts w:ascii="Times New Roman" w:hAnsi="Times New Roman" w:cs="Times New Roman"/>
          <w:sz w:val="20"/>
          <w:szCs w:val="20"/>
        </w:rPr>
        <w:t xml:space="preserve"> CAD </w:t>
      </w:r>
    </w:p>
    <w:p w:rsidR="00EB6DCD" w:rsidRPr="00D5700B" w:rsidRDefault="00EB6DCD" w:rsidP="000B1D0F">
      <w:pPr>
        <w:jc w:val="both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 xml:space="preserve">I have experiencein Project Management Software including MS Project and </w:t>
      </w:r>
      <w:r w:rsidR="00C92A03" w:rsidRPr="00D5700B">
        <w:rPr>
          <w:rFonts w:ascii="Times New Roman" w:hAnsi="Times New Roman" w:cs="Times New Roman"/>
          <w:sz w:val="20"/>
          <w:szCs w:val="20"/>
        </w:rPr>
        <w:t>PrimAvella</w:t>
      </w:r>
    </w:p>
    <w:p w:rsidR="00EB6DCD" w:rsidRPr="00D5700B" w:rsidRDefault="00EB6DCD" w:rsidP="00EB6DC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 xml:space="preserve">ADDITIONAL INFORMATION                                                                                                    </w:t>
      </w:r>
    </w:p>
    <w:p w:rsidR="00A01673" w:rsidRPr="00D5700B" w:rsidRDefault="00CD6F2A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S</w:t>
      </w:r>
      <w:r w:rsidR="00A01673" w:rsidRPr="00D5700B">
        <w:rPr>
          <w:rFonts w:ascii="Times New Roman" w:hAnsi="Times New Roman" w:cs="Times New Roman"/>
          <w:b/>
          <w:sz w:val="20"/>
          <w:szCs w:val="20"/>
        </w:rPr>
        <w:t>hort Training Courses Attended</w:t>
      </w:r>
    </w:p>
    <w:p w:rsidR="000A5B1F" w:rsidRDefault="000A5B1F" w:rsidP="002D2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Climate Change: Earth Systems, future scenarios and Threats, Newcastle University, UK, 2018</w:t>
      </w:r>
    </w:p>
    <w:p w:rsidR="002D2B21" w:rsidRDefault="002D2B21" w:rsidP="002D2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 Geosystems Data Processing for Climate Resilience, DAAD-Makerere University, 2018</w:t>
      </w:r>
    </w:p>
    <w:p w:rsidR="002D2B21" w:rsidRPr="00D5700B" w:rsidRDefault="002D2B21" w:rsidP="002D2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Certificate in Water Governance, CAP-NET, 2016</w:t>
      </w:r>
    </w:p>
    <w:p w:rsidR="002D2B21" w:rsidRDefault="002D2B21" w:rsidP="000B1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Professional Interview Preparation Seminar, Institution of Engineers of Kenya, 2012</w:t>
      </w:r>
    </w:p>
    <w:p w:rsidR="002D2B21" w:rsidRPr="00D5700B" w:rsidRDefault="002D2B21" w:rsidP="002D2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 xml:space="preserve">Advanced Organizational Development </w:t>
      </w:r>
      <w:r>
        <w:rPr>
          <w:rFonts w:ascii="Times New Roman" w:hAnsi="Times New Roman" w:cs="Times New Roman"/>
          <w:sz w:val="20"/>
          <w:szCs w:val="20"/>
        </w:rPr>
        <w:t>for Water Utilities</w:t>
      </w:r>
      <w:r w:rsidRPr="00D5700B">
        <w:rPr>
          <w:rFonts w:ascii="Times New Roman" w:hAnsi="Times New Roman" w:cs="Times New Roman"/>
          <w:sz w:val="20"/>
          <w:szCs w:val="20"/>
        </w:rPr>
        <w:t>, INWENT, Germany, 2010</w:t>
      </w:r>
    </w:p>
    <w:p w:rsidR="002D2B21" w:rsidRDefault="002D2B21" w:rsidP="002D2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Public Procurement Seminar, Government Training Institute, Mombasa, 2010</w:t>
      </w:r>
    </w:p>
    <w:p w:rsidR="002D2B21" w:rsidRPr="00D5700B" w:rsidRDefault="002D2B21" w:rsidP="002D2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Finance for procurement professional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D5700B">
        <w:rPr>
          <w:rFonts w:ascii="Times New Roman" w:hAnsi="Times New Roman" w:cs="Times New Roman"/>
          <w:sz w:val="20"/>
          <w:szCs w:val="20"/>
        </w:rPr>
        <w:t xml:space="preserve"> – Kenya Institute of Supplies Management, 2009</w:t>
      </w:r>
    </w:p>
    <w:p w:rsidR="002D2B21" w:rsidRPr="00D5700B" w:rsidRDefault="002D2B21" w:rsidP="002D2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Corporate Governance Seminar, Profiles East Africa, 2009</w:t>
      </w:r>
    </w:p>
    <w:p w:rsidR="002D2B21" w:rsidRPr="00D5700B" w:rsidRDefault="002D2B21" w:rsidP="002D2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Basic course in Organizational Development</w:t>
      </w:r>
      <w:r>
        <w:rPr>
          <w:rFonts w:ascii="Times New Roman" w:hAnsi="Times New Roman" w:cs="Times New Roman"/>
          <w:sz w:val="20"/>
          <w:szCs w:val="20"/>
        </w:rPr>
        <w:t xml:space="preserve"> for Water Utilities</w:t>
      </w:r>
      <w:r w:rsidRPr="00D5700B">
        <w:rPr>
          <w:rFonts w:ascii="Times New Roman" w:hAnsi="Times New Roman" w:cs="Times New Roman"/>
          <w:sz w:val="20"/>
          <w:szCs w:val="20"/>
        </w:rPr>
        <w:t>, INWENT, Germany, 2009</w:t>
      </w:r>
    </w:p>
    <w:p w:rsidR="002D2B21" w:rsidRPr="00D5700B" w:rsidRDefault="002D2B21" w:rsidP="002D2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Performance Management Training, Federation of Kenya Employers, 2009</w:t>
      </w:r>
    </w:p>
    <w:p w:rsidR="00D6729A" w:rsidRPr="002D2B21" w:rsidRDefault="00D6729A" w:rsidP="002D2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Strategic Leadership Training, Leaders Training Institute, 2007</w:t>
      </w:r>
    </w:p>
    <w:p w:rsidR="000B1D0F" w:rsidRDefault="000B1D0F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t>Professional Membership</w:t>
      </w:r>
    </w:p>
    <w:p w:rsidR="00A01673" w:rsidRPr="00D5700B" w:rsidRDefault="00A01673" w:rsidP="00CD6F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Registered Engineer, Engineers Board of Kenya</w:t>
      </w:r>
    </w:p>
    <w:p w:rsidR="00A01673" w:rsidRPr="00D5700B" w:rsidRDefault="00A01673" w:rsidP="00CD6F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Member, Institution of Engineers of Kenya</w:t>
      </w:r>
    </w:p>
    <w:p w:rsidR="00A01673" w:rsidRPr="00D5700B" w:rsidRDefault="00A01673" w:rsidP="00CD6F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Certified Master Project Manager, AMIPM</w:t>
      </w:r>
    </w:p>
    <w:p w:rsidR="00A01673" w:rsidRDefault="00A01673" w:rsidP="00CD6F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5700B">
        <w:rPr>
          <w:rFonts w:ascii="Times New Roman" w:hAnsi="Times New Roman" w:cs="Times New Roman"/>
          <w:sz w:val="20"/>
          <w:szCs w:val="20"/>
        </w:rPr>
        <w:t>Member, American Institute of Project Managers</w:t>
      </w:r>
    </w:p>
    <w:p w:rsidR="000A5B1F" w:rsidRDefault="000A5B1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A01673" w:rsidRPr="00D5700B" w:rsidRDefault="00A01673" w:rsidP="00CD6F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5700B">
        <w:rPr>
          <w:rFonts w:ascii="Times New Roman" w:hAnsi="Times New Roman" w:cs="Times New Roman"/>
          <w:b/>
          <w:sz w:val="20"/>
          <w:szCs w:val="20"/>
        </w:rPr>
        <w:lastRenderedPageBreak/>
        <w:t xml:space="preserve">REFERENCES </w:t>
      </w:r>
    </w:p>
    <w:p w:rsidR="004900A8" w:rsidRPr="004900A8" w:rsidRDefault="001347BB" w:rsidP="004900A8">
      <w:pPr>
        <w:framePr w:hSpace="180" w:wrap="around" w:vAnchor="text" w:hAnchor="page" w:x="1411" w:y="2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Ms. Pauline Wanja Njeru</w:t>
      </w:r>
    </w:p>
    <w:p w:rsidR="004900A8" w:rsidRPr="004900A8" w:rsidRDefault="001347BB" w:rsidP="0010087B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Human Resources Manager</w:t>
      </w:r>
    </w:p>
    <w:p w:rsidR="00E54082" w:rsidRDefault="00E54082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Embu Water and Sanitation Compsny</w:t>
      </w:r>
    </w:p>
    <w:p w:rsidR="004900A8" w:rsidRP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 w:rsidRPr="004900A8">
        <w:rPr>
          <w:rFonts w:ascii="Times New Roman" w:hAnsi="Times New Roman" w:cs="Times New Roman"/>
          <w:sz w:val="20"/>
          <w:szCs w:val="20"/>
        </w:rPr>
        <w:t xml:space="preserve">P.O. Box </w:t>
      </w:r>
      <w:r w:rsidR="00E54082">
        <w:rPr>
          <w:rFonts w:ascii="Times New Roman" w:hAnsi="Times New Roman" w:cs="Times New Roman"/>
          <w:sz w:val="20"/>
          <w:szCs w:val="20"/>
        </w:rPr>
        <w:t>214</w:t>
      </w:r>
      <w:r w:rsidR="001347BB">
        <w:rPr>
          <w:rFonts w:ascii="Times New Roman" w:hAnsi="Times New Roman" w:cs="Times New Roman"/>
          <w:sz w:val="20"/>
          <w:szCs w:val="20"/>
        </w:rPr>
        <w:t>2</w:t>
      </w:r>
      <w:r w:rsidR="00E54082">
        <w:rPr>
          <w:rFonts w:ascii="Times New Roman" w:hAnsi="Times New Roman" w:cs="Times New Roman"/>
          <w:sz w:val="20"/>
          <w:szCs w:val="20"/>
        </w:rPr>
        <w:t>, 60100</w:t>
      </w:r>
    </w:p>
    <w:p w:rsidR="004900A8" w:rsidRPr="004900A8" w:rsidRDefault="00E54082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Nairobi, Kenya</w:t>
      </w:r>
    </w:p>
    <w:p w:rsidR="004900A8" w:rsidRP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 w:rsidRPr="004900A8">
        <w:rPr>
          <w:rFonts w:ascii="Times New Roman" w:hAnsi="Times New Roman" w:cs="Times New Roman"/>
          <w:sz w:val="20"/>
          <w:szCs w:val="20"/>
        </w:rPr>
        <w:t xml:space="preserve">Tel: </w:t>
      </w:r>
      <w:r w:rsidR="00E54082">
        <w:rPr>
          <w:rFonts w:ascii="Times New Roman" w:hAnsi="Times New Roman" w:cs="Times New Roman"/>
          <w:sz w:val="20"/>
          <w:szCs w:val="20"/>
        </w:rPr>
        <w:t>0720-734603</w:t>
      </w:r>
    </w:p>
    <w:p w:rsid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 w:rsidRPr="004900A8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8" w:history="1">
        <w:r w:rsidR="001347BB" w:rsidRPr="009143A8">
          <w:rPr>
            <w:rStyle w:val="Hyperlink"/>
            <w:rFonts w:ascii="Times New Roman" w:hAnsi="Times New Roman" w:cs="Times New Roman"/>
            <w:sz w:val="20"/>
            <w:szCs w:val="20"/>
          </w:rPr>
          <w:t>pauline@embuwater.co.ke</w:t>
        </w:r>
      </w:hyperlink>
    </w:p>
    <w:p w:rsidR="00E54082" w:rsidRPr="004900A8" w:rsidRDefault="00E54082" w:rsidP="004900A8">
      <w:pPr>
        <w:framePr w:hSpace="180" w:wrap="around" w:vAnchor="text" w:hAnchor="page" w:x="1411" w:y="28"/>
        <w:rPr>
          <w:rStyle w:val="Hyperlink"/>
          <w:rFonts w:asciiTheme="majorBidi" w:hAnsiTheme="majorBidi" w:cstheme="majorBidi"/>
          <w:b/>
          <w:sz w:val="20"/>
          <w:szCs w:val="20"/>
        </w:rPr>
      </w:pPr>
    </w:p>
    <w:p w:rsidR="004900A8" w:rsidRPr="004900A8" w:rsidRDefault="00F80E6B" w:rsidP="004900A8">
      <w:pPr>
        <w:framePr w:hSpace="180" w:wrap="around" w:vAnchor="text" w:hAnchor="page" w:x="1411" w:y="2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Mr. Nicholas Kanyeke</w:t>
      </w:r>
    </w:p>
    <w:p w:rsidR="004900A8" w:rsidRPr="004900A8" w:rsidRDefault="00F80E6B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Finance and Administration Manager</w:t>
      </w:r>
    </w:p>
    <w:p w:rsidR="004900A8" w:rsidRP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 w:rsidRPr="004900A8">
        <w:rPr>
          <w:rFonts w:ascii="Times New Roman" w:hAnsi="Times New Roman" w:cs="Times New Roman"/>
          <w:sz w:val="20"/>
          <w:szCs w:val="20"/>
        </w:rPr>
        <w:t>Tana Water Services Board</w:t>
      </w:r>
    </w:p>
    <w:p w:rsidR="004900A8" w:rsidRP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 w:rsidRPr="004900A8">
        <w:rPr>
          <w:rFonts w:ascii="Times New Roman" w:hAnsi="Times New Roman" w:cs="Times New Roman"/>
          <w:sz w:val="20"/>
          <w:szCs w:val="20"/>
        </w:rPr>
        <w:t>P.O. Box 1292, 10100</w:t>
      </w:r>
    </w:p>
    <w:p w:rsidR="004900A8" w:rsidRP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 w:rsidRPr="004900A8">
        <w:rPr>
          <w:rFonts w:ascii="Times New Roman" w:hAnsi="Times New Roman" w:cs="Times New Roman"/>
          <w:sz w:val="20"/>
          <w:szCs w:val="20"/>
        </w:rPr>
        <w:t>Nyeri - Kenya</w:t>
      </w:r>
    </w:p>
    <w:p w:rsidR="004900A8" w:rsidRP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 w:rsidRPr="004900A8">
        <w:rPr>
          <w:rFonts w:ascii="Times New Roman" w:hAnsi="Times New Roman" w:cs="Times New Roman"/>
          <w:sz w:val="20"/>
          <w:szCs w:val="20"/>
        </w:rPr>
        <w:t>Tel: 07</w:t>
      </w:r>
      <w:r w:rsidR="00F80E6B">
        <w:rPr>
          <w:rFonts w:ascii="Times New Roman" w:hAnsi="Times New Roman" w:cs="Times New Roman"/>
          <w:sz w:val="20"/>
          <w:szCs w:val="20"/>
        </w:rPr>
        <w:t>33</w:t>
      </w:r>
      <w:r w:rsidRPr="004900A8">
        <w:rPr>
          <w:rFonts w:ascii="Times New Roman" w:hAnsi="Times New Roman" w:cs="Times New Roman"/>
          <w:sz w:val="20"/>
          <w:szCs w:val="20"/>
        </w:rPr>
        <w:t>-</w:t>
      </w:r>
      <w:r w:rsidR="00F80E6B">
        <w:rPr>
          <w:rFonts w:ascii="Times New Roman" w:hAnsi="Times New Roman" w:cs="Times New Roman"/>
          <w:sz w:val="20"/>
          <w:szCs w:val="20"/>
        </w:rPr>
        <w:t>599580</w:t>
      </w:r>
    </w:p>
    <w:p w:rsidR="004900A8" w:rsidRPr="004900A8" w:rsidRDefault="002D2B21" w:rsidP="004900A8">
      <w:pPr>
        <w:framePr w:hSpace="180" w:wrap="around" w:vAnchor="text" w:hAnchor="page" w:x="1411" w:y="28"/>
        <w:rPr>
          <w:rStyle w:val="Hyperlink"/>
          <w:rFonts w:ascii="Times New Roman" w:hAnsi="Times New Roman" w:cs="Times New Roman"/>
          <w:sz w:val="20"/>
          <w:szCs w:val="20"/>
        </w:rPr>
      </w:pPr>
      <w:r>
        <w:t xml:space="preserve">Email: </w:t>
      </w:r>
      <w:hyperlink r:id="rId9" w:history="1">
        <w:r w:rsidR="00E54082" w:rsidRPr="00951242">
          <w:rPr>
            <w:rStyle w:val="Hyperlink"/>
            <w:rFonts w:ascii="Times New Roman" w:hAnsi="Times New Roman" w:cs="Times New Roman"/>
            <w:sz w:val="20"/>
            <w:szCs w:val="20"/>
          </w:rPr>
          <w:t>nkanyeke@tanawsb.or.ke</w:t>
        </w:r>
      </w:hyperlink>
    </w:p>
    <w:p w:rsidR="004900A8" w:rsidRPr="004900A8" w:rsidRDefault="004900A8" w:rsidP="004900A8">
      <w:pPr>
        <w:framePr w:hSpace="180" w:wrap="around" w:vAnchor="text" w:hAnchor="page" w:x="1411" w:y="28"/>
        <w:rPr>
          <w:rStyle w:val="Hyperlink"/>
          <w:rFonts w:ascii="Times New Roman" w:hAnsi="Times New Roman" w:cs="Times New Roman"/>
          <w:b/>
          <w:sz w:val="20"/>
          <w:szCs w:val="20"/>
        </w:rPr>
      </w:pPr>
    </w:p>
    <w:p w:rsidR="004900A8" w:rsidRP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b/>
          <w:sz w:val="20"/>
          <w:szCs w:val="20"/>
        </w:rPr>
      </w:pPr>
      <w:r w:rsidRPr="004900A8">
        <w:rPr>
          <w:rFonts w:ascii="Times New Roman" w:hAnsi="Times New Roman" w:cs="Times New Roman"/>
          <w:b/>
          <w:sz w:val="20"/>
          <w:szCs w:val="20"/>
        </w:rPr>
        <w:t>Ms. Nancy N. Ndirangu</w:t>
      </w:r>
      <w:r w:rsidR="000A5B1F">
        <w:rPr>
          <w:rFonts w:ascii="Times New Roman" w:hAnsi="Times New Roman" w:cs="Times New Roman"/>
          <w:b/>
          <w:sz w:val="20"/>
          <w:szCs w:val="20"/>
        </w:rPr>
        <w:t xml:space="preserve"> (Former Supervisor at SNV)</w:t>
      </w:r>
    </w:p>
    <w:p w:rsidR="004900A8" w:rsidRP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 w:rsidRPr="004900A8">
        <w:rPr>
          <w:rFonts w:ascii="Times New Roman" w:hAnsi="Times New Roman" w:cs="Times New Roman"/>
          <w:sz w:val="20"/>
          <w:szCs w:val="20"/>
        </w:rPr>
        <w:t>Senior Program Manager</w:t>
      </w:r>
    </w:p>
    <w:p w:rsidR="004900A8" w:rsidRP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DAI - KIWASH Program</w:t>
      </w:r>
    </w:p>
    <w:p w:rsidR="004900A8" w:rsidRP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 w:rsidRPr="004900A8">
        <w:rPr>
          <w:rFonts w:ascii="Times New Roman" w:hAnsi="Times New Roman" w:cs="Times New Roman"/>
          <w:sz w:val="20"/>
          <w:szCs w:val="20"/>
        </w:rPr>
        <w:t>P.O. Box 28141, 00100</w:t>
      </w:r>
    </w:p>
    <w:p w:rsidR="004900A8" w:rsidRP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 w:rsidRPr="004900A8">
        <w:rPr>
          <w:rFonts w:ascii="Times New Roman" w:hAnsi="Times New Roman" w:cs="Times New Roman"/>
          <w:sz w:val="20"/>
          <w:szCs w:val="20"/>
        </w:rPr>
        <w:t xml:space="preserve">Nairobi, Kenya </w:t>
      </w:r>
    </w:p>
    <w:p w:rsid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 w:rsidRPr="004900A8">
        <w:rPr>
          <w:rFonts w:ascii="Times New Roman" w:hAnsi="Times New Roman" w:cs="Times New Roman"/>
          <w:sz w:val="20"/>
          <w:szCs w:val="20"/>
        </w:rPr>
        <w:t>Tel: +254-733-608 085</w:t>
      </w:r>
    </w:p>
    <w:p w:rsidR="004900A8" w:rsidRDefault="002D2B21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  <w:r>
        <w:t xml:space="preserve">Email: </w:t>
      </w:r>
      <w:hyperlink r:id="rId10" w:history="1">
        <w:r w:rsidR="004900A8" w:rsidRPr="00D5700B">
          <w:rPr>
            <w:rStyle w:val="Hyperlink"/>
            <w:sz w:val="20"/>
            <w:szCs w:val="20"/>
          </w:rPr>
          <w:t>nancy.ndirangu@kiwash.org</w:t>
        </w:r>
      </w:hyperlink>
    </w:p>
    <w:p w:rsidR="004900A8" w:rsidRPr="004900A8" w:rsidRDefault="004900A8" w:rsidP="004900A8">
      <w:pPr>
        <w:framePr w:hSpace="180" w:wrap="around" w:vAnchor="text" w:hAnchor="page" w:x="1411" w:y="28"/>
        <w:rPr>
          <w:rFonts w:ascii="Times New Roman" w:hAnsi="Times New Roman" w:cs="Times New Roman"/>
          <w:sz w:val="20"/>
          <w:szCs w:val="20"/>
        </w:rPr>
      </w:pPr>
    </w:p>
    <w:p w:rsidR="00A01673" w:rsidRDefault="00A01673" w:rsidP="00CD6F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900A8" w:rsidRPr="00D5700B" w:rsidRDefault="004900A8" w:rsidP="004900A8">
      <w:pPr>
        <w:spacing w:line="360" w:lineRule="auto"/>
        <w:rPr>
          <w:rFonts w:ascii="Times New Roman" w:hAnsi="Times New Roman" w:cs="Times New Roman"/>
          <w:sz w:val="20"/>
          <w:szCs w:val="20"/>
        </w:rPr>
        <w:sectPr w:rsidR="004900A8" w:rsidRPr="00D5700B" w:rsidSect="0089432A">
          <w:headerReference w:type="default" r:id="rId11"/>
          <w:type w:val="continuous"/>
          <w:pgSz w:w="11906" w:h="16838"/>
          <w:pgMar w:top="1080" w:right="1440" w:bottom="1080" w:left="1440" w:header="720" w:footer="720" w:gutter="0"/>
          <w:cols w:space="720"/>
          <w:docGrid w:linePitch="299"/>
        </w:sectPr>
      </w:pPr>
    </w:p>
    <w:p w:rsidR="00C462F6" w:rsidRPr="00D5700B" w:rsidRDefault="00C462F6" w:rsidP="005B0EF9">
      <w:pPr>
        <w:rPr>
          <w:rFonts w:ascii="Times New Roman" w:hAnsi="Times New Roman" w:cs="Times New Roman"/>
          <w:sz w:val="20"/>
          <w:szCs w:val="20"/>
        </w:rPr>
        <w:sectPr w:rsidR="00C462F6" w:rsidRPr="00D5700B" w:rsidSect="00C462F6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299"/>
        </w:sectPr>
      </w:pPr>
    </w:p>
    <w:p w:rsidR="00016BF0" w:rsidRPr="00D5700B" w:rsidRDefault="007B11C8" w:rsidP="00CD6F2A">
      <w:pP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2.5pt;margin-top:802.95pt;width:3.35pt;height:9.2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" filled="f" stroked="f">
            <v:stroke joinstyle="round"/>
            <v:textbox inset="0,0,0,0">
              <w:txbxContent>
                <w:p w:rsidR="00303CF6" w:rsidRDefault="00303CF6">
                  <w:pPr>
                    <w:spacing w:line="155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3" o:spid="_x0000_s1027" type="#_x0000_t202" style="position:absolute;margin-left:43.7pt;margin-top:50.4pt;width:6.7pt;height:12.55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" filled="f" stroked="f">
            <v:stroke joinstyle="round"/>
            <v:textbox inset="0,0,0,0">
              <w:txbxContent>
                <w:p w:rsidR="00303CF6" w:rsidRDefault="00303CF6">
                  <w:pPr>
                    <w:spacing w:line="222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7" o:spid="_x0000_s1028" type="#_x0000_t202" style="position:absolute;margin-left:399.3pt;margin-top:83.7pt;width:5pt;height:15.9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" filled="f" stroked="f">
            <v:stroke joinstyle="round"/>
            <v:textbox inset="0,0,0,0">
              <w:txbxContent>
                <w:p w:rsidR="00303CF6" w:rsidRDefault="00303CF6">
                  <w:pPr>
                    <w:spacing w:line="28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9" o:spid="_x0000_s1029" type="#_x0000_t202" style="position:absolute;margin-left:170.05pt;margin-top:184.85pt;width:6.1pt;height:11.45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" filled="f" stroked="f">
            <v:stroke joinstyle="round"/>
            <v:textbox inset="0,0,0,0">
              <w:txbxContent>
                <w:p w:rsidR="00303CF6" w:rsidRDefault="00303CF6">
                  <w:pPr>
                    <w:spacing w:line="201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20" o:spid="_x0000_s1071" style="position:absolute;margin-left:328.7pt;margin-top:127.55pt;width:9.95pt;height:10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" path="m,360r351,l351,,,,,360xe" stroked="f" strokecolor="#1592ca" strokeweight="1pt">
            <v:stroke miterlimit="10" joinstyle="miter"/>
            <v:path o:connecttype="custom" o:connectlocs="0,1748790;126365,1748790;126365,1619250;0,1619250;0,1748790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21" o:spid="_x0000_s1070" style="position:absolute;margin-left:328.7pt;margin-top:127.55pt;width:9.95pt;height:10.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" path="m,360r351,l351,,,,,360xe" stroked="f" strokecolor="#1592ca" strokeweight="1pt">
            <v:stroke miterlimit="10" joinstyle="miter"/>
            <v:path o:connecttype="custom" o:connectlocs="0,1748790;126365,1748790;126365,1619250;0,1619250;0,1748790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25" o:spid="_x0000_s1030" type="#_x0000_t202" style="position:absolute;margin-left:42.5pt;margin-top:215.45pt;width:3.65pt;height:10.4pt;z-index:-25163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26" o:spid="_x0000_s1031" type="#_x0000_t202" style="position:absolute;margin-left:42.5pt;margin-top:283.05pt;width:3.65pt;height:10.4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27" o:spid="_x0000_s1069" style="position:absolute;margin-left:184.2pt;margin-top:292.2pt;width:377.05pt;height:7.1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02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" path="m,250r13301,l13301,,,,,250xe" stroked="f" strokecolor="#3e3938" strokeweight="1pt">
            <v:stroke miterlimit="10" joinstyle="miter"/>
            <v:path o:connecttype="custom" o:connectlocs="0,3793247;4788175,3793247;4788175,3703436;0,3703436;0,3793247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28" o:spid="_x0000_s1068" style="position:absolute;margin-left:184.2pt;margin-top:292.2pt;width:377.05pt;height:7.1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02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" path="m,250r13301,l13301,,,,,250xe" stroked="f" strokecolor="#3e3938" strokeweight="1pt">
            <v:stroke miterlimit="10" joinstyle="miter"/>
            <v:path o:connecttype="custom" o:connectlocs="0,3793247;4788175,3793247;4788175,3703436;0,3703436;0,3793247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30" o:spid="_x0000_s1032" type="#_x0000_t202" style="position:absolute;margin-left:42.5pt;margin-top:380.75pt;width:3.65pt;height:10.4pt;z-index:-251627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31" o:spid="_x0000_s1067" style="position:absolute;margin-left:184.2pt;margin-top:389.75pt;width:377.05pt;height:7.1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02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" path="m,250r13301,l13301,,,,,250xe" stroked="f" strokecolor="#3e3938" strokeweight="1pt">
            <v:stroke miterlimit="10" joinstyle="miter"/>
            <v:path o:connecttype="custom" o:connectlocs="0,5029402;4788175,5029402;4788175,4939592;0,4939592;0,5029402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32" o:spid="_x0000_s1066" style="position:absolute;margin-left:184.2pt;margin-top:389.75pt;width:377.05pt;height:7.1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02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" path="m,250r13301,l13301,,,,,250xe" stroked="f" strokecolor="#3e3938" strokeweight="1pt">
            <v:stroke miterlimit="10" joinstyle="miter"/>
            <v:path o:connecttype="custom" o:connectlocs="0,5029402;4788175,5029402;4788175,4939592;0,4939592;0,5029402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34" o:spid="_x0000_s1033" type="#_x0000_t202" style="position:absolute;margin-left:42.5pt;margin-top:477.7pt;width:3.65pt;height:10.4pt;z-index:-2516234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38" o:spid="_x0000_s1034" type="#_x0000_t202" style="position:absolute;margin-left:42.5pt;margin-top:662.8pt;width:3.65pt;height:10.4pt;z-index:-2516193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39" o:spid="_x0000_s1035" type="#_x0000_t202" style="position:absolute;margin-left:42.5pt;margin-top:704.2pt;width:3.65pt;height:10.4pt;z-index:-2516183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40" o:spid="_x0000_s1036" type="#_x0000_t202" style="position:absolute;margin-left:42.5pt;margin-top:755.9pt;width:3.65pt;height:10.4pt;z-index:-251617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41" o:spid="_x0000_s1037" type="#_x0000_t202" style="position:absolute;margin-left:368.95pt;margin-top:313.7pt;width:4.5pt;height:13.75pt;z-index:-2516162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" filled="f" stroked="f">
            <v:stroke joinstyle="round"/>
            <v:textbox inset="0,0,0,0">
              <w:txbxContent>
                <w:p w:rsidR="00303CF6" w:rsidRDefault="00303CF6">
                  <w:pPr>
                    <w:spacing w:line="246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42" o:spid="_x0000_s1038" type="#_x0000_t202" style="position:absolute;margin-left:343.4pt;margin-top:411.25pt;width:4.5pt;height:13.75pt;z-index:-251615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" filled="f" stroked="f">
            <v:stroke joinstyle="round"/>
            <v:textbox inset="0,0,0,0">
              <w:txbxContent>
                <w:p w:rsidR="00303CF6" w:rsidRDefault="00303CF6">
                  <w:pPr>
                    <w:spacing w:line="246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56" o:spid="_x0000_s1039" type="#_x0000_t202" style="position:absolute;margin-left:42.5pt;margin-top:589.45pt;width:3.65pt;height:10.4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75" o:spid="_x0000_s1040" type="#_x0000_t202" style="position:absolute;margin-left:42.5pt;margin-top:619.3pt;width:3.65pt;height:10.4pt;z-index:-251581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85" o:spid="_x0000_s1041" type="#_x0000_t202" style="position:absolute;margin-left:42.5pt;margin-top:634.45pt;width:3.65pt;height:10.4pt;z-index:-2515712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87" o:spid="_x0000_s1065" style="position:absolute;margin-left:184.2pt;margin-top:110.55pt;width:9.75pt;height:11.3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" path="m,399r344,l344,,,,,399xe" stroked="f" strokecolor="#3e3938" strokeweight="1pt">
            <v:stroke miterlimit="10" joinstyle="miter"/>
            <v:path o:connecttype="custom" o:connectlocs="0,1546239;123825,1546239;123825,1402729;0,1402729;0,1546239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88" o:spid="_x0000_s1064" style="position:absolute;margin-left:184.2pt;margin-top:110.55pt;width:9.75pt;height:11.3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" path="m,399r344,l344,,,,,399xe" stroked="f" strokecolor="#3e3938" strokeweight="1pt">
            <v:stroke miterlimit="10" joinstyle="miter"/>
            <v:path o:connecttype="custom" o:connectlocs="0,1546239;123825,1546239;123825,1402729;0,1402729;0,1546239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90" o:spid="_x0000_s1063" style="position:absolute;margin-left:184.2pt;margin-top:161.55pt;width:9.85pt;height:10.0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8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" path="m,354r347,l347,,,,,354xe" stroked="f" strokecolor="#3e3938" strokeweight="1pt">
            <v:stroke miterlimit="10" joinstyle="miter"/>
            <v:path o:connecttype="custom" o:connectlocs="0,2176626;124736,2176626;124736,2049351;0,2049351;0,2176626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91" o:spid="_x0000_s1062" style="position:absolute;margin-left:184.2pt;margin-top:161.55pt;width:9.85pt;height:10.0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8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" path="m,354r347,l347,,,,,354xe" stroked="f" strokecolor="#3e3938" strokeweight="1pt">
            <v:stroke miterlimit="10" joinstyle="miter"/>
            <v:path o:connecttype="custom" o:connectlocs="0,2176626;124736,2176626;124736,2049351;0,2049351;0,2176626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93" o:spid="_x0000_s1061" style="position:absolute;margin-left:184.2pt;margin-top:178.55pt;width:9.85pt;height:10.6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8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" path="m,376r347,l347,,,,,376xe" stroked="f" strokecolor="#3e3938" strokeweight="1pt">
            <v:stroke miterlimit="10" joinstyle="miter"/>
            <v:path o:connecttype="custom" o:connectlocs="0,2401136;124736,2401136;124736,2265881;0,2265881;0,2401136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94" o:spid="_x0000_s1060" style="position:absolute;margin-left:184.2pt;margin-top:178.55pt;width:9.85pt;height:10.65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8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" path="m,376r347,l347,,,,,376xe" stroked="f" strokecolor="#3e3938" strokeweight="1pt">
            <v:stroke miterlimit="10" joinstyle="miter"/>
            <v:path o:connecttype="custom" o:connectlocs="0,2401136;124736,2401136;124736,2265881;0,2265881;0,2401136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96" o:spid="_x0000_s1059" style="position:absolute;margin-left:184.2pt;margin-top:144.55pt;width:9.95pt;height:11.3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1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" path="m,400r351,l351,,,,,400xe" stroked="f" strokecolor="#3e3938" strokeweight="1pt">
            <v:stroke miterlimit="10" joinstyle="miter"/>
            <v:path o:connecttype="custom" o:connectlocs="0,1977051;126365,1977051;126365,1833266;0,1833266;0,1977051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97" o:spid="_x0000_s1058" style="position:absolute;margin-left:184.2pt;margin-top:144.55pt;width:9.95pt;height:11.35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1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" path="m,400r351,l351,,,,,400xe" stroked="f" strokecolor="#3e3938" strokeweight="1pt">
            <v:stroke miterlimit="10" joinstyle="miter"/>
            <v:path o:connecttype="custom" o:connectlocs="0,1977051;126365,1977051;126365,1833266;0,1833266;0,1977051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99" o:spid="_x0000_s1057" style="position:absolute;margin-left:184.2pt;margin-top:127.55pt;width:9.9pt;height:10.15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0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" path="m,358r349,l349,,,,,358xe" stroked="f" strokecolor="#3e3938" strokeweight="1pt">
            <v:stroke miterlimit="10" joinstyle="miter"/>
            <v:path o:connecttype="custom" o:connectlocs="0,1749219;125371,1749219;125371,1620314;0,1620314;0,1749219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07" o:spid="_x0000_s1042" type="#_x0000_t202" style="position:absolute;margin-left:42.5pt;margin-top:802.95pt;width:3.35pt;height:9.2pt;z-index:-251547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" filled="f" stroked="f">
            <v:stroke joinstyle="round"/>
            <v:textbox inset="0,0,0,0">
              <w:txbxContent>
                <w:p w:rsidR="00303CF6" w:rsidRDefault="00303CF6">
                  <w:pPr>
                    <w:spacing w:line="155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09" o:spid="_x0000_s1043" type="#_x0000_t202" style="position:absolute;margin-left:43.7pt;margin-top:50.4pt;width:6.7pt;height:12.55pt;z-index:-251545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w6pgIAAKU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" filled="f" stroked="f">
            <v:stroke joinstyle="round"/>
            <v:textbox inset="0,0,0,0">
              <w:txbxContent>
                <w:p w:rsidR="00303CF6" w:rsidRDefault="00303CF6">
                  <w:pPr>
                    <w:spacing w:line="222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13" o:spid="_x0000_s1044" type="#_x0000_t202" style="position:absolute;margin-left:42.5pt;margin-top:124.75pt;width:3.65pt;height:10.4pt;z-index:-251541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14" o:spid="_x0000_s1045" type="#_x0000_t202" style="position:absolute;margin-left:42.5pt;margin-top:166.15pt;width:3.65pt;height:10.4pt;z-index:-251540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15" o:spid="_x0000_s1046" type="#_x0000_t202" style="position:absolute;margin-left:42.5pt;margin-top:217.85pt;width:3.65pt;height:10.4pt;z-index:-2515394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16" o:spid="_x0000_s1047" type="#_x0000_t202" style="position:absolute;margin-left:42.5pt;margin-top:259.25pt;width:3.65pt;height:10.4pt;z-index:-251538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117" o:spid="_x0000_s1056" style="position:absolute;margin-left:184.2pt;margin-top:268.3pt;width:377.05pt;height:7.1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02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" path="m,251r13301,l13301,,,,,251xe" stroked="f" strokecolor="#3e3938" strokeweight="1pt">
            <v:stroke miterlimit="10" joinstyle="miter"/>
            <v:path o:connecttype="custom" o:connectlocs="0,3490405;4788175,3490405;4788175,3400235;0,3400235;0,3490405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118" o:spid="_x0000_s1055" style="position:absolute;margin-left:184.2pt;margin-top:268.3pt;width:377.05pt;height:7.1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02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" path="m,251r13301,l13301,,,,,251xe" stroked="f" strokecolor="#3e3938" strokeweight="1pt">
            <v:stroke miterlimit="10" joinstyle="miter"/>
            <v:path o:connecttype="custom" o:connectlocs="0,3490405;4788175,3490405;4788175,3400235;0,3400235;0,3490405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20" o:spid="_x0000_s1048" type="#_x0000_t202" style="position:absolute;margin-left:42.5pt;margin-top:280.15pt;width:3.65pt;height:10.4pt;z-index:-251534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21" o:spid="_x0000_s1049" type="#_x0000_t202" style="position:absolute;margin-left:42.5pt;margin-top:390.2pt;width:3.65pt;height:10.4pt;z-index:-251533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122" o:spid="_x0000_s1054" style="position:absolute;margin-left:184.2pt;margin-top:399.25pt;width:377.05pt;height:7.05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02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" path="m,249r13301,l13301,,,,,249xe" stroked="f" strokecolor="#3e3938" strokeweight="1pt">
            <v:stroke miterlimit="10" joinstyle="miter"/>
            <v:path o:connecttype="custom" o:connectlocs="0,5154196;4788175,5154196;4788175,5064661;0,5064661;0,5154196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Freeform 123" o:spid="_x0000_s1053" style="position:absolute;margin-left:184.2pt;margin-top:399.25pt;width:377.05pt;height:7.05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02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" path="m,249r13301,l13301,,,,,249xe" stroked="f" strokecolor="#3e3938" strokeweight="1pt">
            <v:stroke miterlimit="10" joinstyle="miter"/>
            <v:path o:connecttype="custom" o:connectlocs="0,5154196;4788175,5154196;4788175,5064661;0,5064661;0,5154196" o:connectangles="0,0,0,0,0"/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25" o:spid="_x0000_s1050" type="#_x0000_t202" style="position:absolute;margin-left:42.5pt;margin-top:411.1pt;width:3.65pt;height:10.4pt;z-index:-251529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26" o:spid="_x0000_s1051" type="#_x0000_t202" style="position:absolute;margin-left:42.5pt;margin-top:475.65pt;width:3.65pt;height:10.4pt;z-index:-251528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" filled="f" stroked="f">
            <v:stroke joinstyle="round"/>
            <v:textbox inset="0,0,0,0">
              <w:txbxContent>
                <w:p w:rsidR="00303CF6" w:rsidRDefault="00303CF6">
                  <w:pPr>
                    <w:spacing w:line="179" w:lineRule="exac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sz w:val="20"/>
          <w:szCs w:val="20"/>
        </w:rPr>
        <w:pict>
          <v:shape id="Text Box 127" o:spid="_x0000_s1052" type="#_x0000_t202" style="position:absolute;margin-left:170.05pt;margin-top:421.85pt;width:3.9pt;height:11.45pt;z-index:-251527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7ypwIAAKQ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" filled="f" stroked="f">
            <v:stroke joinstyle="round"/>
            <v:textbox inset="0,0,0,0">
              <w:txbxContent>
                <w:p w:rsidR="00303CF6" w:rsidRDefault="00303CF6">
                  <w:pPr>
                    <w:spacing w:line="201" w:lineRule="exact"/>
                  </w:pPr>
                </w:p>
              </w:txbxContent>
            </v:textbox>
            <w10:wrap anchorx="page" anchory="page"/>
          </v:shape>
        </w:pict>
      </w:r>
    </w:p>
    <w:sectPr w:rsidR="00016BF0" w:rsidRPr="00D5700B" w:rsidSect="00C462F6">
      <w:type w:val="continuous"/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152" w:rsidRDefault="00575152" w:rsidP="00A01673">
      <w:r>
        <w:separator/>
      </w:r>
    </w:p>
  </w:endnote>
  <w:endnote w:type="continuationSeparator" w:id="1">
    <w:p w:rsidR="00575152" w:rsidRDefault="00575152" w:rsidP="00A01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152" w:rsidRDefault="00575152" w:rsidP="00A01673">
      <w:r>
        <w:separator/>
      </w:r>
    </w:p>
  </w:footnote>
  <w:footnote w:type="continuationSeparator" w:id="1">
    <w:p w:rsidR="00575152" w:rsidRDefault="00575152" w:rsidP="00A01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CF6" w:rsidRPr="00A01673" w:rsidRDefault="00303CF6" w:rsidP="00A01673">
    <w:pPr>
      <w:pStyle w:val="Header"/>
      <w:ind w:firstLine="4248"/>
      <w:rPr>
        <w:color w:val="0000CC"/>
      </w:rPr>
    </w:pPr>
    <w:r w:rsidRPr="00A01673">
      <w:rPr>
        <w:color w:val="0000CC"/>
      </w:rPr>
      <w:t>Curriculum Vitae</w:t>
    </w:r>
    <w:r w:rsidRPr="00A01673">
      <w:rPr>
        <w:color w:val="0000CC"/>
      </w:rPr>
      <w:tab/>
      <w:t>Felix G.N. Mutuura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6E2"/>
    <w:multiLevelType w:val="hybridMultilevel"/>
    <w:tmpl w:val="51DE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E3489"/>
    <w:multiLevelType w:val="hybridMultilevel"/>
    <w:tmpl w:val="4CE6A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B14E3D"/>
    <w:multiLevelType w:val="hybridMultilevel"/>
    <w:tmpl w:val="AE1E6B70"/>
    <w:lvl w:ilvl="0" w:tplc="BAB2B066">
      <w:start w:val="16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1CD6781"/>
    <w:multiLevelType w:val="hybridMultilevel"/>
    <w:tmpl w:val="B2F85FAE"/>
    <w:lvl w:ilvl="0" w:tplc="ACA0E6C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8182F"/>
    <w:multiLevelType w:val="hybridMultilevel"/>
    <w:tmpl w:val="B7F236F6"/>
    <w:lvl w:ilvl="0" w:tplc="A93E57E0">
      <w:start w:val="16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C712A68"/>
    <w:multiLevelType w:val="multilevel"/>
    <w:tmpl w:val="3D44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A12896"/>
    <w:multiLevelType w:val="hybridMultilevel"/>
    <w:tmpl w:val="8BD61B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>
    <w:nsid w:val="3A8F3197"/>
    <w:multiLevelType w:val="hybridMultilevel"/>
    <w:tmpl w:val="4F34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32268"/>
    <w:multiLevelType w:val="hybridMultilevel"/>
    <w:tmpl w:val="6578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66D2D"/>
    <w:multiLevelType w:val="hybridMultilevel"/>
    <w:tmpl w:val="327640CE"/>
    <w:lvl w:ilvl="0" w:tplc="C3CE3272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5571BA"/>
    <w:multiLevelType w:val="hybridMultilevel"/>
    <w:tmpl w:val="59BA8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1275A7F"/>
    <w:multiLevelType w:val="hybridMultilevel"/>
    <w:tmpl w:val="E1F886D0"/>
    <w:lvl w:ilvl="0" w:tplc="4ED817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C84C6E"/>
    <w:multiLevelType w:val="hybridMultilevel"/>
    <w:tmpl w:val="62B0634C"/>
    <w:lvl w:ilvl="0" w:tplc="3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0EC4EE7"/>
    <w:multiLevelType w:val="hybridMultilevel"/>
    <w:tmpl w:val="8A9031F8"/>
    <w:lvl w:ilvl="0" w:tplc="C3CE3272">
      <w:start w:val="1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6F31F8A"/>
    <w:multiLevelType w:val="hybridMultilevel"/>
    <w:tmpl w:val="C568C49C"/>
    <w:lvl w:ilvl="0" w:tplc="6978A1D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3F5889"/>
    <w:multiLevelType w:val="hybridMultilevel"/>
    <w:tmpl w:val="740EB33C"/>
    <w:lvl w:ilvl="0" w:tplc="C3CE3272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5"/>
  </w:num>
  <w:num w:numId="5">
    <w:abstractNumId w:val="7"/>
  </w:num>
  <w:num w:numId="6">
    <w:abstractNumId w:val="14"/>
  </w:num>
  <w:num w:numId="7">
    <w:abstractNumId w:val="9"/>
  </w:num>
  <w:num w:numId="8">
    <w:abstractNumId w:val="8"/>
  </w:num>
  <w:num w:numId="9">
    <w:abstractNumId w:val="15"/>
  </w:num>
  <w:num w:numId="10">
    <w:abstractNumId w:val="3"/>
  </w:num>
  <w:num w:numId="11">
    <w:abstractNumId w:val="6"/>
  </w:num>
  <w:num w:numId="12">
    <w:abstractNumId w:val="4"/>
  </w:num>
  <w:num w:numId="13">
    <w:abstractNumId w:val="12"/>
  </w:num>
  <w:num w:numId="14">
    <w:abstractNumId w:val="1"/>
  </w:num>
  <w:num w:numId="15">
    <w:abstractNumId w:val="1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16BF0"/>
    <w:rsid w:val="00016BF0"/>
    <w:rsid w:val="00035CBD"/>
    <w:rsid w:val="00043BE4"/>
    <w:rsid w:val="00067A40"/>
    <w:rsid w:val="00087589"/>
    <w:rsid w:val="00087A1E"/>
    <w:rsid w:val="0009128D"/>
    <w:rsid w:val="000966B3"/>
    <w:rsid w:val="000A5B1F"/>
    <w:rsid w:val="000B1D0F"/>
    <w:rsid w:val="000D728C"/>
    <w:rsid w:val="000F1A27"/>
    <w:rsid w:val="0010087B"/>
    <w:rsid w:val="00104911"/>
    <w:rsid w:val="00106D47"/>
    <w:rsid w:val="00115DFA"/>
    <w:rsid w:val="001347BB"/>
    <w:rsid w:val="00147878"/>
    <w:rsid w:val="00164C45"/>
    <w:rsid w:val="0018142F"/>
    <w:rsid w:val="0019313D"/>
    <w:rsid w:val="001C1948"/>
    <w:rsid w:val="001D019D"/>
    <w:rsid w:val="001D60AE"/>
    <w:rsid w:val="001D707D"/>
    <w:rsid w:val="001E3B4E"/>
    <w:rsid w:val="0020240C"/>
    <w:rsid w:val="0024682E"/>
    <w:rsid w:val="00250542"/>
    <w:rsid w:val="00252544"/>
    <w:rsid w:val="0026322B"/>
    <w:rsid w:val="0027610B"/>
    <w:rsid w:val="00287B53"/>
    <w:rsid w:val="002C005A"/>
    <w:rsid w:val="002D2B21"/>
    <w:rsid w:val="002E545B"/>
    <w:rsid w:val="00303CF6"/>
    <w:rsid w:val="00312A96"/>
    <w:rsid w:val="0032136A"/>
    <w:rsid w:val="003343AE"/>
    <w:rsid w:val="00340DC7"/>
    <w:rsid w:val="00386532"/>
    <w:rsid w:val="003865F1"/>
    <w:rsid w:val="00396F15"/>
    <w:rsid w:val="003A4902"/>
    <w:rsid w:val="003B0144"/>
    <w:rsid w:val="003C6A7D"/>
    <w:rsid w:val="00450195"/>
    <w:rsid w:val="00464CB1"/>
    <w:rsid w:val="004900A8"/>
    <w:rsid w:val="004B7B05"/>
    <w:rsid w:val="004C3CC2"/>
    <w:rsid w:val="004F7433"/>
    <w:rsid w:val="00533C08"/>
    <w:rsid w:val="005351C6"/>
    <w:rsid w:val="005517B9"/>
    <w:rsid w:val="00564A0D"/>
    <w:rsid w:val="00573BA7"/>
    <w:rsid w:val="00575152"/>
    <w:rsid w:val="005B0EF9"/>
    <w:rsid w:val="005B131C"/>
    <w:rsid w:val="005C13FF"/>
    <w:rsid w:val="00652DC3"/>
    <w:rsid w:val="00663D32"/>
    <w:rsid w:val="00666761"/>
    <w:rsid w:val="00695E5B"/>
    <w:rsid w:val="006A65E3"/>
    <w:rsid w:val="006D7D2B"/>
    <w:rsid w:val="006E6BB4"/>
    <w:rsid w:val="006F5B77"/>
    <w:rsid w:val="00703D64"/>
    <w:rsid w:val="007517D4"/>
    <w:rsid w:val="00767131"/>
    <w:rsid w:val="0077126D"/>
    <w:rsid w:val="007A69F5"/>
    <w:rsid w:val="007B11C8"/>
    <w:rsid w:val="007C1AE1"/>
    <w:rsid w:val="007C4CE5"/>
    <w:rsid w:val="007D3D9C"/>
    <w:rsid w:val="007D6AA7"/>
    <w:rsid w:val="0080022F"/>
    <w:rsid w:val="008071FA"/>
    <w:rsid w:val="00811951"/>
    <w:rsid w:val="00817601"/>
    <w:rsid w:val="00834F12"/>
    <w:rsid w:val="00840DD8"/>
    <w:rsid w:val="008508B1"/>
    <w:rsid w:val="00861107"/>
    <w:rsid w:val="00864E21"/>
    <w:rsid w:val="0089432A"/>
    <w:rsid w:val="008B49F3"/>
    <w:rsid w:val="008F54A1"/>
    <w:rsid w:val="008F6EE5"/>
    <w:rsid w:val="00921E42"/>
    <w:rsid w:val="009336C4"/>
    <w:rsid w:val="00940A42"/>
    <w:rsid w:val="00947C5E"/>
    <w:rsid w:val="009556E4"/>
    <w:rsid w:val="009C3716"/>
    <w:rsid w:val="009D723D"/>
    <w:rsid w:val="009E1E43"/>
    <w:rsid w:val="00A01673"/>
    <w:rsid w:val="00A30D4F"/>
    <w:rsid w:val="00A451F0"/>
    <w:rsid w:val="00A52CDC"/>
    <w:rsid w:val="00A84169"/>
    <w:rsid w:val="00A85A93"/>
    <w:rsid w:val="00B163DA"/>
    <w:rsid w:val="00B175DB"/>
    <w:rsid w:val="00B44F9D"/>
    <w:rsid w:val="00BA0E22"/>
    <w:rsid w:val="00BA2229"/>
    <w:rsid w:val="00BA3FF8"/>
    <w:rsid w:val="00BA4C4E"/>
    <w:rsid w:val="00BB3249"/>
    <w:rsid w:val="00BB5D2E"/>
    <w:rsid w:val="00C15348"/>
    <w:rsid w:val="00C25E38"/>
    <w:rsid w:val="00C462F6"/>
    <w:rsid w:val="00C70DFD"/>
    <w:rsid w:val="00C81D03"/>
    <w:rsid w:val="00C92A03"/>
    <w:rsid w:val="00CA080C"/>
    <w:rsid w:val="00CB2546"/>
    <w:rsid w:val="00CB4A75"/>
    <w:rsid w:val="00CC5012"/>
    <w:rsid w:val="00CD3A37"/>
    <w:rsid w:val="00CD6F2A"/>
    <w:rsid w:val="00CF700A"/>
    <w:rsid w:val="00D03195"/>
    <w:rsid w:val="00D36E64"/>
    <w:rsid w:val="00D4093F"/>
    <w:rsid w:val="00D53D67"/>
    <w:rsid w:val="00D5700B"/>
    <w:rsid w:val="00D6275E"/>
    <w:rsid w:val="00D654F8"/>
    <w:rsid w:val="00D6729A"/>
    <w:rsid w:val="00D76A5C"/>
    <w:rsid w:val="00D87700"/>
    <w:rsid w:val="00DC6031"/>
    <w:rsid w:val="00DD4438"/>
    <w:rsid w:val="00E54082"/>
    <w:rsid w:val="00E6268B"/>
    <w:rsid w:val="00E81867"/>
    <w:rsid w:val="00EB6DCD"/>
    <w:rsid w:val="00EE3380"/>
    <w:rsid w:val="00EF4F69"/>
    <w:rsid w:val="00F07AC9"/>
    <w:rsid w:val="00F3219A"/>
    <w:rsid w:val="00F672A7"/>
    <w:rsid w:val="00F71A19"/>
    <w:rsid w:val="00F80E6B"/>
    <w:rsid w:val="00F849B5"/>
    <w:rsid w:val="00F8538D"/>
    <w:rsid w:val="00F86796"/>
    <w:rsid w:val="00FB285C"/>
    <w:rsid w:val="00FE0178"/>
    <w:rsid w:val="00FE358F"/>
    <w:rsid w:val="00FF7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1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673"/>
  </w:style>
  <w:style w:type="paragraph" w:styleId="Footer">
    <w:name w:val="footer"/>
    <w:basedOn w:val="Normal"/>
    <w:link w:val="FooterChar"/>
    <w:uiPriority w:val="99"/>
    <w:unhideWhenUsed/>
    <w:rsid w:val="00A01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673"/>
  </w:style>
  <w:style w:type="paragraph" w:styleId="ListParagraph">
    <w:name w:val="List Paragraph"/>
    <w:basedOn w:val="Normal"/>
    <w:uiPriority w:val="34"/>
    <w:qFormat/>
    <w:rsid w:val="00A016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F2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62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817601"/>
    <w:pPr>
      <w:ind w:left="1440"/>
    </w:pPr>
    <w:rPr>
      <w:rFonts w:ascii="Times New Roman" w:eastAsia="Times New Roman" w:hAnsi="Times New Roman" w:cs="Times New Roman"/>
      <w:snapToGrid w:val="0"/>
      <w:sz w:val="24"/>
      <w:szCs w:val="20"/>
      <w:lang w:val="fr-BE"/>
    </w:rPr>
  </w:style>
  <w:style w:type="character" w:customStyle="1" w:styleId="BodyTextIndentChar">
    <w:name w:val="Body Text Indent Char"/>
    <w:basedOn w:val="DefaultParagraphFont"/>
    <w:link w:val="BodyTextIndent"/>
    <w:rsid w:val="00817601"/>
    <w:rPr>
      <w:rFonts w:ascii="Times New Roman" w:eastAsia="Times New Roman" w:hAnsi="Times New Roman" w:cs="Times New Roman"/>
      <w:snapToGrid w:val="0"/>
      <w:sz w:val="24"/>
      <w:szCs w:val="20"/>
      <w:lang w:val="fr-BE"/>
    </w:rPr>
  </w:style>
  <w:style w:type="character" w:styleId="Strong">
    <w:name w:val="Strong"/>
    <w:basedOn w:val="DefaultParagraphFont"/>
    <w:uiPriority w:val="22"/>
    <w:qFormat/>
    <w:rsid w:val="00043BE4"/>
    <w:rPr>
      <w:b/>
      <w:bCs/>
    </w:rPr>
  </w:style>
  <w:style w:type="paragraph" w:styleId="NormalWeb">
    <w:name w:val="Normal (Web)"/>
    <w:basedOn w:val="Normal"/>
    <w:uiPriority w:val="99"/>
    <w:unhideWhenUsed/>
    <w:rsid w:val="008943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2B21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ne@embuwater.co.k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ancy.ndirangu@kiwash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kanyeke@tanawsb.or.k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PDF%20Suite%202015\resources\exporters\Stand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DC6E3-1D80-4817-B960-CBEC9FF8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</Template>
  <TotalTime>1</TotalTime>
  <Pages>4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feligit</dc:creator>
  <cp:lastModifiedBy>Felix Mutuura</cp:lastModifiedBy>
  <cp:revision>3</cp:revision>
  <cp:lastPrinted>2017-04-21T07:11:00Z</cp:lastPrinted>
  <dcterms:created xsi:type="dcterms:W3CDTF">2019-08-26T13:43:00Z</dcterms:created>
  <dcterms:modified xsi:type="dcterms:W3CDTF">2019-09-10T14:24:00Z</dcterms:modified>
</cp:coreProperties>
</file>