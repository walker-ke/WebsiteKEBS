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9E" w:rsidRDefault="00670351">
      <w:pPr>
        <w:pBdr>
          <w:bottom w:val="single" w:sz="6" w:space="1" w:color="auto"/>
        </w:pBdr>
        <w:jc w:val="center"/>
        <w:rPr>
          <w:rFonts w:ascii="Calibri" w:hAnsi="Calibri" w:cs="Arial"/>
          <w:b/>
          <w:caps/>
          <w:sz w:val="36"/>
          <w:szCs w:val="28"/>
        </w:rPr>
      </w:pPr>
      <w:r>
        <w:rPr>
          <w:rFonts w:ascii="Calibri" w:hAnsi="Calibri" w:cs="Arial"/>
          <w:b/>
          <w:caps/>
          <w:sz w:val="36"/>
          <w:szCs w:val="28"/>
        </w:rPr>
        <w:t xml:space="preserve">odhiambo o evans </w:t>
      </w:r>
    </w:p>
    <w:p w:rsidR="00FF159E" w:rsidRDefault="00670351">
      <w:pPr>
        <w:ind w:left="4320" w:hanging="4320"/>
        <w:rPr>
          <w:rFonts w:ascii="Arial Narrow" w:hAnsi="Arial Narrow" w:cs="Arial"/>
          <w:i/>
          <w:sz w:val="22"/>
          <w:szCs w:val="22"/>
          <w:lang w:val="fr-FR"/>
        </w:rPr>
      </w:pPr>
      <w:r>
        <w:rPr>
          <w:rFonts w:ascii="Arial Narrow" w:hAnsi="Arial Narrow" w:cs="Arial"/>
          <w:b/>
          <w:sz w:val="22"/>
          <w:szCs w:val="22"/>
          <w:lang w:val="fr-FR"/>
        </w:rPr>
        <w:t>Mobile Phone</w:t>
      </w:r>
      <w:r>
        <w:rPr>
          <w:rFonts w:ascii="Arial Narrow" w:hAnsi="Arial Narrow" w:cs="Arial"/>
          <w:sz w:val="22"/>
          <w:szCs w:val="22"/>
          <w:lang w:val="fr-FR"/>
        </w:rPr>
        <w:t xml:space="preserve">:   +254(0)715996408      </w:t>
      </w:r>
      <w:r>
        <w:rPr>
          <w:rFonts w:ascii="Arial Narrow" w:hAnsi="Arial Narrow" w:cs="Arial"/>
          <w:b/>
          <w:sz w:val="22"/>
          <w:szCs w:val="22"/>
          <w:lang w:val="fr-FR"/>
        </w:rPr>
        <w:t>Email</w:t>
      </w:r>
      <w:r>
        <w:rPr>
          <w:rFonts w:ascii="Arial Narrow" w:hAnsi="Arial Narrow" w:cs="Arial"/>
          <w:i/>
          <w:sz w:val="22"/>
          <w:szCs w:val="22"/>
          <w:lang w:val="fr-FR"/>
        </w:rPr>
        <w:t xml:space="preserve">: </w:t>
      </w:r>
      <w:r>
        <w:rPr>
          <w:rFonts w:ascii="Arial Narrow" w:hAnsi="Arial Narrow" w:cs="Arial"/>
          <w:i/>
          <w:sz w:val="22"/>
          <w:szCs w:val="22"/>
          <w:u w:val="single"/>
          <w:lang w:val="fr-FR"/>
        </w:rPr>
        <w:t>otieno.evans30@yahoo.com</w:t>
      </w:r>
      <w:r>
        <w:rPr>
          <w:rFonts w:ascii="Arial Narrow" w:hAnsi="Arial Narrow" w:cs="Arial"/>
          <w:i/>
          <w:sz w:val="22"/>
          <w:szCs w:val="22"/>
          <w:lang w:val="fr-FR"/>
        </w:rPr>
        <w:t xml:space="preserve">          </w:t>
      </w:r>
      <w:r>
        <w:rPr>
          <w:rFonts w:ascii="Arial Narrow" w:hAnsi="Arial Narrow" w:cs="Arial"/>
          <w:sz w:val="22"/>
          <w:szCs w:val="22"/>
          <w:lang w:val="fr-FR"/>
        </w:rPr>
        <w:t xml:space="preserve">    </w:t>
      </w:r>
      <w:r>
        <w:rPr>
          <w:rFonts w:ascii="Arial Narrow" w:hAnsi="Arial Narrow" w:cs="Arial"/>
          <w:b/>
          <w:sz w:val="22"/>
          <w:szCs w:val="22"/>
          <w:lang w:val="en-US"/>
        </w:rPr>
        <w:t>P.O.BOX:78277-00507</w:t>
      </w:r>
      <w:r>
        <w:rPr>
          <w:rFonts w:ascii="Arial Narrow" w:hAnsi="Arial Narrow" w:cs="Arial"/>
          <w:sz w:val="22"/>
          <w:szCs w:val="22"/>
          <w:lang w:val="en-US"/>
        </w:rPr>
        <w:t xml:space="preserve"> </w:t>
      </w:r>
    </w:p>
    <w:p w:rsidR="00FF159E" w:rsidRDefault="00670351">
      <w:pPr>
        <w:rPr>
          <w:rFonts w:ascii="Arial Narrow" w:hAnsi="Arial Narrow" w:cs="Arial"/>
          <w:sz w:val="22"/>
          <w:szCs w:val="22"/>
          <w:lang w:val="fr-FR"/>
        </w:rPr>
      </w:pPr>
      <w:r>
        <w:rPr>
          <w:rFonts w:ascii="Arial Narrow" w:hAnsi="Arial Narrow" w:cs="Arial"/>
          <w:sz w:val="22"/>
          <w:szCs w:val="22"/>
          <w:lang w:val="fr-FR"/>
        </w:rPr>
        <w:t xml:space="preserve">    </w:t>
      </w:r>
      <w:r w:rsidRPr="000C4A92">
        <w:rPr>
          <w:rFonts w:ascii="Arial Narrow" w:hAnsi="Arial Narrow" w:cs="Arial"/>
          <w:sz w:val="22"/>
          <w:szCs w:val="22"/>
          <w:lang w:val="fr-FR"/>
        </w:rPr>
        <w:t xml:space="preserve"> </w:t>
      </w:r>
      <w:r>
        <w:rPr>
          <w:rFonts w:ascii="Arial Narrow" w:hAnsi="Arial Narrow" w:cs="Arial"/>
          <w:sz w:val="22"/>
          <w:szCs w:val="22"/>
          <w:lang w:val="fr-FR"/>
        </w:rPr>
        <w:t xml:space="preserve">                      +254(0)753014493                   </w:t>
      </w:r>
      <w:hyperlink r:id="rId6" w:history="1">
        <w:r>
          <w:rPr>
            <w:rStyle w:val="Hyperlink"/>
            <w:rFonts w:ascii="Arial Narrow" w:hAnsi="Arial Narrow" w:cs="Arial"/>
            <w:i/>
            <w:sz w:val="22"/>
            <w:szCs w:val="22"/>
            <w:lang w:val="fr-FR"/>
          </w:rPr>
          <w:t>otienoe768@gmail.com</w:t>
        </w:r>
      </w:hyperlink>
      <w:r>
        <w:rPr>
          <w:rFonts w:ascii="Arial Narrow" w:hAnsi="Arial Narrow" w:cs="Arial"/>
          <w:sz w:val="22"/>
          <w:szCs w:val="22"/>
          <w:lang w:val="fr-FR"/>
        </w:rPr>
        <w:t xml:space="preserve">                     Nairobi- K</w:t>
      </w:r>
      <w:bookmarkStart w:id="0" w:name="_GoBack"/>
      <w:bookmarkEnd w:id="0"/>
      <w:r w:rsidR="006E4A7D">
        <w:rPr>
          <w:rFonts w:ascii="Arial Narrow" w:hAnsi="Arial Narrow" w:cs="Arial"/>
          <w:sz w:val="22"/>
          <w:szCs w:val="22"/>
          <w:lang w:val="fr-FR"/>
        </w:rPr>
        <w:t>enya</w:t>
      </w:r>
    </w:p>
    <w:p w:rsidR="00FF159E" w:rsidRDefault="00FF159E">
      <w:pPr>
        <w:rPr>
          <w:rFonts w:ascii="Arial Narrow" w:hAnsi="Arial Narrow" w:cs="Arial"/>
          <w:sz w:val="22"/>
          <w:szCs w:val="22"/>
          <w:lang w:val="fr-FR"/>
        </w:rPr>
      </w:pPr>
    </w:p>
    <w:p w:rsidR="00FF159E" w:rsidRPr="00886E8A" w:rsidRDefault="00886E8A">
      <w:pPr>
        <w:ind w:left="284"/>
        <w:rPr>
          <w:b/>
          <w:sz w:val="28"/>
          <w:szCs w:val="28"/>
          <w:u w:val="single"/>
          <w:lang w:val="fr-FR"/>
        </w:rPr>
      </w:pPr>
      <w:r w:rsidRPr="00886E8A">
        <w:rPr>
          <w:b/>
          <w:sz w:val="28"/>
          <w:szCs w:val="28"/>
          <w:lang w:val="fr-FR"/>
        </w:rPr>
        <w:t xml:space="preserve">                                       </w:t>
      </w:r>
      <w:r>
        <w:rPr>
          <w:b/>
          <w:sz w:val="28"/>
          <w:szCs w:val="28"/>
          <w:lang w:val="fr-FR"/>
        </w:rPr>
        <w:t xml:space="preserve">           </w:t>
      </w:r>
      <w:r w:rsidR="00670351" w:rsidRPr="00886E8A">
        <w:rPr>
          <w:b/>
          <w:sz w:val="28"/>
          <w:szCs w:val="28"/>
          <w:u w:val="single"/>
          <w:lang w:val="fr-FR"/>
        </w:rPr>
        <w:t xml:space="preserve">SUMMARY PROFILE </w:t>
      </w:r>
    </w:p>
    <w:p w:rsidR="00FF159E" w:rsidRDefault="00670351">
      <w:pPr>
        <w:pStyle w:val="ListParagraph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 am a motivated, innovati</w:t>
      </w:r>
      <w:r w:rsidR="00B3638B">
        <w:rPr>
          <w:sz w:val="28"/>
          <w:szCs w:val="28"/>
        </w:rPr>
        <w:t>ve and creati</w:t>
      </w:r>
      <w:r w:rsidR="007B72B9">
        <w:rPr>
          <w:sz w:val="28"/>
          <w:szCs w:val="28"/>
        </w:rPr>
        <w:t>ve individual with five</w:t>
      </w:r>
      <w:r w:rsidR="00B33228">
        <w:rPr>
          <w:sz w:val="28"/>
          <w:szCs w:val="28"/>
        </w:rPr>
        <w:t xml:space="preserve"> years</w:t>
      </w:r>
      <w:r w:rsidR="00792B96">
        <w:rPr>
          <w:sz w:val="28"/>
          <w:szCs w:val="28"/>
        </w:rPr>
        <w:t>’</w:t>
      </w:r>
      <w:r>
        <w:rPr>
          <w:sz w:val="28"/>
          <w:szCs w:val="28"/>
        </w:rPr>
        <w:t xml:space="preserve"> experience within food manufacturing industry and pharmaceutical industry, specifically within the quality control department as a</w:t>
      </w:r>
      <w:r w:rsidR="006A5205">
        <w:rPr>
          <w:sz w:val="28"/>
          <w:szCs w:val="28"/>
        </w:rPr>
        <w:t xml:space="preserve"> quality control officer,</w:t>
      </w:r>
      <w:r w:rsidR="00A41CA3">
        <w:rPr>
          <w:sz w:val="28"/>
          <w:szCs w:val="28"/>
        </w:rPr>
        <w:t xml:space="preserve"> </w:t>
      </w:r>
      <w:r>
        <w:rPr>
          <w:sz w:val="28"/>
          <w:szCs w:val="28"/>
        </w:rPr>
        <w:t>production supervi</w:t>
      </w:r>
      <w:r w:rsidR="00A41CA3">
        <w:rPr>
          <w:sz w:val="28"/>
          <w:szCs w:val="28"/>
        </w:rPr>
        <w:t>sor</w:t>
      </w:r>
      <w:r w:rsidR="007B72B9">
        <w:rPr>
          <w:sz w:val="28"/>
          <w:szCs w:val="28"/>
        </w:rPr>
        <w:t xml:space="preserve"> and as a </w:t>
      </w:r>
      <w:r w:rsidR="006E1240">
        <w:rPr>
          <w:sz w:val="28"/>
          <w:szCs w:val="28"/>
        </w:rPr>
        <w:t>production/Quality Manager</w:t>
      </w:r>
      <w:r w:rsidR="00E41366">
        <w:rPr>
          <w:sz w:val="28"/>
          <w:szCs w:val="28"/>
        </w:rPr>
        <w:t xml:space="preserve">. </w:t>
      </w:r>
      <w:r w:rsidR="00EE0038">
        <w:rPr>
          <w:sz w:val="28"/>
          <w:szCs w:val="28"/>
        </w:rPr>
        <w:t>I</w:t>
      </w:r>
      <w:r>
        <w:rPr>
          <w:sz w:val="28"/>
          <w:szCs w:val="28"/>
        </w:rPr>
        <w:t xml:space="preserve"> have adequate knowledge in the application and implementation of ISO 22000:2005, 9001,14001,HACCP System, BRC, Codex </w:t>
      </w:r>
      <w:r w:rsidR="0070591B">
        <w:rPr>
          <w:sz w:val="28"/>
          <w:szCs w:val="28"/>
        </w:rPr>
        <w:t xml:space="preserve">Alimentarius </w:t>
      </w:r>
      <w:r>
        <w:rPr>
          <w:sz w:val="28"/>
          <w:szCs w:val="28"/>
        </w:rPr>
        <w:t>Commission, Good Manufacturing Practice ( GMP),Occupational Health and Safety(OSH)and Total Productive Maintenance (TPM). I am computer literate with full knowledge</w:t>
      </w:r>
      <w:r w:rsidR="005F6958">
        <w:rPr>
          <w:sz w:val="28"/>
          <w:szCs w:val="28"/>
        </w:rPr>
        <w:t xml:space="preserve"> in</w:t>
      </w:r>
      <w:r w:rsidR="00531943">
        <w:rPr>
          <w:sz w:val="28"/>
          <w:szCs w:val="28"/>
        </w:rPr>
        <w:t xml:space="preserve"> Enterprise</w:t>
      </w:r>
      <w:r>
        <w:rPr>
          <w:sz w:val="28"/>
          <w:szCs w:val="28"/>
        </w:rPr>
        <w:t xml:space="preserve"> </w:t>
      </w:r>
      <w:r w:rsidR="00531943">
        <w:rPr>
          <w:sz w:val="28"/>
          <w:szCs w:val="28"/>
        </w:rPr>
        <w:t xml:space="preserve">Resource Planning </w:t>
      </w:r>
      <w:r w:rsidR="00AF604A">
        <w:rPr>
          <w:sz w:val="28"/>
          <w:szCs w:val="28"/>
        </w:rPr>
        <w:t>(ERP</w:t>
      </w:r>
      <w:r w:rsidR="00C54A6A">
        <w:rPr>
          <w:sz w:val="28"/>
          <w:szCs w:val="28"/>
        </w:rPr>
        <w:t xml:space="preserve">) and </w:t>
      </w:r>
      <w:r>
        <w:rPr>
          <w:sz w:val="28"/>
          <w:szCs w:val="28"/>
        </w:rPr>
        <w:t>all elementary application packages. I wish to continue my professional career by applying and developing my skills and knowledge within a dynamic and fast-</w:t>
      </w:r>
      <w:r w:rsidR="00531DD8">
        <w:rPr>
          <w:sz w:val="28"/>
          <w:szCs w:val="28"/>
        </w:rPr>
        <w:t>paced manufacturing</w:t>
      </w:r>
      <w:r>
        <w:rPr>
          <w:sz w:val="28"/>
          <w:szCs w:val="28"/>
        </w:rPr>
        <w:t xml:space="preserve"> company.</w:t>
      </w:r>
    </w:p>
    <w:p w:rsidR="00FF159E" w:rsidRDefault="00FF159E">
      <w:pPr>
        <w:pStyle w:val="ListParagraph"/>
        <w:spacing w:line="276" w:lineRule="auto"/>
        <w:jc w:val="both"/>
        <w:rPr>
          <w:sz w:val="28"/>
          <w:szCs w:val="28"/>
        </w:rPr>
      </w:pPr>
    </w:p>
    <w:p w:rsidR="00FF159E" w:rsidRDefault="00FF159E">
      <w:pPr>
        <w:rPr>
          <w:rFonts w:ascii="Arial Narrow" w:hAnsi="Arial Narrow" w:cs="Arial"/>
          <w:b/>
          <w:sz w:val="22"/>
          <w:szCs w:val="22"/>
          <w:u w:val="single"/>
          <w:lang w:val="fr-FR"/>
        </w:rPr>
      </w:pPr>
    </w:p>
    <w:p w:rsidR="00FF159E" w:rsidRDefault="00EF7127" w:rsidP="00EF7127">
      <w:pPr>
        <w:jc w:val="both"/>
        <w:rPr>
          <w:b/>
          <w:sz w:val="28"/>
          <w:szCs w:val="28"/>
          <w:u w:val="single"/>
        </w:rPr>
      </w:pPr>
      <w:r>
        <w:rPr>
          <w:rFonts w:ascii="Arial Narrow" w:hAnsi="Arial Narrow" w:cs="Arial"/>
          <w:sz w:val="22"/>
          <w:szCs w:val="22"/>
        </w:rPr>
        <w:t xml:space="preserve">     </w:t>
      </w:r>
      <w:r w:rsidR="00670351">
        <w:rPr>
          <w:b/>
          <w:sz w:val="28"/>
          <w:szCs w:val="28"/>
          <w:u w:val="single"/>
        </w:rPr>
        <w:t xml:space="preserve">CORE COMPETENCIES </w:t>
      </w:r>
    </w:p>
    <w:p w:rsidR="00FF159E" w:rsidRDefault="00FF159E">
      <w:pPr>
        <w:spacing w:line="360" w:lineRule="auto"/>
        <w:rPr>
          <w:sz w:val="28"/>
          <w:szCs w:val="28"/>
        </w:rPr>
      </w:pPr>
    </w:p>
    <w:p w:rsidR="00FF159E" w:rsidRDefault="00FF159E">
      <w:pPr>
        <w:pBdr>
          <w:top w:val="single" w:sz="4" w:space="1" w:color="auto"/>
        </w:pBdr>
        <w:shd w:val="clear" w:color="auto" w:fill="D9D9D9"/>
        <w:jc w:val="center"/>
        <w:rPr>
          <w:sz w:val="28"/>
          <w:szCs w:val="28"/>
        </w:rPr>
        <w:sectPr w:rsidR="00FF159E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:rsidR="00FF159E" w:rsidRDefault="0067035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Quality Management  System</w:t>
      </w:r>
    </w:p>
    <w:p w:rsidR="00FF159E" w:rsidRDefault="0067035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Production Planning and management</w:t>
      </w:r>
    </w:p>
    <w:p w:rsidR="00FF159E" w:rsidRDefault="0067035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ISO 22000:2005 Implementation</w:t>
      </w:r>
    </w:p>
    <w:p w:rsidR="00FF159E" w:rsidRDefault="0067035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Project  Management</w:t>
      </w:r>
    </w:p>
    <w:p w:rsidR="00FF159E" w:rsidRDefault="0067035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Internal Auditing</w:t>
      </w:r>
    </w:p>
    <w:p w:rsidR="00FF159E" w:rsidRDefault="00FF159E" w:rsidP="00B33228">
      <w:pPr>
        <w:rPr>
          <w:sz w:val="28"/>
          <w:szCs w:val="28"/>
        </w:rPr>
      </w:pPr>
    </w:p>
    <w:p w:rsidR="00FF159E" w:rsidRDefault="0067035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Marketing valuation   </w:t>
      </w:r>
    </w:p>
    <w:p w:rsidR="00FF159E" w:rsidRPr="00C578C8" w:rsidRDefault="00670351" w:rsidP="00C578C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578C8">
        <w:rPr>
          <w:sz w:val="28"/>
          <w:szCs w:val="28"/>
        </w:rPr>
        <w:lastRenderedPageBreak/>
        <w:t>Overall Equipment Effectiveness(OEE) evaluation</w:t>
      </w:r>
    </w:p>
    <w:p w:rsidR="00FF159E" w:rsidRDefault="00670351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Lean Manufacturing</w:t>
      </w:r>
    </w:p>
    <w:p w:rsidR="00FF159E" w:rsidRDefault="00670351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HACCP Implementation</w:t>
      </w:r>
    </w:p>
    <w:p w:rsidR="00FF159E" w:rsidRDefault="00670351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Total productive Maintenance implementation</w:t>
      </w:r>
    </w:p>
    <w:p w:rsidR="006C78F1" w:rsidRDefault="005F6958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Enterprise Resource Planning (ERP) </w:t>
      </w:r>
    </w:p>
    <w:p w:rsidR="00BC611B" w:rsidRDefault="00BC611B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Deletion of </w:t>
      </w:r>
      <w:r w:rsidR="00E75999">
        <w:rPr>
          <w:sz w:val="28"/>
          <w:szCs w:val="28"/>
        </w:rPr>
        <w:t>m</w:t>
      </w:r>
      <w:r>
        <w:rPr>
          <w:sz w:val="28"/>
          <w:szCs w:val="28"/>
        </w:rPr>
        <w:t>ud</w:t>
      </w:r>
      <w:r w:rsidR="00E75999">
        <w:rPr>
          <w:sz w:val="28"/>
          <w:szCs w:val="28"/>
        </w:rPr>
        <w:t>a,</w:t>
      </w:r>
      <w:r>
        <w:rPr>
          <w:sz w:val="28"/>
          <w:szCs w:val="28"/>
        </w:rPr>
        <w:t xml:space="preserve">mura and muri in production </w:t>
      </w:r>
    </w:p>
    <w:p w:rsidR="00E41366" w:rsidRDefault="00E4136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Occupational Health and Safety Committee </w:t>
      </w:r>
    </w:p>
    <w:p w:rsidR="00FF159E" w:rsidRDefault="00FF159E">
      <w:pPr>
        <w:ind w:left="360"/>
        <w:rPr>
          <w:sz w:val="28"/>
          <w:szCs w:val="28"/>
        </w:rPr>
      </w:pPr>
    </w:p>
    <w:p w:rsidR="00FF159E" w:rsidRDefault="00FF159E">
      <w:pPr>
        <w:rPr>
          <w:sz w:val="28"/>
          <w:szCs w:val="28"/>
        </w:rPr>
      </w:pPr>
    </w:p>
    <w:p w:rsidR="00FF159E" w:rsidRDefault="00FF159E">
      <w:pPr>
        <w:rPr>
          <w:sz w:val="28"/>
          <w:szCs w:val="28"/>
        </w:rPr>
        <w:sectPr w:rsidR="00FF159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72"/>
        </w:sectPr>
      </w:pPr>
    </w:p>
    <w:p w:rsidR="00FF159E" w:rsidRDefault="00670351">
      <w:pPr>
        <w:widowControl w:val="0"/>
        <w:ind w:left="-14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EDUCATION</w:t>
      </w:r>
    </w:p>
    <w:p w:rsidR="00FF159E" w:rsidRDefault="00FF159E">
      <w:pPr>
        <w:widowControl w:val="0"/>
        <w:rPr>
          <w:sz w:val="28"/>
          <w:szCs w:val="28"/>
        </w:rPr>
      </w:pPr>
    </w:p>
    <w:p w:rsidR="00FF159E" w:rsidRDefault="00670351">
      <w:pPr>
        <w:spacing w:after="20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2011-</w:t>
      </w:r>
      <w:r w:rsidR="00E403F3">
        <w:rPr>
          <w:b/>
          <w:sz w:val="28"/>
          <w:szCs w:val="28"/>
        </w:rPr>
        <w:t>2015</w:t>
      </w:r>
      <w:r w:rsidR="00E403F3">
        <w:rPr>
          <w:sz w:val="28"/>
          <w:szCs w:val="28"/>
        </w:rPr>
        <w:t>:</w:t>
      </w:r>
      <w:r>
        <w:rPr>
          <w:sz w:val="28"/>
          <w:szCs w:val="28"/>
        </w:rPr>
        <w:t xml:space="preserve"> Degree in B</w:t>
      </w:r>
      <w:r w:rsidR="00A1477A">
        <w:rPr>
          <w:sz w:val="28"/>
          <w:szCs w:val="28"/>
        </w:rPr>
        <w:t>achelor of Science (chemistry)</w:t>
      </w:r>
      <w:r w:rsidR="00BD6610">
        <w:rPr>
          <w:sz w:val="28"/>
          <w:szCs w:val="28"/>
        </w:rPr>
        <w:t>, Masinde</w:t>
      </w:r>
      <w:r>
        <w:rPr>
          <w:sz w:val="28"/>
          <w:szCs w:val="28"/>
        </w:rPr>
        <w:t xml:space="preserve"> Muliro University of Science and Technology </w:t>
      </w:r>
    </w:p>
    <w:p w:rsidR="00FF159E" w:rsidRDefault="00670351">
      <w:pPr>
        <w:spacing w:after="20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2011-</w:t>
      </w:r>
      <w:r w:rsidR="00E403F3">
        <w:rPr>
          <w:b/>
          <w:sz w:val="28"/>
          <w:szCs w:val="28"/>
        </w:rPr>
        <w:t>2012</w:t>
      </w:r>
      <w:r w:rsidR="00E403F3">
        <w:rPr>
          <w:sz w:val="28"/>
          <w:szCs w:val="28"/>
        </w:rPr>
        <w:t>:</w:t>
      </w:r>
      <w:r>
        <w:rPr>
          <w:sz w:val="28"/>
          <w:szCs w:val="28"/>
        </w:rPr>
        <w:t xml:space="preserve"> Diploma in computer application, Computer Society of </w:t>
      </w:r>
      <w:r w:rsidR="00E403F3">
        <w:rPr>
          <w:sz w:val="28"/>
          <w:szCs w:val="28"/>
        </w:rPr>
        <w:t>Kenya (</w:t>
      </w:r>
      <w:r>
        <w:rPr>
          <w:sz w:val="28"/>
          <w:szCs w:val="28"/>
        </w:rPr>
        <w:t>CSK)</w:t>
      </w:r>
    </w:p>
    <w:p w:rsidR="00FF159E" w:rsidRDefault="00670351">
      <w:pPr>
        <w:spacing w:after="20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2007-</w:t>
      </w:r>
      <w:r w:rsidR="00E403F3">
        <w:rPr>
          <w:b/>
          <w:sz w:val="28"/>
          <w:szCs w:val="28"/>
        </w:rPr>
        <w:t>2010</w:t>
      </w:r>
      <w:r w:rsidR="00E403F3">
        <w:rPr>
          <w:sz w:val="28"/>
          <w:szCs w:val="28"/>
        </w:rPr>
        <w:t>: KCSE</w:t>
      </w:r>
      <w:r>
        <w:rPr>
          <w:sz w:val="28"/>
          <w:szCs w:val="28"/>
        </w:rPr>
        <w:t xml:space="preserve">, Nyalenda Secondary </w:t>
      </w:r>
      <w:r w:rsidR="006925B6">
        <w:rPr>
          <w:sz w:val="28"/>
          <w:szCs w:val="28"/>
        </w:rPr>
        <w:t>School</w:t>
      </w:r>
    </w:p>
    <w:p w:rsidR="00FF159E" w:rsidRDefault="00670351">
      <w:pPr>
        <w:spacing w:after="20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1999-2006</w:t>
      </w:r>
      <w:r>
        <w:rPr>
          <w:sz w:val="28"/>
          <w:szCs w:val="28"/>
        </w:rPr>
        <w:t>: KCPE, Nyalenda Primary School</w:t>
      </w:r>
    </w:p>
    <w:p w:rsidR="004645EC" w:rsidRDefault="004645EC">
      <w:pPr>
        <w:spacing w:after="200" w:line="276" w:lineRule="auto"/>
        <w:jc w:val="both"/>
        <w:rPr>
          <w:sz w:val="28"/>
          <w:szCs w:val="28"/>
        </w:rPr>
      </w:pPr>
    </w:p>
    <w:p w:rsidR="0047246B" w:rsidRDefault="0047246B">
      <w:pPr>
        <w:pStyle w:val="IntenseQuote"/>
        <w:pBdr>
          <w:bottom w:val="none" w:sz="0" w:space="0" w:color="auto"/>
        </w:pBdr>
        <w:ind w:left="0"/>
        <w:rPr>
          <w:b w:val="0"/>
          <w:bCs w:val="0"/>
          <w:i w:val="0"/>
          <w:iCs w:val="0"/>
          <w:color w:val="auto"/>
          <w:sz w:val="28"/>
          <w:szCs w:val="28"/>
        </w:rPr>
      </w:pPr>
    </w:p>
    <w:p w:rsidR="00FF159E" w:rsidRDefault="00670351">
      <w:pPr>
        <w:pStyle w:val="IntenseQuote"/>
        <w:pBdr>
          <w:bottom w:val="none" w:sz="0" w:space="0" w:color="auto"/>
        </w:pBdr>
        <w:ind w:left="0"/>
        <w:rPr>
          <w:i w:val="0"/>
          <w:color w:val="auto"/>
          <w:sz w:val="28"/>
          <w:szCs w:val="28"/>
          <w:u w:val="single"/>
          <w:lang w:val="en-AU" w:eastAsia="en-AU"/>
        </w:rPr>
      </w:pPr>
      <w:r>
        <w:rPr>
          <w:i w:val="0"/>
          <w:color w:val="auto"/>
          <w:sz w:val="28"/>
          <w:szCs w:val="28"/>
          <w:u w:val="single"/>
          <w:lang w:val="en-AU" w:eastAsia="en-AU"/>
        </w:rPr>
        <w:lastRenderedPageBreak/>
        <w:t>PROFESSIONAL TRAINING</w:t>
      </w:r>
    </w:p>
    <w:p w:rsidR="004645EC" w:rsidRPr="004645EC" w:rsidRDefault="004645EC" w:rsidP="004645EC">
      <w:pPr>
        <w:rPr>
          <w:lang w:val="en-AU" w:eastAsia="en-AU"/>
        </w:rPr>
      </w:pPr>
    </w:p>
    <w:p w:rsidR="00B33228" w:rsidRDefault="00B33228" w:rsidP="00B33228">
      <w:pPr>
        <w:pStyle w:val="ListParagraph"/>
        <w:numPr>
          <w:ilvl w:val="0"/>
          <w:numId w:val="3"/>
        </w:numPr>
        <w:spacing w:after="200" w:line="276" w:lineRule="auto"/>
        <w:contextualSpacing w:val="0"/>
        <w:rPr>
          <w:sz w:val="28"/>
          <w:szCs w:val="28"/>
        </w:rPr>
      </w:pPr>
      <w:r w:rsidRPr="00C9562D">
        <w:rPr>
          <w:sz w:val="28"/>
          <w:szCs w:val="28"/>
        </w:rPr>
        <w:t xml:space="preserve">Occupational  Safety and Health committee Training </w:t>
      </w:r>
      <w:r>
        <w:rPr>
          <w:sz w:val="28"/>
          <w:szCs w:val="28"/>
        </w:rPr>
        <w:t xml:space="preserve"> by  SHEQ  Management Systems Limited(5</w:t>
      </w:r>
      <w:r w:rsidRPr="00D9188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-8</w:t>
      </w:r>
      <w:r w:rsidRPr="00D9188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August)</w:t>
      </w:r>
    </w:p>
    <w:p w:rsidR="00B33228" w:rsidRPr="00B33228" w:rsidRDefault="00B33228" w:rsidP="00B33228">
      <w:pPr>
        <w:pStyle w:val="ListParagraph"/>
        <w:numPr>
          <w:ilvl w:val="0"/>
          <w:numId w:val="3"/>
        </w:numPr>
        <w:spacing w:after="200"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First Aid training and management, July 2019 by Prematech Management Ltd.</w:t>
      </w:r>
    </w:p>
    <w:p w:rsidR="00FF159E" w:rsidRDefault="00670351">
      <w:pPr>
        <w:pStyle w:val="ListParagraph"/>
        <w:numPr>
          <w:ilvl w:val="0"/>
          <w:numId w:val="3"/>
        </w:numPr>
        <w:spacing w:after="200"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Training in ISO 22000:2005-Food Safety Management System(FSMS) by Bureau Veritas</w:t>
      </w:r>
      <w:r w:rsidR="00AF337B">
        <w:rPr>
          <w:sz w:val="28"/>
          <w:szCs w:val="28"/>
        </w:rPr>
        <w:t xml:space="preserve"> </w:t>
      </w:r>
      <w:r>
        <w:rPr>
          <w:sz w:val="28"/>
          <w:szCs w:val="28"/>
        </w:rPr>
        <w:t>(Sept,2017)</w:t>
      </w:r>
    </w:p>
    <w:p w:rsidR="00FF159E" w:rsidRDefault="00670351">
      <w:pPr>
        <w:pStyle w:val="ListParagraph"/>
        <w:numPr>
          <w:ilvl w:val="0"/>
          <w:numId w:val="3"/>
        </w:numPr>
        <w:spacing w:after="200"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Training on ISO 19011 -Internal Auditing training </w:t>
      </w:r>
      <w:r w:rsidR="006E4A7D">
        <w:rPr>
          <w:sz w:val="28"/>
          <w:szCs w:val="28"/>
        </w:rPr>
        <w:t>by Bureau</w:t>
      </w:r>
      <w:r>
        <w:rPr>
          <w:sz w:val="28"/>
          <w:szCs w:val="28"/>
        </w:rPr>
        <w:t xml:space="preserve"> Veritas(Sept,2017)</w:t>
      </w:r>
    </w:p>
    <w:p w:rsidR="00FF159E" w:rsidRDefault="00670351">
      <w:pPr>
        <w:pStyle w:val="ListParagraph"/>
        <w:numPr>
          <w:ilvl w:val="0"/>
          <w:numId w:val="3"/>
        </w:numPr>
        <w:spacing w:after="200"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Virtue society of Kenya, July 2014:Strategies for incorporating character building and positive discipline into any community</w:t>
      </w:r>
    </w:p>
    <w:p w:rsidR="003110F2" w:rsidRDefault="003110F2">
      <w:pPr>
        <w:pStyle w:val="ListParagraph"/>
        <w:numPr>
          <w:ilvl w:val="0"/>
          <w:numId w:val="3"/>
        </w:numPr>
        <w:spacing w:after="200"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Training in  Project Management-Recours 4 Kenya</w:t>
      </w:r>
    </w:p>
    <w:p w:rsidR="00EA61ED" w:rsidRDefault="00EA61ED" w:rsidP="00EA61ED">
      <w:pPr>
        <w:pStyle w:val="ListParagraph"/>
        <w:spacing w:after="200" w:line="276" w:lineRule="auto"/>
        <w:contextualSpacing w:val="0"/>
        <w:rPr>
          <w:sz w:val="28"/>
          <w:szCs w:val="28"/>
        </w:rPr>
      </w:pPr>
    </w:p>
    <w:p w:rsidR="00FF159E" w:rsidRDefault="006703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 EXPERIENCE </w:t>
      </w:r>
    </w:p>
    <w:p w:rsidR="00FF159E" w:rsidRDefault="00B956E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956E9" w:rsidRDefault="008B2A8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Uzuri Foods </w:t>
      </w:r>
      <w:r w:rsidR="00965516">
        <w:rPr>
          <w:b/>
          <w:sz w:val="28"/>
          <w:szCs w:val="28"/>
        </w:rPr>
        <w:t xml:space="preserve"> Ltd</w:t>
      </w:r>
      <w:r w:rsidR="00EF7127">
        <w:rPr>
          <w:b/>
          <w:sz w:val="28"/>
          <w:szCs w:val="28"/>
        </w:rPr>
        <w:t>-</w:t>
      </w:r>
      <w:r w:rsidR="0025659C">
        <w:rPr>
          <w:b/>
          <w:sz w:val="28"/>
          <w:szCs w:val="28"/>
        </w:rPr>
        <w:t xml:space="preserve">    SEP2018-TO DATE</w:t>
      </w:r>
    </w:p>
    <w:p w:rsidR="00B956E9" w:rsidRDefault="00B956E9">
      <w:pPr>
        <w:spacing w:line="360" w:lineRule="auto"/>
        <w:rPr>
          <w:b/>
          <w:sz w:val="28"/>
          <w:szCs w:val="28"/>
        </w:rPr>
      </w:pPr>
    </w:p>
    <w:p w:rsidR="00B956E9" w:rsidRPr="0025659C" w:rsidRDefault="009824CB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Production /</w:t>
      </w:r>
      <w:r w:rsidR="00B85AFC">
        <w:rPr>
          <w:b/>
          <w:sz w:val="28"/>
          <w:szCs w:val="28"/>
          <w:u w:val="single"/>
        </w:rPr>
        <w:t xml:space="preserve">Quality </w:t>
      </w:r>
      <w:r w:rsidR="009511FD">
        <w:rPr>
          <w:b/>
          <w:sz w:val="28"/>
          <w:szCs w:val="28"/>
          <w:u w:val="single"/>
        </w:rPr>
        <w:t>Control Manager</w:t>
      </w:r>
      <w:r w:rsidR="00B03DFE">
        <w:rPr>
          <w:b/>
          <w:sz w:val="28"/>
          <w:szCs w:val="28"/>
          <w:u w:val="single"/>
        </w:rPr>
        <w:t xml:space="preserve"> </w:t>
      </w:r>
      <w:r w:rsidR="00EF7127">
        <w:rPr>
          <w:b/>
          <w:sz w:val="28"/>
          <w:szCs w:val="28"/>
          <w:u w:val="single"/>
        </w:rPr>
        <w:t>- Reporting to Managing Director</w:t>
      </w:r>
    </w:p>
    <w:p w:rsidR="00B956E9" w:rsidRPr="0025659C" w:rsidRDefault="00B956E9">
      <w:pPr>
        <w:spacing w:line="360" w:lineRule="auto"/>
        <w:rPr>
          <w:b/>
          <w:sz w:val="28"/>
          <w:szCs w:val="28"/>
        </w:rPr>
      </w:pPr>
    </w:p>
    <w:p w:rsidR="0025659C" w:rsidRPr="005673B7" w:rsidRDefault="00756278" w:rsidP="005673B7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shd w:val="clear" w:color="auto" w:fill="FFFFFF"/>
        </w:rPr>
      </w:pPr>
      <w:r w:rsidRPr="00756278">
        <w:rPr>
          <w:sz w:val="28"/>
          <w:szCs w:val="28"/>
          <w:shd w:val="clear" w:color="auto" w:fill="FFFFFF"/>
        </w:rPr>
        <w:t xml:space="preserve">Develop, interpret and implement Quality Assurance and Quality Control procedures and standards, </w:t>
      </w:r>
      <w:r>
        <w:rPr>
          <w:sz w:val="28"/>
          <w:szCs w:val="28"/>
          <w:shd w:val="clear" w:color="auto" w:fill="FFFFFF"/>
        </w:rPr>
        <w:t>including SOP, KPI’s and GMP.</w:t>
      </w:r>
    </w:p>
    <w:p w:rsidR="00AD2CA1" w:rsidRDefault="0025659C" w:rsidP="005673B7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shd w:val="clear" w:color="auto" w:fill="FFFFFF"/>
        </w:rPr>
      </w:pPr>
      <w:r w:rsidRPr="005673B7">
        <w:rPr>
          <w:sz w:val="28"/>
          <w:szCs w:val="28"/>
          <w:shd w:val="clear" w:color="auto" w:fill="FFFFFF"/>
        </w:rPr>
        <w:t xml:space="preserve">Determine the human and material resources required and manage them to meet </w:t>
      </w:r>
      <w:r w:rsidR="00890826">
        <w:rPr>
          <w:sz w:val="28"/>
          <w:szCs w:val="28"/>
          <w:shd w:val="clear" w:color="auto" w:fill="FFFFFF"/>
        </w:rPr>
        <w:t xml:space="preserve">  quality</w:t>
      </w:r>
      <w:r w:rsidRPr="005673B7">
        <w:rPr>
          <w:sz w:val="28"/>
          <w:szCs w:val="28"/>
          <w:shd w:val="clear" w:color="auto" w:fill="FFFFFF"/>
        </w:rPr>
        <w:t xml:space="preserve"> targets</w:t>
      </w:r>
      <w:r w:rsidR="005673B7">
        <w:rPr>
          <w:sz w:val="28"/>
          <w:szCs w:val="28"/>
          <w:shd w:val="clear" w:color="auto" w:fill="FFFFFF"/>
        </w:rPr>
        <w:t>.</w:t>
      </w:r>
    </w:p>
    <w:p w:rsidR="00DE03BF" w:rsidRDefault="00DE03BF" w:rsidP="005673B7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Creation and Implementation of </w:t>
      </w:r>
      <w:r w:rsidR="001B4715">
        <w:rPr>
          <w:sz w:val="28"/>
          <w:szCs w:val="28"/>
          <w:shd w:val="clear" w:color="auto" w:fill="FFFFFF"/>
        </w:rPr>
        <w:t>HACCP in</w:t>
      </w:r>
      <w:r>
        <w:rPr>
          <w:sz w:val="28"/>
          <w:szCs w:val="28"/>
          <w:shd w:val="clear" w:color="auto" w:fill="FFFFFF"/>
        </w:rPr>
        <w:t xml:space="preserve"> production.</w:t>
      </w:r>
    </w:p>
    <w:p w:rsidR="00D47226" w:rsidRPr="005673B7" w:rsidRDefault="00D47226" w:rsidP="005673B7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In charge of product innovation, preparation of recipes a</w:t>
      </w:r>
      <w:r w:rsidR="00CF430D">
        <w:rPr>
          <w:sz w:val="28"/>
          <w:szCs w:val="28"/>
          <w:shd w:val="clear" w:color="auto" w:fill="FFFFFF"/>
        </w:rPr>
        <w:t>nd demonstration of products.</w:t>
      </w:r>
    </w:p>
    <w:p w:rsidR="0025659C" w:rsidRPr="0028354A" w:rsidRDefault="006C07C7" w:rsidP="00756278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  <w:shd w:val="clear" w:color="auto" w:fill="FFFFFF"/>
        </w:rPr>
      </w:pPr>
      <w:r w:rsidRPr="0028354A">
        <w:rPr>
          <w:sz w:val="28"/>
          <w:szCs w:val="28"/>
          <w:shd w:val="clear" w:color="auto" w:fill="FFFFFF"/>
        </w:rPr>
        <w:t>In charge</w:t>
      </w:r>
      <w:r w:rsidR="00AD2CA1" w:rsidRPr="0028354A">
        <w:rPr>
          <w:sz w:val="28"/>
          <w:szCs w:val="28"/>
          <w:shd w:val="clear" w:color="auto" w:fill="FFFFFF"/>
        </w:rPr>
        <w:t xml:space="preserve"> of Food Safety Within the company</w:t>
      </w:r>
    </w:p>
    <w:p w:rsidR="0028354A" w:rsidRPr="0028354A" w:rsidRDefault="0028354A" w:rsidP="0028354A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Manage hygiene</w:t>
      </w:r>
      <w:r w:rsidRPr="000A4BC6">
        <w:rPr>
          <w:sz w:val="28"/>
          <w:szCs w:val="28"/>
        </w:rPr>
        <w:t>, Pest</w:t>
      </w:r>
      <w:r>
        <w:rPr>
          <w:sz w:val="28"/>
          <w:szCs w:val="28"/>
        </w:rPr>
        <w:t xml:space="preserve"> control and maintain a satisfactory waste disposal system</w:t>
      </w:r>
    </w:p>
    <w:p w:rsidR="0025659C" w:rsidRPr="005673B7" w:rsidRDefault="0025659C" w:rsidP="005673B7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  <w:shd w:val="clear" w:color="auto" w:fill="FFFFFF"/>
        </w:rPr>
      </w:pPr>
      <w:r w:rsidRPr="005673B7">
        <w:rPr>
          <w:sz w:val="28"/>
          <w:szCs w:val="28"/>
          <w:shd w:val="clear" w:color="auto" w:fill="FFFFFF"/>
        </w:rPr>
        <w:t>Create staff schedules for employees to ensure optimum staffing levels.</w:t>
      </w:r>
    </w:p>
    <w:p w:rsidR="0025659C" w:rsidRDefault="0025659C" w:rsidP="005673B7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  <w:shd w:val="clear" w:color="auto" w:fill="FFFFFF"/>
        </w:rPr>
      </w:pPr>
      <w:r w:rsidRPr="005673B7">
        <w:rPr>
          <w:sz w:val="28"/>
          <w:szCs w:val="28"/>
          <w:shd w:val="clear" w:color="auto" w:fill="FFFFFF"/>
        </w:rPr>
        <w:lastRenderedPageBreak/>
        <w:t>Provide n</w:t>
      </w:r>
      <w:r w:rsidR="006A39AF">
        <w:rPr>
          <w:sz w:val="28"/>
          <w:szCs w:val="28"/>
          <w:shd w:val="clear" w:color="auto" w:fill="FFFFFF"/>
        </w:rPr>
        <w:t xml:space="preserve">ecessary </w:t>
      </w:r>
      <w:r w:rsidR="00890826">
        <w:rPr>
          <w:sz w:val="28"/>
          <w:szCs w:val="28"/>
          <w:shd w:val="clear" w:color="auto" w:fill="FFFFFF"/>
        </w:rPr>
        <w:t xml:space="preserve"> quality</w:t>
      </w:r>
      <w:r w:rsidR="006A39AF">
        <w:rPr>
          <w:sz w:val="28"/>
          <w:szCs w:val="28"/>
          <w:shd w:val="clear" w:color="auto" w:fill="FFFFFF"/>
        </w:rPr>
        <w:t xml:space="preserve"> training to the </w:t>
      </w:r>
      <w:r w:rsidR="00890826">
        <w:rPr>
          <w:sz w:val="28"/>
          <w:szCs w:val="28"/>
          <w:shd w:val="clear" w:color="auto" w:fill="FFFFFF"/>
        </w:rPr>
        <w:t xml:space="preserve"> staff</w:t>
      </w:r>
    </w:p>
    <w:p w:rsidR="00890826" w:rsidRPr="005673B7" w:rsidRDefault="00890826" w:rsidP="005673B7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  <w:shd w:val="clear" w:color="auto" w:fill="FFFFFF"/>
        </w:rPr>
      </w:pPr>
      <w:r w:rsidRPr="00890826">
        <w:rPr>
          <w:sz w:val="28"/>
          <w:szCs w:val="28"/>
          <w:shd w:val="clear" w:color="auto" w:fill="FFFFFF"/>
        </w:rPr>
        <w:t>Ensuring compliance to all statutory and system requirement</w:t>
      </w:r>
      <w:r>
        <w:rPr>
          <w:sz w:val="28"/>
          <w:szCs w:val="28"/>
          <w:shd w:val="clear" w:color="auto" w:fill="FFFFFF"/>
        </w:rPr>
        <w:t>.</w:t>
      </w:r>
    </w:p>
    <w:p w:rsidR="0025659C" w:rsidRDefault="0025659C" w:rsidP="005673B7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  <w:shd w:val="clear" w:color="auto" w:fill="FFFFFF"/>
        </w:rPr>
      </w:pPr>
      <w:r w:rsidRPr="005673B7">
        <w:rPr>
          <w:sz w:val="28"/>
          <w:szCs w:val="28"/>
          <w:shd w:val="clear" w:color="auto" w:fill="FFFFFF"/>
        </w:rPr>
        <w:t xml:space="preserve">Monitor and review the performance of staff and organise necessary interventions for improvement </w:t>
      </w:r>
    </w:p>
    <w:p w:rsidR="006479DA" w:rsidRPr="005673B7" w:rsidRDefault="006479DA" w:rsidP="005673B7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  <w:shd w:val="clear" w:color="auto" w:fill="FFFFFF"/>
        </w:rPr>
      </w:pPr>
      <w:r w:rsidRPr="006479DA">
        <w:rPr>
          <w:sz w:val="28"/>
          <w:szCs w:val="28"/>
          <w:shd w:val="clear" w:color="auto" w:fill="FFFFFF"/>
        </w:rPr>
        <w:t>Develop production programs and guidelines to support company objectives.</w:t>
      </w:r>
    </w:p>
    <w:p w:rsidR="0025659C" w:rsidRPr="005E08BF" w:rsidRDefault="0025659C" w:rsidP="005E08BF">
      <w:pPr>
        <w:pStyle w:val="ListParagraph"/>
        <w:numPr>
          <w:ilvl w:val="0"/>
          <w:numId w:val="28"/>
        </w:numPr>
        <w:spacing w:line="360" w:lineRule="auto"/>
        <w:rPr>
          <w:rStyle w:val="wbzude"/>
          <w:sz w:val="28"/>
          <w:szCs w:val="28"/>
          <w:shd w:val="clear" w:color="auto" w:fill="FFFFFF"/>
        </w:rPr>
      </w:pPr>
      <w:r w:rsidRPr="005E08BF">
        <w:rPr>
          <w:sz w:val="28"/>
          <w:szCs w:val="28"/>
          <w:shd w:val="clear" w:color="auto" w:fill="FFFFFF"/>
        </w:rPr>
        <w:t>Monitor quality standards of products. Implement and enforce quality control</w:t>
      </w:r>
      <w:r w:rsidRPr="005E08BF">
        <w:rPr>
          <w:rStyle w:val="wbzude"/>
          <w:sz w:val="28"/>
          <w:szCs w:val="28"/>
          <w:shd w:val="clear" w:color="auto" w:fill="FFFFFF"/>
        </w:rPr>
        <w:t xml:space="preserve"> and tracking programs to meet quality objectives.</w:t>
      </w:r>
    </w:p>
    <w:p w:rsidR="0025659C" w:rsidRPr="005E08BF" w:rsidRDefault="0025659C" w:rsidP="005E08BF">
      <w:pPr>
        <w:pStyle w:val="ListParagraph"/>
        <w:numPr>
          <w:ilvl w:val="0"/>
          <w:numId w:val="28"/>
        </w:numPr>
        <w:spacing w:line="360" w:lineRule="auto"/>
        <w:rPr>
          <w:rStyle w:val="wbzude"/>
          <w:sz w:val="28"/>
          <w:szCs w:val="28"/>
          <w:shd w:val="clear" w:color="auto" w:fill="FFFFFF"/>
        </w:rPr>
      </w:pPr>
      <w:r w:rsidRPr="005E08BF">
        <w:rPr>
          <w:rStyle w:val="wbzude"/>
          <w:sz w:val="28"/>
          <w:szCs w:val="28"/>
          <w:shd w:val="clear" w:color="auto" w:fill="FFFFFF"/>
        </w:rPr>
        <w:t xml:space="preserve">Implement improvements to the production process. </w:t>
      </w:r>
    </w:p>
    <w:p w:rsidR="0025659C" w:rsidRPr="005E08BF" w:rsidRDefault="0025659C" w:rsidP="005E08BF">
      <w:pPr>
        <w:pStyle w:val="ListParagraph"/>
        <w:numPr>
          <w:ilvl w:val="0"/>
          <w:numId w:val="28"/>
        </w:numPr>
        <w:spacing w:line="360" w:lineRule="auto"/>
        <w:rPr>
          <w:rStyle w:val="wbzude"/>
          <w:sz w:val="28"/>
          <w:szCs w:val="28"/>
          <w:shd w:val="clear" w:color="auto" w:fill="FFFFFF"/>
        </w:rPr>
      </w:pPr>
      <w:r w:rsidRPr="005E08BF">
        <w:rPr>
          <w:rStyle w:val="wbzude"/>
          <w:sz w:val="28"/>
          <w:szCs w:val="28"/>
          <w:shd w:val="clear" w:color="auto" w:fill="FFFFFF"/>
        </w:rPr>
        <w:t xml:space="preserve">Timely prepare and maintain production reports. </w:t>
      </w:r>
    </w:p>
    <w:p w:rsidR="0025659C" w:rsidRPr="005E08BF" w:rsidRDefault="0025659C" w:rsidP="005E08BF">
      <w:pPr>
        <w:pStyle w:val="ListParagraph"/>
        <w:numPr>
          <w:ilvl w:val="0"/>
          <w:numId w:val="28"/>
        </w:numPr>
        <w:spacing w:line="360" w:lineRule="auto"/>
        <w:rPr>
          <w:rStyle w:val="wbzude"/>
          <w:sz w:val="28"/>
          <w:szCs w:val="28"/>
          <w:shd w:val="clear" w:color="auto" w:fill="FFFFFF"/>
        </w:rPr>
      </w:pPr>
      <w:r w:rsidRPr="005E08BF">
        <w:rPr>
          <w:rStyle w:val="wbzude"/>
          <w:sz w:val="28"/>
          <w:szCs w:val="28"/>
          <w:shd w:val="clear" w:color="auto" w:fill="FFFFFF"/>
        </w:rPr>
        <w:t>Balance quality, productivity, cost, safety and morale to achieve positive results in all areas</w:t>
      </w:r>
    </w:p>
    <w:p w:rsidR="00890826" w:rsidRDefault="0025659C" w:rsidP="006C07C7">
      <w:pPr>
        <w:pStyle w:val="ListParagraph"/>
        <w:numPr>
          <w:ilvl w:val="0"/>
          <w:numId w:val="27"/>
        </w:numPr>
        <w:spacing w:line="360" w:lineRule="auto"/>
        <w:rPr>
          <w:rStyle w:val="wbzude"/>
          <w:sz w:val="28"/>
          <w:szCs w:val="28"/>
          <w:shd w:val="clear" w:color="auto" w:fill="FFFFFF"/>
        </w:rPr>
      </w:pPr>
      <w:r w:rsidRPr="006C07C7">
        <w:rPr>
          <w:rStyle w:val="wbzude"/>
          <w:sz w:val="28"/>
          <w:szCs w:val="28"/>
          <w:shd w:val="clear" w:color="auto" w:fill="FFFFFF"/>
        </w:rPr>
        <w:t>Ensure implementation and adherence to health and safety procedures</w:t>
      </w:r>
    </w:p>
    <w:p w:rsidR="0025659C" w:rsidRDefault="0025659C" w:rsidP="00CF430D">
      <w:pPr>
        <w:pStyle w:val="ListParagraph"/>
        <w:spacing w:line="360" w:lineRule="auto"/>
        <w:ind w:left="450"/>
        <w:rPr>
          <w:rStyle w:val="wbzude"/>
          <w:sz w:val="28"/>
          <w:szCs w:val="28"/>
          <w:shd w:val="clear" w:color="auto" w:fill="FFFFFF"/>
        </w:rPr>
      </w:pPr>
    </w:p>
    <w:p w:rsidR="006C07C7" w:rsidRPr="0028354A" w:rsidRDefault="006C07C7" w:rsidP="0028354A">
      <w:pPr>
        <w:spacing w:line="360" w:lineRule="auto"/>
        <w:ind w:left="90"/>
        <w:rPr>
          <w:sz w:val="28"/>
          <w:szCs w:val="28"/>
        </w:rPr>
      </w:pPr>
    </w:p>
    <w:p w:rsidR="00FF159E" w:rsidRDefault="00670351">
      <w:pPr>
        <w:spacing w:line="360" w:lineRule="auto"/>
        <w:rPr>
          <w:b/>
          <w:sz w:val="28"/>
          <w:szCs w:val="28"/>
        </w:rPr>
      </w:pPr>
      <w:r w:rsidRPr="009629C1">
        <w:rPr>
          <w:b/>
          <w:sz w:val="28"/>
          <w:szCs w:val="28"/>
          <w:u w:val="single"/>
        </w:rPr>
        <w:t>Manji Food Industries LTD</w:t>
      </w:r>
      <w:r w:rsidR="00714BB6">
        <w:rPr>
          <w:b/>
          <w:sz w:val="28"/>
          <w:szCs w:val="28"/>
        </w:rPr>
        <w:t xml:space="preserve">. </w:t>
      </w:r>
      <w:r w:rsidR="004169CD">
        <w:rPr>
          <w:b/>
          <w:sz w:val="28"/>
          <w:szCs w:val="28"/>
        </w:rPr>
        <w:t xml:space="preserve"> JAN 2016 TO SEP2018</w:t>
      </w:r>
    </w:p>
    <w:p w:rsidR="00FF159E" w:rsidRPr="009629C1" w:rsidRDefault="00714BB6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Production Supervisor</w:t>
      </w:r>
      <w:r w:rsidR="00670351" w:rsidRPr="009629C1">
        <w:rPr>
          <w:b/>
          <w:sz w:val="28"/>
          <w:szCs w:val="28"/>
          <w:u w:val="single"/>
        </w:rPr>
        <w:t>-Reporting to Operations Manager</w:t>
      </w:r>
    </w:p>
    <w:p w:rsidR="0069531B" w:rsidRPr="0069531B" w:rsidRDefault="00670351" w:rsidP="0069531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Duties and responsibilities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Accomplishes manufacturing staff results by communicating job expectations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Maintains staff by recruiting, selecting, orienting, and training employees; developing personal growth opportunities.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Maintains work flow by monitoring steps of the process; setting processing variables; observing control points and equipment; </w:t>
      </w:r>
    </w:p>
    <w:p w:rsidR="0069531B" w:rsidRDefault="0069531B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Ensure overall hygiene activities within the production area</w:t>
      </w:r>
    </w:p>
    <w:p w:rsidR="0069531B" w:rsidRDefault="0069531B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Conduct training in food safety and hygiene for the food handlers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Completes production plan by scheduling and assigning personnel.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Maintains quality service by establishing and enforcing organization standards.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Ensures operation of equipment by calling for repairs; evaluating new equipment and techniques.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Provides manufacturing information by compiling, initiating, sorting, and analyzing production performance records and data; answering questions and responding to requests.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Creates and revises systems and procedures by analyzing operating practices, record-keeping systems, forms of control, and budgetary and personnel requirements; implementing change.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Contributes to team effort by accomplishing related results as needed</w:t>
      </w:r>
    </w:p>
    <w:p w:rsidR="0013238D" w:rsidRDefault="0013238D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Manage and maintain a satisfactory waste disposal system</w:t>
      </w:r>
    </w:p>
    <w:p w:rsidR="008A5A1D" w:rsidRDefault="008A5A1D" w:rsidP="008A5A1D">
      <w:pPr>
        <w:spacing w:line="360" w:lineRule="auto"/>
        <w:rPr>
          <w:sz w:val="28"/>
          <w:szCs w:val="28"/>
        </w:rPr>
      </w:pPr>
    </w:p>
    <w:p w:rsidR="008A5A1D" w:rsidRPr="008A5A1D" w:rsidRDefault="008A5A1D" w:rsidP="008A5A1D">
      <w:pPr>
        <w:spacing w:line="360" w:lineRule="auto"/>
        <w:rPr>
          <w:sz w:val="28"/>
          <w:szCs w:val="28"/>
        </w:rPr>
      </w:pPr>
    </w:p>
    <w:p w:rsidR="00FF159E" w:rsidRDefault="00670351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Manji Food Industry Limited:                            May 2015-Jan 2016 </w:t>
      </w:r>
    </w:p>
    <w:p w:rsidR="00FF159E" w:rsidRDefault="00670351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Quality controller-</w:t>
      </w:r>
      <w:r w:rsidR="006B1999">
        <w:rPr>
          <w:b/>
          <w:sz w:val="28"/>
          <w:szCs w:val="28"/>
          <w:u w:val="single"/>
        </w:rPr>
        <w:t>Reporting</w:t>
      </w:r>
      <w:r>
        <w:rPr>
          <w:b/>
          <w:sz w:val="28"/>
          <w:szCs w:val="28"/>
          <w:u w:val="single"/>
        </w:rPr>
        <w:t xml:space="preserve"> to QC Manager</w:t>
      </w:r>
    </w:p>
    <w:p w:rsidR="00FF159E" w:rsidRDefault="0067035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Duties and responsibilities</w:t>
      </w:r>
    </w:p>
    <w:p w:rsidR="00FF159E" w:rsidRDefault="00FF159E">
      <w:pPr>
        <w:spacing w:line="360" w:lineRule="auto"/>
        <w:rPr>
          <w:b/>
          <w:sz w:val="28"/>
          <w:szCs w:val="28"/>
        </w:rPr>
      </w:pP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Checking the quality of incoming raw materials from suppliers.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Checking the ingredients’ weighing accuracy and FIFO application.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Control of in-process activities and implementation of corrective actions where necessary. 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Control of all critical control points to ensure food safety.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Carrying out daily audit and documentation of all the production activities.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Training </w:t>
      </w:r>
      <w:r w:rsidR="009629C1">
        <w:rPr>
          <w:sz w:val="28"/>
          <w:szCs w:val="28"/>
        </w:rPr>
        <w:t>workers on</w:t>
      </w:r>
      <w:r>
        <w:rPr>
          <w:sz w:val="28"/>
          <w:szCs w:val="28"/>
        </w:rPr>
        <w:t xml:space="preserve"> the food safety systems</w:t>
      </w:r>
      <w:r w:rsidR="0025659C">
        <w:rPr>
          <w:sz w:val="28"/>
          <w:szCs w:val="28"/>
        </w:rPr>
        <w:t>, Goo</w:t>
      </w:r>
      <w:r w:rsidR="009629C1">
        <w:rPr>
          <w:sz w:val="28"/>
          <w:szCs w:val="28"/>
        </w:rPr>
        <w:t>d</w:t>
      </w:r>
      <w:r w:rsidR="00B9330B">
        <w:rPr>
          <w:sz w:val="28"/>
          <w:szCs w:val="28"/>
        </w:rPr>
        <w:t xml:space="preserve"> hygienic</w:t>
      </w:r>
      <w:r>
        <w:rPr>
          <w:sz w:val="28"/>
          <w:szCs w:val="28"/>
        </w:rPr>
        <w:t xml:space="preserve"> </w:t>
      </w:r>
      <w:r w:rsidR="00B9330B">
        <w:rPr>
          <w:sz w:val="28"/>
          <w:szCs w:val="28"/>
        </w:rPr>
        <w:t>practice (GHP)</w:t>
      </w:r>
      <w:r w:rsidR="00914154">
        <w:rPr>
          <w:sz w:val="28"/>
          <w:szCs w:val="28"/>
        </w:rPr>
        <w:t xml:space="preserve">, </w:t>
      </w:r>
      <w:r w:rsidR="009629C1">
        <w:rPr>
          <w:sz w:val="28"/>
          <w:szCs w:val="28"/>
        </w:rPr>
        <w:t xml:space="preserve">Total Productive </w:t>
      </w:r>
      <w:r w:rsidR="00A22643">
        <w:rPr>
          <w:sz w:val="28"/>
          <w:szCs w:val="28"/>
        </w:rPr>
        <w:t xml:space="preserve">Maintenance (TPM) and Good Manufacturing </w:t>
      </w:r>
      <w:r w:rsidR="00066C9A">
        <w:rPr>
          <w:sz w:val="28"/>
          <w:szCs w:val="28"/>
        </w:rPr>
        <w:t>Practices (</w:t>
      </w:r>
      <w:r w:rsidR="00A22643">
        <w:rPr>
          <w:sz w:val="28"/>
          <w:szCs w:val="28"/>
        </w:rPr>
        <w:t>GMP)</w:t>
      </w:r>
      <w:r>
        <w:rPr>
          <w:sz w:val="28"/>
          <w:szCs w:val="28"/>
        </w:rPr>
        <w:t>.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Taking part in setting new product standards and specifications and continual improvement of the existing products.</w:t>
      </w:r>
    </w:p>
    <w:p w:rsidR="00FF159E" w:rsidRPr="00C731C1" w:rsidRDefault="00670351" w:rsidP="00C731C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731C1">
        <w:rPr>
          <w:sz w:val="28"/>
          <w:szCs w:val="28"/>
        </w:rPr>
        <w:t>Conducting supplier audit to ascertain quality of the raw material.</w:t>
      </w:r>
    </w:p>
    <w:p w:rsidR="00670351" w:rsidRDefault="00670351">
      <w:pPr>
        <w:ind w:firstLine="720"/>
        <w:rPr>
          <w:sz w:val="28"/>
          <w:szCs w:val="28"/>
        </w:rPr>
      </w:pPr>
    </w:p>
    <w:p w:rsidR="00670351" w:rsidRDefault="00670351">
      <w:pPr>
        <w:ind w:firstLine="720"/>
        <w:rPr>
          <w:rFonts w:ascii="Arial Narrow" w:hAnsi="Arial Narrow" w:cs="Arial"/>
          <w:b/>
          <w:sz w:val="22"/>
          <w:szCs w:val="22"/>
          <w:highlight w:val="yellow"/>
        </w:rPr>
      </w:pPr>
    </w:p>
    <w:p w:rsidR="00FF159E" w:rsidRDefault="00FF159E">
      <w:pPr>
        <w:rPr>
          <w:rFonts w:ascii="Arial Narrow" w:hAnsi="Arial Narrow" w:cs="Arial"/>
          <w:b/>
          <w:sz w:val="22"/>
          <w:szCs w:val="22"/>
          <w:highlight w:val="yellow"/>
          <w:lang w:val="en-AU"/>
        </w:rPr>
      </w:pPr>
    </w:p>
    <w:p w:rsidR="00672CC2" w:rsidRDefault="00672CC2">
      <w:pPr>
        <w:rPr>
          <w:rFonts w:ascii="Arial Narrow" w:hAnsi="Arial Narrow" w:cs="Arial"/>
          <w:b/>
          <w:sz w:val="22"/>
          <w:szCs w:val="22"/>
          <w:highlight w:val="yellow"/>
          <w:lang w:val="en-AU"/>
        </w:rPr>
      </w:pPr>
    </w:p>
    <w:p w:rsidR="00672CC2" w:rsidRDefault="00672CC2">
      <w:pPr>
        <w:rPr>
          <w:rFonts w:ascii="Arial Narrow" w:hAnsi="Arial Narrow" w:cs="Arial"/>
          <w:b/>
          <w:sz w:val="22"/>
          <w:szCs w:val="22"/>
          <w:highlight w:val="yellow"/>
          <w:lang w:val="en-AU"/>
        </w:rPr>
      </w:pPr>
    </w:p>
    <w:p w:rsidR="00672CC2" w:rsidRDefault="00672CC2">
      <w:pPr>
        <w:rPr>
          <w:rFonts w:ascii="Arial Narrow" w:hAnsi="Arial Narrow" w:cs="Arial"/>
          <w:b/>
          <w:sz w:val="22"/>
          <w:szCs w:val="22"/>
          <w:highlight w:val="yellow"/>
          <w:lang w:val="en-AU"/>
        </w:rPr>
      </w:pPr>
    </w:p>
    <w:p w:rsidR="00E10135" w:rsidRDefault="00E10135">
      <w:pPr>
        <w:rPr>
          <w:b/>
          <w:sz w:val="28"/>
          <w:szCs w:val="28"/>
          <w:u w:val="single"/>
        </w:rPr>
      </w:pPr>
    </w:p>
    <w:p w:rsidR="00FF159E" w:rsidRDefault="006703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Notable achievements:</w:t>
      </w:r>
    </w:p>
    <w:p w:rsidR="00FF159E" w:rsidRDefault="00670351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Implementation of ISO 22000 within the company</w:t>
      </w:r>
    </w:p>
    <w:p w:rsidR="00FF159E" w:rsidRDefault="00670351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Implementation of 6’s within the manufacturing  area</w:t>
      </w:r>
    </w:p>
    <w:p w:rsidR="00FF159E" w:rsidRDefault="00670351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Massive reduction of cost of labour during the processing </w:t>
      </w:r>
    </w:p>
    <w:p w:rsidR="00FF159E" w:rsidRDefault="00670351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Creation and Implementation of  Hazard Analysis and Critical Control Point(HACCP)</w:t>
      </w:r>
    </w:p>
    <w:p w:rsidR="00FF159E" w:rsidRDefault="00670351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Elimination of unplanned stops  during processing</w:t>
      </w:r>
    </w:p>
    <w:p w:rsidR="00FF159E" w:rsidRDefault="00670351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Waste reduction during Manufacturing to a daily Efficiency of 94%.</w:t>
      </w:r>
    </w:p>
    <w:p w:rsidR="00FF159E" w:rsidRDefault="00670351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Production of high quality products through system improvement</w:t>
      </w:r>
      <w:r w:rsidR="0000070A">
        <w:rPr>
          <w:sz w:val="28"/>
          <w:szCs w:val="28"/>
        </w:rPr>
        <w:t>.</w:t>
      </w:r>
    </w:p>
    <w:p w:rsidR="008A5A1D" w:rsidRDefault="008A5A1D" w:rsidP="008A5A1D">
      <w:pPr>
        <w:rPr>
          <w:sz w:val="28"/>
          <w:szCs w:val="28"/>
        </w:rPr>
      </w:pPr>
    </w:p>
    <w:p w:rsidR="008A5A1D" w:rsidRDefault="008A5A1D" w:rsidP="008A5A1D">
      <w:pPr>
        <w:rPr>
          <w:sz w:val="28"/>
          <w:szCs w:val="28"/>
        </w:rPr>
      </w:pPr>
    </w:p>
    <w:p w:rsidR="00FF159E" w:rsidRDefault="008E4933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Beta </w:t>
      </w:r>
      <w:r w:rsidR="00670351">
        <w:rPr>
          <w:b/>
          <w:sz w:val="28"/>
          <w:szCs w:val="28"/>
          <w:u w:val="single"/>
        </w:rPr>
        <w:t>Healthcare Pharmaceutical Industry             Jan 2015-Apr 2015</w:t>
      </w:r>
    </w:p>
    <w:p w:rsidR="00FF159E" w:rsidRDefault="00670351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Quality control analyst(Internship)-Reporting to Technical Manager</w:t>
      </w:r>
    </w:p>
    <w:p w:rsidR="00FF159E" w:rsidRPr="0000070A" w:rsidRDefault="00670351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Pr="0000070A">
        <w:rPr>
          <w:b/>
          <w:color w:val="000000" w:themeColor="text1"/>
          <w:sz w:val="28"/>
          <w:szCs w:val="28"/>
        </w:rPr>
        <w:t>Duties and Responsibilities</w:t>
      </w:r>
    </w:p>
    <w:p w:rsidR="00FF159E" w:rsidRPr="0000070A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color w:val="000000" w:themeColor="text1"/>
          <w:sz w:val="28"/>
          <w:szCs w:val="28"/>
        </w:rPr>
      </w:pPr>
      <w:r w:rsidRPr="0000070A">
        <w:rPr>
          <w:color w:val="000000" w:themeColor="text1"/>
          <w:sz w:val="28"/>
          <w:szCs w:val="28"/>
        </w:rPr>
        <w:t>Quality assurance of pharmaceuticals</w:t>
      </w:r>
    </w:p>
    <w:p w:rsidR="00FF159E" w:rsidRPr="0000070A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color w:val="000000" w:themeColor="text1"/>
          <w:sz w:val="28"/>
          <w:szCs w:val="28"/>
        </w:rPr>
      </w:pPr>
      <w:r w:rsidRPr="0000070A">
        <w:rPr>
          <w:color w:val="000000" w:themeColor="text1"/>
          <w:sz w:val="28"/>
          <w:szCs w:val="28"/>
        </w:rPr>
        <w:t>Quality laboratory control</w:t>
      </w:r>
    </w:p>
    <w:p w:rsidR="00FF159E" w:rsidRPr="0000070A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color w:val="000000" w:themeColor="text1"/>
          <w:sz w:val="28"/>
          <w:szCs w:val="28"/>
        </w:rPr>
      </w:pPr>
      <w:r w:rsidRPr="0000070A">
        <w:rPr>
          <w:color w:val="000000" w:themeColor="text1"/>
          <w:sz w:val="28"/>
          <w:szCs w:val="28"/>
        </w:rPr>
        <w:t>Controls of pharmaceuticals</w:t>
      </w:r>
    </w:p>
    <w:p w:rsidR="00FF159E" w:rsidRPr="0000070A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color w:val="000000" w:themeColor="text1"/>
          <w:sz w:val="28"/>
          <w:szCs w:val="28"/>
        </w:rPr>
      </w:pPr>
      <w:r w:rsidRPr="0000070A">
        <w:rPr>
          <w:color w:val="000000" w:themeColor="text1"/>
          <w:sz w:val="28"/>
          <w:szCs w:val="28"/>
        </w:rPr>
        <w:t>Facility equipment and utility control</w:t>
      </w:r>
    </w:p>
    <w:p w:rsidR="00FF159E" w:rsidRPr="0000070A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color w:val="000000" w:themeColor="text1"/>
          <w:sz w:val="28"/>
          <w:szCs w:val="28"/>
        </w:rPr>
      </w:pPr>
      <w:r w:rsidRPr="0000070A">
        <w:rPr>
          <w:color w:val="000000" w:themeColor="text1"/>
          <w:sz w:val="28"/>
          <w:szCs w:val="28"/>
        </w:rPr>
        <w:t>Material control</w:t>
      </w:r>
    </w:p>
    <w:p w:rsidR="00FF159E" w:rsidRPr="0000070A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color w:val="000000" w:themeColor="text1"/>
          <w:sz w:val="28"/>
          <w:szCs w:val="28"/>
        </w:rPr>
      </w:pPr>
      <w:r w:rsidRPr="0000070A">
        <w:rPr>
          <w:color w:val="000000" w:themeColor="text1"/>
          <w:sz w:val="28"/>
          <w:szCs w:val="28"/>
        </w:rPr>
        <w:t xml:space="preserve">Packaging and </w:t>
      </w:r>
      <w:r w:rsidR="0084145C" w:rsidRPr="0000070A">
        <w:rPr>
          <w:color w:val="000000" w:themeColor="text1"/>
          <w:sz w:val="28"/>
          <w:szCs w:val="28"/>
        </w:rPr>
        <w:t>labelling</w:t>
      </w:r>
      <w:r w:rsidRPr="0000070A">
        <w:rPr>
          <w:color w:val="000000" w:themeColor="text1"/>
          <w:sz w:val="28"/>
          <w:szCs w:val="28"/>
        </w:rPr>
        <w:t xml:space="preserve"> control</w:t>
      </w:r>
    </w:p>
    <w:p w:rsidR="00FF159E" w:rsidRPr="0000070A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color w:val="000000" w:themeColor="text1"/>
          <w:sz w:val="28"/>
          <w:szCs w:val="28"/>
        </w:rPr>
      </w:pPr>
      <w:r w:rsidRPr="0000070A">
        <w:rPr>
          <w:color w:val="000000" w:themeColor="text1"/>
          <w:sz w:val="28"/>
          <w:szCs w:val="28"/>
        </w:rPr>
        <w:t>Product research and development(R&amp;D)</w:t>
      </w:r>
    </w:p>
    <w:p w:rsidR="00FF159E" w:rsidRPr="0000070A" w:rsidRDefault="00FF159E">
      <w:pPr>
        <w:pStyle w:val="ListParagraph"/>
        <w:spacing w:line="360" w:lineRule="auto"/>
        <w:ind w:left="0"/>
        <w:contextualSpacing w:val="0"/>
        <w:rPr>
          <w:color w:val="000000" w:themeColor="text1"/>
          <w:sz w:val="28"/>
          <w:szCs w:val="28"/>
        </w:rPr>
      </w:pPr>
    </w:p>
    <w:p w:rsidR="00FF159E" w:rsidRDefault="00670351">
      <w:pPr>
        <w:tabs>
          <w:tab w:val="left" w:pos="2715"/>
        </w:tabs>
        <w:spacing w:after="200" w:line="276" w:lineRule="auto"/>
        <w:rPr>
          <w:b/>
          <w:sz w:val="28"/>
          <w:szCs w:val="28"/>
          <w:u w:val="single"/>
        </w:rPr>
      </w:pPr>
      <w:r>
        <w:rPr>
          <w:rFonts w:ascii="Calibri" w:eastAsia="Calibri" w:hAnsi="Calibri"/>
          <w:b/>
          <w:sz w:val="28"/>
          <w:szCs w:val="28"/>
          <w:u w:val="single"/>
        </w:rPr>
        <w:t>Presentation</w:t>
      </w:r>
    </w:p>
    <w:p w:rsidR="00FF159E" w:rsidRDefault="0067035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Project presentation (August, 2015): Analysis of organochlorinepesticide (DDT) </w:t>
      </w:r>
      <w:r w:rsidR="00DD333E">
        <w:rPr>
          <w:sz w:val="28"/>
          <w:szCs w:val="28"/>
        </w:rPr>
        <w:t>in Tilapia</w:t>
      </w:r>
      <w:r>
        <w:rPr>
          <w:sz w:val="28"/>
          <w:szCs w:val="28"/>
        </w:rPr>
        <w:t xml:space="preserve"> and Mudfish in Lake Victoria.</w:t>
      </w:r>
    </w:p>
    <w:p w:rsidR="00FF159E" w:rsidRDefault="00670351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rFonts w:ascii="Calibri" w:eastAsia="Calibri" w:hAnsi="Calibri"/>
          <w:b/>
          <w:sz w:val="28"/>
          <w:szCs w:val="28"/>
          <w:u w:val="single"/>
        </w:rPr>
        <w:t>Hobbies and interests</w:t>
      </w:r>
    </w:p>
    <w:p w:rsidR="00FF159E" w:rsidRDefault="00FF159E">
      <w:pPr>
        <w:pStyle w:val="ListParagraph"/>
        <w:spacing w:after="200" w:line="276" w:lineRule="auto"/>
      </w:pP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Community service </w:t>
      </w:r>
    </w:p>
    <w:p w:rsidR="00FF159E" w:rsidRDefault="00670351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Motivational talks</w:t>
      </w:r>
    </w:p>
    <w:p w:rsidR="0047246B" w:rsidRDefault="0047246B" w:rsidP="0047246B">
      <w:pPr>
        <w:pStyle w:val="ListParagraph"/>
        <w:spacing w:line="360" w:lineRule="auto"/>
        <w:contextualSpacing w:val="0"/>
        <w:rPr>
          <w:sz w:val="28"/>
          <w:szCs w:val="28"/>
        </w:rPr>
      </w:pPr>
    </w:p>
    <w:p w:rsidR="007B72B9" w:rsidRDefault="007B72B9" w:rsidP="003F3D7D">
      <w:pPr>
        <w:pStyle w:val="ListParagraph"/>
        <w:spacing w:after="200" w:line="276" w:lineRule="auto"/>
        <w:ind w:left="0"/>
        <w:rPr>
          <w:b/>
          <w:sz w:val="28"/>
          <w:szCs w:val="28"/>
          <w:u w:val="single"/>
        </w:rPr>
      </w:pPr>
    </w:p>
    <w:p w:rsidR="00FF159E" w:rsidRPr="00B67623" w:rsidRDefault="00670351" w:rsidP="003F3D7D">
      <w:pPr>
        <w:pStyle w:val="ListParagraph"/>
        <w:spacing w:after="200" w:line="276" w:lineRule="auto"/>
        <w:ind w:left="0"/>
        <w:rPr>
          <w:b/>
          <w:sz w:val="28"/>
          <w:szCs w:val="28"/>
          <w:u w:val="single"/>
        </w:rPr>
      </w:pPr>
      <w:r w:rsidRPr="00B67623">
        <w:rPr>
          <w:b/>
          <w:sz w:val="28"/>
          <w:szCs w:val="28"/>
          <w:u w:val="single"/>
        </w:rPr>
        <w:lastRenderedPageBreak/>
        <w:t>Referees</w:t>
      </w:r>
    </w:p>
    <w:p w:rsidR="003F3D7D" w:rsidRPr="003F3D7D" w:rsidRDefault="003F3D7D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 w:rsidRPr="003F3D7D">
        <w:rPr>
          <w:sz w:val="28"/>
          <w:szCs w:val="28"/>
        </w:rPr>
        <w:t>Mr. William Gikuru</w:t>
      </w:r>
    </w:p>
    <w:p w:rsidR="003F3D7D" w:rsidRPr="003F3D7D" w:rsidRDefault="003F3D7D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 w:rsidRPr="003F3D7D">
        <w:rPr>
          <w:sz w:val="28"/>
          <w:szCs w:val="28"/>
        </w:rPr>
        <w:t>General Manager</w:t>
      </w:r>
    </w:p>
    <w:p w:rsidR="003F3D7D" w:rsidRPr="003F3D7D" w:rsidRDefault="009E555E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Elliots Kenya Ltd</w:t>
      </w:r>
    </w:p>
    <w:p w:rsidR="003F3D7D" w:rsidRDefault="003F3D7D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 w:rsidRPr="003F3D7D">
        <w:rPr>
          <w:sz w:val="28"/>
          <w:szCs w:val="28"/>
        </w:rPr>
        <w:t>P.O.Box 533</w:t>
      </w:r>
      <w:r w:rsidR="00425622">
        <w:rPr>
          <w:sz w:val="28"/>
          <w:szCs w:val="28"/>
        </w:rPr>
        <w:t>66-00200</w:t>
      </w:r>
    </w:p>
    <w:p w:rsidR="00425622" w:rsidRPr="00883F64" w:rsidRDefault="00425622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 w:rsidRPr="00883F64">
        <w:rPr>
          <w:sz w:val="28"/>
          <w:szCs w:val="28"/>
        </w:rPr>
        <w:t>Nairobi</w:t>
      </w:r>
    </w:p>
    <w:p w:rsidR="003F3D7D" w:rsidRPr="00883F64" w:rsidRDefault="00883F64">
      <w:pPr>
        <w:spacing w:after="200" w:line="276" w:lineRule="auto"/>
        <w:rPr>
          <w:sz w:val="28"/>
          <w:szCs w:val="28"/>
        </w:rPr>
      </w:pPr>
      <w:r w:rsidRPr="00883F64">
        <w:rPr>
          <w:sz w:val="28"/>
          <w:szCs w:val="28"/>
        </w:rPr>
        <w:t>Mobile: +254786621239</w:t>
      </w:r>
    </w:p>
    <w:p w:rsidR="003F3D7D" w:rsidRDefault="003F3D7D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Mercy Owiti</w:t>
      </w:r>
    </w:p>
    <w:p w:rsidR="003F3D7D" w:rsidRDefault="003F3D7D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Quality Control In charge</w:t>
      </w:r>
    </w:p>
    <w:p w:rsidR="003F3D7D" w:rsidRDefault="003F3D7D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Manji Food Industries Limited</w:t>
      </w:r>
    </w:p>
    <w:p w:rsidR="003F3D7D" w:rsidRDefault="003F3D7D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P.O Box 78277, 00507</w:t>
      </w:r>
    </w:p>
    <w:p w:rsidR="003F3D7D" w:rsidRDefault="003F3D7D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Nairobi</w:t>
      </w:r>
    </w:p>
    <w:p w:rsidR="003F3D7D" w:rsidRDefault="003F3D7D" w:rsidP="003F3D7D">
      <w:pPr>
        <w:pStyle w:val="ListParagraph"/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Mobile: +254735943515</w:t>
      </w:r>
    </w:p>
    <w:p w:rsidR="00FF159E" w:rsidRDefault="00FF159E">
      <w:pPr>
        <w:spacing w:after="200" w:line="276" w:lineRule="auto"/>
        <w:contextualSpacing/>
        <w:rPr>
          <w:sz w:val="28"/>
          <w:szCs w:val="28"/>
        </w:rPr>
      </w:pPr>
    </w:p>
    <w:p w:rsidR="00FF159E" w:rsidRDefault="00670351">
      <w:pPr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Dr K’owino</w:t>
      </w:r>
      <w:r>
        <w:rPr>
          <w:sz w:val="28"/>
          <w:szCs w:val="28"/>
        </w:rPr>
        <w:br/>
        <w:t>Lecturer Chemistry department</w:t>
      </w:r>
      <w:r>
        <w:rPr>
          <w:sz w:val="28"/>
          <w:szCs w:val="28"/>
        </w:rPr>
        <w:br/>
        <w:t xml:space="preserve">Masinde Muliro University of Science and Technology </w:t>
      </w:r>
      <w:r>
        <w:rPr>
          <w:sz w:val="28"/>
          <w:szCs w:val="28"/>
        </w:rPr>
        <w:br/>
        <w:t>P.O BOX 190-50100</w:t>
      </w:r>
      <w:r>
        <w:rPr>
          <w:sz w:val="28"/>
          <w:szCs w:val="28"/>
        </w:rPr>
        <w:br/>
        <w:t>Kakamega.</w:t>
      </w:r>
      <w:r>
        <w:rPr>
          <w:sz w:val="28"/>
          <w:szCs w:val="28"/>
        </w:rPr>
        <w:br/>
        <w:t>Mobile</w:t>
      </w:r>
      <w:r w:rsidR="00D24B2B">
        <w:rPr>
          <w:sz w:val="28"/>
          <w:szCs w:val="28"/>
        </w:rPr>
        <w:t>: +</w:t>
      </w:r>
      <w:r>
        <w:rPr>
          <w:sz w:val="28"/>
          <w:szCs w:val="28"/>
        </w:rPr>
        <w:t>254710691771</w:t>
      </w:r>
    </w:p>
    <w:p w:rsidR="00FF159E" w:rsidRDefault="00FF159E">
      <w:pPr>
        <w:pStyle w:val="ListParagraph"/>
        <w:spacing w:line="360" w:lineRule="auto"/>
        <w:rPr>
          <w:sz w:val="28"/>
          <w:szCs w:val="28"/>
        </w:rPr>
      </w:pPr>
    </w:p>
    <w:p w:rsidR="00FF159E" w:rsidRDefault="00FF159E">
      <w:pPr>
        <w:rPr>
          <w:rFonts w:ascii="Arial Narrow" w:hAnsi="Arial Narrow" w:cs="Arial"/>
          <w:b/>
          <w:sz w:val="24"/>
          <w:szCs w:val="24"/>
        </w:rPr>
      </w:pPr>
    </w:p>
    <w:p w:rsidR="00FF159E" w:rsidRDefault="00FF159E">
      <w:pPr>
        <w:rPr>
          <w:rFonts w:ascii="Calibri" w:hAnsi="Calibri" w:cs="Arial"/>
          <w:b/>
          <w:sz w:val="22"/>
          <w:szCs w:val="22"/>
        </w:rPr>
        <w:sectPr w:rsidR="00FF159E">
          <w:type w:val="continuous"/>
          <w:pgSz w:w="12240" w:h="15840"/>
          <w:pgMar w:top="1021" w:right="1021" w:bottom="1077" w:left="1191" w:header="720" w:footer="720" w:gutter="0"/>
          <w:cols w:space="720"/>
          <w:docGrid w:linePitch="272"/>
        </w:sectPr>
      </w:pPr>
    </w:p>
    <w:p w:rsidR="00FF159E" w:rsidRDefault="0067035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lastRenderedPageBreak/>
        <w:t xml:space="preserve"> </w:t>
      </w:r>
    </w:p>
    <w:p w:rsidR="00FF159E" w:rsidRDefault="00FF159E">
      <w:pPr>
        <w:rPr>
          <w:rFonts w:ascii="Calibri" w:hAnsi="Calibri" w:cs="Arial"/>
          <w:sz w:val="22"/>
          <w:szCs w:val="22"/>
        </w:rPr>
        <w:sectPr w:rsidR="00FF159E">
          <w:type w:val="continuous"/>
          <w:pgSz w:w="12240" w:h="15840"/>
          <w:pgMar w:top="576" w:right="576" w:bottom="576" w:left="576" w:header="720" w:footer="720" w:gutter="0"/>
          <w:cols w:num="3" w:space="720"/>
          <w:docGrid w:linePitch="272"/>
        </w:sectPr>
      </w:pPr>
    </w:p>
    <w:p w:rsidR="00FF159E" w:rsidRDefault="0067035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lastRenderedPageBreak/>
        <w:t xml:space="preserve"> </w:t>
      </w:r>
    </w:p>
    <w:p w:rsidR="00FF159E" w:rsidRDefault="00FF159E"/>
    <w:sectPr w:rsidR="00FF159E" w:rsidSect="00BD1DCC">
      <w:type w:val="continuous"/>
      <w:pgSz w:w="12240" w:h="15840"/>
      <w:pgMar w:top="576" w:right="576" w:bottom="576" w:left="576" w:header="720" w:footer="720" w:gutter="0"/>
      <w:cols w:num="3"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512BD2C"/>
    <w:lvl w:ilvl="0" w:tplc="E2AC9A62">
      <w:start w:val="2005"/>
      <w:numFmt w:val="decimal"/>
      <w:lvlText w:val="%1"/>
      <w:lvlJc w:val="left"/>
      <w:pPr>
        <w:ind w:left="780" w:hanging="4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95A0A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0B600D8"/>
    <w:lvl w:ilvl="0" w:tplc="14A20AEC">
      <w:start w:val="2008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5DCCB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2140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D2C0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C04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B64966A"/>
    <w:lvl w:ilvl="0" w:tplc="5D32E37A">
      <w:start w:val="2010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455AF5D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C0A15F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9267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63E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74A3D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160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41AE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C70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81A0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5A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81A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A7CA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7B303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6096E8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72A1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C0F4D53"/>
    <w:multiLevelType w:val="hybridMultilevel"/>
    <w:tmpl w:val="5CBAA4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130E622">
      <w:numFmt w:val="bullet"/>
      <w:lvlText w:val="•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0CD627D1"/>
    <w:multiLevelType w:val="hybridMultilevel"/>
    <w:tmpl w:val="74A8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340EF4"/>
    <w:multiLevelType w:val="hybridMultilevel"/>
    <w:tmpl w:val="D896A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7427F"/>
    <w:multiLevelType w:val="hybridMultilevel"/>
    <w:tmpl w:val="7A94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D51112"/>
    <w:multiLevelType w:val="hybridMultilevel"/>
    <w:tmpl w:val="25C8E7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8">
    <w:nsid w:val="7C965F75"/>
    <w:multiLevelType w:val="hybridMultilevel"/>
    <w:tmpl w:val="AE3240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7D1B5AC0"/>
    <w:multiLevelType w:val="hybridMultilevel"/>
    <w:tmpl w:val="97C86A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22"/>
  </w:num>
  <w:num w:numId="8">
    <w:abstractNumId w:val="5"/>
  </w:num>
  <w:num w:numId="9">
    <w:abstractNumId w:val="12"/>
  </w:num>
  <w:num w:numId="10">
    <w:abstractNumId w:val="8"/>
  </w:num>
  <w:num w:numId="11">
    <w:abstractNumId w:val="4"/>
  </w:num>
  <w:num w:numId="12">
    <w:abstractNumId w:val="10"/>
  </w:num>
  <w:num w:numId="13">
    <w:abstractNumId w:val="11"/>
  </w:num>
  <w:num w:numId="14">
    <w:abstractNumId w:val="25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9"/>
  </w:num>
  <w:num w:numId="23">
    <w:abstractNumId w:val="21"/>
  </w:num>
  <w:num w:numId="24">
    <w:abstractNumId w:val="7"/>
  </w:num>
  <w:num w:numId="25">
    <w:abstractNumId w:val="26"/>
  </w:num>
  <w:num w:numId="26">
    <w:abstractNumId w:val="24"/>
  </w:num>
  <w:num w:numId="27">
    <w:abstractNumId w:val="27"/>
  </w:num>
  <w:num w:numId="28">
    <w:abstractNumId w:val="23"/>
  </w:num>
  <w:num w:numId="29">
    <w:abstractNumId w:val="29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ttachedTemplate r:id="rId1"/>
  <w:defaultTabStop w:val="720"/>
  <w:characterSpacingControl w:val="doNotCompress"/>
  <w:compat/>
  <w:rsids>
    <w:rsidRoot w:val="0069531B"/>
    <w:rsid w:val="0000070A"/>
    <w:rsid w:val="00042195"/>
    <w:rsid w:val="0004719F"/>
    <w:rsid w:val="0006623F"/>
    <w:rsid w:val="00066C9A"/>
    <w:rsid w:val="000A4BC6"/>
    <w:rsid w:val="000C4A92"/>
    <w:rsid w:val="000C67E5"/>
    <w:rsid w:val="000D321C"/>
    <w:rsid w:val="000E3722"/>
    <w:rsid w:val="00105D57"/>
    <w:rsid w:val="001231F4"/>
    <w:rsid w:val="0013238D"/>
    <w:rsid w:val="0018203F"/>
    <w:rsid w:val="001A0B18"/>
    <w:rsid w:val="001B4715"/>
    <w:rsid w:val="00203388"/>
    <w:rsid w:val="0025659C"/>
    <w:rsid w:val="00280F02"/>
    <w:rsid w:val="0028354A"/>
    <w:rsid w:val="00293BE1"/>
    <w:rsid w:val="00296A5C"/>
    <w:rsid w:val="002C30DD"/>
    <w:rsid w:val="002F1525"/>
    <w:rsid w:val="003110F2"/>
    <w:rsid w:val="003911D4"/>
    <w:rsid w:val="003F3D7D"/>
    <w:rsid w:val="003F7A02"/>
    <w:rsid w:val="004169CD"/>
    <w:rsid w:val="00420ADB"/>
    <w:rsid w:val="00425622"/>
    <w:rsid w:val="0045250B"/>
    <w:rsid w:val="004645EC"/>
    <w:rsid w:val="0047246B"/>
    <w:rsid w:val="004A53F2"/>
    <w:rsid w:val="004E6880"/>
    <w:rsid w:val="004F1A05"/>
    <w:rsid w:val="00530DAD"/>
    <w:rsid w:val="00531943"/>
    <w:rsid w:val="00531DD8"/>
    <w:rsid w:val="005673B7"/>
    <w:rsid w:val="0058321C"/>
    <w:rsid w:val="005E08BF"/>
    <w:rsid w:val="005F6958"/>
    <w:rsid w:val="00605752"/>
    <w:rsid w:val="00621E3F"/>
    <w:rsid w:val="00624C03"/>
    <w:rsid w:val="006479DA"/>
    <w:rsid w:val="00666093"/>
    <w:rsid w:val="00670351"/>
    <w:rsid w:val="00672CC2"/>
    <w:rsid w:val="006925B6"/>
    <w:rsid w:val="00693222"/>
    <w:rsid w:val="0069531B"/>
    <w:rsid w:val="006A39AF"/>
    <w:rsid w:val="006A5205"/>
    <w:rsid w:val="006B1999"/>
    <w:rsid w:val="006B7603"/>
    <w:rsid w:val="006C07C7"/>
    <w:rsid w:val="006C78F1"/>
    <w:rsid w:val="006E0FBC"/>
    <w:rsid w:val="006E1240"/>
    <w:rsid w:val="006E4A7D"/>
    <w:rsid w:val="0070591B"/>
    <w:rsid w:val="00714BB6"/>
    <w:rsid w:val="00744D41"/>
    <w:rsid w:val="00750C63"/>
    <w:rsid w:val="00756278"/>
    <w:rsid w:val="00772C32"/>
    <w:rsid w:val="00792B96"/>
    <w:rsid w:val="007A7C05"/>
    <w:rsid w:val="007B389B"/>
    <w:rsid w:val="007B72B9"/>
    <w:rsid w:val="007C5391"/>
    <w:rsid w:val="007C5E10"/>
    <w:rsid w:val="007E0929"/>
    <w:rsid w:val="007E2177"/>
    <w:rsid w:val="0080345E"/>
    <w:rsid w:val="0084145C"/>
    <w:rsid w:val="00861655"/>
    <w:rsid w:val="008818DA"/>
    <w:rsid w:val="00883F64"/>
    <w:rsid w:val="00886492"/>
    <w:rsid w:val="00886E8A"/>
    <w:rsid w:val="00890826"/>
    <w:rsid w:val="008A5A1D"/>
    <w:rsid w:val="008B2A8C"/>
    <w:rsid w:val="008E4933"/>
    <w:rsid w:val="00911922"/>
    <w:rsid w:val="00914154"/>
    <w:rsid w:val="009511FD"/>
    <w:rsid w:val="009629C1"/>
    <w:rsid w:val="00965516"/>
    <w:rsid w:val="009824CB"/>
    <w:rsid w:val="009A4A04"/>
    <w:rsid w:val="009A60A1"/>
    <w:rsid w:val="009E555E"/>
    <w:rsid w:val="00A1477A"/>
    <w:rsid w:val="00A22643"/>
    <w:rsid w:val="00A348B6"/>
    <w:rsid w:val="00A41CA3"/>
    <w:rsid w:val="00A614DE"/>
    <w:rsid w:val="00A720F0"/>
    <w:rsid w:val="00AA33F9"/>
    <w:rsid w:val="00AD2CA1"/>
    <w:rsid w:val="00AE0AFA"/>
    <w:rsid w:val="00AF337B"/>
    <w:rsid w:val="00AF604A"/>
    <w:rsid w:val="00B03DFE"/>
    <w:rsid w:val="00B33228"/>
    <w:rsid w:val="00B3638B"/>
    <w:rsid w:val="00B61B6B"/>
    <w:rsid w:val="00B67623"/>
    <w:rsid w:val="00B703D3"/>
    <w:rsid w:val="00B85AFC"/>
    <w:rsid w:val="00B9330B"/>
    <w:rsid w:val="00B956E9"/>
    <w:rsid w:val="00BA5781"/>
    <w:rsid w:val="00BB716B"/>
    <w:rsid w:val="00BC1442"/>
    <w:rsid w:val="00BC611B"/>
    <w:rsid w:val="00BC6206"/>
    <w:rsid w:val="00BD06DB"/>
    <w:rsid w:val="00BD1DCC"/>
    <w:rsid w:val="00BD6610"/>
    <w:rsid w:val="00BF7318"/>
    <w:rsid w:val="00C25914"/>
    <w:rsid w:val="00C54A6A"/>
    <w:rsid w:val="00C56C52"/>
    <w:rsid w:val="00C578C8"/>
    <w:rsid w:val="00C731C1"/>
    <w:rsid w:val="00C848C2"/>
    <w:rsid w:val="00CF430D"/>
    <w:rsid w:val="00D24B2B"/>
    <w:rsid w:val="00D34446"/>
    <w:rsid w:val="00D47226"/>
    <w:rsid w:val="00D60683"/>
    <w:rsid w:val="00D74C2A"/>
    <w:rsid w:val="00D80543"/>
    <w:rsid w:val="00D8066E"/>
    <w:rsid w:val="00DD333E"/>
    <w:rsid w:val="00DE03BF"/>
    <w:rsid w:val="00E10135"/>
    <w:rsid w:val="00E1137E"/>
    <w:rsid w:val="00E3458A"/>
    <w:rsid w:val="00E3703E"/>
    <w:rsid w:val="00E403F3"/>
    <w:rsid w:val="00E40BBB"/>
    <w:rsid w:val="00E41366"/>
    <w:rsid w:val="00E75999"/>
    <w:rsid w:val="00EA61ED"/>
    <w:rsid w:val="00EE0038"/>
    <w:rsid w:val="00EE79ED"/>
    <w:rsid w:val="00EE7E0C"/>
    <w:rsid w:val="00EF3F4D"/>
    <w:rsid w:val="00EF7127"/>
    <w:rsid w:val="00F442C0"/>
    <w:rsid w:val="00F562DE"/>
    <w:rsid w:val="00F7055D"/>
    <w:rsid w:val="00F70C26"/>
    <w:rsid w:val="00F972E1"/>
    <w:rsid w:val="00FD61FC"/>
    <w:rsid w:val="00FF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CC"/>
    <w:rPr>
      <w:rFonts w:ascii="Times New Roman" w:eastAsia="Times New Roman" w:hAnsi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1DCC"/>
    <w:rPr>
      <w:color w:val="0000FF"/>
      <w:u w:val="single"/>
    </w:rPr>
  </w:style>
  <w:style w:type="paragraph" w:styleId="BodyText">
    <w:name w:val="Body Text"/>
    <w:basedOn w:val="Normal"/>
    <w:link w:val="BodyTextChar"/>
    <w:rsid w:val="00BD1DCC"/>
    <w:rPr>
      <w:rFonts w:ascii="Book Antiqua" w:hAnsi="Book Antiqua"/>
      <w:bCs/>
      <w:iCs/>
      <w:sz w:val="24"/>
    </w:rPr>
  </w:style>
  <w:style w:type="character" w:customStyle="1" w:styleId="BodyTextChar">
    <w:name w:val="Body Text Char"/>
    <w:link w:val="BodyText"/>
    <w:rsid w:val="00BD1DCC"/>
    <w:rPr>
      <w:rFonts w:ascii="Book Antiqua" w:eastAsia="Times New Roman" w:hAnsi="Book Antiqua" w:cs="Times New Roman"/>
      <w:bCs/>
      <w:iCs/>
      <w:sz w:val="24"/>
      <w:szCs w:val="20"/>
    </w:rPr>
  </w:style>
  <w:style w:type="paragraph" w:styleId="ListParagraph">
    <w:name w:val="List Paragraph"/>
    <w:basedOn w:val="Normal"/>
    <w:uiPriority w:val="26"/>
    <w:qFormat/>
    <w:rsid w:val="00BD1DC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DC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BD1DCC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wbzude">
    <w:name w:val="wbzude"/>
    <w:basedOn w:val="DefaultParagraphFont"/>
    <w:rsid w:val="00256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tienoe7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INetCache\IE\CVQOTN0A\MY_RESUME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008277-A62E-47B5-A6AE-04DF3C94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MY_RESUME[1].dotx</Template>
  <TotalTime>1377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</cp:lastModifiedBy>
  <cp:revision>98</cp:revision>
  <dcterms:created xsi:type="dcterms:W3CDTF">2018-08-09T16:44:00Z</dcterms:created>
  <dcterms:modified xsi:type="dcterms:W3CDTF">2019-12-09T10:22:00Z</dcterms:modified>
</cp:coreProperties>
</file>