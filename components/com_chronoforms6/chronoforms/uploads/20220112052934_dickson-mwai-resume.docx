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D907" w14:textId="77777777" w:rsidR="00B44B1C" w:rsidRPr="00132860" w:rsidRDefault="00B44B1C" w:rsidP="00DC23BB">
      <w:pPr>
        <w:pStyle w:val="Heading1"/>
        <w:pBdr>
          <w:bottom w:val="thinThickSmallGap" w:sz="24" w:space="1" w:color="auto"/>
        </w:pBdr>
        <w:shd w:val="clear" w:color="auto" w:fill="D9D9D9"/>
        <w:jc w:val="center"/>
        <w:rPr>
          <w:b/>
          <w:bCs/>
          <w:sz w:val="40"/>
          <w:szCs w:val="40"/>
        </w:rPr>
      </w:pPr>
      <w:r w:rsidRPr="00132860">
        <w:rPr>
          <w:b/>
          <w:bCs/>
          <w:sz w:val="40"/>
          <w:szCs w:val="40"/>
        </w:rPr>
        <w:t>CURRICULUM VITAE</w:t>
      </w:r>
    </w:p>
    <w:p w14:paraId="1FD2D908" w14:textId="77777777" w:rsidR="00B44B1C" w:rsidRPr="00132860" w:rsidRDefault="00B44B1C" w:rsidP="00132860">
      <w:pPr>
        <w:widowControl w:val="0"/>
        <w:shd w:val="clear" w:color="auto" w:fill="D9D9D9"/>
        <w:autoSpaceDE w:val="0"/>
        <w:autoSpaceDN w:val="0"/>
        <w:adjustRightInd w:val="0"/>
        <w:spacing w:before="29"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132860">
        <w:rPr>
          <w:rFonts w:ascii="Times New Roman" w:hAnsi="Times New Roman" w:cs="Times New Roman"/>
          <w:b/>
          <w:bCs/>
          <w:sz w:val="24"/>
          <w:szCs w:val="24"/>
        </w:rPr>
        <w:t>PERSO</w:t>
      </w:r>
      <w:r w:rsidRPr="00132860">
        <w:rPr>
          <w:rFonts w:ascii="Times New Roman" w:hAnsi="Times New Roman" w:cs="Times New Roman"/>
          <w:b/>
          <w:bCs/>
          <w:spacing w:val="2"/>
          <w:sz w:val="24"/>
          <w:szCs w:val="24"/>
        </w:rPr>
        <w:t>N</w:t>
      </w:r>
      <w:r w:rsidRPr="00132860">
        <w:rPr>
          <w:rFonts w:ascii="Times New Roman" w:hAnsi="Times New Roman" w:cs="Times New Roman"/>
          <w:b/>
          <w:bCs/>
          <w:spacing w:val="-5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L DE</w:t>
      </w:r>
      <w:r w:rsidRPr="00132860">
        <w:rPr>
          <w:rFonts w:ascii="Times New Roman" w:hAnsi="Times New Roman" w:cs="Times New Roman"/>
          <w:b/>
          <w:bCs/>
          <w:spacing w:val="5"/>
          <w:sz w:val="24"/>
          <w:szCs w:val="24"/>
        </w:rPr>
        <w:t>T</w:t>
      </w:r>
      <w:r w:rsidRPr="00132860">
        <w:rPr>
          <w:rFonts w:ascii="Times New Roman" w:hAnsi="Times New Roman" w:cs="Times New Roman"/>
          <w:b/>
          <w:bCs/>
          <w:spacing w:val="-8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spacing w:val="3"/>
          <w:sz w:val="24"/>
          <w:szCs w:val="24"/>
        </w:rPr>
        <w:t>I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p w14:paraId="1FD2D909" w14:textId="77777777" w:rsidR="00B44B1C" w:rsidRDefault="00B44B1C">
      <w:pPr>
        <w:widowControl w:val="0"/>
        <w:autoSpaceDE w:val="0"/>
        <w:autoSpaceDN w:val="0"/>
        <w:adjustRightInd w:val="0"/>
        <w:spacing w:after="0" w:line="272" w:lineRule="exact"/>
        <w:ind w:left="220" w:right="-20"/>
        <w:rPr>
          <w:rFonts w:ascii="Times New Roman" w:hAnsi="Times New Roman" w:cs="Times New Roman"/>
          <w:sz w:val="24"/>
          <w:szCs w:val="24"/>
        </w:rPr>
      </w:pPr>
    </w:p>
    <w:p w14:paraId="1FD2D90A" w14:textId="77777777" w:rsidR="00B44B1C" w:rsidRPr="00132860" w:rsidRDefault="00B44B1C">
      <w:pPr>
        <w:widowControl w:val="0"/>
        <w:autoSpaceDE w:val="0"/>
        <w:autoSpaceDN w:val="0"/>
        <w:adjustRightInd w:val="0"/>
        <w:spacing w:after="0" w:line="272" w:lineRule="exact"/>
        <w:ind w:left="220" w:right="-20"/>
        <w:rPr>
          <w:rFonts w:ascii="Times New Roman" w:hAnsi="Times New Roman" w:cs="Times New Roman"/>
          <w:sz w:val="24"/>
          <w:szCs w:val="24"/>
        </w:rPr>
      </w:pPr>
      <w:r w:rsidRPr="00132860">
        <w:rPr>
          <w:rFonts w:ascii="Times New Roman" w:hAnsi="Times New Roman" w:cs="Times New Roman"/>
          <w:sz w:val="24"/>
          <w:szCs w:val="24"/>
        </w:rPr>
        <w:t xml:space="preserve">NAME:                                              </w:t>
      </w:r>
      <w:r w:rsidRPr="0013286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613ED3">
        <w:rPr>
          <w:rFonts w:ascii="Times New Roman" w:hAnsi="Times New Roman" w:cs="Times New Roman"/>
          <w:spacing w:val="-2"/>
          <w:sz w:val="24"/>
          <w:szCs w:val="24"/>
        </w:rPr>
        <w:t>Dicks</w:t>
      </w:r>
      <w:r w:rsidRPr="00132860">
        <w:rPr>
          <w:rFonts w:ascii="Times New Roman" w:hAnsi="Times New Roman" w:cs="Times New Roman"/>
          <w:sz w:val="24"/>
          <w:szCs w:val="24"/>
        </w:rPr>
        <w:t xml:space="preserve">on </w:t>
      </w:r>
      <w:r w:rsidR="00613ED3">
        <w:rPr>
          <w:rFonts w:ascii="Times New Roman" w:hAnsi="Times New Roman" w:cs="Times New Roman"/>
          <w:spacing w:val="2"/>
          <w:sz w:val="24"/>
          <w:szCs w:val="24"/>
        </w:rPr>
        <w:t>Mwai</w:t>
      </w:r>
      <w:r w:rsidRPr="001328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613ED3">
        <w:rPr>
          <w:rFonts w:ascii="Times New Roman" w:hAnsi="Times New Roman" w:cs="Times New Roman"/>
          <w:sz w:val="24"/>
          <w:szCs w:val="24"/>
        </w:rPr>
        <w:t>Gachoki</w:t>
      </w:r>
      <w:proofErr w:type="spellEnd"/>
    </w:p>
    <w:p w14:paraId="1FD2D90B" w14:textId="77777777" w:rsidR="00B44B1C" w:rsidRPr="00132860" w:rsidRDefault="00B44B1C">
      <w:pPr>
        <w:widowControl w:val="0"/>
        <w:autoSpaceDE w:val="0"/>
        <w:autoSpaceDN w:val="0"/>
        <w:adjustRightInd w:val="0"/>
        <w:spacing w:after="0" w:line="268" w:lineRule="exact"/>
        <w:ind w:left="220" w:right="-20"/>
        <w:rPr>
          <w:rFonts w:ascii="Times New Roman" w:hAnsi="Times New Roman" w:cs="Times New Roman"/>
          <w:sz w:val="24"/>
          <w:szCs w:val="24"/>
        </w:rPr>
      </w:pPr>
      <w:r w:rsidRPr="00132860">
        <w:rPr>
          <w:rFonts w:ascii="Times New Roman" w:hAnsi="Times New Roman" w:cs="Times New Roman"/>
          <w:spacing w:val="-3"/>
          <w:position w:val="-1"/>
          <w:sz w:val="24"/>
          <w:szCs w:val="24"/>
        </w:rPr>
        <w:t>L</w:t>
      </w:r>
      <w:r w:rsidRPr="00132860">
        <w:rPr>
          <w:rFonts w:ascii="Times New Roman" w:hAnsi="Times New Roman" w:cs="Times New Roman"/>
          <w:spacing w:val="2"/>
          <w:position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132860">
        <w:rPr>
          <w:rFonts w:ascii="Times New Roman" w:hAnsi="Times New Roman" w:cs="Times New Roman"/>
          <w:spacing w:val="-1"/>
          <w:position w:val="-1"/>
          <w:sz w:val="24"/>
          <w:szCs w:val="24"/>
        </w:rPr>
        <w:t>G</w:t>
      </w:r>
      <w:r w:rsidRPr="00132860">
        <w:rPr>
          <w:rFonts w:ascii="Times New Roman" w:hAnsi="Times New Roman" w:cs="Times New Roman"/>
          <w:position w:val="-1"/>
          <w:sz w:val="24"/>
          <w:szCs w:val="24"/>
        </w:rPr>
        <w:t>U</w:t>
      </w:r>
      <w:r w:rsidRPr="00132860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spacing w:val="2"/>
          <w:position w:val="-1"/>
          <w:sz w:val="24"/>
          <w:szCs w:val="24"/>
        </w:rPr>
        <w:t>G</w:t>
      </w:r>
      <w:r w:rsidRPr="00132860">
        <w:rPr>
          <w:rFonts w:ascii="Times New Roman" w:hAnsi="Times New Roman" w:cs="Times New Roman"/>
          <w:position w:val="-1"/>
          <w:sz w:val="24"/>
          <w:szCs w:val="24"/>
        </w:rPr>
        <w:t xml:space="preserve">ES                                  </w:t>
      </w:r>
      <w:r w:rsidRPr="00132860">
        <w:rPr>
          <w:rFonts w:ascii="Times New Roman" w:hAnsi="Times New Roman" w:cs="Times New Roman"/>
          <w:spacing w:val="35"/>
          <w:position w:val="-1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position w:val="-1"/>
          <w:sz w:val="24"/>
          <w:szCs w:val="24"/>
        </w:rPr>
        <w:t>En</w:t>
      </w:r>
      <w:r w:rsidRPr="00132860">
        <w:rPr>
          <w:rFonts w:ascii="Times New Roman" w:hAnsi="Times New Roman" w:cs="Times New Roman"/>
          <w:spacing w:val="-3"/>
          <w:position w:val="-1"/>
          <w:sz w:val="24"/>
          <w:szCs w:val="24"/>
        </w:rPr>
        <w:t>g</w:t>
      </w:r>
      <w:r w:rsidRPr="00132860">
        <w:rPr>
          <w:rFonts w:ascii="Times New Roman" w:hAnsi="Times New Roman" w:cs="Times New Roman"/>
          <w:position w:val="-1"/>
          <w:sz w:val="24"/>
          <w:szCs w:val="24"/>
        </w:rPr>
        <w:t>l</w:t>
      </w:r>
      <w:r w:rsidRPr="00132860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132860">
        <w:rPr>
          <w:rFonts w:ascii="Times New Roman" w:hAnsi="Times New Roman" w:cs="Times New Roman"/>
          <w:position w:val="-1"/>
          <w:sz w:val="24"/>
          <w:szCs w:val="24"/>
        </w:rPr>
        <w:t>sh, Kisw</w:t>
      </w:r>
      <w:r w:rsidRPr="00132860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position w:val="-1"/>
          <w:sz w:val="24"/>
          <w:szCs w:val="24"/>
        </w:rPr>
        <w:t>hi</w:t>
      </w:r>
      <w:r w:rsidRPr="00132860">
        <w:rPr>
          <w:rFonts w:ascii="Times New Roman" w:hAnsi="Times New Roman" w:cs="Times New Roman"/>
          <w:spacing w:val="1"/>
          <w:position w:val="-1"/>
          <w:sz w:val="24"/>
          <w:szCs w:val="24"/>
        </w:rPr>
        <w:t>l</w:t>
      </w:r>
      <w:r w:rsidRPr="00132860">
        <w:rPr>
          <w:rFonts w:ascii="Times New Roman" w:hAnsi="Times New Roman" w:cs="Times New Roman"/>
          <w:position w:val="-1"/>
          <w:sz w:val="24"/>
          <w:szCs w:val="24"/>
        </w:rPr>
        <w:t>i</w:t>
      </w:r>
    </w:p>
    <w:p w14:paraId="1FD2D90C" w14:textId="77777777" w:rsidR="00B44B1C" w:rsidRPr="00132860" w:rsidRDefault="00B44B1C">
      <w:pPr>
        <w:widowControl w:val="0"/>
        <w:autoSpaceDE w:val="0"/>
        <w:autoSpaceDN w:val="0"/>
        <w:adjustRightInd w:val="0"/>
        <w:spacing w:after="0" w:line="284" w:lineRule="exact"/>
        <w:ind w:left="220" w:right="-20"/>
        <w:rPr>
          <w:rFonts w:ascii="Times New Roman" w:hAnsi="Times New Roman" w:cs="Times New Roman"/>
          <w:sz w:val="24"/>
          <w:szCs w:val="24"/>
        </w:rPr>
      </w:pPr>
      <w:r w:rsidRPr="00132860">
        <w:rPr>
          <w:rFonts w:ascii="Times New Roman" w:hAnsi="Times New Roman" w:cs="Times New Roman"/>
          <w:sz w:val="24"/>
          <w:szCs w:val="24"/>
        </w:rPr>
        <w:t>D</w:t>
      </w:r>
      <w:r w:rsidRPr="0013286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sz w:val="24"/>
          <w:szCs w:val="24"/>
        </w:rPr>
        <w:t xml:space="preserve">TE </w:t>
      </w:r>
      <w:r w:rsidRPr="00132860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132860">
        <w:rPr>
          <w:rFonts w:ascii="Times New Roman" w:hAnsi="Times New Roman" w:cs="Times New Roman"/>
          <w:sz w:val="24"/>
          <w:szCs w:val="24"/>
        </w:rPr>
        <w:t>F</w:t>
      </w:r>
      <w:r w:rsidRPr="0013286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sz w:val="24"/>
          <w:szCs w:val="24"/>
        </w:rPr>
        <w:t>B</w:t>
      </w:r>
      <w:r w:rsidRPr="00132860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132860">
        <w:rPr>
          <w:rFonts w:ascii="Times New Roman" w:hAnsi="Times New Roman" w:cs="Times New Roman"/>
          <w:sz w:val="24"/>
          <w:szCs w:val="24"/>
        </w:rPr>
        <w:t xml:space="preserve">RTH:                            </w:t>
      </w:r>
      <w:r w:rsidRPr="0013286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613ED3">
        <w:rPr>
          <w:rFonts w:ascii="Times New Roman" w:hAnsi="Times New Roman" w:cs="Times New Roman"/>
          <w:sz w:val="24"/>
          <w:szCs w:val="24"/>
        </w:rPr>
        <w:t>03</w:t>
      </w:r>
      <w:r w:rsidR="00613ED3" w:rsidRPr="00613ED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132860">
        <w:rPr>
          <w:rFonts w:ascii="Times New Roman" w:hAnsi="Times New Roman" w:cs="Times New Roman"/>
          <w:spacing w:val="19"/>
          <w:position w:val="11"/>
          <w:sz w:val="16"/>
          <w:szCs w:val="16"/>
        </w:rPr>
        <w:t xml:space="preserve"> </w:t>
      </w:r>
      <w:r w:rsidR="00613ED3">
        <w:rPr>
          <w:rFonts w:ascii="Times New Roman" w:hAnsi="Times New Roman" w:cs="Times New Roman"/>
          <w:spacing w:val="2"/>
          <w:sz w:val="24"/>
          <w:szCs w:val="24"/>
        </w:rPr>
        <w:t>November</w:t>
      </w:r>
      <w:r w:rsidRPr="0013286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613ED3">
        <w:rPr>
          <w:rFonts w:ascii="Times New Roman" w:hAnsi="Times New Roman" w:cs="Times New Roman"/>
          <w:sz w:val="24"/>
          <w:szCs w:val="24"/>
        </w:rPr>
        <w:t>1983</w:t>
      </w:r>
    </w:p>
    <w:p w14:paraId="1FD2D90D" w14:textId="77777777" w:rsidR="00B44B1C" w:rsidRPr="00132860" w:rsidRDefault="00B44B1C">
      <w:pPr>
        <w:widowControl w:val="0"/>
        <w:autoSpaceDE w:val="0"/>
        <w:autoSpaceDN w:val="0"/>
        <w:adjustRightInd w:val="0"/>
        <w:spacing w:after="0" w:line="240" w:lineRule="auto"/>
        <w:ind w:left="220" w:right="-20"/>
        <w:rPr>
          <w:rFonts w:ascii="Times New Roman" w:hAnsi="Times New Roman" w:cs="Times New Roman"/>
          <w:sz w:val="24"/>
          <w:szCs w:val="24"/>
        </w:rPr>
      </w:pPr>
      <w:r w:rsidRPr="00132860">
        <w:rPr>
          <w:rFonts w:ascii="Times New Roman" w:hAnsi="Times New Roman" w:cs="Times New Roman"/>
          <w:sz w:val="24"/>
          <w:szCs w:val="24"/>
        </w:rPr>
        <w:t>C</w:t>
      </w:r>
      <w:r w:rsidRPr="00132860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132860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132860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132860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132860">
        <w:rPr>
          <w:rFonts w:ascii="Times New Roman" w:hAnsi="Times New Roman" w:cs="Times New Roman"/>
          <w:sz w:val="24"/>
          <w:szCs w:val="24"/>
        </w:rPr>
        <w:t>H</w:t>
      </w:r>
      <w:r w:rsidRPr="00132860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132860">
        <w:rPr>
          <w:rFonts w:ascii="Times New Roman" w:hAnsi="Times New Roman" w:cs="Times New Roman"/>
          <w:sz w:val="24"/>
          <w:szCs w:val="24"/>
        </w:rPr>
        <w:t xml:space="preserve">NE:                                  </w:t>
      </w:r>
      <w:r w:rsidRPr="00132860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sz w:val="24"/>
          <w:szCs w:val="24"/>
        </w:rPr>
        <w:t>072</w:t>
      </w:r>
      <w:r w:rsidR="00613ED3">
        <w:rPr>
          <w:rFonts w:ascii="Times New Roman" w:hAnsi="Times New Roman" w:cs="Times New Roman"/>
          <w:sz w:val="24"/>
          <w:szCs w:val="24"/>
        </w:rPr>
        <w:t>5 682 253/0780 406 941</w:t>
      </w:r>
    </w:p>
    <w:p w14:paraId="1FD2D90E" w14:textId="77777777" w:rsidR="00B44B1C" w:rsidRPr="00132860" w:rsidRDefault="00B44B1C">
      <w:pPr>
        <w:widowControl w:val="0"/>
        <w:autoSpaceDE w:val="0"/>
        <w:autoSpaceDN w:val="0"/>
        <w:adjustRightInd w:val="0"/>
        <w:spacing w:after="0" w:line="240" w:lineRule="auto"/>
        <w:ind w:left="220" w:right="2307"/>
        <w:rPr>
          <w:rFonts w:ascii="Times New Roman" w:hAnsi="Times New Roman" w:cs="Times New Roman"/>
          <w:color w:val="000000"/>
          <w:sz w:val="24"/>
          <w:szCs w:val="24"/>
        </w:rPr>
      </w:pPr>
      <w:r w:rsidRPr="00132860">
        <w:rPr>
          <w:rFonts w:ascii="Times New Roman" w:hAnsi="Times New Roman" w:cs="Times New Roman"/>
          <w:sz w:val="24"/>
          <w:szCs w:val="24"/>
        </w:rPr>
        <w:t>A</w:t>
      </w:r>
      <w:r w:rsidRPr="00132860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132860">
        <w:rPr>
          <w:rFonts w:ascii="Times New Roman" w:hAnsi="Times New Roman" w:cs="Times New Roman"/>
          <w:sz w:val="24"/>
          <w:szCs w:val="24"/>
        </w:rPr>
        <w:t>DRE</w:t>
      </w:r>
      <w:r w:rsidRPr="00132860">
        <w:rPr>
          <w:rFonts w:ascii="Times New Roman" w:hAnsi="Times New Roman" w:cs="Times New Roman"/>
          <w:spacing w:val="1"/>
          <w:sz w:val="24"/>
          <w:szCs w:val="24"/>
        </w:rPr>
        <w:t>SS</w:t>
      </w:r>
      <w:r w:rsidRPr="00132860">
        <w:rPr>
          <w:rFonts w:ascii="Times New Roman" w:hAnsi="Times New Roman" w:cs="Times New Roman"/>
          <w:sz w:val="24"/>
          <w:szCs w:val="24"/>
        </w:rPr>
        <w:t xml:space="preserve">:                                       </w:t>
      </w:r>
      <w:r w:rsidRPr="0013286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132860">
        <w:rPr>
          <w:rFonts w:ascii="Times New Roman" w:hAnsi="Times New Roman" w:cs="Times New Roman"/>
          <w:sz w:val="24"/>
          <w:szCs w:val="24"/>
        </w:rPr>
        <w:t xml:space="preserve">.O </w:t>
      </w:r>
      <w:r w:rsidRPr="00132860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132860">
        <w:rPr>
          <w:rFonts w:ascii="Times New Roman" w:hAnsi="Times New Roman" w:cs="Times New Roman"/>
          <w:sz w:val="24"/>
          <w:szCs w:val="24"/>
        </w:rPr>
        <w:t>OX</w:t>
      </w:r>
      <w:r w:rsidRPr="001328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sz w:val="24"/>
          <w:szCs w:val="24"/>
        </w:rPr>
        <w:t>44</w:t>
      </w:r>
      <w:r w:rsidR="00613ED3">
        <w:rPr>
          <w:rFonts w:ascii="Times New Roman" w:hAnsi="Times New Roman" w:cs="Times New Roman"/>
          <w:spacing w:val="-1"/>
          <w:sz w:val="24"/>
          <w:szCs w:val="24"/>
        </w:rPr>
        <w:t>202/30322</w:t>
      </w:r>
      <w:r w:rsidR="00613ED3">
        <w:rPr>
          <w:rFonts w:ascii="Times New Roman" w:hAnsi="Times New Roman" w:cs="Times New Roman"/>
          <w:sz w:val="24"/>
          <w:szCs w:val="24"/>
        </w:rPr>
        <w:t>, NAIROBI</w:t>
      </w:r>
      <w:r w:rsidRPr="00132860">
        <w:rPr>
          <w:rFonts w:ascii="Times New Roman" w:hAnsi="Times New Roman" w:cs="Times New Roman"/>
          <w:sz w:val="24"/>
          <w:szCs w:val="24"/>
        </w:rPr>
        <w:t xml:space="preserve">, </w:t>
      </w:r>
      <w:r w:rsidRPr="00132860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13286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13286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13286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sz w:val="24"/>
          <w:szCs w:val="24"/>
        </w:rPr>
        <w:t>. EM</w:t>
      </w:r>
      <w:r w:rsidRPr="00132860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132860">
        <w:rPr>
          <w:rFonts w:ascii="Times New Roman" w:hAnsi="Times New Roman" w:cs="Times New Roman"/>
          <w:sz w:val="24"/>
          <w:szCs w:val="24"/>
        </w:rPr>
        <w:t>IL</w:t>
      </w:r>
      <w:r w:rsidRPr="001328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sz w:val="24"/>
          <w:szCs w:val="24"/>
        </w:rPr>
        <w:t>A</w:t>
      </w:r>
      <w:r w:rsidRPr="00132860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132860">
        <w:rPr>
          <w:rFonts w:ascii="Times New Roman" w:hAnsi="Times New Roman" w:cs="Times New Roman"/>
          <w:sz w:val="24"/>
          <w:szCs w:val="24"/>
        </w:rPr>
        <w:t>DRE</w:t>
      </w:r>
      <w:r w:rsidRPr="00132860">
        <w:rPr>
          <w:rFonts w:ascii="Times New Roman" w:hAnsi="Times New Roman" w:cs="Times New Roman"/>
          <w:spacing w:val="1"/>
          <w:sz w:val="24"/>
          <w:szCs w:val="24"/>
        </w:rPr>
        <w:t>SS</w:t>
      </w:r>
      <w:r w:rsidR="000E38AC">
        <w:rPr>
          <w:rFonts w:ascii="Times New Roman" w:hAnsi="Times New Roman" w:cs="Times New Roman"/>
          <w:sz w:val="24"/>
          <w:szCs w:val="24"/>
        </w:rPr>
        <w:t xml:space="preserve">:               </w:t>
      </w:r>
      <w:r w:rsidR="00613ED3">
        <w:rPr>
          <w:rFonts w:ascii="Times New Roman" w:hAnsi="Times New Roman" w:cs="Times New Roman"/>
          <w:color w:val="0000FF"/>
          <w:sz w:val="24"/>
          <w:szCs w:val="24"/>
          <w:u w:val="single"/>
        </w:rPr>
        <w:t>Dickson.Mwai@rubiskenya.com</w:t>
      </w:r>
    </w:p>
    <w:p w14:paraId="1FD2D90F" w14:textId="77777777" w:rsidR="00B44B1C" w:rsidRPr="00132860" w:rsidRDefault="00B44B1C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14:paraId="1FD2D910" w14:textId="77777777" w:rsidR="00B44B1C" w:rsidRPr="00132860" w:rsidRDefault="00B44B1C" w:rsidP="00116660">
      <w:pPr>
        <w:widowControl w:val="0"/>
        <w:shd w:val="clear" w:color="auto" w:fill="D9D9D9"/>
        <w:autoSpaceDE w:val="0"/>
        <w:autoSpaceDN w:val="0"/>
        <w:adjustRightInd w:val="0"/>
        <w:spacing w:after="0" w:line="271" w:lineRule="exact"/>
        <w:ind w:left="22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132860">
        <w:rPr>
          <w:rFonts w:ascii="Times New Roman" w:hAnsi="Times New Roman" w:cs="Times New Roman"/>
          <w:b/>
          <w:bCs/>
          <w:color w:val="000000"/>
          <w:position w:val="-1"/>
          <w:sz w:val="24"/>
          <w:szCs w:val="24"/>
        </w:rPr>
        <w:t>PERSO</w:t>
      </w:r>
      <w:r w:rsidRPr="00132860">
        <w:rPr>
          <w:rFonts w:ascii="Times New Roman" w:hAnsi="Times New Roman" w:cs="Times New Roman"/>
          <w:b/>
          <w:bCs/>
          <w:color w:val="000000"/>
          <w:spacing w:val="2"/>
          <w:position w:val="-1"/>
          <w:sz w:val="24"/>
          <w:szCs w:val="24"/>
        </w:rPr>
        <w:t>N</w:t>
      </w:r>
      <w:r w:rsidRPr="00132860">
        <w:rPr>
          <w:rFonts w:ascii="Times New Roman" w:hAnsi="Times New Roman" w:cs="Times New Roman"/>
          <w:b/>
          <w:bCs/>
          <w:color w:val="000000"/>
          <w:spacing w:val="-5"/>
          <w:position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color w:val="000000"/>
          <w:position w:val="-1"/>
          <w:sz w:val="24"/>
          <w:szCs w:val="24"/>
        </w:rPr>
        <w:t xml:space="preserve">L </w:t>
      </w:r>
      <w:r w:rsidRPr="00132860">
        <w:rPr>
          <w:rFonts w:ascii="Times New Roman" w:hAnsi="Times New Roman" w:cs="Times New Roman"/>
          <w:b/>
          <w:bCs/>
          <w:color w:val="000000"/>
          <w:spacing w:val="1"/>
          <w:position w:val="-1"/>
          <w:sz w:val="24"/>
          <w:szCs w:val="24"/>
        </w:rPr>
        <w:t>P</w:t>
      </w:r>
      <w:r w:rsidRPr="00132860">
        <w:rPr>
          <w:rFonts w:ascii="Times New Roman" w:hAnsi="Times New Roman" w:cs="Times New Roman"/>
          <w:b/>
          <w:bCs/>
          <w:color w:val="000000"/>
          <w:position w:val="-1"/>
          <w:sz w:val="24"/>
          <w:szCs w:val="24"/>
        </w:rPr>
        <w:t>ROFILE</w:t>
      </w:r>
    </w:p>
    <w:p w14:paraId="1FD2D911" w14:textId="77777777" w:rsidR="00B44B1C" w:rsidRPr="00132860" w:rsidRDefault="00B44B1C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1FD2D912" w14:textId="77777777" w:rsidR="00B44B1C" w:rsidRDefault="00B44B1C" w:rsidP="008E761E">
      <w:pPr>
        <w:widowControl w:val="0"/>
        <w:autoSpaceDE w:val="0"/>
        <w:autoSpaceDN w:val="0"/>
        <w:adjustRightInd w:val="0"/>
        <w:spacing w:before="29" w:after="0"/>
        <w:ind w:left="220" w:right="578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8E761E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I </w:t>
      </w:r>
      <w:r w:rsidR="00A06B1A" w:rsidRPr="008E761E">
        <w:rPr>
          <w:rFonts w:ascii="Times New Roman" w:hAnsi="Times New Roman" w:cs="Times New Roman"/>
          <w:color w:val="000000"/>
          <w:spacing w:val="-2"/>
          <w:sz w:val="24"/>
          <w:szCs w:val="24"/>
        </w:rPr>
        <w:t>am a</w:t>
      </w:r>
      <w:r w:rsidRPr="008E761E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Self-driven, analytical and hardworking</w:t>
      </w:r>
      <w:r w:rsidRPr="0013286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="00613ED3">
        <w:rPr>
          <w:rFonts w:ascii="Times New Roman" w:hAnsi="Times New Roman" w:cs="Times New Roman"/>
          <w:color w:val="000000"/>
          <w:spacing w:val="-2"/>
          <w:sz w:val="24"/>
          <w:szCs w:val="24"/>
        </w:rPr>
        <w:t>man</w:t>
      </w:r>
      <w:r w:rsidR="00454235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="00613ED3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with </w:t>
      </w:r>
      <w:r w:rsidR="00613ED3" w:rsidRPr="008E761E">
        <w:rPr>
          <w:rFonts w:ascii="Times New Roman" w:hAnsi="Times New Roman" w:cs="Times New Roman"/>
          <w:color w:val="000000"/>
          <w:spacing w:val="-2"/>
          <w:sz w:val="24"/>
          <w:szCs w:val="24"/>
        </w:rPr>
        <w:t>greater</w:t>
      </w:r>
      <w:r w:rsidR="00B5363E" w:rsidRPr="008E761E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passion in </w:t>
      </w:r>
      <w:r w:rsidR="00613ED3">
        <w:rPr>
          <w:rFonts w:ascii="Times New Roman" w:hAnsi="Times New Roman" w:cs="Times New Roman"/>
          <w:color w:val="000000"/>
          <w:spacing w:val="-2"/>
          <w:sz w:val="24"/>
          <w:szCs w:val="24"/>
        </w:rPr>
        <w:t>oil industry</w:t>
      </w:r>
      <w:r w:rsidR="00454235" w:rsidRPr="00613ED3">
        <w:rPr>
          <w:rFonts w:ascii="Times New Roman" w:hAnsi="Times New Roman" w:cs="Times New Roman"/>
          <w:color w:val="000000"/>
          <w:spacing w:val="-2"/>
          <w:sz w:val="24"/>
          <w:szCs w:val="24"/>
        </w:rPr>
        <w:t>.</w:t>
      </w:r>
      <w:r w:rsidR="00454235" w:rsidRPr="008E761E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I do </w:t>
      </w:r>
      <w:r w:rsidR="00736DA9" w:rsidRPr="008E761E">
        <w:rPr>
          <w:rFonts w:ascii="Times New Roman" w:hAnsi="Times New Roman" w:cs="Times New Roman"/>
          <w:color w:val="000000"/>
          <w:spacing w:val="-2"/>
          <w:sz w:val="24"/>
          <w:szCs w:val="24"/>
        </w:rPr>
        <w:t>possess</w:t>
      </w:r>
      <w:r w:rsidR="00454235" w:rsidRPr="008E761E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excellent administrative, verbal communication and written skills along with con</w:t>
      </w:r>
      <w:r w:rsidR="00252B81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structive and effective </w:t>
      </w:r>
      <w:proofErr w:type="gramStart"/>
      <w:r w:rsidR="00252B81">
        <w:rPr>
          <w:rFonts w:ascii="Times New Roman" w:hAnsi="Times New Roman" w:cs="Times New Roman"/>
          <w:color w:val="000000"/>
          <w:spacing w:val="-2"/>
          <w:sz w:val="24"/>
          <w:szCs w:val="24"/>
        </w:rPr>
        <w:t>problem solving</w:t>
      </w:r>
      <w:proofErr w:type="gramEnd"/>
      <w:r w:rsidR="00454235" w:rsidRPr="008E761E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methods that promote</w:t>
      </w:r>
      <w:r w:rsidR="00886962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effective work</w:t>
      </w:r>
      <w:r w:rsidR="00454235" w:rsidRPr="008E761E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environment</w:t>
      </w:r>
      <w:r w:rsidR="00886962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with my colleagues</w:t>
      </w:r>
      <w:r w:rsidR="00454235" w:rsidRPr="008E761E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. I am also interested in efficient energy use and matters concerning environment. </w:t>
      </w:r>
    </w:p>
    <w:p w14:paraId="1FD2D913" w14:textId="77777777" w:rsidR="008E761E" w:rsidRPr="00132860" w:rsidRDefault="008E761E" w:rsidP="008E761E">
      <w:pPr>
        <w:widowControl w:val="0"/>
        <w:autoSpaceDE w:val="0"/>
        <w:autoSpaceDN w:val="0"/>
        <w:adjustRightInd w:val="0"/>
        <w:spacing w:before="29" w:after="0"/>
        <w:ind w:left="220" w:right="578"/>
        <w:rPr>
          <w:rFonts w:ascii="Times New Roman" w:hAnsi="Times New Roman" w:cs="Times New Roman"/>
          <w:color w:val="000000"/>
          <w:sz w:val="20"/>
          <w:szCs w:val="20"/>
        </w:rPr>
      </w:pPr>
    </w:p>
    <w:p w14:paraId="1FD2D914" w14:textId="77777777" w:rsidR="00B44B1C" w:rsidRPr="00132860" w:rsidRDefault="00B44B1C" w:rsidP="00116660">
      <w:pPr>
        <w:widowControl w:val="0"/>
        <w:shd w:val="clear" w:color="auto" w:fill="D9D9D9"/>
        <w:autoSpaceDE w:val="0"/>
        <w:autoSpaceDN w:val="0"/>
        <w:adjustRightInd w:val="0"/>
        <w:spacing w:before="29" w:after="0" w:line="271" w:lineRule="exact"/>
        <w:ind w:left="22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132860">
        <w:rPr>
          <w:rFonts w:ascii="Times New Roman" w:hAnsi="Times New Roman" w:cs="Times New Roman"/>
          <w:b/>
          <w:bCs/>
          <w:color w:val="000000"/>
          <w:spacing w:val="2"/>
          <w:position w:val="-1"/>
          <w:sz w:val="24"/>
          <w:szCs w:val="24"/>
        </w:rPr>
        <w:t>C</w:t>
      </w:r>
      <w:r w:rsidRPr="00132860">
        <w:rPr>
          <w:rFonts w:ascii="Times New Roman" w:hAnsi="Times New Roman" w:cs="Times New Roman"/>
          <w:b/>
          <w:bCs/>
          <w:color w:val="000000"/>
          <w:spacing w:val="-5"/>
          <w:position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color w:val="000000"/>
          <w:position w:val="-1"/>
          <w:sz w:val="24"/>
          <w:szCs w:val="24"/>
        </w:rPr>
        <w:t>RE</w:t>
      </w:r>
      <w:r w:rsidRPr="00132860">
        <w:rPr>
          <w:rFonts w:ascii="Times New Roman" w:hAnsi="Times New Roman" w:cs="Times New Roman"/>
          <w:b/>
          <w:bCs/>
          <w:color w:val="000000"/>
          <w:spacing w:val="1"/>
          <w:position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b/>
          <w:bCs/>
          <w:color w:val="000000"/>
          <w:position w:val="-1"/>
          <w:sz w:val="24"/>
          <w:szCs w:val="24"/>
        </w:rPr>
        <w:t>R OB</w:t>
      </w:r>
      <w:r w:rsidRPr="00132860">
        <w:rPr>
          <w:rFonts w:ascii="Times New Roman" w:hAnsi="Times New Roman" w:cs="Times New Roman"/>
          <w:b/>
          <w:bCs/>
          <w:color w:val="000000"/>
          <w:spacing w:val="1"/>
          <w:position w:val="-1"/>
          <w:sz w:val="24"/>
          <w:szCs w:val="24"/>
        </w:rPr>
        <w:t>J</w:t>
      </w:r>
      <w:r w:rsidRPr="00132860">
        <w:rPr>
          <w:rFonts w:ascii="Times New Roman" w:hAnsi="Times New Roman" w:cs="Times New Roman"/>
          <w:b/>
          <w:bCs/>
          <w:color w:val="000000"/>
          <w:position w:val="-1"/>
          <w:sz w:val="24"/>
          <w:szCs w:val="24"/>
        </w:rPr>
        <w:t>ECTIVE</w:t>
      </w:r>
      <w:r w:rsidRPr="00132860">
        <w:rPr>
          <w:rFonts w:ascii="Times New Roman" w:hAnsi="Times New Roman" w:cs="Times New Roman"/>
          <w:b/>
          <w:bCs/>
          <w:color w:val="000000"/>
          <w:spacing w:val="6"/>
          <w:position w:val="-1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b/>
          <w:bCs/>
          <w:color w:val="000000"/>
          <w:spacing w:val="-5"/>
          <w:position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color w:val="000000"/>
          <w:position w:val="-1"/>
          <w:sz w:val="24"/>
          <w:szCs w:val="24"/>
        </w:rPr>
        <w:t>ND</w:t>
      </w:r>
      <w:r w:rsidRPr="00132860">
        <w:rPr>
          <w:rFonts w:ascii="Times New Roman" w:hAnsi="Times New Roman" w:cs="Times New Roman"/>
          <w:b/>
          <w:bCs/>
          <w:color w:val="000000"/>
          <w:spacing w:val="4"/>
          <w:position w:val="-1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b/>
          <w:bCs/>
          <w:color w:val="000000"/>
          <w:spacing w:val="-5"/>
          <w:position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color w:val="000000"/>
          <w:spacing w:val="1"/>
          <w:position w:val="-1"/>
          <w:sz w:val="24"/>
          <w:szCs w:val="24"/>
        </w:rPr>
        <w:t>M</w:t>
      </w:r>
      <w:r w:rsidRPr="00132860">
        <w:rPr>
          <w:rFonts w:ascii="Times New Roman" w:hAnsi="Times New Roman" w:cs="Times New Roman"/>
          <w:b/>
          <w:bCs/>
          <w:color w:val="000000"/>
          <w:position w:val="-1"/>
          <w:sz w:val="24"/>
          <w:szCs w:val="24"/>
        </w:rPr>
        <w:t>BITION</w:t>
      </w:r>
    </w:p>
    <w:p w14:paraId="1FD2D915" w14:textId="77777777" w:rsidR="00B44B1C" w:rsidRPr="00132860" w:rsidRDefault="00B44B1C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1FD2D916" w14:textId="77777777" w:rsidR="00B44B1C" w:rsidRPr="00132860" w:rsidRDefault="00B44B1C">
      <w:pPr>
        <w:widowControl w:val="0"/>
        <w:autoSpaceDE w:val="0"/>
        <w:autoSpaceDN w:val="0"/>
        <w:adjustRightInd w:val="0"/>
        <w:spacing w:before="29" w:after="0" w:line="240" w:lineRule="auto"/>
        <w:ind w:left="220" w:right="15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32860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13286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wo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k</w:t>
      </w:r>
      <w:proofErr w:type="gramEnd"/>
      <w:r w:rsidRPr="001328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13286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13286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886962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more 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132860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132860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132860"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 xml:space="preserve">ng  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 xml:space="preserve">nd </w:t>
      </w:r>
      <w:r w:rsidRPr="0013286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pacing w:val="5"/>
          <w:sz w:val="24"/>
          <w:szCs w:val="24"/>
        </w:rPr>
        <w:t>d</w:t>
      </w:r>
      <w:r w:rsidRPr="00132860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132860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 w:rsidRPr="0013286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nvir</w:t>
      </w:r>
      <w:r w:rsidRPr="00132860">
        <w:rPr>
          <w:rFonts w:ascii="Times New Roman" w:hAnsi="Times New Roman" w:cs="Times New Roman"/>
          <w:color w:val="000000"/>
          <w:spacing w:val="2"/>
          <w:sz w:val="24"/>
          <w:szCs w:val="24"/>
        </w:rPr>
        <w:t>o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 xml:space="preserve">nment </w:t>
      </w:r>
      <w:r w:rsidRPr="0013286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wh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 xml:space="preserve">re </w:t>
      </w:r>
      <w:r w:rsidRPr="0013286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ro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w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 xml:space="preserve">th </w:t>
      </w:r>
      <w:r w:rsidRPr="0013286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 xml:space="preserve">nd </w:t>
      </w:r>
      <w:r w:rsidRPr="0013286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color w:val="000000"/>
          <w:spacing w:val="2"/>
          <w:sz w:val="24"/>
          <w:szCs w:val="24"/>
        </w:rPr>
        <w:t>x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132860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Pr="0013286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13286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pacing w:val="2"/>
          <w:sz w:val="24"/>
          <w:szCs w:val="24"/>
        </w:rPr>
        <w:t>b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hiev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13286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with m</w:t>
      </w:r>
      <w:r w:rsidRPr="00132860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ni</w:t>
      </w:r>
      <w:r w:rsidRPr="00132860"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l or no sup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rvision</w:t>
      </w:r>
      <w:r w:rsidRPr="0013286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13286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13286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pacing w:val="2"/>
          <w:sz w:val="24"/>
          <w:szCs w:val="24"/>
        </w:rPr>
        <w:t>p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ro</w:t>
      </w:r>
      <w:r w:rsidRPr="00132860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color w:val="000000"/>
          <w:spacing w:val="1"/>
          <w:sz w:val="24"/>
          <w:szCs w:val="24"/>
        </w:rPr>
        <w:t>g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te</w:t>
      </w:r>
      <w:r w:rsidRPr="0013286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AB7EFC">
        <w:rPr>
          <w:rFonts w:ascii="Times New Roman" w:hAnsi="Times New Roman" w:cs="Times New Roman"/>
          <w:color w:val="000000"/>
          <w:spacing w:val="-1"/>
          <w:sz w:val="24"/>
          <w:szCs w:val="24"/>
        </w:rPr>
        <w:t>organization</w:t>
      </w:r>
      <w:r w:rsidRPr="0013286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g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ls</w:t>
      </w:r>
      <w:r w:rsidRPr="0013286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nd</w:t>
      </w:r>
      <w:r w:rsidRPr="0013286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dv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132860"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132860">
        <w:rPr>
          <w:rFonts w:ascii="Times New Roman" w:hAnsi="Times New Roman" w:cs="Times New Roman"/>
          <w:color w:val="000000"/>
          <w:spacing w:val="6"/>
          <w:sz w:val="24"/>
          <w:szCs w:val="24"/>
        </w:rPr>
        <w:t>m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13286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 w:rsidRPr="00132860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132860">
        <w:rPr>
          <w:rFonts w:ascii="Times New Roman" w:hAnsi="Times New Roman" w:cs="Times New Roman"/>
          <w:color w:val="000000"/>
          <w:spacing w:val="-1"/>
          <w:sz w:val="24"/>
          <w:szCs w:val="24"/>
        </w:rPr>
        <w:t>ee</w:t>
      </w:r>
      <w:r w:rsidRPr="00132860">
        <w:rPr>
          <w:rFonts w:ascii="Times New Roman" w:hAnsi="Times New Roman" w:cs="Times New Roman"/>
          <w:color w:val="000000"/>
          <w:sz w:val="24"/>
          <w:szCs w:val="24"/>
        </w:rPr>
        <w:t>r throu</w:t>
      </w:r>
      <w:r w:rsidRPr="00132860">
        <w:rPr>
          <w:rFonts w:ascii="Times New Roman" w:hAnsi="Times New Roman" w:cs="Times New Roman"/>
          <w:color w:val="000000"/>
          <w:spacing w:val="-3"/>
          <w:sz w:val="24"/>
          <w:szCs w:val="24"/>
        </w:rPr>
        <w:t>g</w:t>
      </w:r>
      <w:r w:rsidR="00AB7EFC">
        <w:rPr>
          <w:rFonts w:ascii="Times New Roman" w:hAnsi="Times New Roman" w:cs="Times New Roman"/>
          <w:color w:val="000000"/>
          <w:sz w:val="24"/>
          <w:szCs w:val="24"/>
        </w:rPr>
        <w:t>h achieving strict deadlines.</w:t>
      </w:r>
    </w:p>
    <w:p w14:paraId="1FD2D917" w14:textId="77777777" w:rsidR="00B44B1C" w:rsidRPr="00132860" w:rsidRDefault="00B44B1C">
      <w:pPr>
        <w:widowControl w:val="0"/>
        <w:autoSpaceDE w:val="0"/>
        <w:autoSpaceDN w:val="0"/>
        <w:adjustRightInd w:val="0"/>
        <w:spacing w:before="29" w:after="0" w:line="240" w:lineRule="auto"/>
        <w:ind w:left="220" w:right="15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D2D918" w14:textId="77777777" w:rsidR="00B44B1C" w:rsidRPr="00132860" w:rsidRDefault="00B44B1C" w:rsidP="00116660">
      <w:pPr>
        <w:widowControl w:val="0"/>
        <w:shd w:val="clear" w:color="auto" w:fill="D9D9D9"/>
        <w:autoSpaceDE w:val="0"/>
        <w:autoSpaceDN w:val="0"/>
        <w:adjustRightInd w:val="0"/>
        <w:spacing w:before="29" w:after="0" w:line="271" w:lineRule="exact"/>
        <w:ind w:left="22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132860">
        <w:rPr>
          <w:rFonts w:ascii="Times New Roman" w:hAnsi="Times New Roman" w:cs="Times New Roman"/>
          <w:b/>
          <w:bCs/>
          <w:color w:val="000000"/>
          <w:spacing w:val="2"/>
          <w:position w:val="-1"/>
          <w:sz w:val="24"/>
          <w:szCs w:val="24"/>
        </w:rPr>
        <w:t>COMPUTER PROFICIENCY AND SKILLS</w:t>
      </w:r>
    </w:p>
    <w:p w14:paraId="1FD2D919" w14:textId="77777777" w:rsidR="00B44B1C" w:rsidRPr="00132860" w:rsidRDefault="00B44B1C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14:paraId="1FD2D91A" w14:textId="77777777" w:rsidR="00B44B1C" w:rsidRPr="00E215DA" w:rsidRDefault="00B44B1C" w:rsidP="00E215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E215DA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M</w:t>
      </w:r>
      <w:r w:rsidRPr="00E215D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 w:rsidRPr="00E215DA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cr</w:t>
      </w:r>
      <w:r w:rsidRPr="00E215DA">
        <w:rPr>
          <w:rFonts w:ascii="Times New Roman" w:hAnsi="Times New Roman" w:cs="Times New Roman"/>
          <w:b/>
          <w:bCs/>
          <w:color w:val="000000"/>
          <w:sz w:val="24"/>
          <w:szCs w:val="24"/>
        </w:rPr>
        <w:t>oso</w:t>
      </w:r>
      <w:r w:rsidRPr="00E215DA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f</w:t>
      </w:r>
      <w:r w:rsidRPr="00E215D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  </w:t>
      </w:r>
      <w:r w:rsidRPr="00E215DA">
        <w:rPr>
          <w:rFonts w:ascii="Times New Roman" w:hAnsi="Times New Roman" w:cs="Times New Roman"/>
          <w:b/>
          <w:bCs/>
          <w:color w:val="000000"/>
          <w:spacing w:val="49"/>
          <w:sz w:val="24"/>
          <w:szCs w:val="24"/>
        </w:rPr>
        <w:t xml:space="preserve"> </w:t>
      </w:r>
      <w:r w:rsidRPr="00E215DA"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 w:rsidRPr="00E215DA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f</w:t>
      </w:r>
      <w:r w:rsidRPr="00E215DA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 w:rsidRPr="00E215D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ice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 xml:space="preserve">:  </w:t>
      </w:r>
      <w:r w:rsidRPr="00E215DA">
        <w:rPr>
          <w:rFonts w:ascii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E215DA">
        <w:rPr>
          <w:rFonts w:ascii="Times New Roman" w:hAnsi="Times New Roman" w:cs="Times New Roman"/>
          <w:color w:val="000000"/>
          <w:spacing w:val="-2"/>
          <w:sz w:val="24"/>
          <w:szCs w:val="24"/>
        </w:rPr>
        <w:t>i</w:t>
      </w:r>
      <w:r w:rsidRPr="00E215DA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>roso</w:t>
      </w:r>
      <w:r w:rsidRPr="00E215DA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 xml:space="preserve">t  </w:t>
      </w:r>
      <w:r w:rsidRPr="00E215DA">
        <w:rPr>
          <w:rFonts w:ascii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proofErr w:type="gramStart"/>
      <w:r w:rsidRPr="00E215DA">
        <w:rPr>
          <w:rFonts w:ascii="Times New Roman" w:hAnsi="Times New Roman" w:cs="Times New Roman"/>
          <w:color w:val="000000"/>
          <w:spacing w:val="1"/>
          <w:sz w:val="24"/>
          <w:szCs w:val="24"/>
        </w:rPr>
        <w:t>W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215DA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 xml:space="preserve">d,  </w:t>
      </w:r>
      <w:r w:rsidRPr="00E215DA">
        <w:rPr>
          <w:rFonts w:ascii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proofErr w:type="gramEnd"/>
      <w:r w:rsidRPr="00E215DA">
        <w:rPr>
          <w:rFonts w:ascii="Times New Roman" w:hAnsi="Times New Roman" w:cs="Times New Roman"/>
          <w:color w:val="000000"/>
          <w:sz w:val="24"/>
          <w:szCs w:val="24"/>
        </w:rPr>
        <w:t>Mi</w:t>
      </w:r>
      <w:r w:rsidRPr="00E215DA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>ro</w:t>
      </w:r>
      <w:r w:rsidRPr="00E215DA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215DA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 xml:space="preserve">t  </w:t>
      </w:r>
      <w:r w:rsidRPr="00E215DA">
        <w:rPr>
          <w:rFonts w:ascii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E215DA">
        <w:rPr>
          <w:rFonts w:ascii="Times New Roman" w:hAnsi="Times New Roman" w:cs="Times New Roman"/>
          <w:color w:val="000000"/>
          <w:spacing w:val="2"/>
          <w:sz w:val="24"/>
          <w:szCs w:val="24"/>
        </w:rPr>
        <w:t>x</w:t>
      </w:r>
      <w:r w:rsidRPr="00E215DA"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 xml:space="preserve">l  </w:t>
      </w:r>
      <w:r w:rsidRPr="00E215DA">
        <w:rPr>
          <w:rFonts w:ascii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>(sp</w:t>
      </w:r>
      <w:r w:rsidRPr="00E215DA">
        <w:rPr>
          <w:rFonts w:ascii="Times New Roman" w:hAnsi="Times New Roman" w:cs="Times New Roman"/>
          <w:color w:val="000000"/>
          <w:spacing w:val="-1"/>
          <w:sz w:val="24"/>
          <w:szCs w:val="24"/>
        </w:rPr>
        <w:t>rea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>ds</w:t>
      </w:r>
      <w:r w:rsidRPr="00E215DA">
        <w:rPr>
          <w:rFonts w:ascii="Times New Roman" w:hAnsi="Times New Roman" w:cs="Times New Roman"/>
          <w:color w:val="000000"/>
          <w:spacing w:val="2"/>
          <w:sz w:val="24"/>
          <w:szCs w:val="24"/>
        </w:rPr>
        <w:t>h</w:t>
      </w:r>
      <w:r w:rsidRPr="00E215DA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215DA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 xml:space="preserve">t),  </w:t>
      </w:r>
      <w:r w:rsidRPr="00E215DA">
        <w:rPr>
          <w:rFonts w:ascii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>Mi</w:t>
      </w:r>
      <w:r w:rsidRPr="00E215DA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>roso</w:t>
      </w:r>
      <w:r w:rsidRPr="00E215DA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Pr="00E215DA"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14:paraId="1FD2D91B" w14:textId="77777777" w:rsidR="00B44B1C" w:rsidRDefault="00B44B1C" w:rsidP="005107E3">
      <w:pPr>
        <w:pStyle w:val="ListParagraph"/>
        <w:widowControl w:val="0"/>
        <w:autoSpaceDE w:val="0"/>
        <w:autoSpaceDN w:val="0"/>
        <w:adjustRightInd w:val="0"/>
        <w:spacing w:after="0" w:line="273" w:lineRule="exact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BA7BD2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BA7BD2">
        <w:rPr>
          <w:rFonts w:ascii="Times New Roman" w:hAnsi="Times New Roman" w:cs="Times New Roman"/>
          <w:color w:val="000000"/>
          <w:sz w:val="24"/>
          <w:szCs w:val="24"/>
        </w:rPr>
        <w:t>ow</w:t>
      </w:r>
      <w:r w:rsidRPr="00BA7BD2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BA7BD2">
        <w:rPr>
          <w:rFonts w:ascii="Times New Roman" w:hAnsi="Times New Roman" w:cs="Times New Roman"/>
          <w:color w:val="000000"/>
          <w:sz w:val="24"/>
          <w:szCs w:val="24"/>
        </w:rPr>
        <w:t>rPoint, D</w:t>
      </w:r>
      <w:r w:rsidRPr="00BA7BD2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BA7BD2">
        <w:rPr>
          <w:rFonts w:ascii="Times New Roman" w:hAnsi="Times New Roman" w:cs="Times New Roman"/>
          <w:color w:val="000000"/>
          <w:sz w:val="24"/>
          <w:szCs w:val="24"/>
        </w:rPr>
        <w:t>tab</w:t>
      </w:r>
      <w:r w:rsidRPr="00BA7BD2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BA7BD2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BA7BD2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A7BD2">
        <w:rPr>
          <w:rFonts w:ascii="Times New Roman" w:hAnsi="Times New Roman" w:cs="Times New Roman"/>
          <w:color w:val="000000"/>
          <w:spacing w:val="2"/>
          <w:sz w:val="24"/>
          <w:szCs w:val="24"/>
        </w:rPr>
        <w:t>M</w:t>
      </w:r>
      <w:r w:rsidRPr="00BA7BD2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BA7BD2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BA7BD2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BA7BD2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BA7BD2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BA7BD2">
        <w:rPr>
          <w:rFonts w:ascii="Times New Roman" w:hAnsi="Times New Roman" w:cs="Times New Roman"/>
          <w:color w:val="000000"/>
          <w:sz w:val="24"/>
          <w:szCs w:val="24"/>
        </w:rPr>
        <w:t>ment</w:t>
      </w:r>
      <w:r w:rsidRPr="00BA7BD2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BA7BD2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BA7BD2">
        <w:rPr>
          <w:rFonts w:ascii="Times New Roman" w:hAnsi="Times New Roman" w:cs="Times New Roman"/>
          <w:color w:val="000000"/>
          <w:sz w:val="24"/>
          <w:szCs w:val="24"/>
        </w:rPr>
        <w:t>nd use</w:t>
      </w:r>
      <w:r w:rsidRPr="00BA7BD2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A7BD2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BA7BD2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BA7BD2"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 w:rsidRPr="00BA7BD2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BA7BD2"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 w:rsidRPr="00BA7BD2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BA7BD2">
        <w:rPr>
          <w:rFonts w:ascii="Times New Roman" w:hAnsi="Times New Roman" w:cs="Times New Roman"/>
          <w:color w:val="000000"/>
          <w:sz w:val="24"/>
          <w:szCs w:val="24"/>
        </w:rPr>
        <w:t>rn</w:t>
      </w:r>
      <w:r w:rsidRPr="00BA7BD2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BA7BD2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FE78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FD2D91C" w14:textId="77777777" w:rsidR="00F364B0" w:rsidRPr="00BA7BD2" w:rsidRDefault="00F364B0" w:rsidP="00F364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3" w:lineRule="exact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BA7B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 w:rsidRPr="00BA7BD2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o</w:t>
      </w:r>
      <w:r w:rsidRPr="00BA7BD2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BA7BD2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pu</w:t>
      </w:r>
      <w:r w:rsidRPr="00BA7B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 w:rsidRPr="00BA7BD2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 w:rsidRPr="00BA7B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</w:t>
      </w:r>
      <w:r w:rsidRPr="00BA7BD2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BA7B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Ai</w:t>
      </w:r>
      <w:r w:rsidRPr="00BA7BD2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d</w:t>
      </w:r>
      <w:r w:rsidRPr="00BA7BD2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 w:rsidRPr="00BA7B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 w:rsidRPr="00BA7BD2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BA7B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 w:rsidRPr="00BA7BD2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 w:rsidRPr="00BA7B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</w:t>
      </w:r>
      <w:r w:rsidRPr="00BA7BD2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g</w:t>
      </w:r>
      <w:r w:rsidRPr="00BA7B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  <w:r w:rsidRPr="00BA7BD2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BA7BD2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(</w:t>
      </w:r>
      <w:r w:rsidRPr="00BA7B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 w:rsidRPr="00BA7BD2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 w:rsidRPr="00BA7B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 w:rsidRPr="00BA7BD2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)</w:t>
      </w:r>
      <w:r w:rsidRPr="00BA7B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BA7BD2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 w:rsidRPr="00BA7BD2">
        <w:rPr>
          <w:rFonts w:ascii="Times New Roman" w:hAnsi="Times New Roman" w:cs="Times New Roman"/>
          <w:color w:val="000000"/>
          <w:sz w:val="24"/>
          <w:szCs w:val="24"/>
        </w:rPr>
        <w:t>Auto CAD</w:t>
      </w:r>
      <w:r w:rsidR="00A052B2">
        <w:rPr>
          <w:rFonts w:ascii="Times New Roman" w:hAnsi="Times New Roman" w:cs="Times New Roman"/>
          <w:color w:val="000000"/>
          <w:sz w:val="24"/>
          <w:szCs w:val="24"/>
        </w:rPr>
        <w:t>-Basic</w:t>
      </w:r>
    </w:p>
    <w:p w14:paraId="1FD2D91D" w14:textId="77777777" w:rsidR="00B44B1C" w:rsidRPr="00132860" w:rsidRDefault="00B44B1C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14:paraId="1FD2D91E" w14:textId="77777777" w:rsidR="00B44B1C" w:rsidRPr="00132860" w:rsidRDefault="00B44B1C" w:rsidP="00116660">
      <w:pPr>
        <w:widowControl w:val="0"/>
        <w:shd w:val="clear" w:color="auto" w:fill="D9D9D9"/>
        <w:autoSpaceDE w:val="0"/>
        <w:autoSpaceDN w:val="0"/>
        <w:adjustRightInd w:val="0"/>
        <w:spacing w:after="0" w:line="240" w:lineRule="auto"/>
        <w:ind w:left="22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1328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ED</w:t>
      </w:r>
      <w:r w:rsidRPr="0013286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U</w:t>
      </w:r>
      <w:r w:rsidRPr="00132860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  <w:t>C</w:t>
      </w:r>
      <w:r w:rsidRPr="0013286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TIO</w:t>
      </w:r>
      <w:r w:rsidRPr="00132860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N</w:t>
      </w:r>
      <w:r w:rsidRPr="0013286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 </w:t>
      </w:r>
      <w:r w:rsidRPr="00132860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  <w:t>B</w:t>
      </w:r>
      <w:r w:rsidRPr="0013286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C</w:t>
      </w:r>
      <w:r w:rsidRPr="001328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KGROU</w:t>
      </w:r>
      <w:r w:rsidRPr="0013286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N</w:t>
      </w:r>
      <w:r w:rsidRPr="001328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</w:p>
    <w:tbl>
      <w:tblPr>
        <w:tblW w:w="10168" w:type="dxa"/>
        <w:tblInd w:w="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3060"/>
        <w:gridCol w:w="5850"/>
      </w:tblGrid>
      <w:tr w:rsidR="00B44B1C" w:rsidRPr="006279B8" w14:paraId="1FD2D922" w14:textId="77777777">
        <w:trPr>
          <w:trHeight w:hRule="exact" w:val="298"/>
        </w:trPr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D91F" w14:textId="77777777" w:rsidR="00B44B1C" w:rsidRPr="006279B8" w:rsidRDefault="00B44B1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27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D920" w14:textId="77777777" w:rsidR="00B44B1C" w:rsidRPr="006279B8" w:rsidRDefault="00B44B1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73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</w:t>
            </w:r>
            <w:r w:rsidRPr="006279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6279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UTI</w:t>
            </w:r>
            <w:r w:rsidRPr="006279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O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D921" w14:textId="77777777" w:rsidR="00B44B1C" w:rsidRPr="006279B8" w:rsidRDefault="00B44B1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1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6279B8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 w:rsidRPr="006279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</w:t>
            </w:r>
            <w:r w:rsidRPr="006279B8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ENTS</w:t>
            </w:r>
          </w:p>
        </w:tc>
      </w:tr>
      <w:tr w:rsidR="00B44B1C" w:rsidRPr="006279B8" w14:paraId="1FD2D927" w14:textId="77777777">
        <w:trPr>
          <w:trHeight w:hRule="exact" w:val="610"/>
        </w:trPr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D923" w14:textId="77777777" w:rsidR="00B44B1C" w:rsidRPr="006279B8" w:rsidRDefault="00886962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9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2005-2010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D924" w14:textId="77777777" w:rsidR="00B44B1C" w:rsidRPr="006279B8" w:rsidRDefault="00886962" w:rsidP="004D1D62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9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rsi</w:t>
            </w:r>
            <w:r w:rsidRPr="006279B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6279B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279B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o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Na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irobi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D925" w14:textId="77777777" w:rsidR="00886962" w:rsidRPr="006279B8" w:rsidRDefault="00886962" w:rsidP="00886962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9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6279B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ac</w:t>
            </w:r>
            <w:r w:rsidRPr="006279B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h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lor of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279B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r w:rsidRPr="006279B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279B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279B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l E</w:t>
            </w:r>
            <w:r w:rsidRPr="006279B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6279B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279B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r w:rsidRPr="006279B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  <w:p w14:paraId="1FD2D926" w14:textId="77777777" w:rsidR="00B44B1C" w:rsidRPr="006279B8" w:rsidRDefault="00886962" w:rsidP="00886962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97" w:right="-2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6279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6279B8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ec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6279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6279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  <w:proofErr w:type="spellStart"/>
            <w:r w:rsidRPr="006279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6279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6279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 w:rsidRPr="006279B8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6279B8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</w:t>
            </w:r>
            <w:r w:rsidRPr="006279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 w:rsidRPr="006279B8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6279B8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</w:tr>
      <w:tr w:rsidR="00B44B1C" w:rsidRPr="006279B8" w14:paraId="1FD2D92B" w14:textId="77777777">
        <w:trPr>
          <w:trHeight w:hRule="exact" w:val="610"/>
        </w:trPr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D928" w14:textId="77777777" w:rsidR="00B44B1C" w:rsidRPr="006279B8" w:rsidRDefault="00FB5CB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9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-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D929" w14:textId="77777777" w:rsidR="00B44B1C" w:rsidRPr="006279B8" w:rsidRDefault="00FB5CB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97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Kerugoya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Boys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279B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  <w:r w:rsidRPr="006279B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hool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D92A" w14:textId="77777777" w:rsidR="00B44B1C" w:rsidRPr="006279B8" w:rsidRDefault="00FB5CB9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9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6279B8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n</w:t>
            </w:r>
            <w:r w:rsidRPr="006279B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rtifi</w:t>
            </w:r>
            <w:r w:rsidRPr="006279B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te of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279B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Sec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ond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6279B8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r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6279B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gramStart"/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  <w:r w:rsidRPr="006279B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279B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on(</w:t>
            </w:r>
            <w:proofErr w:type="gramEnd"/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K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.C.</w:t>
            </w:r>
            <w:r w:rsidRPr="006279B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.E) Me</w:t>
            </w:r>
            <w:r w:rsidRPr="006279B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n G</w:t>
            </w:r>
            <w:r w:rsidRPr="006279B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 xml:space="preserve">de  </w:t>
            </w:r>
            <w:r w:rsidRPr="006279B8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6279B8">
              <w:rPr>
                <w:rFonts w:ascii="Times New Roman" w:hAnsi="Times New Roman" w:cs="Times New Roman"/>
                <w:b/>
                <w:bCs/>
                <w:spacing w:val="59"/>
                <w:sz w:val="24"/>
                <w:szCs w:val="24"/>
              </w:rPr>
              <w:t xml:space="preserve"> 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(79</w:t>
            </w:r>
            <w:r w:rsidRPr="006279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6279B8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6279B8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i</w:t>
            </w:r>
            <w:r w:rsidRPr="006279B8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62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ts)</w:t>
            </w:r>
          </w:p>
        </w:tc>
      </w:tr>
      <w:tr w:rsidR="00B44B1C" w:rsidRPr="006279B8" w14:paraId="1FD2D92F" w14:textId="77777777">
        <w:trPr>
          <w:trHeight w:hRule="exact" w:val="826"/>
        </w:trPr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D92C" w14:textId="77777777" w:rsidR="00B44B1C" w:rsidRPr="006279B8" w:rsidRDefault="00FB5CB9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9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1991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-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D92D" w14:textId="77777777" w:rsidR="00B44B1C" w:rsidRPr="006279B8" w:rsidRDefault="00FB5CB9" w:rsidP="006279B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97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Guama</w:t>
            </w:r>
            <w:proofErr w:type="spellEnd"/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Prima</w:t>
            </w:r>
            <w:r w:rsidRPr="006279B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6279B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279B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ho</w:t>
            </w:r>
            <w:r w:rsidRPr="006279B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o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D92E" w14:textId="77777777" w:rsidR="00B44B1C" w:rsidRPr="006279B8" w:rsidRDefault="00FB5CB9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9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6279B8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n</w:t>
            </w:r>
            <w:r w:rsidRPr="006279B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rtifi</w:t>
            </w:r>
            <w:r w:rsidRPr="006279B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te of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279B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279B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i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Pr="006279B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6279B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gramStart"/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ca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279B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on  (</w:t>
            </w:r>
            <w:proofErr w:type="gramEnd"/>
            <w:r w:rsidRPr="006279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K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.C.</w:t>
            </w:r>
            <w:r w:rsidRPr="006279B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6279B8">
              <w:rPr>
                <w:rFonts w:ascii="Times New Roman" w:hAnsi="Times New Roman" w:cs="Times New Roman"/>
                <w:sz w:val="24"/>
                <w:szCs w:val="24"/>
              </w:rPr>
              <w:t>.E.)</w:t>
            </w:r>
          </w:p>
        </w:tc>
      </w:tr>
    </w:tbl>
    <w:p w14:paraId="1FD2D930" w14:textId="77777777" w:rsidR="00B44B1C" w:rsidRDefault="00B44B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2D931" w14:textId="77777777" w:rsidR="00736DA9" w:rsidRDefault="00736D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2D932" w14:textId="77777777" w:rsidR="00FB5CB9" w:rsidRDefault="00FB5C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2D933" w14:textId="77777777" w:rsidR="00FB5CB9" w:rsidRDefault="00FB5C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2D934" w14:textId="77777777" w:rsidR="00FB5CB9" w:rsidRDefault="00FB5C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2D935" w14:textId="77777777" w:rsidR="00736DA9" w:rsidRDefault="00736D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2D936" w14:textId="77777777" w:rsidR="00736DA9" w:rsidRDefault="00736D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2D937" w14:textId="77777777" w:rsidR="003F31C8" w:rsidRDefault="003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2D938" w14:textId="77777777" w:rsidR="003F31C8" w:rsidRDefault="003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2D939" w14:textId="77777777" w:rsidR="00736DA9" w:rsidRDefault="00736D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2D93A" w14:textId="77777777" w:rsidR="00993F87" w:rsidRDefault="00993F87" w:rsidP="00993F87">
      <w:pPr>
        <w:widowControl w:val="0"/>
        <w:shd w:val="clear" w:color="auto" w:fill="D9D9D9"/>
        <w:tabs>
          <w:tab w:val="left" w:pos="1126"/>
        </w:tabs>
        <w:autoSpaceDE w:val="0"/>
        <w:autoSpaceDN w:val="0"/>
        <w:adjustRightInd w:val="0"/>
        <w:spacing w:before="29" w:after="0" w:line="271" w:lineRule="exact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ORK EX</w:t>
      </w:r>
      <w:r>
        <w:rPr>
          <w:rFonts w:ascii="Times New Roman" w:hAnsi="Times New Roman" w:cs="Times New Roman"/>
          <w:b/>
          <w:bCs/>
          <w:spacing w:val="-2"/>
          <w:position w:val="-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ERIE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CE</w:t>
      </w:r>
    </w:p>
    <w:p w14:paraId="1FD2D93B" w14:textId="77777777" w:rsidR="00993F87" w:rsidRDefault="00993F87" w:rsidP="00993F87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1FD2D93C" w14:textId="12A479AC" w:rsidR="00AF4DDC" w:rsidRPr="003B4BFD" w:rsidRDefault="00FB5CB9" w:rsidP="00047615">
      <w:pPr>
        <w:widowControl w:val="0"/>
        <w:autoSpaceDE w:val="0"/>
        <w:autoSpaceDN w:val="0"/>
        <w:adjustRightInd w:val="0"/>
        <w:spacing w:before="29" w:after="0" w:line="355" w:lineRule="auto"/>
        <w:ind w:right="2525"/>
        <w:rPr>
          <w:rFonts w:ascii="Times New Roman" w:hAnsi="Times New Roman" w:cs="Times New Roman"/>
          <w:b/>
          <w:bCs/>
          <w:i/>
          <w:iCs/>
          <w:spacing w:val="3"/>
          <w:sz w:val="24"/>
          <w:szCs w:val="24"/>
          <w:u w:val="single"/>
        </w:rPr>
      </w:pPr>
      <w:r w:rsidRPr="003B4BF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JULY 2011</w:t>
      </w:r>
      <w:r w:rsidR="00AF4DDC" w:rsidRPr="003B4BF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– TO-</w:t>
      </w:r>
      <w:r w:rsidR="00AF4DDC" w:rsidRPr="003B4BFD">
        <w:rPr>
          <w:rFonts w:ascii="Times New Roman" w:hAnsi="Times New Roman" w:cs="Times New Roman"/>
          <w:b/>
          <w:bCs/>
          <w:i/>
          <w:iCs/>
          <w:spacing w:val="3"/>
          <w:sz w:val="24"/>
          <w:szCs w:val="24"/>
          <w:u w:val="single"/>
        </w:rPr>
        <w:t xml:space="preserve">DATE: </w:t>
      </w:r>
      <w:r w:rsidRPr="003B4BFD">
        <w:rPr>
          <w:rFonts w:ascii="Times New Roman" w:hAnsi="Times New Roman" w:cs="Times New Roman"/>
          <w:b/>
          <w:bCs/>
          <w:i/>
          <w:iCs/>
          <w:spacing w:val="3"/>
          <w:sz w:val="24"/>
          <w:szCs w:val="24"/>
          <w:u w:val="single"/>
        </w:rPr>
        <w:t>RUBIS ENERGY KENYA</w:t>
      </w:r>
      <w:r w:rsidR="001C35D5">
        <w:rPr>
          <w:rFonts w:ascii="Times New Roman" w:hAnsi="Times New Roman" w:cs="Times New Roman"/>
          <w:b/>
          <w:bCs/>
          <w:i/>
          <w:iCs/>
          <w:spacing w:val="3"/>
          <w:sz w:val="24"/>
          <w:szCs w:val="24"/>
          <w:u w:val="single"/>
        </w:rPr>
        <w:t>.</w:t>
      </w:r>
    </w:p>
    <w:p w14:paraId="6075D6F6" w14:textId="77777777" w:rsidR="003B4BFD" w:rsidRDefault="003B4BFD" w:rsidP="003B4BFD">
      <w:pPr>
        <w:widowControl w:val="0"/>
        <w:autoSpaceDE w:val="0"/>
        <w:autoSpaceDN w:val="0"/>
        <w:adjustRightInd w:val="0"/>
        <w:spacing w:before="29" w:after="0" w:line="355" w:lineRule="auto"/>
        <w:ind w:right="2525"/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>JUNE 2021 TO DATE-LPG DEPOTS MANAGER</w:t>
      </w:r>
    </w:p>
    <w:p w14:paraId="23C497D3" w14:textId="77777777" w:rsidR="003B4BFD" w:rsidRDefault="003B4BFD" w:rsidP="003B4BFD">
      <w:pPr>
        <w:widowControl w:val="0"/>
        <w:autoSpaceDE w:val="0"/>
        <w:autoSpaceDN w:val="0"/>
        <w:adjustRightInd w:val="0"/>
        <w:spacing w:before="29" w:after="0" w:line="355" w:lineRule="auto"/>
        <w:ind w:right="2525"/>
        <w:rPr>
          <w:rFonts w:ascii="Times New Roman" w:hAnsi="Times New Roman" w:cs="Times New Roman"/>
          <w:b/>
          <w:bCs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Duti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 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d R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ons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es</w:t>
      </w:r>
    </w:p>
    <w:p w14:paraId="4801482D" w14:textId="77777777" w:rsidR="003B4BFD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50A">
        <w:rPr>
          <w:rFonts w:ascii="Times New Roman" w:hAnsi="Times New Roman" w:cs="Times New Roman"/>
          <w:sz w:val="24"/>
          <w:szCs w:val="24"/>
        </w:rPr>
        <w:t>Production: Ensuring quality standards are adhered to while receiving bulk LPG, Cylinders vetting and filling while coordinating with other departments to meet market demands</w:t>
      </w:r>
      <w:r>
        <w:rPr>
          <w:rFonts w:ascii="Times New Roman" w:hAnsi="Times New Roman" w:cs="Times New Roman"/>
        </w:rPr>
        <w:t>.</w:t>
      </w:r>
    </w:p>
    <w:p w14:paraId="743ACDF8" w14:textId="77777777" w:rsidR="003B4BFD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EE1">
        <w:rPr>
          <w:rFonts w:ascii="Times New Roman" w:hAnsi="Times New Roman" w:cs="Times New Roman"/>
          <w:sz w:val="24"/>
          <w:szCs w:val="24"/>
        </w:rPr>
        <w:t>Asset Integrity: Ensure all machines and equipment are well maintained with no un</w:t>
      </w:r>
      <w:r>
        <w:rPr>
          <w:rFonts w:ascii="Times New Roman" w:hAnsi="Times New Roman" w:cs="Times New Roman"/>
          <w:sz w:val="24"/>
          <w:szCs w:val="24"/>
        </w:rPr>
        <w:t>-p</w:t>
      </w:r>
      <w:r w:rsidRPr="005B7EE1">
        <w:rPr>
          <w:rFonts w:ascii="Times New Roman" w:hAnsi="Times New Roman" w:cs="Times New Roman"/>
          <w:sz w:val="24"/>
          <w:szCs w:val="24"/>
        </w:rPr>
        <w:t>lanned downtime</w:t>
      </w:r>
      <w:r>
        <w:rPr>
          <w:rFonts w:ascii="Times New Roman" w:hAnsi="Times New Roman" w:cs="Times New Roman"/>
          <w:sz w:val="24"/>
          <w:szCs w:val="24"/>
        </w:rPr>
        <w:t xml:space="preserve"> and implementation of computerized maintenance management systems.</w:t>
      </w:r>
    </w:p>
    <w:p w14:paraId="0EFCAB51" w14:textId="77777777" w:rsidR="003B4BFD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Health and safety: Ensuring LPG depots compliance to HSE policy, Implementation of approved procedure and WI and management and review of ERP. </w:t>
      </w:r>
    </w:p>
    <w:p w14:paraId="0E44FE99" w14:textId="77777777" w:rsidR="003B4BFD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Budget Management: Managing annual OPEX and CAPEX budgets in accordance with approved budgets and participation in identifying Key projects within the LPG facilities and ensure implementation. </w:t>
      </w:r>
    </w:p>
    <w:p w14:paraId="07E7E197" w14:textId="77777777" w:rsidR="003B4BFD" w:rsidRPr="00D75B50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management: Ensuring adequate Metal stocks, bulk stocks and full cylinders per the market demand and LPG accessories.</w:t>
      </w:r>
    </w:p>
    <w:p w14:paraId="65C6258F" w14:textId="77777777" w:rsidR="003B4BFD" w:rsidRPr="00EB2608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member of health and safety committee.</w:t>
      </w:r>
    </w:p>
    <w:p w14:paraId="7D9BD8A1" w14:textId="50219115" w:rsidR="003B4BFD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Incident and Accident investigation.</w:t>
      </w:r>
    </w:p>
    <w:p w14:paraId="6E8E94AC" w14:textId="78E964C4" w:rsidR="003B4BFD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BFD">
        <w:rPr>
          <w:rFonts w:ascii="Times New Roman" w:hAnsi="Times New Roman" w:cs="Times New Roman"/>
          <w:sz w:val="24"/>
          <w:szCs w:val="24"/>
        </w:rPr>
        <w:t>Responsible for metal management for the depots</w:t>
      </w:r>
    </w:p>
    <w:p w14:paraId="2CCBB91A" w14:textId="1E88E4B4" w:rsidR="003B4BFD" w:rsidRDefault="003B4BFD" w:rsidP="003B4B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735F0" w14:textId="77777777" w:rsidR="003B4BFD" w:rsidRPr="00A819BB" w:rsidRDefault="003B4BFD" w:rsidP="003B4BFD">
      <w:pPr>
        <w:widowControl w:val="0"/>
        <w:autoSpaceDE w:val="0"/>
        <w:autoSpaceDN w:val="0"/>
        <w:adjustRightInd w:val="0"/>
        <w:spacing w:before="29" w:after="0" w:line="355" w:lineRule="auto"/>
        <w:ind w:right="2525"/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>SEPTEMBER 2018 TO JUNE 2021-ELDORET FRONT OFFICE</w:t>
      </w:r>
    </w:p>
    <w:p w14:paraId="03DCDEDB" w14:textId="77777777" w:rsidR="003B4BFD" w:rsidRDefault="003B4BFD" w:rsidP="003B4BFD">
      <w:pPr>
        <w:spacing w:after="0" w:line="240" w:lineRule="auto"/>
        <w:rPr>
          <w:rFonts w:ascii="Times New Roman" w:hAnsi="Times New Roman" w:cs="Times New Roman"/>
          <w:spacing w:val="1"/>
          <w:sz w:val="24"/>
          <w:szCs w:val="24"/>
          <w:u w:val="single"/>
        </w:rPr>
      </w:pPr>
      <w:r w:rsidRPr="00227BFC">
        <w:rPr>
          <w:rFonts w:ascii="Times New Roman" w:hAnsi="Times New Roman" w:cs="Times New Roman"/>
          <w:b/>
          <w:bCs/>
          <w:spacing w:val="-3"/>
          <w:sz w:val="24"/>
          <w:szCs w:val="24"/>
          <w:u w:val="single"/>
        </w:rPr>
        <w:t>P</w:t>
      </w:r>
      <w:r w:rsidRPr="00227BFC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227B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S</w:t>
      </w:r>
      <w:r w:rsidRPr="00227BFC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227B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T</w:t>
      </w:r>
      <w:r w:rsidRPr="00227BFC">
        <w:rPr>
          <w:rFonts w:ascii="Times New Roman" w:hAnsi="Times New Roman" w:cs="Times New Roman"/>
          <w:b/>
          <w:bCs/>
          <w:sz w:val="24"/>
          <w:szCs w:val="24"/>
          <w:u w:val="single"/>
        </w:rPr>
        <w:t>IO</w:t>
      </w:r>
      <w:r w:rsidRPr="00227B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N</w:t>
      </w:r>
      <w:r w:rsidRPr="00227BF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>FRONT OFFICE MANAGER</w:t>
      </w:r>
      <w:r w:rsidRPr="00227BFC">
        <w:rPr>
          <w:rFonts w:ascii="Times New Roman" w:hAnsi="Times New Roman" w:cs="Times New Roman"/>
          <w:spacing w:val="1"/>
          <w:sz w:val="24"/>
          <w:szCs w:val="24"/>
          <w:u w:val="single"/>
        </w:rPr>
        <w:t>.</w:t>
      </w:r>
    </w:p>
    <w:p w14:paraId="4B5E208C" w14:textId="77777777" w:rsidR="003B4BFD" w:rsidRPr="00227BFC" w:rsidRDefault="003B4BFD" w:rsidP="003B4BFD">
      <w:pPr>
        <w:spacing w:after="0" w:line="240" w:lineRule="auto"/>
        <w:rPr>
          <w:rFonts w:ascii="Times New Roman" w:hAnsi="Times New Roman" w:cs="Times New Roman"/>
          <w:spacing w:val="1"/>
          <w:sz w:val="24"/>
          <w:szCs w:val="24"/>
          <w:u w:val="single"/>
        </w:rPr>
      </w:pPr>
    </w:p>
    <w:p w14:paraId="7513730A" w14:textId="77777777" w:rsidR="003B4BFD" w:rsidRDefault="003B4BFD" w:rsidP="003B4BFD">
      <w:pPr>
        <w:widowControl w:val="0"/>
        <w:autoSpaceDE w:val="0"/>
        <w:autoSpaceDN w:val="0"/>
        <w:adjustRightInd w:val="0"/>
        <w:spacing w:before="12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bookmarkStart w:id="0" w:name="_Hlk92811767"/>
      <w:r>
        <w:rPr>
          <w:rFonts w:ascii="Times New Roman" w:hAnsi="Times New Roman" w:cs="Times New Roman"/>
          <w:b/>
          <w:bCs/>
          <w:sz w:val="24"/>
          <w:szCs w:val="24"/>
        </w:rPr>
        <w:t>Duti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 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d R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ons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es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312F89" w14:textId="77777777" w:rsidR="003B4BFD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Supervision of Eldoret Front office staff.</w:t>
      </w:r>
    </w:p>
    <w:p w14:paraId="27F959A3" w14:textId="77777777" w:rsidR="003B4BFD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smooth, safe and efficient running of Eldoret front office operations.</w:t>
      </w:r>
    </w:p>
    <w:p w14:paraId="23F084E7" w14:textId="77777777" w:rsidR="003B4BFD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adherence to all statutory requirements.</w:t>
      </w:r>
    </w:p>
    <w:p w14:paraId="5D275EB8" w14:textId="77777777" w:rsidR="003B4BFD" w:rsidRPr="00D75B50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all reports are done and distributed as per the company’s procedure.</w:t>
      </w:r>
    </w:p>
    <w:p w14:paraId="4A6999A7" w14:textId="77777777" w:rsidR="003B4BFD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company seals and manual documents.</w:t>
      </w:r>
    </w:p>
    <w:p w14:paraId="50386938" w14:textId="77777777" w:rsidR="003B4BFD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Front office staff and Drivers.</w:t>
      </w:r>
    </w:p>
    <w:p w14:paraId="1F29631C" w14:textId="77777777" w:rsidR="003B4BFD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Liaising with other departments to ensure efficient and smooth region operations.</w:t>
      </w:r>
    </w:p>
    <w:p w14:paraId="11CBF3E1" w14:textId="77777777" w:rsidR="003B4BFD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Incident and Accident investigation.</w:t>
      </w:r>
    </w:p>
    <w:p w14:paraId="5857B5E2" w14:textId="77777777" w:rsidR="003B4BFD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resellers accounts.</w:t>
      </w:r>
    </w:p>
    <w:p w14:paraId="37E99351" w14:textId="77777777" w:rsidR="003B4BFD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all depot operations as per the company HSE requirements.</w:t>
      </w:r>
    </w:p>
    <w:p w14:paraId="16C559B4" w14:textId="465813F3" w:rsidR="003B4BFD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stocks.</w:t>
      </w:r>
    </w:p>
    <w:p w14:paraId="3C022CB1" w14:textId="77777777" w:rsidR="003B4BFD" w:rsidRDefault="003B4BFD" w:rsidP="003B4B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94CDB" w14:textId="77777777" w:rsidR="003B4BFD" w:rsidRDefault="003B4BFD" w:rsidP="003B4BFD">
      <w:pPr>
        <w:spacing w:after="0" w:line="240" w:lineRule="auto"/>
        <w:rPr>
          <w:rFonts w:ascii="Times New Roman" w:hAnsi="Times New Roman" w:cs="Times New Roman"/>
          <w:spacing w:val="1"/>
          <w:sz w:val="24"/>
          <w:szCs w:val="24"/>
        </w:rPr>
      </w:pPr>
    </w:p>
    <w:p w14:paraId="5A863D22" w14:textId="77777777" w:rsidR="003B4BFD" w:rsidRPr="00A819BB" w:rsidRDefault="003B4BFD" w:rsidP="003B4BFD">
      <w:pPr>
        <w:widowControl w:val="0"/>
        <w:autoSpaceDE w:val="0"/>
        <w:autoSpaceDN w:val="0"/>
        <w:adjustRightInd w:val="0"/>
        <w:spacing w:before="29" w:after="0" w:line="355" w:lineRule="auto"/>
        <w:ind w:right="2525"/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>2017-2018-NJD-WOD</w:t>
      </w:r>
    </w:p>
    <w:p w14:paraId="6AE41771" w14:textId="77777777" w:rsidR="003B4BFD" w:rsidRDefault="003B4BFD" w:rsidP="003B4BFD">
      <w:pPr>
        <w:spacing w:after="0" w:line="240" w:lineRule="auto"/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</w:pPr>
      <w:r w:rsidRPr="00AB7EFC">
        <w:rPr>
          <w:rFonts w:ascii="Times New Roman" w:hAnsi="Times New Roman" w:cs="Times New Roman"/>
          <w:b/>
          <w:bCs/>
          <w:spacing w:val="-3"/>
          <w:sz w:val="24"/>
          <w:szCs w:val="24"/>
          <w:u w:val="single"/>
        </w:rPr>
        <w:t>P</w:t>
      </w:r>
      <w:r w:rsidRPr="00AB7EFC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AB7E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S</w:t>
      </w:r>
      <w:r w:rsidRPr="00AB7EFC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AB7E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T</w:t>
      </w:r>
      <w:r w:rsidRPr="00AB7EFC">
        <w:rPr>
          <w:rFonts w:ascii="Times New Roman" w:hAnsi="Times New Roman" w:cs="Times New Roman"/>
          <w:b/>
          <w:bCs/>
          <w:sz w:val="24"/>
          <w:szCs w:val="24"/>
          <w:u w:val="single"/>
        </w:rPr>
        <w:t>IO</w:t>
      </w:r>
      <w:r w:rsidRPr="00AB7E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N</w:t>
      </w:r>
      <w:r w:rsidRPr="00AB7EFC">
        <w:rPr>
          <w:rFonts w:ascii="Times New Roman" w:hAnsi="Times New Roman" w:cs="Times New Roman"/>
          <w:i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>DEPOT</w:t>
      </w:r>
      <w:r w:rsidRPr="00AB7EFC"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>SUPERINTENDENT</w:t>
      </w:r>
    </w:p>
    <w:p w14:paraId="4B643EF0" w14:textId="77777777" w:rsidR="003B4BFD" w:rsidRDefault="003B4BFD" w:rsidP="003B4BFD">
      <w:pPr>
        <w:spacing w:after="0" w:line="240" w:lineRule="auto"/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</w:pPr>
    </w:p>
    <w:p w14:paraId="5FCF64D0" w14:textId="77777777" w:rsidR="003B4BFD" w:rsidRPr="00227BFC" w:rsidRDefault="003B4BFD" w:rsidP="003B4BFD">
      <w:pPr>
        <w:widowControl w:val="0"/>
        <w:autoSpaceDE w:val="0"/>
        <w:autoSpaceDN w:val="0"/>
        <w:adjustRightInd w:val="0"/>
        <w:spacing w:before="12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Duti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 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d R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ons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5B616C" w14:textId="77777777" w:rsidR="003B4BFD" w:rsidRPr="005072EB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2EB">
        <w:rPr>
          <w:rFonts w:ascii="Times New Roman" w:hAnsi="Times New Roman" w:cs="Times New Roman"/>
          <w:sz w:val="24"/>
          <w:szCs w:val="24"/>
        </w:rPr>
        <w:t>Planning and receipt of products Ex-KPC as per the laid down procedures.</w:t>
      </w:r>
    </w:p>
    <w:p w14:paraId="76B52840" w14:textId="77777777" w:rsidR="003B4BFD" w:rsidRPr="005072EB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2EB">
        <w:rPr>
          <w:rFonts w:ascii="Times New Roman" w:hAnsi="Times New Roman" w:cs="Times New Roman"/>
          <w:sz w:val="24"/>
          <w:szCs w:val="24"/>
        </w:rPr>
        <w:t xml:space="preserve">Storage and </w:t>
      </w:r>
      <w:proofErr w:type="gramStart"/>
      <w:r w:rsidRPr="005072EB">
        <w:rPr>
          <w:rFonts w:ascii="Times New Roman" w:hAnsi="Times New Roman" w:cs="Times New Roman"/>
          <w:sz w:val="24"/>
          <w:szCs w:val="24"/>
        </w:rPr>
        <w:t>Loading</w:t>
      </w:r>
      <w:proofErr w:type="gramEnd"/>
      <w:r w:rsidRPr="005072EB">
        <w:rPr>
          <w:rFonts w:ascii="Times New Roman" w:hAnsi="Times New Roman" w:cs="Times New Roman"/>
          <w:sz w:val="24"/>
          <w:szCs w:val="24"/>
        </w:rPr>
        <w:t xml:space="preserve"> of received products as per the laid down procedures.</w:t>
      </w:r>
    </w:p>
    <w:p w14:paraId="1ED60C0C" w14:textId="77777777" w:rsidR="003B4BFD" w:rsidRPr="005072EB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2EB">
        <w:rPr>
          <w:rFonts w:ascii="Times New Roman" w:hAnsi="Times New Roman" w:cs="Times New Roman"/>
          <w:sz w:val="24"/>
          <w:szCs w:val="24"/>
        </w:rPr>
        <w:t>Ensuring H</w:t>
      </w:r>
      <w:r>
        <w:rPr>
          <w:rFonts w:ascii="Times New Roman" w:hAnsi="Times New Roman" w:cs="Times New Roman"/>
          <w:sz w:val="24"/>
          <w:szCs w:val="24"/>
        </w:rPr>
        <w:t>SE is adhered to in all Depot</w:t>
      </w:r>
      <w:r w:rsidRPr="005072EB">
        <w:rPr>
          <w:rFonts w:ascii="Times New Roman" w:hAnsi="Times New Roman" w:cs="Times New Roman"/>
          <w:sz w:val="24"/>
          <w:szCs w:val="24"/>
        </w:rPr>
        <w:t xml:space="preserve"> operations.</w:t>
      </w:r>
    </w:p>
    <w:p w14:paraId="1498F850" w14:textId="77777777" w:rsidR="003B4BFD" w:rsidRPr="005072EB" w:rsidRDefault="003B4BFD" w:rsidP="003B4BF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2EB">
        <w:rPr>
          <w:rFonts w:ascii="Times New Roman" w:hAnsi="Times New Roman" w:cs="Times New Roman"/>
          <w:sz w:val="24"/>
          <w:szCs w:val="24"/>
        </w:rPr>
        <w:t xml:space="preserve">Ensure all scheduled </w:t>
      </w:r>
      <w:r>
        <w:rPr>
          <w:rFonts w:ascii="Times New Roman" w:hAnsi="Times New Roman" w:cs="Times New Roman"/>
          <w:sz w:val="24"/>
          <w:szCs w:val="24"/>
        </w:rPr>
        <w:t>Depot</w:t>
      </w:r>
      <w:r w:rsidRPr="005072EB">
        <w:rPr>
          <w:rFonts w:ascii="Times New Roman" w:hAnsi="Times New Roman" w:cs="Times New Roman"/>
          <w:sz w:val="24"/>
          <w:szCs w:val="24"/>
        </w:rPr>
        <w:t xml:space="preserve"> maintenance are carried out as per the scope and within the planned schedules.</w:t>
      </w:r>
    </w:p>
    <w:p w14:paraId="4B7AC145" w14:textId="77777777" w:rsidR="003B4BFD" w:rsidRPr="00654BCB" w:rsidRDefault="003B4BFD" w:rsidP="003B4B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pacing w:val="1"/>
          <w:sz w:val="24"/>
          <w:szCs w:val="24"/>
        </w:rPr>
      </w:pPr>
      <w:r w:rsidRPr="005072EB">
        <w:rPr>
          <w:rFonts w:ascii="Times New Roman" w:hAnsi="Times New Roman" w:cs="Times New Roman"/>
          <w:sz w:val="24"/>
          <w:szCs w:val="24"/>
        </w:rPr>
        <w:lastRenderedPageBreak/>
        <w:t xml:space="preserve">Ensuring </w:t>
      </w:r>
      <w:r>
        <w:rPr>
          <w:rFonts w:ascii="Times New Roman" w:hAnsi="Times New Roman" w:cs="Times New Roman"/>
          <w:sz w:val="24"/>
          <w:szCs w:val="24"/>
        </w:rPr>
        <w:t>Depot</w:t>
      </w:r>
      <w:r w:rsidRPr="005072EB">
        <w:rPr>
          <w:rFonts w:ascii="Times New Roman" w:hAnsi="Times New Roman" w:cs="Times New Roman"/>
          <w:sz w:val="24"/>
          <w:szCs w:val="24"/>
        </w:rPr>
        <w:t xml:space="preserve"> Housekeeping is adhered to in all areas of operations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55545A" w14:textId="77777777" w:rsidR="003B4BFD" w:rsidRPr="00103485" w:rsidRDefault="003B4BFD" w:rsidP="003B4B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Requisitions of Depot spares parts and ensuring safe custody of the same. </w:t>
      </w:r>
    </w:p>
    <w:p w14:paraId="4791C3D5" w14:textId="77777777" w:rsidR="003B4BFD" w:rsidRDefault="003B4BFD" w:rsidP="003B4B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137BC" w14:textId="77777777" w:rsidR="001C35D5" w:rsidRPr="00A819BB" w:rsidRDefault="001C35D5" w:rsidP="001C35D5">
      <w:pPr>
        <w:widowControl w:val="0"/>
        <w:autoSpaceDE w:val="0"/>
        <w:autoSpaceDN w:val="0"/>
        <w:adjustRightInd w:val="0"/>
        <w:spacing w:before="29" w:after="0" w:line="355" w:lineRule="auto"/>
        <w:ind w:right="2525"/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>2016-2017-MJT-CHANGAMWE</w:t>
      </w:r>
    </w:p>
    <w:p w14:paraId="70742626" w14:textId="77777777" w:rsidR="001C35D5" w:rsidRDefault="001C35D5" w:rsidP="001C35D5">
      <w:pPr>
        <w:spacing w:after="0" w:line="240" w:lineRule="auto"/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</w:pPr>
      <w:r w:rsidRPr="00AB7EFC">
        <w:rPr>
          <w:rFonts w:ascii="Times New Roman" w:hAnsi="Times New Roman" w:cs="Times New Roman"/>
          <w:b/>
          <w:bCs/>
          <w:spacing w:val="-3"/>
          <w:sz w:val="24"/>
          <w:szCs w:val="24"/>
          <w:u w:val="single"/>
        </w:rPr>
        <w:t>P</w:t>
      </w:r>
      <w:r w:rsidRPr="00AB7EFC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AB7E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S</w:t>
      </w:r>
      <w:r w:rsidRPr="00AB7EFC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AB7E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T</w:t>
      </w:r>
      <w:r w:rsidRPr="00AB7EFC">
        <w:rPr>
          <w:rFonts w:ascii="Times New Roman" w:hAnsi="Times New Roman" w:cs="Times New Roman"/>
          <w:b/>
          <w:bCs/>
          <w:sz w:val="24"/>
          <w:szCs w:val="24"/>
          <w:u w:val="single"/>
        </w:rPr>
        <w:t>IO</w:t>
      </w:r>
      <w:r w:rsidRPr="00AB7E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N</w:t>
      </w:r>
      <w:r w:rsidRPr="00AB7EF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>TERMINAL SUPERINTENDENT</w:t>
      </w:r>
    </w:p>
    <w:p w14:paraId="32E86D93" w14:textId="77777777" w:rsidR="001C35D5" w:rsidRDefault="001C35D5" w:rsidP="001C35D5">
      <w:pPr>
        <w:spacing w:after="0" w:line="240" w:lineRule="auto"/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</w:pPr>
    </w:p>
    <w:p w14:paraId="19C07E4A" w14:textId="77777777" w:rsidR="001C35D5" w:rsidRPr="00AB7EFC" w:rsidRDefault="001C35D5" w:rsidP="001C35D5">
      <w:pPr>
        <w:widowControl w:val="0"/>
        <w:autoSpaceDE w:val="0"/>
        <w:autoSpaceDN w:val="0"/>
        <w:adjustRightInd w:val="0"/>
        <w:spacing w:before="12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Duti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 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d R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ons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B9A737" w14:textId="77777777" w:rsidR="001C35D5" w:rsidRDefault="001C35D5" w:rsidP="001C35D5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and receipt of products Ex-KPC, Ex-KPRL, Ex-Other terminals and Ex-Vessels as per the laid down procedures.</w:t>
      </w:r>
    </w:p>
    <w:p w14:paraId="5550A3A6" w14:textId="0C46E47F" w:rsidR="001C35D5" w:rsidRDefault="001C35D5" w:rsidP="001C35D5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 and loading of received products as per the laid down procedures.</w:t>
      </w:r>
    </w:p>
    <w:p w14:paraId="11A2F9C3" w14:textId="77777777" w:rsidR="001C35D5" w:rsidRDefault="001C35D5" w:rsidP="001C35D5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HSE is adhered to in all Terminal operations.</w:t>
      </w:r>
    </w:p>
    <w:p w14:paraId="34547B3E" w14:textId="7387E0A3" w:rsidR="001C35D5" w:rsidRDefault="001C35D5" w:rsidP="001C35D5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all scheduled Terminal maintenance are carried out as per the scope and within the planned schedules.</w:t>
      </w:r>
    </w:p>
    <w:p w14:paraId="04BA8118" w14:textId="2CC3A3D7" w:rsidR="003B4BFD" w:rsidRDefault="001C35D5" w:rsidP="001C35D5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5D5">
        <w:rPr>
          <w:rFonts w:ascii="Times New Roman" w:hAnsi="Times New Roman" w:cs="Times New Roman"/>
          <w:sz w:val="24"/>
          <w:szCs w:val="24"/>
        </w:rPr>
        <w:t>Ensuring Terminal Housekeeping is adhered to in all areas of operations</w:t>
      </w:r>
    </w:p>
    <w:p w14:paraId="687137A2" w14:textId="77777777" w:rsidR="001C35D5" w:rsidRDefault="001C35D5" w:rsidP="001C35D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B46220B" w14:textId="77777777" w:rsidR="001C35D5" w:rsidRPr="00A819BB" w:rsidRDefault="001C35D5" w:rsidP="001C35D5">
      <w:pPr>
        <w:widowControl w:val="0"/>
        <w:autoSpaceDE w:val="0"/>
        <w:autoSpaceDN w:val="0"/>
        <w:adjustRightInd w:val="0"/>
        <w:spacing w:before="29" w:after="0" w:line="355" w:lineRule="auto"/>
        <w:ind w:right="2525"/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</w:pPr>
      <w:r w:rsidRPr="00A819BB"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>201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>4-2016-LPG PLANT</w:t>
      </w:r>
    </w:p>
    <w:p w14:paraId="0C94DD49" w14:textId="77777777" w:rsidR="001C35D5" w:rsidRDefault="001C35D5" w:rsidP="001C35D5">
      <w:pPr>
        <w:spacing w:after="0" w:line="240" w:lineRule="auto"/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</w:pPr>
      <w:r w:rsidRPr="00AB7EFC">
        <w:rPr>
          <w:rFonts w:ascii="Times New Roman" w:hAnsi="Times New Roman" w:cs="Times New Roman"/>
          <w:b/>
          <w:bCs/>
          <w:spacing w:val="-3"/>
          <w:sz w:val="24"/>
          <w:szCs w:val="24"/>
          <w:u w:val="single"/>
        </w:rPr>
        <w:t>P</w:t>
      </w:r>
      <w:r w:rsidRPr="00AB7EFC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AB7E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S</w:t>
      </w:r>
      <w:r w:rsidRPr="00AB7EFC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AB7E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T</w:t>
      </w:r>
      <w:r w:rsidRPr="00AB7EFC">
        <w:rPr>
          <w:rFonts w:ascii="Times New Roman" w:hAnsi="Times New Roman" w:cs="Times New Roman"/>
          <w:b/>
          <w:bCs/>
          <w:sz w:val="24"/>
          <w:szCs w:val="24"/>
          <w:u w:val="single"/>
        </w:rPr>
        <w:t>IO</w:t>
      </w:r>
      <w:r w:rsidRPr="00AB7E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N</w:t>
      </w:r>
      <w:r w:rsidRPr="00AB7EF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>DEPOT</w:t>
      </w:r>
      <w:r w:rsidRPr="00AB7EFC"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>ASSISTANT</w:t>
      </w:r>
    </w:p>
    <w:p w14:paraId="45F9F277" w14:textId="77777777" w:rsidR="001C35D5" w:rsidRDefault="001C35D5" w:rsidP="001C35D5">
      <w:pPr>
        <w:spacing w:after="0" w:line="240" w:lineRule="auto"/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</w:pPr>
    </w:p>
    <w:p w14:paraId="20D79ADF" w14:textId="77777777" w:rsidR="001C35D5" w:rsidRPr="00AB7EFC" w:rsidRDefault="001C35D5" w:rsidP="001C35D5">
      <w:pPr>
        <w:widowControl w:val="0"/>
        <w:autoSpaceDE w:val="0"/>
        <w:autoSpaceDN w:val="0"/>
        <w:adjustRightInd w:val="0"/>
        <w:spacing w:before="12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Duti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 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d R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ons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5D161C" w14:textId="77777777" w:rsidR="001C35D5" w:rsidRPr="00DE177F" w:rsidRDefault="001C35D5" w:rsidP="001C35D5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Supervision of plant maintenance operations.</w:t>
      </w:r>
    </w:p>
    <w:p w14:paraId="3025F362" w14:textId="77777777" w:rsidR="001C35D5" w:rsidRDefault="001C35D5" w:rsidP="001C35D5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Dispatching</w:t>
      </w:r>
      <w:r w:rsidRPr="00DE177F">
        <w:rPr>
          <w:rFonts w:ascii="Times New Roman" w:hAnsi="Times New Roman" w:cs="Times New Roman"/>
          <w:sz w:val="24"/>
          <w:szCs w:val="24"/>
        </w:rPr>
        <w:t xml:space="preserve"> of Local and export Orders</w:t>
      </w:r>
    </w:p>
    <w:p w14:paraId="3AF6CDD2" w14:textId="77777777" w:rsidR="001C35D5" w:rsidRDefault="001C35D5" w:rsidP="001C35D5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Supervision of Loading and offloading operations.</w:t>
      </w:r>
    </w:p>
    <w:p w14:paraId="2942B540" w14:textId="77777777" w:rsidR="001C35D5" w:rsidRDefault="001C35D5" w:rsidP="001C35D5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LPG plant store.</w:t>
      </w:r>
    </w:p>
    <w:p w14:paraId="7F30286B" w14:textId="77777777" w:rsidR="001C35D5" w:rsidRDefault="001C35D5" w:rsidP="001C35D5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Requisition of plant accessories and spare parts.</w:t>
      </w:r>
    </w:p>
    <w:p w14:paraId="663FDE75" w14:textId="18286434" w:rsidR="001C35D5" w:rsidRPr="001C35D5" w:rsidRDefault="001C35D5" w:rsidP="001C35D5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Supervision of LPG filling operations and Housekeeping while ensuring HSE procedures are followed in in all plant operations.</w:t>
      </w:r>
    </w:p>
    <w:p w14:paraId="7C757D18" w14:textId="77777777" w:rsidR="003B4BFD" w:rsidRPr="003B4BFD" w:rsidRDefault="003B4BFD" w:rsidP="003B4BF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FD2D93D" w14:textId="77777777" w:rsidR="00A819BB" w:rsidRPr="00A819BB" w:rsidRDefault="00A819BB" w:rsidP="00047615">
      <w:pPr>
        <w:widowControl w:val="0"/>
        <w:autoSpaceDE w:val="0"/>
        <w:autoSpaceDN w:val="0"/>
        <w:adjustRightInd w:val="0"/>
        <w:spacing w:before="29" w:after="0" w:line="355" w:lineRule="auto"/>
        <w:ind w:right="2525"/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</w:pPr>
      <w:r w:rsidRPr="00A819BB"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>2011-2014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>-NAKURU FRONT OFFICE</w:t>
      </w:r>
    </w:p>
    <w:p w14:paraId="1FD2D93E" w14:textId="77777777" w:rsidR="00AF4DDC" w:rsidRPr="00AB7EFC" w:rsidRDefault="00AF4DDC" w:rsidP="00AF4DDC">
      <w:pPr>
        <w:widowControl w:val="0"/>
        <w:autoSpaceDE w:val="0"/>
        <w:autoSpaceDN w:val="0"/>
        <w:adjustRightInd w:val="0"/>
        <w:spacing w:before="29" w:after="0" w:line="355" w:lineRule="auto"/>
        <w:ind w:left="100" w:right="2525"/>
        <w:rPr>
          <w:rFonts w:ascii="Times New Roman" w:hAnsi="Times New Roman" w:cs="Times New Roman"/>
          <w:sz w:val="24"/>
          <w:szCs w:val="24"/>
          <w:u w:val="single"/>
        </w:rPr>
      </w:pPr>
      <w:r w:rsidRPr="00AB7EFC">
        <w:rPr>
          <w:rFonts w:ascii="Times New Roman" w:hAnsi="Times New Roman" w:cs="Times New Roman"/>
          <w:b/>
          <w:bCs/>
          <w:spacing w:val="-3"/>
          <w:sz w:val="24"/>
          <w:szCs w:val="24"/>
          <w:u w:val="single"/>
        </w:rPr>
        <w:t>P</w:t>
      </w:r>
      <w:r w:rsidRPr="00AB7EFC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AB7E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S</w:t>
      </w:r>
      <w:r w:rsidRPr="00AB7EFC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AB7E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T</w:t>
      </w:r>
      <w:r w:rsidRPr="00AB7EFC">
        <w:rPr>
          <w:rFonts w:ascii="Times New Roman" w:hAnsi="Times New Roman" w:cs="Times New Roman"/>
          <w:b/>
          <w:bCs/>
          <w:sz w:val="24"/>
          <w:szCs w:val="24"/>
          <w:u w:val="single"/>
        </w:rPr>
        <w:t>IO</w:t>
      </w:r>
      <w:r w:rsidRPr="00AB7E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N</w:t>
      </w:r>
      <w:r w:rsidRPr="00AB7EF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227BFC"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>DEPOT</w:t>
      </w:r>
      <w:r w:rsidR="00A819BB" w:rsidRPr="00AB7EFC"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 xml:space="preserve"> </w:t>
      </w:r>
      <w:r w:rsidR="00227BFC"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>ASSISTANT</w:t>
      </w:r>
      <w:r w:rsidR="00A819BB" w:rsidRPr="00AB7EFC"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>.</w:t>
      </w:r>
      <w:r w:rsidRPr="00AB7EFC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</w:p>
    <w:p w14:paraId="1FD2D93F" w14:textId="77777777" w:rsidR="00AF4DDC" w:rsidRDefault="00AF4DDC" w:rsidP="00AF4DDC">
      <w:pPr>
        <w:widowControl w:val="0"/>
        <w:autoSpaceDE w:val="0"/>
        <w:autoSpaceDN w:val="0"/>
        <w:adjustRightInd w:val="0"/>
        <w:spacing w:before="12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Duti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 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="00825B0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825B00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="00825B0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25B00"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 w:rsidR="00825B00">
        <w:rPr>
          <w:rFonts w:ascii="Times New Roman" w:hAnsi="Times New Roman" w:cs="Times New Roman"/>
          <w:b/>
          <w:bCs/>
          <w:sz w:val="24"/>
          <w:szCs w:val="24"/>
        </w:rPr>
        <w:t>ons</w:t>
      </w:r>
      <w:r w:rsidR="00825B00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="00825B0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825B00"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 w:rsidR="00825B00">
        <w:rPr>
          <w:rFonts w:ascii="Times New Roman" w:hAnsi="Times New Roman" w:cs="Times New Roman"/>
          <w:b/>
          <w:bCs/>
          <w:spacing w:val="-2"/>
          <w:sz w:val="24"/>
          <w:szCs w:val="24"/>
        </w:rPr>
        <w:t>l</w:t>
      </w:r>
      <w:r w:rsidR="00825B00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="00825B00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="00825B00">
        <w:rPr>
          <w:rFonts w:ascii="Times New Roman" w:hAnsi="Times New Roman" w:cs="Times New Roman"/>
          <w:b/>
          <w:bCs/>
          <w:spacing w:val="2"/>
          <w:sz w:val="24"/>
          <w:szCs w:val="24"/>
        </w:rPr>
        <w:t>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D2D940" w14:textId="77777777" w:rsidR="00E558D4" w:rsidRDefault="00DE177F" w:rsidP="00E558D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of Local and export Orders</w:t>
      </w:r>
    </w:p>
    <w:p w14:paraId="1FD2D941" w14:textId="77777777" w:rsidR="00E558D4" w:rsidRDefault="00DE177F" w:rsidP="00E558D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Supervision of Loading of local and export trucks.</w:t>
      </w:r>
    </w:p>
    <w:p w14:paraId="1FD2D942" w14:textId="77777777" w:rsidR="003979DA" w:rsidRDefault="00DE177F" w:rsidP="00E558D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 Daily, Decade and Monthly reports.</w:t>
      </w:r>
      <w:r w:rsidR="00397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2D943" w14:textId="77777777" w:rsidR="00454235" w:rsidRPr="00454235" w:rsidRDefault="00DE177F" w:rsidP="00D372D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Seals management and sealing of Local and export trucks.</w:t>
      </w:r>
    </w:p>
    <w:p w14:paraId="1FD2D944" w14:textId="77777777" w:rsidR="00B14485" w:rsidRPr="00B14485" w:rsidRDefault="00DE177F" w:rsidP="00D372D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Local and transit entries.</w:t>
      </w:r>
    </w:p>
    <w:p w14:paraId="1FD2D965" w14:textId="61A1A242" w:rsidR="00654BCB" w:rsidRPr="001C35D5" w:rsidRDefault="00CB21C5" w:rsidP="001C35D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Advising T</w:t>
      </w:r>
      <w:r w:rsidR="00DE177F">
        <w:rPr>
          <w:rFonts w:ascii="Times New Roman" w:hAnsi="Times New Roman" w:cs="Times New Roman"/>
          <w:sz w:val="24"/>
          <w:szCs w:val="24"/>
        </w:rPr>
        <w:t xml:space="preserve">M/Dealers on deliveries plans to ensure smooth </w:t>
      </w:r>
      <w:r w:rsidR="003F31C8">
        <w:rPr>
          <w:rFonts w:ascii="Times New Roman" w:hAnsi="Times New Roman" w:cs="Times New Roman"/>
          <w:sz w:val="24"/>
          <w:szCs w:val="24"/>
        </w:rPr>
        <w:t xml:space="preserve">depot </w:t>
      </w:r>
      <w:r w:rsidR="00DE177F">
        <w:rPr>
          <w:rFonts w:ascii="Times New Roman" w:hAnsi="Times New Roman" w:cs="Times New Roman"/>
          <w:sz w:val="24"/>
          <w:szCs w:val="24"/>
        </w:rPr>
        <w:t>operations.</w:t>
      </w:r>
    </w:p>
    <w:p w14:paraId="17B1969A" w14:textId="667D8879" w:rsidR="00B75A14" w:rsidRDefault="00B75A14" w:rsidP="003B4B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2D978" w14:textId="77777777" w:rsidR="00736DA9" w:rsidRDefault="00736DA9" w:rsidP="008C6E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2D979" w14:textId="77777777" w:rsidR="00A824DA" w:rsidRDefault="00B44B1C">
      <w:pPr>
        <w:widowControl w:val="0"/>
        <w:autoSpaceDE w:val="0"/>
        <w:autoSpaceDN w:val="0"/>
        <w:adjustRightInd w:val="0"/>
        <w:spacing w:before="29" w:after="0" w:line="356" w:lineRule="auto"/>
        <w:ind w:left="100" w:right="2525"/>
        <w:rPr>
          <w:rFonts w:ascii="Times New Roman" w:hAnsi="Times New Roman" w:cs="Times New Roman"/>
          <w:b/>
          <w:bCs/>
          <w:sz w:val="24"/>
          <w:szCs w:val="24"/>
        </w:rPr>
      </w:pPr>
      <w:r w:rsidRPr="00132860">
        <w:rPr>
          <w:rFonts w:ascii="Times New Roman" w:hAnsi="Times New Roman" w:cs="Times New Roman"/>
          <w:b/>
          <w:bCs/>
          <w:sz w:val="24"/>
          <w:szCs w:val="24"/>
        </w:rPr>
        <w:t>JA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N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RY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E56E76">
        <w:rPr>
          <w:rFonts w:ascii="Times New Roman" w:hAnsi="Times New Roman" w:cs="Times New Roman"/>
          <w:b/>
          <w:bCs/>
          <w:sz w:val="24"/>
          <w:szCs w:val="24"/>
        </w:rPr>
        <w:t>2011 – APRIL</w:t>
      </w:r>
      <w:r w:rsidR="00E56E7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2011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: CON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D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 xml:space="preserve">ION 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M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ONI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ORING</w:t>
      </w:r>
      <w:r w:rsidRPr="00132860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A824DA">
        <w:rPr>
          <w:rFonts w:ascii="Times New Roman" w:hAnsi="Times New Roman" w:cs="Times New Roman"/>
          <w:b/>
          <w:bCs/>
          <w:sz w:val="24"/>
          <w:szCs w:val="24"/>
        </w:rPr>
        <w:t>IMI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824D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</w:p>
    <w:p w14:paraId="1FD2D97A" w14:textId="77777777" w:rsidR="00B44B1C" w:rsidRPr="00227BFC" w:rsidRDefault="00B44B1C">
      <w:pPr>
        <w:widowControl w:val="0"/>
        <w:autoSpaceDE w:val="0"/>
        <w:autoSpaceDN w:val="0"/>
        <w:adjustRightInd w:val="0"/>
        <w:spacing w:before="29" w:after="0" w:line="356" w:lineRule="auto"/>
        <w:ind w:left="100" w:right="2525"/>
        <w:rPr>
          <w:rFonts w:ascii="Times New Roman" w:hAnsi="Times New Roman" w:cs="Times New Roman"/>
          <w:sz w:val="24"/>
          <w:szCs w:val="24"/>
          <w:u w:val="single"/>
        </w:rPr>
      </w:pPr>
      <w:r w:rsidRPr="00227BFC">
        <w:rPr>
          <w:rFonts w:ascii="Times New Roman" w:hAnsi="Times New Roman" w:cs="Times New Roman"/>
          <w:b/>
          <w:bCs/>
          <w:spacing w:val="-3"/>
          <w:sz w:val="24"/>
          <w:szCs w:val="24"/>
          <w:u w:val="single"/>
        </w:rPr>
        <w:t>P</w:t>
      </w:r>
      <w:r w:rsidRPr="00227BFC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227B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S</w:t>
      </w:r>
      <w:r w:rsidRPr="00227BFC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227B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T</w:t>
      </w:r>
      <w:r w:rsidRPr="00227BFC">
        <w:rPr>
          <w:rFonts w:ascii="Times New Roman" w:hAnsi="Times New Roman" w:cs="Times New Roman"/>
          <w:b/>
          <w:bCs/>
          <w:sz w:val="24"/>
          <w:szCs w:val="24"/>
          <w:u w:val="single"/>
        </w:rPr>
        <w:t>IO</w:t>
      </w:r>
      <w:r w:rsidRPr="00227B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N</w:t>
      </w:r>
      <w:r w:rsidRPr="00227BF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27BFC"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>P</w:t>
      </w:r>
      <w:r w:rsidRPr="00227BFC">
        <w:rPr>
          <w:rFonts w:ascii="Times New Roman" w:hAnsi="Times New Roman" w:cs="Times New Roman"/>
          <w:i/>
          <w:sz w:val="24"/>
          <w:szCs w:val="24"/>
          <w:u w:val="single"/>
        </w:rPr>
        <w:t>RE</w:t>
      </w:r>
      <w:r w:rsidRPr="00227BFC"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>D</w:t>
      </w:r>
      <w:r w:rsidRPr="00227BFC">
        <w:rPr>
          <w:rFonts w:ascii="Times New Roman" w:hAnsi="Times New Roman" w:cs="Times New Roman"/>
          <w:i/>
          <w:spacing w:val="-6"/>
          <w:sz w:val="24"/>
          <w:szCs w:val="24"/>
          <w:u w:val="single"/>
        </w:rPr>
        <w:t>I</w:t>
      </w:r>
      <w:r w:rsidRPr="00227BFC">
        <w:rPr>
          <w:rFonts w:ascii="Times New Roman" w:hAnsi="Times New Roman" w:cs="Times New Roman"/>
          <w:i/>
          <w:sz w:val="24"/>
          <w:szCs w:val="24"/>
          <w:u w:val="single"/>
        </w:rPr>
        <w:t>C</w:t>
      </w:r>
      <w:r w:rsidRPr="00227BFC">
        <w:rPr>
          <w:rFonts w:ascii="Times New Roman" w:hAnsi="Times New Roman" w:cs="Times New Roman"/>
          <w:i/>
          <w:spacing w:val="2"/>
          <w:sz w:val="24"/>
          <w:szCs w:val="24"/>
          <w:u w:val="single"/>
        </w:rPr>
        <w:t>T</w:t>
      </w:r>
      <w:r w:rsidRPr="00227BFC"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r w:rsidRPr="00227BFC">
        <w:rPr>
          <w:rFonts w:ascii="Times New Roman" w:hAnsi="Times New Roman" w:cs="Times New Roman"/>
          <w:i/>
          <w:spacing w:val="-1"/>
          <w:sz w:val="24"/>
          <w:szCs w:val="24"/>
          <w:u w:val="single"/>
        </w:rPr>
        <w:t>V</w:t>
      </w:r>
      <w:r w:rsidRPr="00227BFC">
        <w:rPr>
          <w:rFonts w:ascii="Times New Roman" w:hAnsi="Times New Roman" w:cs="Times New Roman"/>
          <w:i/>
          <w:sz w:val="24"/>
          <w:szCs w:val="24"/>
          <w:u w:val="single"/>
        </w:rPr>
        <w:t>E M</w:t>
      </w:r>
      <w:r w:rsidRPr="00227BFC">
        <w:rPr>
          <w:rFonts w:ascii="Times New Roman" w:hAnsi="Times New Roman" w:cs="Times New Roman"/>
          <w:i/>
          <w:spacing w:val="2"/>
          <w:sz w:val="24"/>
          <w:szCs w:val="24"/>
          <w:u w:val="single"/>
        </w:rPr>
        <w:t>A</w:t>
      </w:r>
      <w:r w:rsidRPr="00227BFC">
        <w:rPr>
          <w:rFonts w:ascii="Times New Roman" w:hAnsi="Times New Roman" w:cs="Times New Roman"/>
          <w:i/>
          <w:spacing w:val="-3"/>
          <w:sz w:val="24"/>
          <w:szCs w:val="24"/>
          <w:u w:val="single"/>
        </w:rPr>
        <w:t>I</w:t>
      </w:r>
      <w:r w:rsidRPr="00227BFC">
        <w:rPr>
          <w:rFonts w:ascii="Times New Roman" w:hAnsi="Times New Roman" w:cs="Times New Roman"/>
          <w:i/>
          <w:sz w:val="24"/>
          <w:szCs w:val="24"/>
          <w:u w:val="single"/>
        </w:rPr>
        <w:t>NT</w:t>
      </w:r>
      <w:r w:rsidRPr="00227BFC">
        <w:rPr>
          <w:rFonts w:ascii="Times New Roman" w:hAnsi="Times New Roman" w:cs="Times New Roman"/>
          <w:i/>
          <w:spacing w:val="-1"/>
          <w:sz w:val="24"/>
          <w:szCs w:val="24"/>
          <w:u w:val="single"/>
        </w:rPr>
        <w:t>E</w:t>
      </w:r>
      <w:r w:rsidRPr="00227BFC">
        <w:rPr>
          <w:rFonts w:ascii="Times New Roman" w:hAnsi="Times New Roman" w:cs="Times New Roman"/>
          <w:i/>
          <w:spacing w:val="2"/>
          <w:sz w:val="24"/>
          <w:szCs w:val="24"/>
          <w:u w:val="single"/>
        </w:rPr>
        <w:t>N</w:t>
      </w:r>
      <w:r w:rsidRPr="00227BFC">
        <w:rPr>
          <w:rFonts w:ascii="Times New Roman" w:hAnsi="Times New Roman" w:cs="Times New Roman"/>
          <w:i/>
          <w:sz w:val="24"/>
          <w:szCs w:val="24"/>
          <w:u w:val="single"/>
        </w:rPr>
        <w:t>A</w:t>
      </w:r>
      <w:r w:rsidRPr="00227BFC">
        <w:rPr>
          <w:rFonts w:ascii="Times New Roman" w:hAnsi="Times New Roman" w:cs="Times New Roman"/>
          <w:i/>
          <w:spacing w:val="-1"/>
          <w:sz w:val="24"/>
          <w:szCs w:val="24"/>
          <w:u w:val="single"/>
        </w:rPr>
        <w:t>N</w:t>
      </w:r>
      <w:r w:rsidRPr="00227BFC">
        <w:rPr>
          <w:rFonts w:ascii="Times New Roman" w:hAnsi="Times New Roman" w:cs="Times New Roman"/>
          <w:i/>
          <w:sz w:val="24"/>
          <w:szCs w:val="24"/>
          <w:u w:val="single"/>
        </w:rPr>
        <w:t xml:space="preserve">CE </w:t>
      </w:r>
      <w:r w:rsidRPr="00227BFC">
        <w:rPr>
          <w:rFonts w:ascii="Times New Roman" w:hAnsi="Times New Roman" w:cs="Times New Roman"/>
          <w:i/>
          <w:spacing w:val="2"/>
          <w:sz w:val="24"/>
          <w:szCs w:val="24"/>
          <w:u w:val="single"/>
        </w:rPr>
        <w:t>E</w:t>
      </w:r>
      <w:r w:rsidRPr="00227BFC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Pr="00227BFC"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>G</w:t>
      </w:r>
      <w:r w:rsidRPr="00227BFC">
        <w:rPr>
          <w:rFonts w:ascii="Times New Roman" w:hAnsi="Times New Roman" w:cs="Times New Roman"/>
          <w:i/>
          <w:spacing w:val="-3"/>
          <w:sz w:val="24"/>
          <w:szCs w:val="24"/>
          <w:u w:val="single"/>
        </w:rPr>
        <w:t>I</w:t>
      </w:r>
      <w:r w:rsidRPr="00227BFC">
        <w:rPr>
          <w:rFonts w:ascii="Times New Roman" w:hAnsi="Times New Roman" w:cs="Times New Roman"/>
          <w:i/>
          <w:sz w:val="24"/>
          <w:szCs w:val="24"/>
          <w:u w:val="single"/>
        </w:rPr>
        <w:t>NE</w:t>
      </w:r>
      <w:r w:rsidRPr="00227BFC">
        <w:rPr>
          <w:rFonts w:ascii="Times New Roman" w:hAnsi="Times New Roman" w:cs="Times New Roman"/>
          <w:i/>
          <w:spacing w:val="-1"/>
          <w:sz w:val="24"/>
          <w:szCs w:val="24"/>
          <w:u w:val="single"/>
        </w:rPr>
        <w:t>E</w:t>
      </w:r>
      <w:r w:rsidRPr="00227BFC">
        <w:rPr>
          <w:rFonts w:ascii="Times New Roman" w:hAnsi="Times New Roman" w:cs="Times New Roman"/>
          <w:i/>
          <w:sz w:val="24"/>
          <w:szCs w:val="24"/>
          <w:u w:val="single"/>
        </w:rPr>
        <w:t>R</w:t>
      </w:r>
    </w:p>
    <w:p w14:paraId="1FD2D97B" w14:textId="77777777" w:rsidR="00B44B1C" w:rsidRPr="00132860" w:rsidRDefault="00B44B1C">
      <w:pPr>
        <w:widowControl w:val="0"/>
        <w:autoSpaceDE w:val="0"/>
        <w:autoSpaceDN w:val="0"/>
        <w:adjustRightInd w:val="0"/>
        <w:spacing w:before="12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 w:rsidRPr="00132860">
        <w:rPr>
          <w:rFonts w:ascii="Times New Roman" w:hAnsi="Times New Roman" w:cs="Times New Roman"/>
          <w:b/>
          <w:bCs/>
          <w:sz w:val="24"/>
          <w:szCs w:val="24"/>
        </w:rPr>
        <w:t>Duti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s a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si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b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 w:rsidRPr="00132860">
        <w:rPr>
          <w:rFonts w:ascii="Times New Roman" w:hAnsi="Times New Roman" w:cs="Times New Roman"/>
          <w:b/>
          <w:bCs/>
          <w:spacing w:val="-2"/>
          <w:sz w:val="24"/>
          <w:szCs w:val="24"/>
        </w:rPr>
        <w:t>i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b/>
          <w:bCs/>
          <w:spacing w:val="2"/>
          <w:sz w:val="24"/>
          <w:szCs w:val="24"/>
        </w:rPr>
        <w:t>s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D2D97C" w14:textId="77777777" w:rsidR="00B44B1C" w:rsidRPr="00132860" w:rsidRDefault="00B44B1C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 w:cs="Times New Roman"/>
          <w:sz w:val="13"/>
          <w:szCs w:val="13"/>
        </w:rPr>
      </w:pPr>
    </w:p>
    <w:p w14:paraId="1FD2D97D" w14:textId="77777777" w:rsidR="00B44B1C" w:rsidRPr="00736EB3" w:rsidRDefault="00B44B1C" w:rsidP="00736E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5" w:lineRule="auto"/>
        <w:ind w:right="59"/>
        <w:jc w:val="both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mp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men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on</w:t>
      </w:r>
      <w:r w:rsidRPr="00736EB3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of</w:t>
      </w:r>
      <w:r w:rsidRPr="00736EB3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736EB3">
        <w:rPr>
          <w:rFonts w:ascii="Times New Roman" w:hAnsi="Times New Roman" w:cs="Times New Roman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d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ve</w:t>
      </w:r>
      <w:r w:rsidRPr="00736EB3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mainten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p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m</w:t>
      </w:r>
      <w:r w:rsidRPr="00736EB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(m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in</w:t>
      </w:r>
      <w:r w:rsidRPr="00736EB3">
        <w:rPr>
          <w:rFonts w:ascii="Times New Roman" w:hAnsi="Times New Roman" w:cs="Times New Roman"/>
          <w:spacing w:val="6"/>
          <w:sz w:val="24"/>
          <w:szCs w:val="24"/>
        </w:rPr>
        <w:t>l</w:t>
      </w:r>
      <w:r w:rsidRPr="00736EB3">
        <w:rPr>
          <w:rFonts w:ascii="Times New Roman" w:hAnsi="Times New Roman" w:cs="Times New Roman"/>
          <w:sz w:val="24"/>
          <w:szCs w:val="24"/>
        </w:rPr>
        <w:t>y</w:t>
      </w:r>
      <w:r w:rsidRPr="00736EB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plant</w:t>
      </w:r>
      <w:r w:rsidRPr="00736EB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inspe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on,</w:t>
      </w:r>
      <w:r w:rsidRPr="00736EB3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vibr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 xml:space="preserve">on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pacing w:val="5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-7"/>
          <w:sz w:val="24"/>
          <w:szCs w:val="24"/>
        </w:rPr>
        <w:t>y</w:t>
      </w:r>
      <w:r w:rsidRPr="00736EB3">
        <w:rPr>
          <w:rFonts w:ascii="Times New Roman" w:hAnsi="Times New Roman" w:cs="Times New Roman"/>
          <w:sz w:val="24"/>
          <w:szCs w:val="24"/>
        </w:rPr>
        <w:t>sis</w:t>
      </w:r>
      <w:r w:rsidRPr="00736EB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(using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C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S</w:t>
      </w:r>
      <w:r w:rsidRPr="00736EB3">
        <w:rPr>
          <w:rFonts w:ascii="Times New Roman" w:hAnsi="Times New Roman" w:cs="Times New Roman"/>
          <w:sz w:val="24"/>
          <w:szCs w:val="24"/>
        </w:rPr>
        <w:t>I 21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3</w:t>
      </w:r>
      <w:r w:rsidRPr="00736EB3">
        <w:rPr>
          <w:rFonts w:ascii="Times New Roman" w:hAnsi="Times New Roman" w:cs="Times New Roman"/>
          <w:sz w:val="24"/>
          <w:szCs w:val="24"/>
        </w:rPr>
        <w:t>0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nd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AMS</w:t>
      </w:r>
      <w:r w:rsidRPr="00736EB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softw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),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 xml:space="preserve"> o</w:t>
      </w:r>
      <w:r w:rsidRPr="00736EB3">
        <w:rPr>
          <w:rFonts w:ascii="Times New Roman" w:hAnsi="Times New Roman" w:cs="Times New Roman"/>
          <w:sz w:val="24"/>
          <w:szCs w:val="24"/>
        </w:rPr>
        <w:t>il</w:t>
      </w:r>
      <w:r w:rsidRPr="00736EB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36EB3">
        <w:rPr>
          <w:rFonts w:ascii="Times New Roman" w:hAnsi="Times New Roman" w:cs="Times New Roman"/>
          <w:sz w:val="24"/>
          <w:szCs w:val="24"/>
        </w:rPr>
        <w:t>si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736EB3">
        <w:rPr>
          <w:rFonts w:ascii="Times New Roman" w:hAnsi="Times New Roman" w:cs="Times New Roman"/>
          <w:sz w:val="24"/>
          <w:szCs w:val="24"/>
        </w:rPr>
        <w:t>,</w:t>
      </w:r>
      <w:r w:rsidRPr="00736EB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Ult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sonic</w:t>
      </w:r>
      <w:r w:rsidRPr="00736EB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h</w:t>
      </w:r>
      <w:r w:rsidRPr="00736EB3">
        <w:rPr>
          <w:rFonts w:ascii="Times New Roman" w:hAnsi="Times New Roman" w:cs="Times New Roman"/>
          <w:sz w:val="24"/>
          <w:szCs w:val="24"/>
        </w:rPr>
        <w:t>ickn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ss</w:t>
      </w:r>
      <w:r w:rsidRPr="00736EB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testin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736EB3">
        <w:rPr>
          <w:rFonts w:ascii="Times New Roman" w:hAnsi="Times New Roman" w:cs="Times New Roman"/>
          <w:sz w:val="24"/>
          <w:szCs w:val="24"/>
        </w:rPr>
        <w:t xml:space="preserve">, 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736EB3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36EB3">
        <w:rPr>
          <w:rFonts w:ascii="Times New Roman" w:hAnsi="Times New Roman" w:cs="Times New Roman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m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c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lan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n</w:t>
      </w:r>
      <w:r w:rsidRPr="00736EB3">
        <w:rPr>
          <w:rFonts w:ascii="Times New Roman" w:hAnsi="Times New Roman" w:cs="Times New Roman"/>
          <w:sz w:val="24"/>
          <w:szCs w:val="24"/>
        </w:rPr>
        <w:t xml:space="preserve">g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nd</w:t>
      </w:r>
      <w:r w:rsidRPr="00736EB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p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rec</w:t>
      </w:r>
      <w:r w:rsidRPr="00736EB3">
        <w:rPr>
          <w:rFonts w:ascii="Times New Roman" w:hAnsi="Times New Roman" w:cs="Times New Roman"/>
          <w:sz w:val="24"/>
          <w:szCs w:val="24"/>
        </w:rPr>
        <w:t>is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on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las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736EB3">
        <w:rPr>
          <w:rFonts w:ascii="Times New Roman" w:hAnsi="Times New Roman" w:cs="Times New Roman"/>
          <w:sz w:val="24"/>
          <w:szCs w:val="24"/>
        </w:rPr>
        <w:t>nme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36EB3">
        <w:rPr>
          <w:rFonts w:ascii="Times New Roman" w:hAnsi="Times New Roman" w:cs="Times New Roman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736EB3">
        <w:rPr>
          <w:rFonts w:ascii="Times New Roman" w:hAnsi="Times New Roman" w:cs="Times New Roman"/>
          <w:sz w:val="24"/>
          <w:szCs w:val="24"/>
        </w:rPr>
        <w:t>Ultr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spec</w:t>
      </w:r>
      <w:proofErr w:type="spellEnd"/>
      <w:r w:rsidRPr="00736EB3">
        <w:rPr>
          <w:rFonts w:ascii="Times New Roman" w:hAnsi="Times New Roman" w:cs="Times New Roman"/>
          <w:sz w:val="24"/>
          <w:szCs w:val="24"/>
        </w:rPr>
        <w:t xml:space="preserve"> 8117</w:t>
      </w:r>
      <w:r w:rsidRPr="00736EB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nd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ul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736EB3">
        <w:rPr>
          <w:rFonts w:ascii="Times New Roman" w:hAnsi="Times New Roman" w:cs="Times New Roman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 xml:space="preserve">sonic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lastRenderedPageBreak/>
        <w:t>c</w:t>
      </w:r>
      <w:r w:rsidRPr="00736EB3">
        <w:rPr>
          <w:rFonts w:ascii="Times New Roman" w:hAnsi="Times New Roman" w:cs="Times New Roman"/>
          <w:sz w:val="24"/>
          <w:szCs w:val="24"/>
        </w:rPr>
        <w:t>ompr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 xml:space="preserve">ssed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r l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736EB3">
        <w:rPr>
          <w:rFonts w:ascii="Times New Roman" w:hAnsi="Times New Roman" w:cs="Times New Roman"/>
          <w:sz w:val="24"/>
          <w:szCs w:val="24"/>
        </w:rPr>
        <w:t xml:space="preserve">k 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on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nd lubri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736EB3">
        <w:rPr>
          <w:rFonts w:ascii="Times New Roman" w:hAnsi="Times New Roman" w:cs="Times New Roman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on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using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736EB3">
        <w:rPr>
          <w:rFonts w:ascii="Times New Roman" w:hAnsi="Times New Roman" w:cs="Times New Roman"/>
          <w:sz w:val="24"/>
          <w:szCs w:val="24"/>
        </w:rPr>
        <w:t>DT2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0</w:t>
      </w:r>
      <w:r w:rsidRPr="00736EB3">
        <w:rPr>
          <w:rFonts w:ascii="Times New Roman" w:hAnsi="Times New Roman" w:cs="Times New Roman"/>
          <w:sz w:val="24"/>
          <w:szCs w:val="24"/>
        </w:rPr>
        <w:t>0</w:t>
      </w:r>
    </w:p>
    <w:p w14:paraId="1FD2D97E" w14:textId="77777777" w:rsidR="00B44B1C" w:rsidRPr="00736EB3" w:rsidRDefault="00B44B1C" w:rsidP="00736E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 xml:space="preserve">nvolved in 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h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du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736EB3">
        <w:rPr>
          <w:rFonts w:ascii="Times New Roman" w:hAnsi="Times New Roman" w:cs="Times New Roman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736EB3">
        <w:rPr>
          <w:rFonts w:ascii="Times New Roman" w:hAnsi="Times New Roman" w:cs="Times New Roman"/>
          <w:sz w:val="24"/>
          <w:szCs w:val="24"/>
        </w:rPr>
        <w:t xml:space="preserve">, 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736EB3">
        <w:rPr>
          <w:rFonts w:ascii="Times New Roman" w:hAnsi="Times New Roman" w:cs="Times New Roman"/>
          <w:sz w:val="24"/>
          <w:szCs w:val="24"/>
        </w:rPr>
        <w:t>lanning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736EB3">
        <w:rPr>
          <w:rFonts w:ascii="Times New Roman" w:hAnsi="Times New Roman" w:cs="Times New Roman"/>
          <w:sz w:val="24"/>
          <w:szCs w:val="24"/>
        </w:rPr>
        <w:t xml:space="preserve">r site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736EB3">
        <w:rPr>
          <w:rFonts w:ascii="Times New Roman" w:hAnsi="Times New Roman" w:cs="Times New Roman"/>
          <w:sz w:val="24"/>
          <w:szCs w:val="24"/>
        </w:rPr>
        <w:t>o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sz w:val="24"/>
          <w:szCs w:val="24"/>
        </w:rPr>
        <w:t xml:space="preserve">k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nd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te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hnic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 xml:space="preserve">l 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porti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36EB3">
        <w:rPr>
          <w:rFonts w:ascii="Times New Roman" w:hAnsi="Times New Roman" w:cs="Times New Roman"/>
          <w:sz w:val="24"/>
          <w:szCs w:val="24"/>
        </w:rPr>
        <w:t>g</w:t>
      </w:r>
    </w:p>
    <w:p w14:paraId="1FD2D97F" w14:textId="77777777" w:rsidR="00B44B1C" w:rsidRPr="00736EB3" w:rsidRDefault="00B44B1C" w:rsidP="00736E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0" w:line="239" w:lineRule="auto"/>
        <w:ind w:right="58"/>
        <w:jc w:val="both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736EB3">
        <w:rPr>
          <w:rFonts w:ascii="Times New Roman" w:hAnsi="Times New Roman" w:cs="Times New Roman"/>
          <w:sz w:val="24"/>
          <w:szCs w:val="24"/>
        </w:rPr>
        <w:t>o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sz w:val="24"/>
          <w:szCs w:val="24"/>
        </w:rPr>
        <w:t>king</w:t>
      </w:r>
      <w:r w:rsidRPr="00736EB3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lose</w:t>
      </w:r>
      <w:r w:rsidRPr="00736EB3">
        <w:rPr>
          <w:rFonts w:ascii="Times New Roman" w:hAnsi="Times New Roman" w:cs="Times New Roman"/>
          <w:spacing w:val="5"/>
          <w:sz w:val="24"/>
          <w:szCs w:val="24"/>
        </w:rPr>
        <w:t>l</w:t>
      </w:r>
      <w:r w:rsidRPr="00736EB3">
        <w:rPr>
          <w:rFonts w:ascii="Times New Roman" w:hAnsi="Times New Roman" w:cs="Times New Roman"/>
          <w:sz w:val="24"/>
          <w:szCs w:val="24"/>
        </w:rPr>
        <w:t>y</w:t>
      </w:r>
      <w:r w:rsidRPr="00736EB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with</w:t>
      </w:r>
      <w:r w:rsidRPr="00736EB3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mainten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736EB3">
        <w:rPr>
          <w:rFonts w:ascii="Times New Roman" w:hAnsi="Times New Roman" w:cs="Times New Roman"/>
          <w:sz w:val="24"/>
          <w:szCs w:val="24"/>
        </w:rPr>
        <w:t>,</w:t>
      </w:r>
      <w:r w:rsidRPr="00736EB3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736EB3">
        <w:rPr>
          <w:rFonts w:ascii="Times New Roman" w:hAnsi="Times New Roman" w:cs="Times New Roman"/>
          <w:sz w:val="24"/>
          <w:szCs w:val="24"/>
        </w:rPr>
        <w:t>la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36EB3">
        <w:rPr>
          <w:rFonts w:ascii="Times New Roman" w:hAnsi="Times New Roman" w:cs="Times New Roman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rs,</w:t>
      </w:r>
      <w:r w:rsidRPr="00736EB3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736EB3">
        <w:rPr>
          <w:rFonts w:ascii="Times New Roman" w:hAnsi="Times New Roman" w:cs="Times New Roman"/>
          <w:sz w:val="24"/>
          <w:szCs w:val="24"/>
        </w:rPr>
        <w:t>lant</w:t>
      </w:r>
      <w:r w:rsidRPr="00736EB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nspe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tors</w:t>
      </w:r>
      <w:r w:rsidRPr="00736EB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nd</w:t>
      </w:r>
      <w:r w:rsidRPr="00736EB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En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736EB3">
        <w:rPr>
          <w:rFonts w:ascii="Times New Roman" w:hAnsi="Times New Roman" w:cs="Times New Roman"/>
          <w:sz w:val="24"/>
          <w:szCs w:val="24"/>
        </w:rPr>
        <w:t>in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rs</w:t>
      </w:r>
      <w:r w:rsidRPr="00736EB3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in p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sz w:val="24"/>
          <w:szCs w:val="24"/>
        </w:rPr>
        <w:t>ovid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ng   te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hn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736EB3">
        <w:rPr>
          <w:rFonts w:ascii="Times New Roman" w:hAnsi="Times New Roman" w:cs="Times New Roman"/>
          <w:sz w:val="24"/>
          <w:szCs w:val="24"/>
        </w:rPr>
        <w:t xml:space="preserve">l  </w:t>
      </w:r>
      <w:r w:rsidRPr="00736EB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736EB3">
        <w:rPr>
          <w:rFonts w:ascii="Times New Roman" w:hAnsi="Times New Roman" w:cs="Times New Roman"/>
          <w:sz w:val="24"/>
          <w:szCs w:val="24"/>
        </w:rPr>
        <w:t xml:space="preserve">idelines  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 xml:space="preserve">nd  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solu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736EB3">
        <w:rPr>
          <w:rFonts w:ascii="Times New Roman" w:hAnsi="Times New Roman" w:cs="Times New Roman"/>
          <w:sz w:val="24"/>
          <w:szCs w:val="24"/>
        </w:rPr>
        <w:t xml:space="preserve">ions  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 xml:space="preserve">in  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quip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 xml:space="preserve">nt  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736EB3">
        <w:rPr>
          <w:rFonts w:ascii="Times New Roman" w:hAnsi="Times New Roman" w:cs="Times New Roman"/>
          <w:sz w:val="24"/>
          <w:szCs w:val="24"/>
        </w:rPr>
        <w:t>mainten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736EB3">
        <w:rPr>
          <w:rFonts w:ascii="Times New Roman" w:hAnsi="Times New Roman" w:cs="Times New Roman"/>
          <w:sz w:val="24"/>
          <w:szCs w:val="24"/>
        </w:rPr>
        <w:t xml:space="preserve">,  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End"/>
      <w:r w:rsidRPr="00736EB3">
        <w:rPr>
          <w:rFonts w:ascii="Times New Roman" w:hAnsi="Times New Roman" w:cs="Times New Roman"/>
          <w:sz w:val="24"/>
          <w:szCs w:val="24"/>
        </w:rPr>
        <w:t>s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f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36EB3">
        <w:rPr>
          <w:rFonts w:ascii="Times New Roman" w:hAnsi="Times New Roman" w:cs="Times New Roman"/>
          <w:sz w:val="24"/>
          <w:szCs w:val="24"/>
        </w:rPr>
        <w:t>, i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736EB3">
        <w:rPr>
          <w:rFonts w:ascii="Times New Roman" w:hAnsi="Times New Roman" w:cs="Times New Roman"/>
          <w:sz w:val="24"/>
          <w:szCs w:val="24"/>
        </w:rPr>
        <w:t>proving</w:t>
      </w:r>
      <w:r w:rsidRPr="00736EB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quip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nt</w:t>
      </w:r>
      <w:r w:rsidRPr="00736EB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736EB3">
        <w:rPr>
          <w:rFonts w:ascii="Times New Roman" w:hAnsi="Times New Roman" w:cs="Times New Roman"/>
          <w:sz w:val="24"/>
          <w:szCs w:val="24"/>
        </w:rPr>
        <w:t>iabil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-7"/>
          <w:sz w:val="24"/>
          <w:szCs w:val="24"/>
        </w:rPr>
        <w:t>y</w:t>
      </w:r>
      <w:r w:rsidRPr="00736EB3">
        <w:rPr>
          <w:rFonts w:ascii="Times New Roman" w:hAnsi="Times New Roman" w:cs="Times New Roman"/>
          <w:sz w:val="24"/>
          <w:szCs w:val="24"/>
        </w:rPr>
        <w:t>,</w:t>
      </w:r>
      <w:r w:rsidRPr="00736EB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bi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736EB3">
        <w:rPr>
          <w:rFonts w:ascii="Times New Roman" w:hAnsi="Times New Roman" w:cs="Times New Roman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736EB3">
        <w:rPr>
          <w:rFonts w:ascii="Times New Roman" w:hAnsi="Times New Roman" w:cs="Times New Roman"/>
          <w:sz w:val="24"/>
          <w:szCs w:val="24"/>
        </w:rPr>
        <w:t xml:space="preserve">y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nd</w:t>
      </w:r>
      <w:r w:rsidRPr="00736EB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op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ons</w:t>
      </w:r>
      <w:r w:rsidRPr="00736EB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f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736EB3">
        <w:rPr>
          <w:rFonts w:ascii="Times New Roman" w:hAnsi="Times New Roman" w:cs="Times New Roman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v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rious</w:t>
      </w:r>
      <w:r w:rsidRPr="00736EB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736EB3">
        <w:rPr>
          <w:rFonts w:ascii="Times New Roman" w:hAnsi="Times New Roman" w:cs="Times New Roman"/>
          <w:sz w:val="24"/>
          <w:szCs w:val="24"/>
        </w:rPr>
        <w:t>mpani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s.</w:t>
      </w:r>
      <w:r w:rsidRPr="00736EB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</w:p>
    <w:p w14:paraId="1FD2D980" w14:textId="77777777" w:rsidR="00B44B1C" w:rsidRPr="00736EB3" w:rsidRDefault="00B44B1C" w:rsidP="00736E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proofErr w:type="gramStart"/>
      <w:r w:rsidRPr="00736EB3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736EB3">
        <w:rPr>
          <w:rFonts w:ascii="Times New Roman" w:hAnsi="Times New Roman" w:cs="Times New Roman"/>
          <w:sz w:val="24"/>
          <w:szCs w:val="24"/>
        </w:rPr>
        <w:t>o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re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736EB3">
        <w:rPr>
          <w:rFonts w:ascii="Times New Roman" w:hAnsi="Times New Roman" w:cs="Times New Roman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n</w:t>
      </w:r>
      <w:r w:rsidRPr="00736EB3">
        <w:rPr>
          <w:rFonts w:ascii="Times New Roman" w:hAnsi="Times New Roman" w:cs="Times New Roman"/>
          <w:sz w:val="24"/>
          <w:szCs w:val="24"/>
        </w:rPr>
        <w:t xml:space="preserve">g 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Pr="00736EB3">
        <w:rPr>
          <w:rFonts w:ascii="Times New Roman" w:hAnsi="Times New Roman" w:cs="Times New Roman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pp</w:t>
      </w:r>
      <w:r w:rsidRPr="00736EB3">
        <w:rPr>
          <w:rFonts w:ascii="Times New Roman" w:hAnsi="Times New Roman" w:cs="Times New Roman"/>
          <w:spacing w:val="5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-7"/>
          <w:sz w:val="24"/>
          <w:szCs w:val="24"/>
        </w:rPr>
        <w:t>y</w:t>
      </w:r>
      <w:r w:rsidRPr="00736EB3">
        <w:rPr>
          <w:rFonts w:ascii="Times New Roman" w:hAnsi="Times New Roman" w:cs="Times New Roman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n</w:t>
      </w:r>
      <w:r w:rsidRPr="00736EB3">
        <w:rPr>
          <w:rFonts w:ascii="Times New Roman" w:hAnsi="Times New Roman" w:cs="Times New Roman"/>
          <w:sz w:val="24"/>
          <w:szCs w:val="24"/>
        </w:rPr>
        <w:t>g  v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 xml:space="preserve">rious </w:t>
      </w:r>
      <w:r w:rsidRPr="00736EB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stand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 xml:space="preserve">rds 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 xml:space="preserve">nd </w:t>
      </w:r>
      <w:r w:rsidRPr="00736EB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wo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sz w:val="24"/>
          <w:szCs w:val="24"/>
        </w:rPr>
        <w:t xml:space="preserve">k 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p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sz w:val="24"/>
          <w:szCs w:val="24"/>
        </w:rPr>
        <w:t>o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736EB3">
        <w:rPr>
          <w:rFonts w:ascii="Times New Roman" w:hAnsi="Times New Roman" w:cs="Times New Roman"/>
          <w:sz w:val="24"/>
          <w:szCs w:val="24"/>
        </w:rPr>
        <w:t>du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 xml:space="preserve">s 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 xml:space="preserve">s 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requir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 xml:space="preserve">d 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 xml:space="preserve"> b</w:t>
      </w:r>
      <w:r w:rsidRPr="00736EB3">
        <w:rPr>
          <w:rFonts w:ascii="Times New Roman" w:hAnsi="Times New Roman" w:cs="Times New Roman"/>
          <w:sz w:val="24"/>
          <w:szCs w:val="24"/>
        </w:rPr>
        <w:t>y</w:t>
      </w:r>
      <w:r w:rsidRPr="00736EB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nts’ st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nd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 xml:space="preserve">rd </w:t>
      </w:r>
      <w:r w:rsidRPr="00736EB3">
        <w:rPr>
          <w:rFonts w:ascii="Times New Roman" w:hAnsi="Times New Roman" w:cs="Times New Roman"/>
          <w:spacing w:val="4"/>
          <w:sz w:val="24"/>
          <w:szCs w:val="24"/>
        </w:rPr>
        <w:t>s</w:t>
      </w:r>
      <w:r w:rsidRPr="00736EB3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36EB3">
        <w:rPr>
          <w:rFonts w:ascii="Times New Roman" w:hAnsi="Times New Roman" w:cs="Times New Roman"/>
          <w:sz w:val="24"/>
          <w:szCs w:val="24"/>
        </w:rPr>
        <w:t>stem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s</w:t>
      </w:r>
      <w:r w:rsidRPr="00736EB3">
        <w:rPr>
          <w:rFonts w:ascii="Times New Roman" w:hAnsi="Times New Roman" w:cs="Times New Roman"/>
          <w:sz w:val="24"/>
          <w:szCs w:val="24"/>
        </w:rPr>
        <w:t>.</w:t>
      </w:r>
    </w:p>
    <w:p w14:paraId="1FD2D981" w14:textId="77777777" w:rsidR="00B44B1C" w:rsidRPr="00736EB3" w:rsidRDefault="00B44B1C" w:rsidP="00736E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2" w:after="0" w:line="276" w:lineRule="exact"/>
        <w:ind w:right="63"/>
        <w:jc w:val="both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sz w:val="24"/>
          <w:szCs w:val="24"/>
        </w:rPr>
        <w:t>Of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ring the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736EB3">
        <w:rPr>
          <w:rFonts w:ascii="Times New Roman" w:hAnsi="Times New Roman" w:cs="Times New Roman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736EB3">
        <w:rPr>
          <w:rFonts w:ascii="Times New Roman" w:hAnsi="Times New Roman" w:cs="Times New Roman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36EB3">
        <w:rPr>
          <w:rFonts w:ascii="Times New Roman" w:hAnsi="Times New Roman" w:cs="Times New Roman"/>
          <w:sz w:val="24"/>
          <w:szCs w:val="24"/>
        </w:rPr>
        <w:t>d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p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rac</w:t>
      </w:r>
      <w:r w:rsidRPr="00736EB3">
        <w:rPr>
          <w:rFonts w:ascii="Times New Roman" w:hAnsi="Times New Roman" w:cs="Times New Roman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736EB3">
        <w:rPr>
          <w:rFonts w:ascii="Times New Roman" w:hAnsi="Times New Roman" w:cs="Times New Roman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tr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in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36EB3">
        <w:rPr>
          <w:rFonts w:ascii="Times New Roman" w:hAnsi="Times New Roman" w:cs="Times New Roman"/>
          <w:sz w:val="24"/>
          <w:szCs w:val="24"/>
        </w:rPr>
        <w:t>g in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p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re</w:t>
      </w:r>
      <w:r w:rsidRPr="00736EB3">
        <w:rPr>
          <w:rFonts w:ascii="Times New Roman" w:hAnsi="Times New Roman" w:cs="Times New Roman"/>
          <w:sz w:val="24"/>
          <w:szCs w:val="24"/>
        </w:rPr>
        <w:t>dictive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mainten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nd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ondi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736EB3">
        <w:rPr>
          <w:rFonts w:ascii="Times New Roman" w:hAnsi="Times New Roman" w:cs="Times New Roman"/>
          <w:sz w:val="24"/>
          <w:szCs w:val="24"/>
        </w:rPr>
        <w:t>ion mon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toring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te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hniques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36EB3">
        <w:rPr>
          <w:rFonts w:ascii="Times New Roman" w:hAnsi="Times New Roman" w:cs="Times New Roman"/>
          <w:sz w:val="24"/>
          <w:szCs w:val="24"/>
        </w:rPr>
        <w:t>d ul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736EB3">
        <w:rPr>
          <w:rFonts w:ascii="Times New Roman" w:hAnsi="Times New Roman" w:cs="Times New Roman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sonic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le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k d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736EB3">
        <w:rPr>
          <w:rFonts w:ascii="Times New Roman" w:hAnsi="Times New Roman" w:cs="Times New Roman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on both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loc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736EB3">
        <w:rPr>
          <w:rFonts w:ascii="Times New Roman" w:hAnsi="Times New Roman" w:cs="Times New Roman"/>
          <w:sz w:val="24"/>
          <w:szCs w:val="24"/>
        </w:rPr>
        <w:t>y</w:t>
      </w:r>
      <w:r w:rsidRPr="00736E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nd in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te</w:t>
      </w:r>
      <w:r w:rsidRPr="00736EB3">
        <w:rPr>
          <w:rFonts w:ascii="Times New Roman" w:hAnsi="Times New Roman" w:cs="Times New Roman"/>
          <w:sz w:val="24"/>
          <w:szCs w:val="24"/>
        </w:rPr>
        <w:t>rnat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on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36EB3">
        <w:rPr>
          <w:rFonts w:ascii="Times New Roman" w:hAnsi="Times New Roman" w:cs="Times New Roman"/>
          <w:sz w:val="24"/>
          <w:szCs w:val="24"/>
        </w:rPr>
        <w:t>.</w:t>
      </w:r>
    </w:p>
    <w:p w14:paraId="1FD2D987" w14:textId="727F30FD" w:rsidR="00F90560" w:rsidRPr="001C35D5" w:rsidRDefault="00B44B1C" w:rsidP="001C35D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position w:val="-1"/>
          <w:sz w:val="24"/>
          <w:szCs w:val="24"/>
        </w:rPr>
        <w:t xml:space="preserve">Assist 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 xml:space="preserve">n quotations, 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2"/>
          <w:position w:val="-1"/>
          <w:sz w:val="24"/>
          <w:szCs w:val="24"/>
        </w:rPr>
        <w:t>d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 xml:space="preserve">ring 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 xml:space="preserve">nd 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dm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nis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t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2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ve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dut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s.</w:t>
      </w:r>
    </w:p>
    <w:p w14:paraId="1FD2D988" w14:textId="77777777" w:rsidR="00F90560" w:rsidRDefault="00F905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FD2D989" w14:textId="77777777" w:rsidR="00F90560" w:rsidRPr="00132860" w:rsidRDefault="00F905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FD2D98A" w14:textId="77777777" w:rsidR="00B44B1C" w:rsidRPr="00132860" w:rsidRDefault="00B44B1C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1FD2D98B" w14:textId="77777777" w:rsidR="00103485" w:rsidRDefault="00B44B1C" w:rsidP="00103485">
      <w:pPr>
        <w:widowControl w:val="0"/>
        <w:autoSpaceDE w:val="0"/>
        <w:autoSpaceDN w:val="0"/>
        <w:adjustRightInd w:val="0"/>
        <w:spacing w:after="0" w:line="356" w:lineRule="auto"/>
        <w:ind w:left="100" w:right="3722"/>
        <w:rPr>
          <w:rFonts w:ascii="Times New Roman" w:hAnsi="Times New Roman" w:cs="Times New Roman"/>
          <w:b/>
          <w:bCs/>
          <w:sz w:val="24"/>
          <w:szCs w:val="24"/>
        </w:rPr>
      </w:pPr>
      <w:r w:rsidRPr="00132860">
        <w:rPr>
          <w:rFonts w:ascii="Times New Roman" w:hAnsi="Times New Roman" w:cs="Times New Roman"/>
          <w:b/>
          <w:bCs/>
          <w:sz w:val="24"/>
          <w:szCs w:val="24"/>
        </w:rPr>
        <w:t>JULY 2009 -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32860"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M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BER 2009: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103485">
        <w:rPr>
          <w:rFonts w:ascii="Times New Roman" w:hAnsi="Times New Roman" w:cs="Times New Roman"/>
          <w:b/>
          <w:bCs/>
          <w:sz w:val="24"/>
          <w:szCs w:val="24"/>
        </w:rPr>
        <w:t>STANTECH MOTORS LIMITED.</w:t>
      </w:r>
    </w:p>
    <w:p w14:paraId="1FD2D98C" w14:textId="77777777" w:rsidR="00B44B1C" w:rsidRPr="00227BFC" w:rsidRDefault="00B44B1C">
      <w:pPr>
        <w:widowControl w:val="0"/>
        <w:autoSpaceDE w:val="0"/>
        <w:autoSpaceDN w:val="0"/>
        <w:adjustRightInd w:val="0"/>
        <w:spacing w:after="0" w:line="356" w:lineRule="auto"/>
        <w:ind w:left="100" w:right="3722"/>
        <w:rPr>
          <w:rFonts w:ascii="Times New Roman" w:hAnsi="Times New Roman" w:cs="Times New Roman"/>
          <w:sz w:val="24"/>
          <w:szCs w:val="24"/>
          <w:u w:val="single"/>
        </w:rPr>
      </w:pPr>
      <w:r w:rsidRPr="00227B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227BFC">
        <w:rPr>
          <w:rFonts w:ascii="Times New Roman" w:hAnsi="Times New Roman" w:cs="Times New Roman"/>
          <w:b/>
          <w:bCs/>
          <w:spacing w:val="-3"/>
          <w:sz w:val="24"/>
          <w:szCs w:val="24"/>
          <w:u w:val="single"/>
        </w:rPr>
        <w:t>P</w:t>
      </w:r>
      <w:r w:rsidRPr="00227BFC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227B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S</w:t>
      </w:r>
      <w:r w:rsidRPr="00227BFC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227B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T</w:t>
      </w:r>
      <w:r w:rsidRPr="00227BFC">
        <w:rPr>
          <w:rFonts w:ascii="Times New Roman" w:hAnsi="Times New Roman" w:cs="Times New Roman"/>
          <w:b/>
          <w:bCs/>
          <w:sz w:val="24"/>
          <w:szCs w:val="24"/>
          <w:u w:val="single"/>
        </w:rPr>
        <w:t>IO</w:t>
      </w:r>
      <w:r w:rsidRPr="00227B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N</w:t>
      </w:r>
      <w:r w:rsidRPr="00227BF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27BFC">
        <w:rPr>
          <w:rFonts w:ascii="Times New Roman" w:hAnsi="Times New Roman" w:cs="Times New Roman"/>
          <w:i/>
          <w:sz w:val="24"/>
          <w:szCs w:val="24"/>
          <w:u w:val="single"/>
        </w:rPr>
        <w:t>EN</w:t>
      </w:r>
      <w:r w:rsidRPr="00227BFC"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>G</w:t>
      </w:r>
      <w:r w:rsidRPr="00227BFC">
        <w:rPr>
          <w:rFonts w:ascii="Times New Roman" w:hAnsi="Times New Roman" w:cs="Times New Roman"/>
          <w:i/>
          <w:spacing w:val="-3"/>
          <w:sz w:val="24"/>
          <w:szCs w:val="24"/>
          <w:u w:val="single"/>
        </w:rPr>
        <w:t>I</w:t>
      </w:r>
      <w:r w:rsidRPr="00227BFC">
        <w:rPr>
          <w:rFonts w:ascii="Times New Roman" w:hAnsi="Times New Roman" w:cs="Times New Roman"/>
          <w:i/>
          <w:sz w:val="24"/>
          <w:szCs w:val="24"/>
          <w:u w:val="single"/>
        </w:rPr>
        <w:t>NE</w:t>
      </w:r>
      <w:r w:rsidRPr="00227BFC">
        <w:rPr>
          <w:rFonts w:ascii="Times New Roman" w:hAnsi="Times New Roman" w:cs="Times New Roman"/>
          <w:i/>
          <w:spacing w:val="1"/>
          <w:sz w:val="24"/>
          <w:szCs w:val="24"/>
          <w:u w:val="single"/>
        </w:rPr>
        <w:t>E</w:t>
      </w:r>
      <w:r w:rsidRPr="00227BFC">
        <w:rPr>
          <w:rFonts w:ascii="Times New Roman" w:hAnsi="Times New Roman" w:cs="Times New Roman"/>
          <w:i/>
          <w:spacing w:val="3"/>
          <w:sz w:val="24"/>
          <w:szCs w:val="24"/>
          <w:u w:val="single"/>
        </w:rPr>
        <w:t>R</w:t>
      </w:r>
      <w:r w:rsidRPr="00227BFC">
        <w:rPr>
          <w:rFonts w:ascii="Times New Roman" w:hAnsi="Times New Roman" w:cs="Times New Roman"/>
          <w:i/>
          <w:spacing w:val="-6"/>
          <w:sz w:val="24"/>
          <w:szCs w:val="24"/>
          <w:u w:val="single"/>
        </w:rPr>
        <w:t>I</w:t>
      </w:r>
      <w:r w:rsidRPr="00227BFC">
        <w:rPr>
          <w:rFonts w:ascii="Times New Roman" w:hAnsi="Times New Roman" w:cs="Times New Roman"/>
          <w:i/>
          <w:sz w:val="24"/>
          <w:szCs w:val="24"/>
          <w:u w:val="single"/>
        </w:rPr>
        <w:t>NG</w:t>
      </w:r>
      <w:r w:rsidRPr="00227BFC">
        <w:rPr>
          <w:rFonts w:ascii="Times New Roman" w:hAnsi="Times New Roman" w:cs="Times New Roman"/>
          <w:i/>
          <w:spacing w:val="4"/>
          <w:sz w:val="24"/>
          <w:szCs w:val="24"/>
          <w:u w:val="single"/>
        </w:rPr>
        <w:t xml:space="preserve"> </w:t>
      </w:r>
      <w:r w:rsidRPr="00227BFC">
        <w:rPr>
          <w:rFonts w:ascii="Times New Roman" w:hAnsi="Times New Roman" w:cs="Times New Roman"/>
          <w:i/>
          <w:spacing w:val="-3"/>
          <w:sz w:val="24"/>
          <w:szCs w:val="24"/>
          <w:u w:val="single"/>
        </w:rPr>
        <w:t>I</w:t>
      </w:r>
      <w:r w:rsidRPr="00227BFC">
        <w:rPr>
          <w:rFonts w:ascii="Times New Roman" w:hAnsi="Times New Roman" w:cs="Times New Roman"/>
          <w:i/>
          <w:sz w:val="24"/>
          <w:szCs w:val="24"/>
          <w:u w:val="single"/>
        </w:rPr>
        <w:t>NT</w:t>
      </w:r>
      <w:r w:rsidRPr="00227BFC">
        <w:rPr>
          <w:rFonts w:ascii="Times New Roman" w:hAnsi="Times New Roman" w:cs="Times New Roman"/>
          <w:i/>
          <w:spacing w:val="-1"/>
          <w:sz w:val="24"/>
          <w:szCs w:val="24"/>
          <w:u w:val="single"/>
        </w:rPr>
        <w:t>E</w:t>
      </w:r>
      <w:r w:rsidRPr="00227BFC">
        <w:rPr>
          <w:rFonts w:ascii="Times New Roman" w:hAnsi="Times New Roman" w:cs="Times New Roman"/>
          <w:i/>
          <w:sz w:val="24"/>
          <w:szCs w:val="24"/>
          <w:u w:val="single"/>
        </w:rPr>
        <w:t>RN</w:t>
      </w:r>
    </w:p>
    <w:p w14:paraId="1FD2D98D" w14:textId="77777777" w:rsidR="00B44B1C" w:rsidRPr="00132860" w:rsidRDefault="00B44B1C">
      <w:pPr>
        <w:widowControl w:val="0"/>
        <w:autoSpaceDE w:val="0"/>
        <w:autoSpaceDN w:val="0"/>
        <w:adjustRightInd w:val="0"/>
        <w:spacing w:before="9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 w:rsidRPr="00132860">
        <w:rPr>
          <w:rFonts w:ascii="Times New Roman" w:hAnsi="Times New Roman" w:cs="Times New Roman"/>
          <w:b/>
          <w:bCs/>
          <w:sz w:val="24"/>
          <w:szCs w:val="24"/>
        </w:rPr>
        <w:t>Duti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 xml:space="preserve">s, 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re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si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ities</w:t>
      </w:r>
      <w:r w:rsidRPr="00132860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k</w:t>
      </w:r>
      <w:r w:rsidRPr="00132860">
        <w:rPr>
          <w:rFonts w:ascii="Times New Roman" w:hAnsi="Times New Roman" w:cs="Times New Roman"/>
          <w:b/>
          <w:bCs/>
          <w:spacing w:val="-2"/>
          <w:sz w:val="24"/>
          <w:szCs w:val="24"/>
        </w:rPr>
        <w:t>i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s acq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u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ir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1FD2D98E" w14:textId="77777777" w:rsidR="00B44B1C" w:rsidRPr="00132860" w:rsidRDefault="00B44B1C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1FD2D98F" w14:textId="77777777" w:rsidR="00B44B1C" w:rsidRPr="00736EB3" w:rsidRDefault="00B44B1C" w:rsidP="00736E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exact"/>
        <w:ind w:right="410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sz w:val="24"/>
          <w:szCs w:val="24"/>
        </w:rPr>
        <w:t>G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 xml:space="preserve">l 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in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of</w:t>
      </w:r>
      <w:r w:rsidR="00103485">
        <w:rPr>
          <w:rFonts w:ascii="Times New Roman" w:hAnsi="Times New Roman" w:cs="Times New Roman"/>
          <w:spacing w:val="3"/>
          <w:sz w:val="24"/>
          <w:szCs w:val="24"/>
        </w:rPr>
        <w:t xml:space="preserve"> automobiles</w:t>
      </w:r>
    </w:p>
    <w:p w14:paraId="1FD2D990" w14:textId="77777777" w:rsidR="00B44B1C" w:rsidRPr="00103485" w:rsidRDefault="00103485" w:rsidP="00736E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Engine shop for automobiles training</w:t>
      </w:r>
    </w:p>
    <w:p w14:paraId="1FD2D991" w14:textId="77777777" w:rsidR="00103485" w:rsidRPr="00736EB3" w:rsidRDefault="00103485" w:rsidP="00736E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Automobile bodyworks training.</w:t>
      </w:r>
    </w:p>
    <w:p w14:paraId="1FD2D992" w14:textId="77777777" w:rsidR="00B44B1C" w:rsidRPr="00736EB3" w:rsidRDefault="00B44B1C" w:rsidP="00736E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f</w:t>
      </w:r>
      <w:r w:rsidRPr="00736EB3">
        <w:rPr>
          <w:rFonts w:ascii="Times New Roman" w:hAnsi="Times New Roman" w:cs="Times New Roman"/>
          <w:spacing w:val="-2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3"/>
          <w:position w:val="-1"/>
          <w:sz w:val="24"/>
          <w:szCs w:val="24"/>
        </w:rPr>
        <w:t>t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y</w:t>
      </w:r>
      <w:r w:rsidRPr="00736EB3"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w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2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2"/>
          <w:position w:val="-1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 xml:space="preserve">ss and 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2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ment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pacing w:val="4"/>
          <w:position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y</w:t>
      </w:r>
      <w:r w:rsidRPr="00736EB3"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f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irst aid.</w:t>
      </w:r>
    </w:p>
    <w:p w14:paraId="1FD2D993" w14:textId="77777777" w:rsidR="00B44B1C" w:rsidRPr="00736EB3" w:rsidRDefault="00B44B1C" w:rsidP="00736E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z w:val="24"/>
          <w:szCs w:val="24"/>
        </w:rPr>
      </w:pPr>
      <w:proofErr w:type="gramStart"/>
      <w:r w:rsidRPr="00736EB3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m wo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k</w:t>
      </w:r>
      <w:proofErr w:type="gramEnd"/>
      <w:r w:rsidRPr="00736EB3"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nd Dis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ip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l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ine</w:t>
      </w:r>
    </w:p>
    <w:p w14:paraId="1FD2D994" w14:textId="77777777" w:rsidR="00B44B1C" w:rsidRPr="00736EB3" w:rsidRDefault="00B44B1C" w:rsidP="00736E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position w:val="-1"/>
          <w:sz w:val="24"/>
          <w:szCs w:val="24"/>
        </w:rPr>
        <w:t>Cost and qu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3"/>
          <w:position w:val="-1"/>
          <w:sz w:val="24"/>
          <w:szCs w:val="24"/>
        </w:rPr>
        <w:t>t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y</w:t>
      </w:r>
      <w:r w:rsidRPr="00736EB3">
        <w:rPr>
          <w:rFonts w:ascii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man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g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ment</w:t>
      </w:r>
    </w:p>
    <w:p w14:paraId="1FD2D995" w14:textId="77777777" w:rsidR="00B44B1C" w:rsidRPr="00736EB3" w:rsidRDefault="00B44B1C" w:rsidP="00736E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spacing w:val="-2"/>
          <w:position w:val="-1"/>
          <w:sz w:val="24"/>
          <w:szCs w:val="24"/>
        </w:rPr>
        <w:t>B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st u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 xml:space="preserve">of 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p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rsonal ju</w:t>
      </w:r>
      <w:r w:rsidRPr="00736EB3">
        <w:rPr>
          <w:rFonts w:ascii="Times New Roman" w:hAnsi="Times New Roman" w:cs="Times New Roman"/>
          <w:spacing w:val="2"/>
          <w:position w:val="-1"/>
          <w:sz w:val="24"/>
          <w:szCs w:val="24"/>
        </w:rPr>
        <w:t>d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gment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 xml:space="preserve">nd 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f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f</w:t>
      </w:r>
      <w:r w:rsidRPr="00736EB3">
        <w:rPr>
          <w:rFonts w:ascii="Times New Roman" w:hAnsi="Times New Roman" w:cs="Times New Roman"/>
          <w:spacing w:val="3"/>
          <w:position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ien</w:t>
      </w:r>
      <w:r w:rsidRPr="00736EB3">
        <w:rPr>
          <w:rFonts w:ascii="Times New Roman" w:hAnsi="Times New Roman" w:cs="Times New Roman"/>
          <w:spacing w:val="3"/>
          <w:position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y</w:t>
      </w:r>
    </w:p>
    <w:p w14:paraId="1FD2D996" w14:textId="77777777" w:rsidR="00B44B1C" w:rsidRPr="00736EB3" w:rsidRDefault="00B44B1C" w:rsidP="00736E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"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736EB3">
        <w:rPr>
          <w:rFonts w:ascii="Times New Roman" w:hAnsi="Times New Roman" w:cs="Times New Roman"/>
          <w:sz w:val="24"/>
          <w:szCs w:val="24"/>
        </w:rPr>
        <w:t>o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sz w:val="24"/>
          <w:szCs w:val="24"/>
        </w:rPr>
        <w:t xml:space="preserve">mal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nd inf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736EB3">
        <w:rPr>
          <w:rFonts w:ascii="Times New Roman" w:hAnsi="Times New Roman" w:cs="Times New Roman"/>
          <w:sz w:val="24"/>
          <w:szCs w:val="24"/>
        </w:rPr>
        <w:t>rm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l r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onship with empl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736EB3">
        <w:rPr>
          <w:rFonts w:ascii="Times New Roman" w:hAnsi="Times New Roman" w:cs="Times New Roman"/>
          <w:spacing w:val="-7"/>
          <w:sz w:val="24"/>
          <w:szCs w:val="24"/>
        </w:rPr>
        <w:t>y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e</w:t>
      </w:r>
    </w:p>
    <w:p w14:paraId="282E558F" w14:textId="77777777" w:rsidR="00B44B1C" w:rsidRDefault="00B44B1C">
      <w:pPr>
        <w:widowControl w:val="0"/>
        <w:autoSpaceDE w:val="0"/>
        <w:autoSpaceDN w:val="0"/>
        <w:adjustRightInd w:val="0"/>
        <w:spacing w:before="1" w:after="0" w:line="240" w:lineRule="auto"/>
        <w:ind w:left="460" w:right="-20"/>
        <w:rPr>
          <w:rFonts w:ascii="Times New Roman" w:hAnsi="Times New Roman" w:cs="Times New Roman"/>
          <w:sz w:val="24"/>
          <w:szCs w:val="24"/>
        </w:rPr>
      </w:pPr>
    </w:p>
    <w:p w14:paraId="1FD2D997" w14:textId="14875E03" w:rsidR="001C35D5" w:rsidRPr="00132860" w:rsidRDefault="001C35D5" w:rsidP="001C35D5">
      <w:pPr>
        <w:widowControl w:val="0"/>
        <w:autoSpaceDE w:val="0"/>
        <w:autoSpaceDN w:val="0"/>
        <w:adjustRightInd w:val="0"/>
        <w:spacing w:before="1" w:after="0" w:line="240" w:lineRule="auto"/>
        <w:ind w:right="-20"/>
        <w:rPr>
          <w:rFonts w:ascii="Times New Roman" w:hAnsi="Times New Roman" w:cs="Times New Roman"/>
          <w:sz w:val="24"/>
          <w:szCs w:val="24"/>
        </w:rPr>
        <w:sectPr w:rsidR="001C35D5" w:rsidRPr="00132860">
          <w:type w:val="continuous"/>
          <w:pgSz w:w="12240" w:h="15840"/>
          <w:pgMar w:top="1480" w:right="1320" w:bottom="280" w:left="1340" w:header="720" w:footer="720" w:gutter="0"/>
          <w:cols w:space="720" w:equalWidth="0">
            <w:col w:w="9580"/>
          </w:cols>
          <w:noEndnote/>
        </w:sectPr>
      </w:pPr>
    </w:p>
    <w:p w14:paraId="1FD2D998" w14:textId="77777777" w:rsidR="00B44B1C" w:rsidRPr="00227BFC" w:rsidRDefault="00B44B1C">
      <w:pPr>
        <w:widowControl w:val="0"/>
        <w:autoSpaceDE w:val="0"/>
        <w:autoSpaceDN w:val="0"/>
        <w:adjustRightInd w:val="0"/>
        <w:spacing w:before="59" w:after="0" w:line="355" w:lineRule="auto"/>
        <w:ind w:left="100" w:right="2780"/>
        <w:rPr>
          <w:rFonts w:ascii="Times New Roman" w:hAnsi="Times New Roman" w:cs="Times New Roman"/>
          <w:sz w:val="24"/>
          <w:szCs w:val="24"/>
          <w:u w:val="single"/>
        </w:rPr>
      </w:pPr>
      <w:r w:rsidRPr="00132860">
        <w:rPr>
          <w:rFonts w:ascii="Times New Roman" w:hAnsi="Times New Roman" w:cs="Times New Roman"/>
          <w:b/>
          <w:bCs/>
          <w:sz w:val="24"/>
          <w:szCs w:val="24"/>
        </w:rPr>
        <w:t xml:space="preserve">JULY 2008 – 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32860"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M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BER</w:t>
      </w:r>
      <w:r w:rsidRPr="00132860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 xml:space="preserve">2008:  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U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NI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V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ERSI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Y OF</w:t>
      </w:r>
      <w:r w:rsidRPr="00132860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IRO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 w:rsidRPr="00227BFC">
        <w:rPr>
          <w:rFonts w:ascii="Times New Roman" w:hAnsi="Times New Roman" w:cs="Times New Roman"/>
          <w:b/>
          <w:bCs/>
          <w:spacing w:val="-3"/>
          <w:sz w:val="24"/>
          <w:szCs w:val="24"/>
          <w:u w:val="single"/>
        </w:rPr>
        <w:t>P</w:t>
      </w:r>
      <w:r w:rsidRPr="00227BFC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227B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S</w:t>
      </w:r>
      <w:r w:rsidRPr="00227BFC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227B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T</w:t>
      </w:r>
      <w:r w:rsidRPr="00227BFC">
        <w:rPr>
          <w:rFonts w:ascii="Times New Roman" w:hAnsi="Times New Roman" w:cs="Times New Roman"/>
          <w:b/>
          <w:bCs/>
          <w:sz w:val="24"/>
          <w:szCs w:val="24"/>
          <w:u w:val="single"/>
        </w:rPr>
        <w:t>IO</w:t>
      </w:r>
      <w:r w:rsidRPr="00227BFC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N</w:t>
      </w:r>
      <w:r w:rsidRPr="00227BFC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227BFC">
        <w:rPr>
          <w:rFonts w:ascii="Times New Roman" w:hAnsi="Times New Roman" w:cs="Times New Roman"/>
          <w:spacing w:val="3"/>
          <w:sz w:val="24"/>
          <w:szCs w:val="24"/>
          <w:u w:val="single"/>
        </w:rPr>
        <w:t xml:space="preserve"> </w:t>
      </w:r>
      <w:r w:rsidRPr="00227BFC">
        <w:rPr>
          <w:rFonts w:ascii="Times New Roman" w:hAnsi="Times New Roman" w:cs="Times New Roman"/>
          <w:spacing w:val="-6"/>
          <w:sz w:val="24"/>
          <w:szCs w:val="24"/>
          <w:u w:val="single"/>
        </w:rPr>
        <w:t>I</w:t>
      </w:r>
      <w:r w:rsidRPr="00227BFC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227BFC">
        <w:rPr>
          <w:rFonts w:ascii="Times New Roman" w:hAnsi="Times New Roman" w:cs="Times New Roman"/>
          <w:spacing w:val="1"/>
          <w:sz w:val="24"/>
          <w:szCs w:val="24"/>
          <w:u w:val="single"/>
        </w:rPr>
        <w:t>T</w:t>
      </w:r>
      <w:r w:rsidRPr="00227BFC">
        <w:rPr>
          <w:rFonts w:ascii="Times New Roman" w:hAnsi="Times New Roman" w:cs="Times New Roman"/>
          <w:sz w:val="24"/>
          <w:szCs w:val="24"/>
          <w:u w:val="single"/>
        </w:rPr>
        <w:t xml:space="preserve">ERN </w:t>
      </w:r>
      <w:r w:rsidRPr="00227BFC">
        <w:rPr>
          <w:rFonts w:ascii="Times New Roman" w:hAnsi="Times New Roman" w:cs="Times New Roman"/>
          <w:spacing w:val="1"/>
          <w:sz w:val="24"/>
          <w:szCs w:val="24"/>
          <w:u w:val="single"/>
        </w:rPr>
        <w:t>(</w:t>
      </w:r>
      <w:r w:rsidRPr="00227BFC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227BFC">
        <w:rPr>
          <w:rFonts w:ascii="Times New Roman" w:hAnsi="Times New Roman" w:cs="Times New Roman"/>
          <w:spacing w:val="-1"/>
          <w:sz w:val="24"/>
          <w:szCs w:val="24"/>
          <w:u w:val="single"/>
        </w:rPr>
        <w:t>N</w:t>
      </w:r>
      <w:r w:rsidRPr="00227BFC">
        <w:rPr>
          <w:rFonts w:ascii="Times New Roman" w:hAnsi="Times New Roman" w:cs="Times New Roman"/>
          <w:sz w:val="24"/>
          <w:szCs w:val="24"/>
          <w:u w:val="single"/>
        </w:rPr>
        <w:t>TERN</w:t>
      </w:r>
      <w:r w:rsidRPr="00227BFC">
        <w:rPr>
          <w:rFonts w:ascii="Times New Roman" w:hAnsi="Times New Roman" w:cs="Times New Roman"/>
          <w:spacing w:val="1"/>
          <w:sz w:val="24"/>
          <w:szCs w:val="24"/>
          <w:u w:val="single"/>
        </w:rPr>
        <w:t>A</w:t>
      </w:r>
      <w:r w:rsidRPr="00227BFC">
        <w:rPr>
          <w:rFonts w:ascii="Times New Roman" w:hAnsi="Times New Roman" w:cs="Times New Roman"/>
          <w:sz w:val="24"/>
          <w:szCs w:val="24"/>
          <w:u w:val="single"/>
        </w:rPr>
        <w:t>L</w:t>
      </w:r>
      <w:r w:rsidRPr="00227BFC">
        <w:rPr>
          <w:rFonts w:ascii="Times New Roman" w:hAnsi="Times New Roman" w:cs="Times New Roman"/>
          <w:spacing w:val="-3"/>
          <w:sz w:val="24"/>
          <w:szCs w:val="24"/>
          <w:u w:val="single"/>
        </w:rPr>
        <w:t xml:space="preserve"> </w:t>
      </w:r>
      <w:r w:rsidRPr="00227BFC">
        <w:rPr>
          <w:rFonts w:ascii="Times New Roman" w:hAnsi="Times New Roman" w:cs="Times New Roman"/>
          <w:sz w:val="24"/>
          <w:szCs w:val="24"/>
          <w:u w:val="single"/>
        </w:rPr>
        <w:t>AT</w:t>
      </w:r>
      <w:r w:rsidRPr="00227BFC">
        <w:rPr>
          <w:rFonts w:ascii="Times New Roman" w:hAnsi="Times New Roman" w:cs="Times New Roman"/>
          <w:spacing w:val="-1"/>
          <w:sz w:val="24"/>
          <w:szCs w:val="24"/>
          <w:u w:val="single"/>
        </w:rPr>
        <w:t>T</w:t>
      </w:r>
      <w:r w:rsidRPr="00227BFC">
        <w:rPr>
          <w:rFonts w:ascii="Times New Roman" w:hAnsi="Times New Roman" w:cs="Times New Roman"/>
          <w:sz w:val="24"/>
          <w:szCs w:val="24"/>
          <w:u w:val="single"/>
        </w:rPr>
        <w:t>ACH</w:t>
      </w:r>
      <w:r w:rsidRPr="00227BFC">
        <w:rPr>
          <w:rFonts w:ascii="Times New Roman" w:hAnsi="Times New Roman" w:cs="Times New Roman"/>
          <w:spacing w:val="2"/>
          <w:sz w:val="24"/>
          <w:szCs w:val="24"/>
          <w:u w:val="single"/>
        </w:rPr>
        <w:t>M</w:t>
      </w:r>
      <w:r w:rsidRPr="00227BFC">
        <w:rPr>
          <w:rFonts w:ascii="Times New Roman" w:hAnsi="Times New Roman" w:cs="Times New Roman"/>
          <w:sz w:val="24"/>
          <w:szCs w:val="24"/>
          <w:u w:val="single"/>
        </w:rPr>
        <w:t>EN</w:t>
      </w:r>
      <w:r w:rsidRPr="00227BFC">
        <w:rPr>
          <w:rFonts w:ascii="Times New Roman" w:hAnsi="Times New Roman" w:cs="Times New Roman"/>
          <w:spacing w:val="-1"/>
          <w:sz w:val="24"/>
          <w:szCs w:val="24"/>
          <w:u w:val="single"/>
        </w:rPr>
        <w:t>T</w:t>
      </w:r>
      <w:r w:rsidRPr="00227BFC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FD2D999" w14:textId="77777777" w:rsidR="00B44B1C" w:rsidRPr="00132860" w:rsidRDefault="00B44B1C">
      <w:pPr>
        <w:widowControl w:val="0"/>
        <w:autoSpaceDE w:val="0"/>
        <w:autoSpaceDN w:val="0"/>
        <w:adjustRightInd w:val="0"/>
        <w:spacing w:before="16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 w:rsidRPr="00132860">
        <w:rPr>
          <w:rFonts w:ascii="Times New Roman" w:hAnsi="Times New Roman" w:cs="Times New Roman"/>
          <w:b/>
          <w:bCs/>
          <w:sz w:val="24"/>
          <w:szCs w:val="24"/>
        </w:rPr>
        <w:t>Duti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 xml:space="preserve">s, 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re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si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ities</w:t>
      </w:r>
      <w:r w:rsidRPr="00132860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k</w:t>
      </w:r>
      <w:r w:rsidRPr="00132860">
        <w:rPr>
          <w:rFonts w:ascii="Times New Roman" w:hAnsi="Times New Roman" w:cs="Times New Roman"/>
          <w:b/>
          <w:bCs/>
          <w:spacing w:val="-2"/>
          <w:sz w:val="24"/>
          <w:szCs w:val="24"/>
        </w:rPr>
        <w:t>i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132860"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s acq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u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ir</w:t>
      </w:r>
      <w:r w:rsidRPr="00132860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1FD2D99A" w14:textId="77777777" w:rsidR="00B44B1C" w:rsidRPr="00132860" w:rsidRDefault="00B44B1C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 w:cs="Times New Roman"/>
          <w:sz w:val="15"/>
          <w:szCs w:val="15"/>
        </w:rPr>
      </w:pPr>
    </w:p>
    <w:p w14:paraId="1FD2D99B" w14:textId="77777777" w:rsidR="00B44B1C" w:rsidRPr="00736EB3" w:rsidRDefault="00B44B1C" w:rsidP="00736E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6" w:lineRule="exact"/>
        <w:ind w:right="60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sz w:val="24"/>
          <w:szCs w:val="24"/>
        </w:rPr>
        <w:t>Cut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736EB3">
        <w:rPr>
          <w:rFonts w:ascii="Times New Roman" w:hAnsi="Times New Roman" w:cs="Times New Roman"/>
          <w:sz w:val="24"/>
          <w:szCs w:val="24"/>
        </w:rPr>
        <w:t xml:space="preserve">ing    </w:t>
      </w:r>
      <w:r w:rsidRPr="00736EB3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of</w:t>
      </w:r>
      <w:r w:rsidRPr="00736EB3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g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736EB3">
        <w:rPr>
          <w:rFonts w:ascii="Times New Roman" w:hAnsi="Times New Roman" w:cs="Times New Roman"/>
          <w:sz w:val="24"/>
          <w:szCs w:val="24"/>
        </w:rPr>
        <w:t>rs,</w:t>
      </w:r>
      <w:r w:rsidRPr="00736EB3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O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-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736EB3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36EB3">
        <w:rPr>
          <w:rFonts w:ascii="Times New Roman" w:hAnsi="Times New Roman" w:cs="Times New Roman"/>
          <w:sz w:val="24"/>
          <w:szCs w:val="24"/>
        </w:rPr>
        <w:t>le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36EB3">
        <w:rPr>
          <w:rFonts w:ascii="Times New Roman" w:hAnsi="Times New Roman" w:cs="Times New Roman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w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ld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>ng</w:t>
      </w:r>
      <w:r w:rsidRPr="00736EB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pacing w:val="4"/>
          <w:sz w:val="24"/>
          <w:szCs w:val="24"/>
        </w:rPr>
        <w:t>n</w:t>
      </w:r>
      <w:r w:rsidRPr="00736EB3">
        <w:rPr>
          <w:rFonts w:ascii="Times New Roman" w:hAnsi="Times New Roman" w:cs="Times New Roman"/>
          <w:sz w:val="24"/>
          <w:szCs w:val="24"/>
        </w:rPr>
        <w:t>d</w:t>
      </w:r>
      <w:r w:rsidRPr="00736EB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rc</w:t>
      </w:r>
      <w:r w:rsidRPr="00736EB3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w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ld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736EB3">
        <w:rPr>
          <w:rFonts w:ascii="Times New Roman" w:hAnsi="Times New Roman" w:cs="Times New Roman"/>
          <w:sz w:val="24"/>
          <w:szCs w:val="24"/>
        </w:rPr>
        <w:t>,</w:t>
      </w:r>
      <w:r w:rsidRPr="00736EB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lathe</w:t>
      </w:r>
      <w:r w:rsidRPr="00736EB3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36EB3">
        <w:rPr>
          <w:rFonts w:ascii="Times New Roman" w:hAnsi="Times New Roman" w:cs="Times New Roman"/>
          <w:sz w:val="24"/>
          <w:szCs w:val="24"/>
        </w:rPr>
        <w:t>d</w:t>
      </w:r>
      <w:r w:rsidRPr="00736EB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g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z w:val="24"/>
          <w:szCs w:val="24"/>
        </w:rPr>
        <w:t>shop op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36EB3">
        <w:rPr>
          <w:rFonts w:ascii="Times New Roman" w:hAnsi="Times New Roman" w:cs="Times New Roman"/>
          <w:sz w:val="24"/>
          <w:szCs w:val="24"/>
        </w:rPr>
        <w:t xml:space="preserve">ons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 xml:space="preserve">s 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w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ll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Pr="00736EB3">
        <w:rPr>
          <w:rFonts w:ascii="Times New Roman" w:hAnsi="Times New Roman" w:cs="Times New Roman"/>
          <w:sz w:val="24"/>
          <w:szCs w:val="24"/>
        </w:rPr>
        <w:t>G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736EB3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736EB3">
        <w:rPr>
          <w:rFonts w:ascii="Times New Roman" w:hAnsi="Times New Roman" w:cs="Times New Roman"/>
          <w:sz w:val="24"/>
          <w:szCs w:val="24"/>
        </w:rPr>
        <w:t xml:space="preserve"> hous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k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736EB3">
        <w:rPr>
          <w:rFonts w:ascii="Times New Roman" w:hAnsi="Times New Roman" w:cs="Times New Roman"/>
          <w:sz w:val="24"/>
          <w:szCs w:val="24"/>
        </w:rPr>
        <w:t>pi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n</w:t>
      </w:r>
      <w:r w:rsidRPr="00736EB3">
        <w:rPr>
          <w:rFonts w:ascii="Times New Roman" w:hAnsi="Times New Roman" w:cs="Times New Roman"/>
          <w:sz w:val="24"/>
          <w:szCs w:val="24"/>
        </w:rPr>
        <w:t>g</w:t>
      </w:r>
    </w:p>
    <w:p w14:paraId="1FD2D99C" w14:textId="77777777" w:rsidR="00B44B1C" w:rsidRPr="00736EB3" w:rsidRDefault="00B44B1C" w:rsidP="00736E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spacing w:val="3"/>
          <w:position w:val="-1"/>
          <w:sz w:val="24"/>
          <w:szCs w:val="24"/>
        </w:rPr>
        <w:t>S</w:t>
      </w:r>
      <w:r w:rsidRPr="00736EB3">
        <w:rPr>
          <w:rFonts w:ascii="Times New Roman" w:hAnsi="Times New Roman" w:cs="Times New Roman"/>
          <w:spacing w:val="-5"/>
          <w:position w:val="-1"/>
          <w:sz w:val="24"/>
          <w:szCs w:val="24"/>
        </w:rPr>
        <w:t>y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stem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p</w:t>
      </w:r>
      <w:r w:rsidRPr="00736EB3">
        <w:rPr>
          <w:rFonts w:ascii="Times New Roman" w:hAnsi="Times New Roman" w:cs="Times New Roman"/>
          <w:spacing w:val="2"/>
          <w:position w:val="-1"/>
          <w:sz w:val="24"/>
          <w:szCs w:val="24"/>
        </w:rPr>
        <w:t>p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ro</w:t>
      </w:r>
      <w:r w:rsidRPr="00736EB3">
        <w:rPr>
          <w:rFonts w:ascii="Times New Roman" w:hAnsi="Times New Roman" w:cs="Times New Roman"/>
          <w:spacing w:val="-2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h to</w:t>
      </w:r>
      <w:r w:rsidRPr="00736EB3">
        <w:rPr>
          <w:rFonts w:ascii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wo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 xml:space="preserve">k 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nd stri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t ad</w:t>
      </w:r>
      <w:r w:rsidRPr="00736EB3">
        <w:rPr>
          <w:rFonts w:ascii="Times New Roman" w:hAnsi="Times New Roman" w:cs="Times New Roman"/>
          <w:spacing w:val="2"/>
          <w:position w:val="-1"/>
          <w:sz w:val="24"/>
          <w:szCs w:val="24"/>
        </w:rPr>
        <w:t>h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2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2"/>
          <w:position w:val="-1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to pro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ce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d</w:t>
      </w:r>
      <w:r w:rsidRPr="00736EB3">
        <w:rPr>
          <w:rFonts w:ascii="Times New Roman" w:hAnsi="Times New Roman" w:cs="Times New Roman"/>
          <w:spacing w:val="2"/>
          <w:position w:val="-1"/>
          <w:sz w:val="24"/>
          <w:szCs w:val="24"/>
        </w:rPr>
        <w:t>u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re</w:t>
      </w:r>
    </w:p>
    <w:p w14:paraId="1FD2D99D" w14:textId="34A6639E" w:rsidR="00B44B1C" w:rsidRPr="00B8275C" w:rsidRDefault="00B44B1C" w:rsidP="00736E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position w:val="-1"/>
          <w:sz w:val="24"/>
          <w:szCs w:val="24"/>
        </w:rPr>
        <w:t>D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ec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is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on making</w:t>
      </w:r>
      <w:r w:rsidRPr="00736EB3"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proofErr w:type="gramStart"/>
      <w:r w:rsidRPr="00736EB3">
        <w:rPr>
          <w:rFonts w:ascii="Times New Roman" w:hAnsi="Times New Roman" w:cs="Times New Roman"/>
          <w:position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3"/>
          <w:position w:val="-1"/>
          <w:sz w:val="24"/>
          <w:szCs w:val="24"/>
        </w:rPr>
        <w:t>.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.</w:t>
      </w:r>
      <w:proofErr w:type="gramEnd"/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d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s</w:t>
      </w:r>
      <w:r w:rsidRPr="00736EB3">
        <w:rPr>
          <w:rFonts w:ascii="Times New Roman" w:hAnsi="Times New Roman" w:cs="Times New Roman"/>
          <w:spacing w:val="3"/>
          <w:position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-2"/>
          <w:position w:val="-1"/>
          <w:sz w:val="24"/>
          <w:szCs w:val="24"/>
        </w:rPr>
        <w:t>g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 xml:space="preserve">n 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 xml:space="preserve">nd </w:t>
      </w:r>
      <w:r w:rsidRPr="00736EB3">
        <w:rPr>
          <w:rFonts w:ascii="Times New Roman" w:hAnsi="Times New Roman" w:cs="Times New Roman"/>
          <w:spacing w:val="2"/>
          <w:position w:val="-1"/>
          <w:sz w:val="24"/>
          <w:szCs w:val="24"/>
        </w:rPr>
        <w:t>s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le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on of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ma</w:t>
      </w:r>
      <w:r w:rsidRPr="00736EB3">
        <w:rPr>
          <w:rFonts w:ascii="Times New Roman" w:hAnsi="Times New Roman" w:cs="Times New Roman"/>
          <w:spacing w:val="2"/>
          <w:position w:val="-1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ials</w:t>
      </w:r>
    </w:p>
    <w:p w14:paraId="6E487B50" w14:textId="52EDCDC0" w:rsidR="00B8275C" w:rsidRDefault="00B8275C" w:rsidP="00B8275C">
      <w:pPr>
        <w:widowControl w:val="0"/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z w:val="24"/>
          <w:szCs w:val="24"/>
        </w:rPr>
      </w:pPr>
    </w:p>
    <w:p w14:paraId="07FB1DB0" w14:textId="47AEA1BC" w:rsidR="00B8275C" w:rsidRDefault="00B8275C" w:rsidP="00B8275C">
      <w:pPr>
        <w:widowControl w:val="0"/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z w:val="24"/>
          <w:szCs w:val="24"/>
        </w:rPr>
      </w:pPr>
    </w:p>
    <w:p w14:paraId="117F7700" w14:textId="6204FC56" w:rsidR="00B8275C" w:rsidRDefault="00B8275C" w:rsidP="00B8275C">
      <w:pPr>
        <w:widowControl w:val="0"/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z w:val="24"/>
          <w:szCs w:val="24"/>
        </w:rPr>
      </w:pPr>
    </w:p>
    <w:p w14:paraId="1FD2D99E" w14:textId="36E65A9A" w:rsidR="00B44B1C" w:rsidRDefault="00B44B1C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E2E9AC4" w14:textId="1CF41C5C" w:rsidR="001C35D5" w:rsidRDefault="001C35D5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BF0B004" w14:textId="3B9D64F1" w:rsidR="001C35D5" w:rsidRDefault="001C35D5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0364313" w14:textId="5CB7FB5B" w:rsidR="001C35D5" w:rsidRDefault="001C35D5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932A887" w14:textId="47780E0C" w:rsidR="001C35D5" w:rsidRDefault="001C35D5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3BFB561" w14:textId="4C9E2DF8" w:rsidR="001C35D5" w:rsidRDefault="001C35D5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B5653DD" w14:textId="69DC3E24" w:rsidR="001C35D5" w:rsidRDefault="001C35D5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148EAD5" w14:textId="2565BB9B" w:rsidR="001C35D5" w:rsidRDefault="001C35D5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ADAF510" w14:textId="4CF832CA" w:rsidR="001C35D5" w:rsidRDefault="001C35D5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8C15043" w14:textId="77777777" w:rsidR="001C35D5" w:rsidRPr="00132860" w:rsidRDefault="001C35D5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FD2D99F" w14:textId="77777777" w:rsidR="00B44B1C" w:rsidRPr="00132860" w:rsidRDefault="00B44B1C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 w:cs="Times New Roman"/>
        </w:rPr>
      </w:pPr>
    </w:p>
    <w:p w14:paraId="1FD2D9A0" w14:textId="77777777" w:rsidR="00B44B1C" w:rsidRPr="00132860" w:rsidRDefault="00B44B1C" w:rsidP="00116660">
      <w:pPr>
        <w:widowControl w:val="0"/>
        <w:shd w:val="clear" w:color="auto" w:fill="D9D9D9"/>
        <w:autoSpaceDE w:val="0"/>
        <w:autoSpaceDN w:val="0"/>
        <w:adjustRightInd w:val="0"/>
        <w:spacing w:before="29" w:after="0" w:line="271" w:lineRule="exact"/>
        <w:ind w:left="100" w:right="-20"/>
        <w:rPr>
          <w:rFonts w:ascii="Times New Roman" w:hAnsi="Times New Roman" w:cs="Times New Roman"/>
          <w:sz w:val="24"/>
          <w:szCs w:val="24"/>
        </w:rPr>
      </w:pPr>
      <w:r w:rsidRPr="00132860">
        <w:rPr>
          <w:rFonts w:ascii="Times New Roman" w:hAnsi="Times New Roman" w:cs="Times New Roman"/>
          <w:b/>
          <w:bCs/>
          <w:spacing w:val="6"/>
          <w:position w:val="-1"/>
          <w:sz w:val="24"/>
          <w:szCs w:val="24"/>
        </w:rPr>
        <w:t>P</w:t>
      </w:r>
      <w:r w:rsidRPr="00132860">
        <w:rPr>
          <w:rFonts w:ascii="Times New Roman" w:hAnsi="Times New Roman" w:cs="Times New Roman"/>
          <w:b/>
          <w:bCs/>
          <w:spacing w:val="-5"/>
          <w:position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RT</w:t>
      </w:r>
      <w:r w:rsidRPr="00132860">
        <w:rPr>
          <w:rFonts w:ascii="Times New Roman" w:hAnsi="Times New Roman" w:cs="Times New Roman"/>
          <w:b/>
          <w:bCs/>
          <w:spacing w:val="2"/>
          <w:position w:val="-1"/>
          <w:sz w:val="24"/>
          <w:szCs w:val="24"/>
        </w:rPr>
        <w:t>I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CI</w:t>
      </w:r>
      <w:r w:rsidRPr="00132860">
        <w:rPr>
          <w:rFonts w:ascii="Times New Roman" w:hAnsi="Times New Roman" w:cs="Times New Roman"/>
          <w:b/>
          <w:bCs/>
          <w:spacing w:val="3"/>
          <w:position w:val="-1"/>
          <w:sz w:val="24"/>
          <w:szCs w:val="24"/>
        </w:rPr>
        <w:t>P</w:t>
      </w:r>
      <w:r w:rsidRPr="00132860">
        <w:rPr>
          <w:rFonts w:ascii="Times New Roman" w:hAnsi="Times New Roman" w:cs="Times New Roman"/>
          <w:b/>
          <w:bCs/>
          <w:spacing w:val="-5"/>
          <w:position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TION</w:t>
      </w:r>
      <w:r w:rsidR="00F216FD">
        <w:rPr>
          <w:rFonts w:ascii="Times New Roman" w:hAnsi="Times New Roman" w:cs="Times New Roman"/>
          <w:b/>
          <w:bCs/>
          <w:position w:val="-1"/>
          <w:sz w:val="24"/>
          <w:szCs w:val="24"/>
        </w:rPr>
        <w:t xml:space="preserve"> AND TRAINING</w:t>
      </w:r>
    </w:p>
    <w:p w14:paraId="3F646DA1" w14:textId="3481D167" w:rsidR="008D618F" w:rsidRPr="008D618F" w:rsidRDefault="008D618F" w:rsidP="008D618F">
      <w:pPr>
        <w:widowControl w:val="0"/>
        <w:autoSpaceDE w:val="0"/>
        <w:autoSpaceDN w:val="0"/>
        <w:adjustRightInd w:val="0"/>
        <w:spacing w:before="15"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5342D42" w14:textId="23AC16C6" w:rsidR="008D618F" w:rsidRDefault="008D618F" w:rsidP="00736E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5"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LPG Operations Training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96"/>
        <w:gridCol w:w="6471"/>
      </w:tblGrid>
      <w:tr w:rsidR="003A0A0E" w14:paraId="77A3A93B" w14:textId="77777777" w:rsidTr="00C04345">
        <w:trPr>
          <w:trHeight w:val="401"/>
        </w:trPr>
        <w:tc>
          <w:tcPr>
            <w:tcW w:w="2596" w:type="dxa"/>
            <w:vMerge w:val="restart"/>
          </w:tcPr>
          <w:p w14:paraId="566EB490" w14:textId="77777777" w:rsidR="003A0A0E" w:rsidRPr="001A6747" w:rsidRDefault="003A0A0E" w:rsidP="003A0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</w:rPr>
              <w:t>LPG characteristics and measurements</w:t>
            </w:r>
          </w:p>
        </w:tc>
        <w:tc>
          <w:tcPr>
            <w:tcW w:w="6471" w:type="dxa"/>
          </w:tcPr>
          <w:p w14:paraId="7011D84B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LPG Characteristics &amp; Properties</w:t>
            </w:r>
          </w:p>
        </w:tc>
      </w:tr>
      <w:tr w:rsidR="003A0A0E" w14:paraId="6A566DAA" w14:textId="77777777" w:rsidTr="00C04345">
        <w:tc>
          <w:tcPr>
            <w:tcW w:w="2596" w:type="dxa"/>
            <w:vMerge/>
          </w:tcPr>
          <w:p w14:paraId="5CA04387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1" w:type="dxa"/>
          </w:tcPr>
          <w:p w14:paraId="0B4B7F11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LPG Storage</w:t>
            </w:r>
          </w:p>
        </w:tc>
      </w:tr>
      <w:tr w:rsidR="003A0A0E" w14:paraId="6F66AEAA" w14:textId="77777777" w:rsidTr="00C04345">
        <w:tc>
          <w:tcPr>
            <w:tcW w:w="2596" w:type="dxa"/>
            <w:vMerge/>
          </w:tcPr>
          <w:p w14:paraId="10B9FF55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1" w:type="dxa"/>
          </w:tcPr>
          <w:p w14:paraId="4A851AEC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Bulk stock measurement</w:t>
            </w:r>
          </w:p>
        </w:tc>
      </w:tr>
      <w:tr w:rsidR="003A0A0E" w14:paraId="401D7100" w14:textId="77777777" w:rsidTr="00C04345">
        <w:tc>
          <w:tcPr>
            <w:tcW w:w="2596" w:type="dxa"/>
            <w:vMerge w:val="restart"/>
          </w:tcPr>
          <w:p w14:paraId="5147B548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LPG transfer &amp; handling </w:t>
            </w:r>
          </w:p>
        </w:tc>
        <w:tc>
          <w:tcPr>
            <w:tcW w:w="6471" w:type="dxa"/>
          </w:tcPr>
          <w:p w14:paraId="47025902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Bulk loading </w:t>
            </w:r>
          </w:p>
        </w:tc>
      </w:tr>
      <w:tr w:rsidR="003A0A0E" w14:paraId="72C4C0D7" w14:textId="77777777" w:rsidTr="00C04345">
        <w:tc>
          <w:tcPr>
            <w:tcW w:w="2596" w:type="dxa"/>
            <w:vMerge/>
          </w:tcPr>
          <w:p w14:paraId="4484ED95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1" w:type="dxa"/>
          </w:tcPr>
          <w:p w14:paraId="3A9B4C23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Bulk offloading </w:t>
            </w:r>
          </w:p>
        </w:tc>
      </w:tr>
      <w:tr w:rsidR="003A0A0E" w14:paraId="5706D35E" w14:textId="77777777" w:rsidTr="00C04345">
        <w:tc>
          <w:tcPr>
            <w:tcW w:w="2596" w:type="dxa"/>
            <w:vMerge/>
          </w:tcPr>
          <w:p w14:paraId="0126E80D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1" w:type="dxa"/>
          </w:tcPr>
          <w:p w14:paraId="4CA0FC96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Bulk deliveries </w:t>
            </w:r>
          </w:p>
        </w:tc>
      </w:tr>
      <w:tr w:rsidR="003A0A0E" w14:paraId="78241B73" w14:textId="77777777" w:rsidTr="00C04345">
        <w:tc>
          <w:tcPr>
            <w:tcW w:w="2596" w:type="dxa"/>
            <w:vMerge w:val="restart"/>
          </w:tcPr>
          <w:p w14:paraId="3BE7B064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Cylinder </w:t>
            </w:r>
          </w:p>
        </w:tc>
        <w:tc>
          <w:tcPr>
            <w:tcW w:w="6471" w:type="dxa"/>
          </w:tcPr>
          <w:p w14:paraId="4266ADBE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Cylinder manufacturing </w:t>
            </w:r>
          </w:p>
        </w:tc>
      </w:tr>
      <w:tr w:rsidR="003A0A0E" w14:paraId="22080262" w14:textId="77777777" w:rsidTr="00C04345">
        <w:tc>
          <w:tcPr>
            <w:tcW w:w="2596" w:type="dxa"/>
            <w:vMerge/>
          </w:tcPr>
          <w:p w14:paraId="1C3E0B48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1" w:type="dxa"/>
          </w:tcPr>
          <w:p w14:paraId="1343906B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Cylinder revalidation </w:t>
            </w:r>
          </w:p>
        </w:tc>
      </w:tr>
      <w:tr w:rsidR="003A0A0E" w14:paraId="6CB0565E" w14:textId="77777777" w:rsidTr="00C04345">
        <w:tc>
          <w:tcPr>
            <w:tcW w:w="2596" w:type="dxa"/>
            <w:vMerge/>
          </w:tcPr>
          <w:p w14:paraId="28503535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1" w:type="dxa"/>
          </w:tcPr>
          <w:p w14:paraId="2815F04C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Cylinder inspection before filling </w:t>
            </w:r>
          </w:p>
        </w:tc>
      </w:tr>
      <w:tr w:rsidR="003A0A0E" w14:paraId="6D1F7822" w14:textId="77777777" w:rsidTr="00C04345">
        <w:tc>
          <w:tcPr>
            <w:tcW w:w="2596" w:type="dxa"/>
            <w:vMerge/>
          </w:tcPr>
          <w:p w14:paraId="43EE4E48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1" w:type="dxa"/>
          </w:tcPr>
          <w:p w14:paraId="283DFCFF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Cylinder filling </w:t>
            </w:r>
          </w:p>
        </w:tc>
      </w:tr>
      <w:tr w:rsidR="003A0A0E" w14:paraId="1B078797" w14:textId="77777777" w:rsidTr="00C04345">
        <w:tc>
          <w:tcPr>
            <w:tcW w:w="2596" w:type="dxa"/>
            <w:vMerge/>
          </w:tcPr>
          <w:p w14:paraId="6B50A4B6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1" w:type="dxa"/>
          </w:tcPr>
          <w:p w14:paraId="0FCBDDC5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Cylinder decanting </w:t>
            </w:r>
          </w:p>
        </w:tc>
      </w:tr>
      <w:tr w:rsidR="003A0A0E" w14:paraId="620B8CD1" w14:textId="77777777" w:rsidTr="00C04345">
        <w:tc>
          <w:tcPr>
            <w:tcW w:w="2596" w:type="dxa"/>
            <w:vMerge/>
          </w:tcPr>
          <w:p w14:paraId="0AE9681A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1" w:type="dxa"/>
          </w:tcPr>
          <w:p w14:paraId="374B626C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Cylinder </w:t>
            </w:r>
            <w:proofErr w:type="spellStart"/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revalving</w:t>
            </w:r>
            <w:proofErr w:type="spellEnd"/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A0A0E" w14:paraId="50EE36C0" w14:textId="77777777" w:rsidTr="00C04345">
        <w:tc>
          <w:tcPr>
            <w:tcW w:w="2596" w:type="dxa"/>
            <w:vMerge/>
          </w:tcPr>
          <w:p w14:paraId="702627FB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1" w:type="dxa"/>
          </w:tcPr>
          <w:p w14:paraId="02D8C445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Cylinder handling &amp; Stacking </w:t>
            </w:r>
          </w:p>
        </w:tc>
      </w:tr>
      <w:tr w:rsidR="003A0A0E" w14:paraId="39F8C93D" w14:textId="77777777" w:rsidTr="00C04345">
        <w:tc>
          <w:tcPr>
            <w:tcW w:w="2596" w:type="dxa"/>
            <w:vMerge w:val="restart"/>
          </w:tcPr>
          <w:p w14:paraId="5DB7399E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LPG Plant </w:t>
            </w:r>
          </w:p>
          <w:p w14:paraId="592A5962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Production &amp; Inventory Management </w:t>
            </w:r>
          </w:p>
        </w:tc>
        <w:tc>
          <w:tcPr>
            <w:tcW w:w="6471" w:type="dxa"/>
          </w:tcPr>
          <w:p w14:paraId="48B3EF86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Workforce Management</w:t>
            </w:r>
          </w:p>
        </w:tc>
      </w:tr>
      <w:tr w:rsidR="003A0A0E" w14:paraId="5F8C3015" w14:textId="77777777" w:rsidTr="00C04345">
        <w:tc>
          <w:tcPr>
            <w:tcW w:w="2596" w:type="dxa"/>
            <w:vMerge/>
          </w:tcPr>
          <w:p w14:paraId="184CEFAC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1" w:type="dxa"/>
          </w:tcPr>
          <w:p w14:paraId="5A934A09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Bulk reconciliation </w:t>
            </w:r>
          </w:p>
        </w:tc>
      </w:tr>
      <w:tr w:rsidR="003A0A0E" w14:paraId="7DCC4E24" w14:textId="77777777" w:rsidTr="00C04345">
        <w:tc>
          <w:tcPr>
            <w:tcW w:w="2596" w:type="dxa"/>
            <w:vMerge/>
          </w:tcPr>
          <w:p w14:paraId="201D764A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1" w:type="dxa"/>
          </w:tcPr>
          <w:p w14:paraId="254FB480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Cylinder reconciliation </w:t>
            </w:r>
          </w:p>
        </w:tc>
      </w:tr>
      <w:tr w:rsidR="003A0A0E" w14:paraId="2E64EF75" w14:textId="77777777" w:rsidTr="00C04345">
        <w:tc>
          <w:tcPr>
            <w:tcW w:w="2596" w:type="dxa"/>
            <w:vMerge w:val="restart"/>
          </w:tcPr>
          <w:p w14:paraId="21DEAB66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LPG depot Safety And asset integrity</w:t>
            </w:r>
          </w:p>
        </w:tc>
        <w:tc>
          <w:tcPr>
            <w:tcW w:w="6471" w:type="dxa"/>
          </w:tcPr>
          <w:p w14:paraId="76622651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General safety rules &amp; Safety induction </w:t>
            </w:r>
          </w:p>
        </w:tc>
      </w:tr>
      <w:tr w:rsidR="003A0A0E" w14:paraId="4B8679CC" w14:textId="77777777" w:rsidTr="00C04345">
        <w:tc>
          <w:tcPr>
            <w:tcW w:w="2596" w:type="dxa"/>
            <w:vMerge/>
          </w:tcPr>
          <w:p w14:paraId="7143230F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1" w:type="dxa"/>
          </w:tcPr>
          <w:p w14:paraId="37A4E232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up</w:t>
            </w:r>
            <w:proofErr w:type="spellEnd"/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check list </w:t>
            </w:r>
          </w:p>
        </w:tc>
      </w:tr>
      <w:tr w:rsidR="003A0A0E" w14:paraId="32B1D2B6" w14:textId="77777777" w:rsidTr="00C04345">
        <w:tc>
          <w:tcPr>
            <w:tcW w:w="2596" w:type="dxa"/>
            <w:vMerge/>
          </w:tcPr>
          <w:p w14:paraId="00FB5497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1" w:type="dxa"/>
          </w:tcPr>
          <w:p w14:paraId="44E8D14A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Emergency Response Plan for LPG depots </w:t>
            </w:r>
          </w:p>
        </w:tc>
      </w:tr>
      <w:tr w:rsidR="003A0A0E" w14:paraId="29A2E563" w14:textId="77777777" w:rsidTr="00C04345">
        <w:tc>
          <w:tcPr>
            <w:tcW w:w="2596" w:type="dxa"/>
            <w:vMerge/>
          </w:tcPr>
          <w:p w14:paraId="6AED525A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1" w:type="dxa"/>
          </w:tcPr>
          <w:p w14:paraId="2D7D366A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Maintenance plan for LPG depot </w:t>
            </w:r>
          </w:p>
          <w:p w14:paraId="379D53C1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Introduction to </w:t>
            </w:r>
            <w:proofErr w:type="spellStart"/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eTool</w:t>
            </w:r>
            <w:proofErr w:type="spellEnd"/>
          </w:p>
        </w:tc>
      </w:tr>
      <w:tr w:rsidR="003A0A0E" w14:paraId="5F7AD7E2" w14:textId="77777777" w:rsidTr="00C04345">
        <w:tc>
          <w:tcPr>
            <w:tcW w:w="2596" w:type="dxa"/>
            <w:vMerge/>
          </w:tcPr>
          <w:p w14:paraId="6946CB5F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1" w:type="dxa"/>
          </w:tcPr>
          <w:p w14:paraId="5BF4F57E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Introduction to </w:t>
            </w:r>
            <w:proofErr w:type="spellStart"/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ePermit</w:t>
            </w:r>
            <w:proofErr w:type="spellEnd"/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Work </w:t>
            </w:r>
          </w:p>
        </w:tc>
      </w:tr>
      <w:tr w:rsidR="003A0A0E" w14:paraId="18D69C7A" w14:textId="77777777" w:rsidTr="00C04345">
        <w:tc>
          <w:tcPr>
            <w:tcW w:w="2596" w:type="dxa"/>
          </w:tcPr>
          <w:p w14:paraId="06B8F5A3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Site walk </w:t>
            </w:r>
          </w:p>
        </w:tc>
        <w:tc>
          <w:tcPr>
            <w:tcW w:w="6471" w:type="dxa"/>
          </w:tcPr>
          <w:p w14:paraId="00B41D59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0A0E" w14:paraId="5C39E772" w14:textId="77777777" w:rsidTr="00CB3CAD">
        <w:trPr>
          <w:trHeight w:val="514"/>
        </w:trPr>
        <w:tc>
          <w:tcPr>
            <w:tcW w:w="2596" w:type="dxa"/>
          </w:tcPr>
          <w:p w14:paraId="7C3DB030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Bulk vehicles </w:t>
            </w:r>
          </w:p>
        </w:tc>
        <w:tc>
          <w:tcPr>
            <w:tcW w:w="6471" w:type="dxa"/>
          </w:tcPr>
          <w:p w14:paraId="659D0BCC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Specifications</w:t>
            </w:r>
          </w:p>
          <w:p w14:paraId="54DA77FC" w14:textId="77777777" w:rsidR="003A0A0E" w:rsidRPr="001A6747" w:rsidRDefault="003A0A0E" w:rsidP="00B9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Inspections</w:t>
            </w:r>
          </w:p>
        </w:tc>
      </w:tr>
    </w:tbl>
    <w:p w14:paraId="3470E5A5" w14:textId="77777777" w:rsidR="003A0A0E" w:rsidRDefault="003A0A0E" w:rsidP="003A0A0E"/>
    <w:p w14:paraId="1BF27F33" w14:textId="77777777" w:rsidR="008D618F" w:rsidRPr="008D618F" w:rsidRDefault="008D618F" w:rsidP="008D618F">
      <w:pPr>
        <w:pStyle w:val="ListParagraph"/>
        <w:widowControl w:val="0"/>
        <w:autoSpaceDE w:val="0"/>
        <w:autoSpaceDN w:val="0"/>
        <w:adjustRightInd w:val="0"/>
        <w:spacing w:before="15"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F247875" w14:textId="734B276B" w:rsidR="0062496B" w:rsidRPr="00A86B46" w:rsidRDefault="00FB519B" w:rsidP="00736E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5"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Oil measurement and Loss control</w:t>
      </w:r>
    </w:p>
    <w:p w14:paraId="1FD2D9A3" w14:textId="77777777" w:rsidR="00A86B46" w:rsidRPr="00A86B46" w:rsidRDefault="00A86B46" w:rsidP="00736E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5"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Basic incident command</w:t>
      </w:r>
    </w:p>
    <w:p w14:paraId="1FD2D9A4" w14:textId="77777777" w:rsidR="00A86B46" w:rsidRPr="00736EB3" w:rsidRDefault="00A86B46" w:rsidP="00736E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5"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Worksite safety Training.</w:t>
      </w:r>
    </w:p>
    <w:p w14:paraId="1FD2D9A5" w14:textId="77777777" w:rsidR="00B44B1C" w:rsidRPr="00F216FD" w:rsidRDefault="00A86B46" w:rsidP="00F216F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pacing w:val="-1"/>
          <w:position w:val="-1"/>
          <w:sz w:val="24"/>
          <w:szCs w:val="24"/>
        </w:rPr>
      </w:pP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Health, safety and Environment Training.</w:t>
      </w:r>
    </w:p>
    <w:p w14:paraId="1FD2D9A6" w14:textId="77777777" w:rsidR="00736DA9" w:rsidRPr="00A86B46" w:rsidRDefault="00A86B46" w:rsidP="00736D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pacing w:val="-1"/>
          <w:position w:val="-1"/>
          <w:sz w:val="24"/>
          <w:szCs w:val="24"/>
        </w:rPr>
      </w:pP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Firefighting and first aid.</w:t>
      </w:r>
    </w:p>
    <w:p w14:paraId="1FD2D9A7" w14:textId="77777777" w:rsidR="00B44B1C" w:rsidRPr="00132860" w:rsidRDefault="00B44B1C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 w:cs="Times New Roman"/>
        </w:rPr>
      </w:pPr>
    </w:p>
    <w:p w14:paraId="1FD2D9A8" w14:textId="77777777" w:rsidR="00B44B1C" w:rsidRPr="00132860" w:rsidRDefault="00B44B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FD2D9A9" w14:textId="77777777" w:rsidR="00B44B1C" w:rsidRPr="00132860" w:rsidRDefault="00B44B1C" w:rsidP="00116660">
      <w:pPr>
        <w:widowControl w:val="0"/>
        <w:shd w:val="clear" w:color="auto" w:fill="D9D9D9"/>
        <w:autoSpaceDE w:val="0"/>
        <w:autoSpaceDN w:val="0"/>
        <w:adjustRightInd w:val="0"/>
        <w:spacing w:before="29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 w:rsidRPr="00132860">
        <w:rPr>
          <w:rFonts w:ascii="Times New Roman" w:hAnsi="Times New Roman" w:cs="Times New Roman"/>
          <w:b/>
          <w:bCs/>
          <w:sz w:val="24"/>
          <w:szCs w:val="24"/>
        </w:rPr>
        <w:t>CERTIFI</w:t>
      </w:r>
      <w:r w:rsidRPr="00132860">
        <w:rPr>
          <w:rFonts w:ascii="Times New Roman" w:hAnsi="Times New Roman" w:cs="Times New Roman"/>
          <w:b/>
          <w:bCs/>
          <w:spacing w:val="2"/>
          <w:sz w:val="24"/>
          <w:szCs w:val="24"/>
        </w:rPr>
        <w:t>C</w:t>
      </w:r>
      <w:r w:rsidRPr="00132860">
        <w:rPr>
          <w:rFonts w:ascii="Times New Roman" w:hAnsi="Times New Roman" w:cs="Times New Roman"/>
          <w:b/>
          <w:bCs/>
          <w:spacing w:val="-5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sz w:val="24"/>
          <w:szCs w:val="24"/>
        </w:rPr>
        <w:t>TION</w:t>
      </w:r>
    </w:p>
    <w:p w14:paraId="1FD2D9AA" w14:textId="77777777" w:rsidR="00B44B1C" w:rsidRDefault="00B44B1C" w:rsidP="00736E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7"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sz w:val="24"/>
          <w:szCs w:val="24"/>
        </w:rPr>
        <w:t>G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736EB3">
        <w:rPr>
          <w:rFonts w:ascii="Times New Roman" w:hAnsi="Times New Roman" w:cs="Times New Roman"/>
          <w:sz w:val="24"/>
          <w:szCs w:val="24"/>
        </w:rPr>
        <w:t>du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te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736EB3">
        <w:rPr>
          <w:rFonts w:ascii="Times New Roman" w:hAnsi="Times New Roman" w:cs="Times New Roman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736EB3">
        <w:rPr>
          <w:rFonts w:ascii="Times New Roman" w:hAnsi="Times New Roman" w:cs="Times New Roman"/>
          <w:sz w:val="24"/>
          <w:szCs w:val="24"/>
        </w:rPr>
        <w:t>ine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r  –</w:t>
      </w:r>
      <w:proofErr w:type="gramEnd"/>
      <w:r w:rsidRPr="00736EB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D07ABD">
        <w:rPr>
          <w:rFonts w:ascii="Times New Roman" w:hAnsi="Times New Roman" w:cs="Times New Roman"/>
          <w:sz w:val="24"/>
          <w:szCs w:val="24"/>
        </w:rPr>
        <w:t>E</w:t>
      </w:r>
      <w:r w:rsidRPr="00736EB3">
        <w:rPr>
          <w:rFonts w:ascii="Times New Roman" w:hAnsi="Times New Roman" w:cs="Times New Roman"/>
          <w:sz w:val="24"/>
          <w:szCs w:val="24"/>
        </w:rPr>
        <w:t>B</w:t>
      </w:r>
      <w:r w:rsidR="00D07ABD">
        <w:rPr>
          <w:rFonts w:ascii="Times New Roman" w:hAnsi="Times New Roman" w:cs="Times New Roman"/>
          <w:sz w:val="24"/>
          <w:szCs w:val="24"/>
        </w:rPr>
        <w:t>K</w:t>
      </w:r>
    </w:p>
    <w:p w14:paraId="1FD2D9AB" w14:textId="77777777" w:rsidR="00B44B1C" w:rsidRPr="00736EB3" w:rsidRDefault="00B44B1C" w:rsidP="00736E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position w:val="-1"/>
          <w:sz w:val="24"/>
          <w:szCs w:val="24"/>
        </w:rPr>
        <w:t>V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l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d D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iv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 xml:space="preserve">ng </w:t>
      </w:r>
      <w:r w:rsidR="00A86B46" w:rsidRPr="00736EB3">
        <w:rPr>
          <w:rFonts w:ascii="Times New Roman" w:hAnsi="Times New Roman" w:cs="Times New Roman"/>
          <w:spacing w:val="-3"/>
          <w:position w:val="-1"/>
          <w:sz w:val="24"/>
          <w:szCs w:val="24"/>
        </w:rPr>
        <w:t>L</w:t>
      </w:r>
      <w:r w:rsidR="00A86B46" w:rsidRPr="00736EB3">
        <w:rPr>
          <w:rFonts w:ascii="Times New Roman" w:hAnsi="Times New Roman" w:cs="Times New Roman"/>
          <w:spacing w:val="3"/>
          <w:position w:val="-1"/>
          <w:sz w:val="24"/>
          <w:szCs w:val="24"/>
        </w:rPr>
        <w:t>i</w:t>
      </w:r>
      <w:r w:rsidR="00A86B46"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ce</w:t>
      </w:r>
      <w:r w:rsidR="00A86B46" w:rsidRPr="00736EB3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="00A86B46"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="00A86B46" w:rsidRPr="00736EB3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–</w:t>
      </w:r>
      <w:r w:rsidRPr="00736EB3"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2"/>
          <w:position w:val="-1"/>
          <w:sz w:val="24"/>
          <w:szCs w:val="24"/>
        </w:rPr>
        <w:t>B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 xml:space="preserve">CE 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lass</w:t>
      </w:r>
    </w:p>
    <w:p w14:paraId="1FD2D9AC" w14:textId="77777777" w:rsidR="00B44B1C" w:rsidRPr="00132860" w:rsidRDefault="00B44B1C">
      <w:pPr>
        <w:widowControl w:val="0"/>
        <w:autoSpaceDE w:val="0"/>
        <w:autoSpaceDN w:val="0"/>
        <w:adjustRightInd w:val="0"/>
        <w:spacing w:after="0" w:line="293" w:lineRule="exact"/>
        <w:ind w:left="460" w:right="-20"/>
        <w:rPr>
          <w:rFonts w:ascii="Times New Roman" w:hAnsi="Times New Roman" w:cs="Times New Roman"/>
          <w:sz w:val="24"/>
          <w:szCs w:val="24"/>
        </w:rPr>
        <w:sectPr w:rsidR="00B44B1C" w:rsidRPr="00132860">
          <w:type w:val="continuous"/>
          <w:pgSz w:w="12240" w:h="15840"/>
          <w:pgMar w:top="1480" w:right="1320" w:bottom="280" w:left="1340" w:header="720" w:footer="720" w:gutter="0"/>
          <w:cols w:space="720"/>
          <w:noEndnote/>
        </w:sectPr>
      </w:pPr>
    </w:p>
    <w:p w14:paraId="1FD2D9AD" w14:textId="77777777" w:rsidR="00B44B1C" w:rsidRPr="00132860" w:rsidRDefault="00B44B1C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p w14:paraId="1FD2D9AE" w14:textId="77777777" w:rsidR="00B44B1C" w:rsidRPr="00132860" w:rsidRDefault="00B44B1C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p w14:paraId="1FD2D9AF" w14:textId="77777777" w:rsidR="00B44B1C" w:rsidRPr="00132860" w:rsidRDefault="00B44B1C" w:rsidP="00116660">
      <w:pPr>
        <w:widowControl w:val="0"/>
        <w:shd w:val="clear" w:color="auto" w:fill="D9D9D9"/>
        <w:autoSpaceDE w:val="0"/>
        <w:autoSpaceDN w:val="0"/>
        <w:adjustRightInd w:val="0"/>
        <w:spacing w:after="0" w:line="271" w:lineRule="exact"/>
        <w:ind w:left="100" w:right="-20"/>
        <w:rPr>
          <w:rFonts w:ascii="Times New Roman" w:hAnsi="Times New Roman" w:cs="Times New Roman"/>
          <w:sz w:val="24"/>
          <w:szCs w:val="24"/>
        </w:rPr>
      </w:pPr>
      <w:r w:rsidRPr="0013286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M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M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BERSHIP</w:t>
      </w:r>
    </w:p>
    <w:p w14:paraId="1FD2D9B0" w14:textId="77777777" w:rsidR="00B44B1C" w:rsidRPr="00132860" w:rsidRDefault="00B44B1C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1FD2D9B1" w14:textId="77777777" w:rsidR="00B44B1C" w:rsidRDefault="00D07ABD" w:rsidP="00736E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5"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EBK</w:t>
      </w:r>
      <w:r w:rsidR="00B44B1C" w:rsidRPr="00736E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B44B1C" w:rsidRPr="00736EB3">
        <w:rPr>
          <w:rFonts w:ascii="Times New Roman" w:hAnsi="Times New Roman" w:cs="Times New Roman"/>
          <w:sz w:val="24"/>
          <w:szCs w:val="24"/>
        </w:rPr>
        <w:t>– E</w:t>
      </w:r>
      <w:r w:rsidR="00B44B1C" w:rsidRPr="00736EB3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B44B1C" w:rsidRPr="00736EB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="00B44B1C" w:rsidRPr="00736EB3">
        <w:rPr>
          <w:rFonts w:ascii="Times New Roman" w:hAnsi="Times New Roman" w:cs="Times New Roman"/>
          <w:sz w:val="24"/>
          <w:szCs w:val="24"/>
        </w:rPr>
        <w:t>ine</w:t>
      </w:r>
      <w:r w:rsidR="00B44B1C" w:rsidRPr="00736EB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B44B1C" w:rsidRPr="00736EB3">
        <w:rPr>
          <w:rFonts w:ascii="Times New Roman" w:hAnsi="Times New Roman" w:cs="Times New Roman"/>
          <w:sz w:val="24"/>
          <w:szCs w:val="24"/>
        </w:rPr>
        <w:t>ri</w:t>
      </w:r>
      <w:r w:rsidR="00B44B1C" w:rsidRPr="00736EB3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B44B1C" w:rsidRPr="00736EB3">
        <w:rPr>
          <w:rFonts w:ascii="Times New Roman" w:hAnsi="Times New Roman" w:cs="Times New Roman"/>
          <w:sz w:val="24"/>
          <w:szCs w:val="24"/>
        </w:rPr>
        <w:t>g</w:t>
      </w:r>
      <w:r w:rsidR="00B44B1C" w:rsidRPr="00736EB3">
        <w:rPr>
          <w:rFonts w:ascii="Times New Roman" w:hAnsi="Times New Roman" w:cs="Times New Roman"/>
          <w:spacing w:val="-2"/>
          <w:sz w:val="24"/>
          <w:szCs w:val="24"/>
        </w:rPr>
        <w:t xml:space="preserve"> B</w:t>
      </w:r>
      <w:r w:rsidR="00B44B1C" w:rsidRPr="00736EB3">
        <w:rPr>
          <w:rFonts w:ascii="Times New Roman" w:hAnsi="Times New Roman" w:cs="Times New Roman"/>
          <w:sz w:val="24"/>
          <w:szCs w:val="24"/>
        </w:rPr>
        <w:t>o</w:t>
      </w:r>
      <w:r w:rsidR="00B44B1C"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B44B1C" w:rsidRPr="00736EB3">
        <w:rPr>
          <w:rFonts w:ascii="Times New Roman" w:hAnsi="Times New Roman" w:cs="Times New Roman"/>
          <w:sz w:val="24"/>
          <w:szCs w:val="24"/>
        </w:rPr>
        <w:t>r</w:t>
      </w:r>
      <w:r w:rsidR="00B44B1C" w:rsidRPr="00736EB3"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of Kenya</w:t>
      </w:r>
      <w:r w:rsidR="00B44B1C" w:rsidRPr="00736EB3">
        <w:rPr>
          <w:rFonts w:ascii="Times New Roman" w:hAnsi="Times New Roman" w:cs="Times New Roman"/>
          <w:sz w:val="24"/>
          <w:szCs w:val="24"/>
        </w:rPr>
        <w:t>.</w:t>
      </w:r>
    </w:p>
    <w:p w14:paraId="1FD2D9B2" w14:textId="77777777" w:rsidR="00B44B1C" w:rsidRPr="00736EB3" w:rsidRDefault="00B44B1C" w:rsidP="00736E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position w:val="-1"/>
          <w:sz w:val="24"/>
          <w:szCs w:val="24"/>
        </w:rPr>
        <w:t>ESA -</w:t>
      </w:r>
      <w:r w:rsidRPr="00736EB3">
        <w:rPr>
          <w:rFonts w:ascii="Times New Roman" w:hAnsi="Times New Roman" w:cs="Times New Roman"/>
          <w:spacing w:val="59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En</w:t>
      </w:r>
      <w:r w:rsidRPr="00736EB3">
        <w:rPr>
          <w:rFonts w:ascii="Times New Roman" w:hAnsi="Times New Roman" w:cs="Times New Roman"/>
          <w:spacing w:val="-3"/>
          <w:position w:val="-1"/>
          <w:sz w:val="24"/>
          <w:szCs w:val="24"/>
        </w:rPr>
        <w:t>g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3"/>
          <w:position w:val="-1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ri</w:t>
      </w:r>
      <w:r w:rsidRPr="00736EB3">
        <w:rPr>
          <w:rFonts w:ascii="Times New Roman" w:hAnsi="Times New Roman" w:cs="Times New Roman"/>
          <w:spacing w:val="2"/>
          <w:position w:val="-1"/>
          <w:sz w:val="24"/>
          <w:szCs w:val="24"/>
        </w:rPr>
        <w:t>n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g</w:t>
      </w:r>
      <w:r w:rsidRPr="00736EB3"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 xml:space="preserve">tudent 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ssoci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on (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U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nive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s</w:t>
      </w:r>
      <w:r w:rsidRPr="00736EB3">
        <w:rPr>
          <w:rFonts w:ascii="Times New Roman" w:hAnsi="Times New Roman" w:cs="Times New Roman"/>
          <w:spacing w:val="3"/>
          <w:position w:val="-1"/>
          <w:sz w:val="24"/>
          <w:szCs w:val="24"/>
        </w:rPr>
        <w:t>it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y</w:t>
      </w:r>
      <w:r w:rsidRPr="00736EB3"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 xml:space="preserve">of 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N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irobi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)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.</w:t>
      </w:r>
    </w:p>
    <w:p w14:paraId="1FD2D9B3" w14:textId="77777777" w:rsidR="00B44B1C" w:rsidRPr="00132860" w:rsidRDefault="00B44B1C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 w:cs="Times New Roman"/>
          <w:sz w:val="18"/>
          <w:szCs w:val="18"/>
        </w:rPr>
      </w:pPr>
    </w:p>
    <w:p w14:paraId="1FD2D9B4" w14:textId="77777777" w:rsidR="00B44B1C" w:rsidRPr="00132860" w:rsidRDefault="00B44B1C" w:rsidP="00116660">
      <w:pPr>
        <w:widowControl w:val="0"/>
        <w:shd w:val="clear" w:color="auto" w:fill="D9D9D9"/>
        <w:autoSpaceDE w:val="0"/>
        <w:autoSpaceDN w:val="0"/>
        <w:adjustRightInd w:val="0"/>
        <w:spacing w:after="0" w:line="271" w:lineRule="exact"/>
        <w:ind w:left="100" w:right="-20"/>
        <w:rPr>
          <w:rFonts w:ascii="Times New Roman" w:hAnsi="Times New Roman" w:cs="Times New Roman"/>
          <w:sz w:val="24"/>
          <w:szCs w:val="24"/>
        </w:rPr>
      </w:pP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EXT</w:t>
      </w:r>
      <w:r w:rsidRPr="00132860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R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spacing w:val="-4"/>
          <w:position w:val="-1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C</w:t>
      </w:r>
      <w:r w:rsidRPr="0013286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U</w:t>
      </w:r>
      <w:r w:rsidRPr="00132860">
        <w:rPr>
          <w:rFonts w:ascii="Times New Roman" w:hAnsi="Times New Roman" w:cs="Times New Roman"/>
          <w:b/>
          <w:bCs/>
          <w:spacing w:val="2"/>
          <w:position w:val="-1"/>
          <w:sz w:val="24"/>
          <w:szCs w:val="24"/>
        </w:rPr>
        <w:t>R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RIC</w:t>
      </w:r>
      <w:r w:rsidRPr="0013286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U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L</w:t>
      </w:r>
      <w:r w:rsidRPr="00132860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U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M</w:t>
      </w:r>
      <w:r w:rsidRPr="00132860">
        <w:rPr>
          <w:rFonts w:ascii="Times New Roman" w:hAnsi="Times New Roman" w:cs="Times New Roman"/>
          <w:b/>
          <w:bCs/>
          <w:spacing w:val="2"/>
          <w:position w:val="-1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b/>
          <w:bCs/>
          <w:spacing w:val="-5"/>
          <w:position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spacing w:val="2"/>
          <w:position w:val="-1"/>
          <w:sz w:val="24"/>
          <w:szCs w:val="24"/>
        </w:rPr>
        <w:t>C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TI</w:t>
      </w:r>
      <w:r w:rsidRPr="00132860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V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ITI</w:t>
      </w:r>
      <w:r w:rsidRPr="00132860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S</w:t>
      </w:r>
      <w:r w:rsidRPr="00132860">
        <w:rPr>
          <w:rFonts w:ascii="Times New Roman" w:hAnsi="Times New Roman" w:cs="Times New Roman"/>
          <w:b/>
          <w:bCs/>
          <w:spacing w:val="3"/>
          <w:position w:val="-1"/>
          <w:sz w:val="24"/>
          <w:szCs w:val="24"/>
        </w:rPr>
        <w:t xml:space="preserve"> </w:t>
      </w:r>
      <w:r w:rsidRPr="00132860">
        <w:rPr>
          <w:rFonts w:ascii="Times New Roman" w:hAnsi="Times New Roman" w:cs="Times New Roman"/>
          <w:b/>
          <w:bCs/>
          <w:spacing w:val="-8"/>
          <w:position w:val="-1"/>
          <w:sz w:val="24"/>
          <w:szCs w:val="24"/>
        </w:rPr>
        <w:t>A</w:t>
      </w:r>
      <w:r w:rsidRPr="00132860">
        <w:rPr>
          <w:rFonts w:ascii="Times New Roman" w:hAnsi="Times New Roman" w:cs="Times New Roman"/>
          <w:b/>
          <w:bCs/>
          <w:spacing w:val="2"/>
          <w:position w:val="-1"/>
          <w:sz w:val="24"/>
          <w:szCs w:val="24"/>
        </w:rPr>
        <w:t>N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 xml:space="preserve">D </w:t>
      </w:r>
      <w:r w:rsidRPr="00132860">
        <w:rPr>
          <w:rFonts w:ascii="Times New Roman" w:hAnsi="Times New Roman" w:cs="Times New Roman"/>
          <w:b/>
          <w:bCs/>
          <w:spacing w:val="2"/>
          <w:position w:val="-1"/>
          <w:sz w:val="24"/>
          <w:szCs w:val="24"/>
        </w:rPr>
        <w:t>H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OB</w:t>
      </w:r>
      <w:r w:rsidRPr="00132860">
        <w:rPr>
          <w:rFonts w:ascii="Times New Roman" w:hAnsi="Times New Roman" w:cs="Times New Roman"/>
          <w:b/>
          <w:bCs/>
          <w:spacing w:val="3"/>
          <w:position w:val="-1"/>
          <w:sz w:val="24"/>
          <w:szCs w:val="24"/>
        </w:rPr>
        <w:t>B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I</w:t>
      </w:r>
      <w:r w:rsidRPr="00132860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S</w:t>
      </w:r>
    </w:p>
    <w:p w14:paraId="1FD2D9B5" w14:textId="77777777" w:rsidR="00B44B1C" w:rsidRPr="00132860" w:rsidRDefault="00B44B1C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1FD2D9B6" w14:textId="77777777" w:rsidR="00B44B1C" w:rsidRPr="00736EB3" w:rsidRDefault="00B44B1C" w:rsidP="00736E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5"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sz w:val="24"/>
          <w:szCs w:val="24"/>
        </w:rPr>
        <w:t>Volunta</w:t>
      </w:r>
      <w:r w:rsidRPr="00736EB3">
        <w:rPr>
          <w:rFonts w:ascii="Times New Roman" w:hAnsi="Times New Roman" w:cs="Times New Roman"/>
          <w:spacing w:val="3"/>
          <w:sz w:val="24"/>
          <w:szCs w:val="24"/>
        </w:rPr>
        <w:t>r</w:t>
      </w:r>
      <w:r w:rsidRPr="00736EB3">
        <w:rPr>
          <w:rFonts w:ascii="Times New Roman" w:hAnsi="Times New Roman" w:cs="Times New Roman"/>
          <w:sz w:val="24"/>
          <w:szCs w:val="24"/>
        </w:rPr>
        <w:t>y</w:t>
      </w:r>
      <w:r w:rsidRPr="00736E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sz w:val="24"/>
          <w:szCs w:val="24"/>
        </w:rPr>
        <w:t>om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736EB3">
        <w:rPr>
          <w:rFonts w:ascii="Times New Roman" w:hAnsi="Times New Roman" w:cs="Times New Roman"/>
          <w:sz w:val="24"/>
          <w:szCs w:val="24"/>
        </w:rPr>
        <w:t>un</w:t>
      </w:r>
      <w:r w:rsidRPr="00736EB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z w:val="24"/>
          <w:szCs w:val="24"/>
        </w:rPr>
        <w:t>l w</w:t>
      </w:r>
      <w:r w:rsidRPr="00736EB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736EB3">
        <w:rPr>
          <w:rFonts w:ascii="Times New Roman" w:hAnsi="Times New Roman" w:cs="Times New Roman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736EB3">
        <w:rPr>
          <w:rFonts w:ascii="Times New Roman" w:hAnsi="Times New Roman" w:cs="Times New Roman"/>
          <w:sz w:val="24"/>
          <w:szCs w:val="24"/>
        </w:rPr>
        <w:t>.</w:t>
      </w:r>
    </w:p>
    <w:p w14:paraId="1FD2D9B7" w14:textId="2FA97F94" w:rsidR="00B44B1C" w:rsidRPr="00736EB3" w:rsidRDefault="006007CF" w:rsidP="00736E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Gardening</w:t>
      </w:r>
      <w:r w:rsidR="00B44B1C" w:rsidRPr="00736EB3">
        <w:rPr>
          <w:rFonts w:ascii="Times New Roman" w:hAnsi="Times New Roman" w:cs="Times New Roman"/>
          <w:position w:val="-1"/>
          <w:sz w:val="24"/>
          <w:szCs w:val="24"/>
        </w:rPr>
        <w:t>.</w:t>
      </w:r>
    </w:p>
    <w:p w14:paraId="1FD2D9B8" w14:textId="77777777" w:rsidR="00B44B1C" w:rsidRPr="00736EB3" w:rsidRDefault="00B44B1C" w:rsidP="00736E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3" w:lineRule="exact"/>
        <w:ind w:right="-20"/>
        <w:rPr>
          <w:rFonts w:ascii="Times New Roman" w:hAnsi="Times New Roman" w:cs="Times New Roman"/>
          <w:sz w:val="24"/>
          <w:szCs w:val="24"/>
        </w:rPr>
      </w:pP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o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iali</w:t>
      </w:r>
      <w:r w:rsidRPr="00736EB3">
        <w:rPr>
          <w:rFonts w:ascii="Times New Roman" w:hAnsi="Times New Roman" w:cs="Times New Roman"/>
          <w:spacing w:val="2"/>
          <w:position w:val="-1"/>
          <w:sz w:val="24"/>
          <w:szCs w:val="24"/>
        </w:rPr>
        <w:t>z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ing</w:t>
      </w:r>
      <w:r w:rsidRPr="00736EB3"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nd in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r</w:t>
      </w:r>
      <w:r w:rsidRPr="00736EB3">
        <w:rPr>
          <w:rFonts w:ascii="Times New Roman" w:hAnsi="Times New Roman" w:cs="Times New Roman"/>
          <w:spacing w:val="-2"/>
          <w:position w:val="-1"/>
          <w:sz w:val="24"/>
          <w:szCs w:val="24"/>
        </w:rPr>
        <w:t>a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736EB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736EB3">
        <w:rPr>
          <w:rFonts w:ascii="Times New Roman" w:hAnsi="Times New Roman" w:cs="Times New Roman"/>
          <w:spacing w:val="2"/>
          <w:position w:val="-1"/>
          <w:sz w:val="24"/>
          <w:szCs w:val="24"/>
        </w:rPr>
        <w:t>n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g</w:t>
      </w:r>
      <w:r w:rsidRPr="00736EB3"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with peopl</w:t>
      </w:r>
      <w:r w:rsidRPr="00736EB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736EB3">
        <w:rPr>
          <w:rFonts w:ascii="Times New Roman" w:hAnsi="Times New Roman" w:cs="Times New Roman"/>
          <w:position w:val="-1"/>
          <w:sz w:val="24"/>
          <w:szCs w:val="24"/>
        </w:rPr>
        <w:t>.</w:t>
      </w:r>
    </w:p>
    <w:p w14:paraId="1FD2D9B9" w14:textId="77777777" w:rsidR="00736DA9" w:rsidRPr="00D372D7" w:rsidRDefault="00B44B1C" w:rsidP="00736D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7" w:lineRule="exact"/>
        <w:ind w:right="-20"/>
        <w:rPr>
          <w:rFonts w:ascii="Times New Roman" w:hAnsi="Times New Roman" w:cs="Times New Roman"/>
          <w:sz w:val="24"/>
          <w:szCs w:val="24"/>
        </w:rPr>
      </w:pPr>
      <w:r w:rsidRPr="00D372D7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D372D7">
        <w:rPr>
          <w:rFonts w:ascii="Times New Roman" w:hAnsi="Times New Roman" w:cs="Times New Roman"/>
          <w:spacing w:val="-1"/>
          <w:position w:val="-1"/>
          <w:sz w:val="24"/>
          <w:szCs w:val="24"/>
        </w:rPr>
        <w:t>ra</w:t>
      </w:r>
      <w:r w:rsidRPr="00D372D7">
        <w:rPr>
          <w:rFonts w:ascii="Times New Roman" w:hAnsi="Times New Roman" w:cs="Times New Roman"/>
          <w:position w:val="-1"/>
          <w:sz w:val="24"/>
          <w:szCs w:val="24"/>
        </w:rPr>
        <w:t>v</w:t>
      </w:r>
      <w:r w:rsidRPr="00D372D7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D372D7">
        <w:rPr>
          <w:rFonts w:ascii="Times New Roman" w:hAnsi="Times New Roman" w:cs="Times New Roman"/>
          <w:position w:val="-1"/>
          <w:sz w:val="24"/>
          <w:szCs w:val="24"/>
        </w:rPr>
        <w:t>l</w:t>
      </w:r>
      <w:r w:rsidRPr="00D372D7">
        <w:rPr>
          <w:rFonts w:ascii="Times New Roman" w:hAnsi="Times New Roman" w:cs="Times New Roman"/>
          <w:spacing w:val="1"/>
          <w:position w:val="-1"/>
          <w:sz w:val="24"/>
          <w:szCs w:val="24"/>
        </w:rPr>
        <w:t>l</w:t>
      </w:r>
      <w:r w:rsidRPr="00D372D7">
        <w:rPr>
          <w:rFonts w:ascii="Times New Roman" w:hAnsi="Times New Roman" w:cs="Times New Roman"/>
          <w:position w:val="-1"/>
          <w:sz w:val="24"/>
          <w:szCs w:val="24"/>
        </w:rPr>
        <w:t>i</w:t>
      </w:r>
      <w:r w:rsidRPr="00D372D7">
        <w:rPr>
          <w:rFonts w:ascii="Times New Roman" w:hAnsi="Times New Roman" w:cs="Times New Roman"/>
          <w:spacing w:val="3"/>
          <w:position w:val="-1"/>
          <w:sz w:val="24"/>
          <w:szCs w:val="24"/>
        </w:rPr>
        <w:t>n</w:t>
      </w:r>
      <w:r w:rsidRPr="00D372D7">
        <w:rPr>
          <w:rFonts w:ascii="Times New Roman" w:hAnsi="Times New Roman" w:cs="Times New Roman"/>
          <w:spacing w:val="-2"/>
          <w:position w:val="-1"/>
          <w:sz w:val="24"/>
          <w:szCs w:val="24"/>
        </w:rPr>
        <w:t>g</w:t>
      </w:r>
      <w:r w:rsidRPr="00D372D7">
        <w:rPr>
          <w:rFonts w:ascii="Times New Roman" w:hAnsi="Times New Roman" w:cs="Times New Roman"/>
          <w:position w:val="-1"/>
          <w:sz w:val="24"/>
          <w:szCs w:val="24"/>
        </w:rPr>
        <w:t>.</w:t>
      </w:r>
    </w:p>
    <w:p w14:paraId="1FD2D9BA" w14:textId="77777777" w:rsidR="00D372D7" w:rsidRPr="00F90560" w:rsidRDefault="00D372D7" w:rsidP="00F90560">
      <w:pPr>
        <w:widowControl w:val="0"/>
        <w:autoSpaceDE w:val="0"/>
        <w:autoSpaceDN w:val="0"/>
        <w:adjustRightInd w:val="0"/>
        <w:spacing w:after="0" w:line="287" w:lineRule="exact"/>
        <w:ind w:right="-20"/>
        <w:rPr>
          <w:rFonts w:ascii="Times New Roman" w:hAnsi="Times New Roman" w:cs="Times New Roman"/>
          <w:sz w:val="24"/>
          <w:szCs w:val="24"/>
        </w:rPr>
      </w:pPr>
    </w:p>
    <w:p w14:paraId="1FD2D9BB" w14:textId="77777777" w:rsidR="00D372D7" w:rsidRPr="00D372D7" w:rsidRDefault="00D372D7" w:rsidP="00D372D7">
      <w:pPr>
        <w:pStyle w:val="ListParagraph"/>
        <w:widowControl w:val="0"/>
        <w:autoSpaceDE w:val="0"/>
        <w:autoSpaceDN w:val="0"/>
        <w:adjustRightInd w:val="0"/>
        <w:spacing w:after="0" w:line="287" w:lineRule="exact"/>
        <w:ind w:right="-20"/>
        <w:rPr>
          <w:rFonts w:ascii="Times New Roman" w:hAnsi="Times New Roman" w:cs="Times New Roman"/>
          <w:sz w:val="24"/>
          <w:szCs w:val="24"/>
        </w:rPr>
      </w:pPr>
    </w:p>
    <w:p w14:paraId="1FD2D9BC" w14:textId="77777777" w:rsidR="00B44B1C" w:rsidRPr="00132860" w:rsidRDefault="00B44B1C" w:rsidP="00116660">
      <w:pPr>
        <w:widowControl w:val="0"/>
        <w:shd w:val="clear" w:color="auto" w:fill="D9D9D9"/>
        <w:autoSpaceDE w:val="0"/>
        <w:autoSpaceDN w:val="0"/>
        <w:adjustRightInd w:val="0"/>
        <w:spacing w:before="29" w:after="0" w:line="271" w:lineRule="exact"/>
        <w:ind w:left="100" w:right="-20"/>
        <w:rPr>
          <w:rFonts w:ascii="Times New Roman" w:hAnsi="Times New Roman" w:cs="Times New Roman"/>
          <w:sz w:val="24"/>
          <w:szCs w:val="24"/>
        </w:rPr>
      </w:pP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REFERE</w:t>
      </w:r>
      <w:r w:rsidRPr="00132860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 w:rsidRPr="00132860">
        <w:rPr>
          <w:rFonts w:ascii="Times New Roman" w:hAnsi="Times New Roman" w:cs="Times New Roman"/>
          <w:b/>
          <w:bCs/>
          <w:position w:val="-1"/>
          <w:sz w:val="24"/>
          <w:szCs w:val="24"/>
        </w:rPr>
        <w:t>S</w:t>
      </w:r>
    </w:p>
    <w:p w14:paraId="1FD2D9BD" w14:textId="77777777" w:rsidR="00F364B0" w:rsidRPr="00F364B0" w:rsidRDefault="00F364B0" w:rsidP="00F364B0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Dominic Kiptoo,</w:t>
      </w:r>
    </w:p>
    <w:p w14:paraId="1FD2D9BE" w14:textId="77777777" w:rsidR="00F364B0" w:rsidRDefault="00F364B0" w:rsidP="00F364B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Depots and Front Office Manager,</w:t>
      </w:r>
    </w:p>
    <w:p w14:paraId="1FD2D9BF" w14:textId="77777777" w:rsidR="00F364B0" w:rsidRPr="00F364B0" w:rsidRDefault="00F364B0" w:rsidP="00F364B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Rubis Energy Kenya.</w:t>
      </w:r>
    </w:p>
    <w:p w14:paraId="1FD2D9C0" w14:textId="77777777" w:rsidR="00F364B0" w:rsidRPr="00F364B0" w:rsidRDefault="00F364B0" w:rsidP="00F364B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364B0">
        <w:rPr>
          <w:rFonts w:ascii="Times New Roman" w:hAnsi="Times New Roman" w:cs="Times New Roman"/>
          <w:sz w:val="24"/>
          <w:szCs w:val="24"/>
        </w:rPr>
        <w:t xml:space="preserve">P. O Box </w:t>
      </w:r>
      <w:r>
        <w:rPr>
          <w:rFonts w:ascii="Times New Roman" w:hAnsi="Times New Roman" w:cs="Times New Roman"/>
          <w:sz w:val="24"/>
          <w:szCs w:val="24"/>
        </w:rPr>
        <w:t>44202</w:t>
      </w:r>
      <w:r w:rsidRPr="00F364B0">
        <w:rPr>
          <w:rFonts w:ascii="Times New Roman" w:hAnsi="Times New Roman" w:cs="Times New Roman"/>
          <w:sz w:val="24"/>
          <w:szCs w:val="24"/>
        </w:rPr>
        <w:t>-00100, Nairobi</w:t>
      </w:r>
      <w:r>
        <w:rPr>
          <w:rFonts w:ascii="Times New Roman" w:hAnsi="Times New Roman" w:cs="Times New Roman"/>
          <w:sz w:val="24"/>
          <w:szCs w:val="24"/>
        </w:rPr>
        <w:t>. Cell: 0733630931</w:t>
      </w:r>
      <w:r w:rsidRPr="00F364B0">
        <w:rPr>
          <w:rFonts w:ascii="Times New Roman" w:hAnsi="Times New Roman" w:cs="Times New Roman"/>
          <w:sz w:val="24"/>
          <w:szCs w:val="24"/>
        </w:rPr>
        <w:t>.</w:t>
      </w:r>
    </w:p>
    <w:p w14:paraId="1FD2D9C2" w14:textId="217AA717" w:rsidR="00B44B1C" w:rsidRPr="00492694" w:rsidRDefault="00F364B0" w:rsidP="00492694">
      <w:pPr>
        <w:widowControl w:val="0"/>
        <w:autoSpaceDE w:val="0"/>
        <w:autoSpaceDN w:val="0"/>
        <w:adjustRightInd w:val="0"/>
        <w:spacing w:before="18"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position w:val="-1"/>
          <w:sz w:val="24"/>
          <w:szCs w:val="24"/>
        </w:rPr>
        <w:t>Email:</w:t>
      </w:r>
      <w:r>
        <w:rPr>
          <w:rFonts w:ascii="Times New Roman" w:hAnsi="Times New Roman" w:cs="Times New Roman"/>
          <w:color w:val="0000FF"/>
          <w:position w:val="-1"/>
          <w:sz w:val="24"/>
          <w:szCs w:val="24"/>
          <w:u w:val="single"/>
        </w:rPr>
        <w:t>Dominic.Kiptoo@rubiskenya.com</w:t>
      </w:r>
      <w:proofErr w:type="gramEnd"/>
    </w:p>
    <w:p w14:paraId="1FD2D9C3" w14:textId="70934C93" w:rsidR="00736DA9" w:rsidRPr="00736DA9" w:rsidRDefault="007636CC" w:rsidP="00D372D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54BDD">
        <w:rPr>
          <w:rFonts w:ascii="Times New Roman" w:hAnsi="Times New Roman" w:cs="Times New Roman"/>
          <w:sz w:val="24"/>
          <w:szCs w:val="24"/>
        </w:rPr>
        <w:t>ylvain Duperrier</w:t>
      </w:r>
      <w:r w:rsidR="00F364B0">
        <w:rPr>
          <w:rFonts w:ascii="Times New Roman" w:hAnsi="Times New Roman" w:cs="Times New Roman"/>
          <w:sz w:val="24"/>
          <w:szCs w:val="24"/>
        </w:rPr>
        <w:t>,</w:t>
      </w:r>
    </w:p>
    <w:p w14:paraId="1FD2D9C5" w14:textId="4296E425" w:rsidR="00736DA9" w:rsidRDefault="00B01857" w:rsidP="00D372D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HSE &amp;</w:t>
      </w:r>
      <w:r w:rsidR="00D13D92">
        <w:rPr>
          <w:rFonts w:ascii="Times New Roman" w:hAnsi="Times New Roman" w:cs="Times New Roman"/>
          <w:sz w:val="24"/>
          <w:szCs w:val="24"/>
        </w:rPr>
        <w:t xml:space="preserve"> LPG Technical manager </w:t>
      </w:r>
      <w:proofErr w:type="spellStart"/>
      <w:r w:rsidR="00D13D92">
        <w:rPr>
          <w:rFonts w:ascii="Times New Roman" w:hAnsi="Times New Roman" w:cs="Times New Roman"/>
          <w:sz w:val="24"/>
          <w:szCs w:val="24"/>
        </w:rPr>
        <w:t>RUBiS</w:t>
      </w:r>
      <w:proofErr w:type="spellEnd"/>
      <w:r w:rsidR="00D13D92">
        <w:rPr>
          <w:rFonts w:ascii="Times New Roman" w:hAnsi="Times New Roman" w:cs="Times New Roman"/>
          <w:sz w:val="24"/>
          <w:szCs w:val="24"/>
        </w:rPr>
        <w:t xml:space="preserve"> Energy.</w:t>
      </w:r>
      <w:r w:rsidR="00736DA9" w:rsidRPr="00736D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2D9C6" w14:textId="031D340E" w:rsidR="00736DA9" w:rsidRPr="00736DA9" w:rsidRDefault="00736DA9" w:rsidP="00D372D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6DA9">
        <w:rPr>
          <w:rFonts w:ascii="Times New Roman" w:hAnsi="Times New Roman" w:cs="Times New Roman"/>
          <w:sz w:val="24"/>
          <w:szCs w:val="24"/>
        </w:rPr>
        <w:t xml:space="preserve">P. O Box </w:t>
      </w:r>
      <w:r w:rsidR="00A7018E">
        <w:rPr>
          <w:rFonts w:ascii="Times New Roman" w:hAnsi="Times New Roman" w:cs="Times New Roman"/>
          <w:sz w:val="24"/>
          <w:szCs w:val="24"/>
        </w:rPr>
        <w:t>44202-</w:t>
      </w:r>
      <w:proofErr w:type="gramStart"/>
      <w:r w:rsidR="00A7018E">
        <w:rPr>
          <w:rFonts w:ascii="Times New Roman" w:hAnsi="Times New Roman" w:cs="Times New Roman"/>
          <w:sz w:val="24"/>
          <w:szCs w:val="24"/>
        </w:rPr>
        <w:t>00100</w:t>
      </w:r>
      <w:r w:rsidR="00963AC6">
        <w:rPr>
          <w:rFonts w:ascii="Times New Roman" w:hAnsi="Times New Roman" w:cs="Times New Roman"/>
          <w:sz w:val="24"/>
          <w:szCs w:val="24"/>
        </w:rPr>
        <w:t>,</w:t>
      </w:r>
      <w:r w:rsidR="00435E33">
        <w:rPr>
          <w:rFonts w:ascii="Times New Roman" w:hAnsi="Times New Roman" w:cs="Times New Roman"/>
          <w:sz w:val="24"/>
          <w:szCs w:val="24"/>
        </w:rPr>
        <w:t>Nairobi</w:t>
      </w:r>
      <w:proofErr w:type="gramEnd"/>
      <w:r w:rsidRPr="00736D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1C8D9C" w14:textId="6D37960F" w:rsidR="00492694" w:rsidRPr="00492694" w:rsidRDefault="00744BFC" w:rsidP="00492694">
      <w:pPr>
        <w:pStyle w:val="ListParagraph"/>
        <w:widowControl w:val="0"/>
        <w:autoSpaceDE w:val="0"/>
        <w:autoSpaceDN w:val="0"/>
        <w:adjustRightInd w:val="0"/>
        <w:spacing w:before="18" w:after="0" w:line="360" w:lineRule="auto"/>
        <w:rPr>
          <w:rFonts w:ascii="Times New Roman" w:hAnsi="Times New Roman" w:cs="Times New Roman"/>
          <w:color w:val="000000"/>
          <w:position w:val="-1"/>
          <w:sz w:val="24"/>
          <w:szCs w:val="24"/>
        </w:rPr>
      </w:pPr>
      <w:r w:rsidRPr="00132860">
        <w:rPr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Email: </w:t>
      </w:r>
      <w:hyperlink r:id="rId7" w:history="1">
        <w:r w:rsidR="00492694" w:rsidRPr="00C540EE">
          <w:rPr>
            <w:rStyle w:val="Hyperlink"/>
            <w:rFonts w:ascii="Times New Roman" w:hAnsi="Times New Roman" w:cs="Times New Roman"/>
            <w:position w:val="-1"/>
            <w:sz w:val="24"/>
            <w:szCs w:val="24"/>
          </w:rPr>
          <w:t>Sylvain.Duperrier@rubiskenya.com</w:t>
        </w:r>
      </w:hyperlink>
    </w:p>
    <w:p w14:paraId="1FD2D9CE" w14:textId="77777777" w:rsidR="00736DA9" w:rsidRDefault="0096749F" w:rsidP="00D372D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8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Paul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Muchiru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Irungu</w:t>
      </w:r>
      <w:r w:rsidR="00B44B1C" w:rsidRPr="00736DA9">
        <w:rPr>
          <w:rFonts w:ascii="Times New Roman" w:hAnsi="Times New Roman" w:cs="Times New Roman"/>
          <w:sz w:val="24"/>
          <w:szCs w:val="24"/>
        </w:rPr>
        <w:t>,</w:t>
      </w:r>
    </w:p>
    <w:p w14:paraId="1FD2D9CF" w14:textId="77777777" w:rsidR="001414D7" w:rsidRDefault="00C41916" w:rsidP="00D372D7">
      <w:pPr>
        <w:pStyle w:val="ListParagraph"/>
        <w:widowControl w:val="0"/>
        <w:autoSpaceDE w:val="0"/>
        <w:autoSpaceDN w:val="0"/>
        <w:adjustRightInd w:val="0"/>
        <w:spacing w:before="18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Captain </w:t>
      </w:r>
      <w:r w:rsidR="00F364B0">
        <w:rPr>
          <w:rFonts w:ascii="Times New Roman" w:hAnsi="Times New Roman" w:cs="Times New Roman"/>
          <w:sz w:val="24"/>
          <w:szCs w:val="24"/>
        </w:rPr>
        <w:t>Kenya Airways</w:t>
      </w:r>
      <w:r w:rsidR="00B44B1C" w:rsidRPr="00736DA9">
        <w:rPr>
          <w:rFonts w:ascii="Times New Roman" w:hAnsi="Times New Roman" w:cs="Times New Roman"/>
          <w:sz w:val="24"/>
          <w:szCs w:val="24"/>
        </w:rPr>
        <w:t>,</w:t>
      </w:r>
    </w:p>
    <w:p w14:paraId="1FD2D9D0" w14:textId="77777777" w:rsidR="00B44B1C" w:rsidRPr="00736DA9" w:rsidRDefault="00C41916" w:rsidP="00D372D7">
      <w:pPr>
        <w:pStyle w:val="ListParagraph"/>
        <w:widowControl w:val="0"/>
        <w:autoSpaceDE w:val="0"/>
        <w:autoSpaceDN w:val="0"/>
        <w:adjustRightInd w:val="0"/>
        <w:spacing w:before="18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 Box 37764-00100, Nairobi</w:t>
      </w:r>
      <w:r w:rsidR="00B44B1C" w:rsidRPr="00736DA9">
        <w:rPr>
          <w:rFonts w:ascii="Times New Roman" w:hAnsi="Times New Roman" w:cs="Times New Roman"/>
          <w:sz w:val="24"/>
          <w:szCs w:val="24"/>
        </w:rPr>
        <w:t xml:space="preserve">, Kenya. Cell: </w:t>
      </w:r>
      <w:hyperlink r:id="rId8" w:history="1">
        <w:r w:rsidR="0096749F">
          <w:rPr>
            <w:rFonts w:ascii="Times New Roman" w:hAnsi="Times New Roman" w:cs="Times New Roman"/>
            <w:sz w:val="24"/>
            <w:szCs w:val="24"/>
          </w:rPr>
          <w:t>+254 724 631063</w:t>
        </w:r>
        <w:r w:rsidR="00B44B1C" w:rsidRPr="00736DA9">
          <w:rPr>
            <w:rFonts w:ascii="Times New Roman" w:hAnsi="Times New Roman" w:cs="Times New Roman"/>
            <w:sz w:val="24"/>
            <w:szCs w:val="24"/>
          </w:rPr>
          <w:t>.</w:t>
        </w:r>
      </w:hyperlink>
    </w:p>
    <w:p w14:paraId="1FD2D9D1" w14:textId="77777777" w:rsidR="00B44B1C" w:rsidRDefault="00B44B1C" w:rsidP="00C41916">
      <w:pPr>
        <w:widowControl w:val="0"/>
        <w:autoSpaceDE w:val="0"/>
        <w:autoSpaceDN w:val="0"/>
        <w:adjustRightInd w:val="0"/>
        <w:spacing w:after="0" w:line="360" w:lineRule="auto"/>
        <w:ind w:right="-20" w:firstLine="720"/>
      </w:pPr>
      <w:r w:rsidRPr="00132860">
        <w:rPr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Email: </w:t>
      </w:r>
      <w:r w:rsidR="00C41916">
        <w:rPr>
          <w:rFonts w:ascii="Times New Roman" w:hAnsi="Times New Roman" w:cs="Times New Roman"/>
          <w:color w:val="0000FF"/>
          <w:spacing w:val="-1"/>
          <w:position w:val="-1"/>
          <w:sz w:val="24"/>
          <w:szCs w:val="24"/>
          <w:u w:val="single"/>
        </w:rPr>
        <w:t>Paul.Muchiru</w:t>
      </w:r>
      <w:r w:rsidR="00F364B0">
        <w:rPr>
          <w:rFonts w:ascii="Times New Roman" w:hAnsi="Times New Roman" w:cs="Times New Roman"/>
          <w:color w:val="0000FF"/>
          <w:spacing w:val="-1"/>
          <w:position w:val="-1"/>
          <w:sz w:val="24"/>
          <w:szCs w:val="24"/>
          <w:u w:val="single"/>
        </w:rPr>
        <w:t>-kenyaairways.com</w:t>
      </w:r>
    </w:p>
    <w:p w14:paraId="1FD2D9D2" w14:textId="77777777" w:rsidR="00B44B1C" w:rsidRPr="00736EB3" w:rsidRDefault="00B44B1C" w:rsidP="003F31C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B44B1C" w:rsidRPr="00736EB3" w:rsidSect="00120FA5">
      <w:type w:val="continuous"/>
      <w:pgSz w:w="12240" w:h="15840"/>
      <w:pgMar w:top="1480" w:right="1520" w:bottom="280" w:left="1340" w:header="720" w:footer="720" w:gutter="0"/>
      <w:cols w:space="720" w:equalWidth="0">
        <w:col w:w="93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E27E" w14:textId="77777777" w:rsidR="00F22A83" w:rsidRDefault="00F22A83" w:rsidP="00FA795C">
      <w:pPr>
        <w:spacing w:after="0" w:line="240" w:lineRule="auto"/>
      </w:pPr>
      <w:r>
        <w:separator/>
      </w:r>
    </w:p>
  </w:endnote>
  <w:endnote w:type="continuationSeparator" w:id="0">
    <w:p w14:paraId="66732A97" w14:textId="77777777" w:rsidR="00F22A83" w:rsidRDefault="00F22A83" w:rsidP="00FA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4A9D4" w14:textId="77777777" w:rsidR="00F22A83" w:rsidRDefault="00F22A83" w:rsidP="00FA795C">
      <w:pPr>
        <w:spacing w:after="0" w:line="240" w:lineRule="auto"/>
      </w:pPr>
      <w:r>
        <w:separator/>
      </w:r>
    </w:p>
  </w:footnote>
  <w:footnote w:type="continuationSeparator" w:id="0">
    <w:p w14:paraId="689EE5AF" w14:textId="77777777" w:rsidR="00F22A83" w:rsidRDefault="00F22A83" w:rsidP="00FA7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206"/>
    <w:multiLevelType w:val="multilevel"/>
    <w:tmpl w:val="E646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81F3C"/>
    <w:multiLevelType w:val="hybridMultilevel"/>
    <w:tmpl w:val="15F6C54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3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8D793C"/>
    <w:multiLevelType w:val="hybridMultilevel"/>
    <w:tmpl w:val="9068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626C4"/>
    <w:multiLevelType w:val="hybridMultilevel"/>
    <w:tmpl w:val="BBFA0C2A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198D7348"/>
    <w:multiLevelType w:val="hybridMultilevel"/>
    <w:tmpl w:val="4E78A3CC"/>
    <w:lvl w:ilvl="0" w:tplc="53CAE34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21864203"/>
    <w:multiLevelType w:val="hybridMultilevel"/>
    <w:tmpl w:val="5A28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940CD2"/>
    <w:multiLevelType w:val="hybridMultilevel"/>
    <w:tmpl w:val="102A9D9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3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3E2D36"/>
    <w:multiLevelType w:val="hybridMultilevel"/>
    <w:tmpl w:val="A3BE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0707D1D"/>
    <w:multiLevelType w:val="hybridMultilevel"/>
    <w:tmpl w:val="530E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416777E"/>
    <w:multiLevelType w:val="hybridMultilevel"/>
    <w:tmpl w:val="DDE2E96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3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DC57DB"/>
    <w:multiLevelType w:val="multilevel"/>
    <w:tmpl w:val="5E44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 w15:restartNumberingAfterBreak="0">
    <w:nsid w:val="66A803A4"/>
    <w:multiLevelType w:val="hybridMultilevel"/>
    <w:tmpl w:val="8EFA72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911D4"/>
    <w:multiLevelType w:val="hybridMultilevel"/>
    <w:tmpl w:val="E1E0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9745BA9"/>
    <w:multiLevelType w:val="hybridMultilevel"/>
    <w:tmpl w:val="56F2E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0701B"/>
    <w:multiLevelType w:val="hybridMultilevel"/>
    <w:tmpl w:val="28CA3FF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3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CCF64D5"/>
    <w:multiLevelType w:val="multilevel"/>
    <w:tmpl w:val="2C6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16C7C"/>
    <w:multiLevelType w:val="hybridMultilevel"/>
    <w:tmpl w:val="607E52E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3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4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12"/>
  </w:num>
  <w:num w:numId="5">
    <w:abstractNumId w:val="1"/>
  </w:num>
  <w:num w:numId="6">
    <w:abstractNumId w:val="6"/>
  </w:num>
  <w:num w:numId="7">
    <w:abstractNumId w:val="9"/>
  </w:num>
  <w:num w:numId="8">
    <w:abstractNumId w:val="14"/>
  </w:num>
  <w:num w:numId="9">
    <w:abstractNumId w:val="5"/>
  </w:num>
  <w:num w:numId="10">
    <w:abstractNumId w:val="10"/>
  </w:num>
  <w:num w:numId="11">
    <w:abstractNumId w:val="10"/>
  </w:num>
  <w:num w:numId="12">
    <w:abstractNumId w:val="0"/>
  </w:num>
  <w:num w:numId="13">
    <w:abstractNumId w:val="15"/>
  </w:num>
  <w:num w:numId="14">
    <w:abstractNumId w:val="4"/>
  </w:num>
  <w:num w:numId="15">
    <w:abstractNumId w:val="3"/>
  </w:num>
  <w:num w:numId="16">
    <w:abstractNumId w:val="13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BFF"/>
    <w:rsid w:val="00000C88"/>
    <w:rsid w:val="00044DCB"/>
    <w:rsid w:val="00047615"/>
    <w:rsid w:val="00054BDD"/>
    <w:rsid w:val="00057A0B"/>
    <w:rsid w:val="000625EE"/>
    <w:rsid w:val="000763ED"/>
    <w:rsid w:val="000B3618"/>
    <w:rsid w:val="000B3B6E"/>
    <w:rsid w:val="000B6105"/>
    <w:rsid w:val="000E38AC"/>
    <w:rsid w:val="000F1DE6"/>
    <w:rsid w:val="000F3B71"/>
    <w:rsid w:val="00103485"/>
    <w:rsid w:val="0010589B"/>
    <w:rsid w:val="00116660"/>
    <w:rsid w:val="00120FA5"/>
    <w:rsid w:val="00132860"/>
    <w:rsid w:val="001414D7"/>
    <w:rsid w:val="00170267"/>
    <w:rsid w:val="001813E8"/>
    <w:rsid w:val="001A6747"/>
    <w:rsid w:val="001C35D5"/>
    <w:rsid w:val="001E2462"/>
    <w:rsid w:val="001F4741"/>
    <w:rsid w:val="002037A8"/>
    <w:rsid w:val="00204BE6"/>
    <w:rsid w:val="00214003"/>
    <w:rsid w:val="00227BFC"/>
    <w:rsid w:val="00245A99"/>
    <w:rsid w:val="00252B81"/>
    <w:rsid w:val="002B41D7"/>
    <w:rsid w:val="002B6765"/>
    <w:rsid w:val="002C68A4"/>
    <w:rsid w:val="00317DB1"/>
    <w:rsid w:val="00321FBB"/>
    <w:rsid w:val="00334C9C"/>
    <w:rsid w:val="00345F05"/>
    <w:rsid w:val="00346012"/>
    <w:rsid w:val="003979DA"/>
    <w:rsid w:val="003A0A0E"/>
    <w:rsid w:val="003A5D75"/>
    <w:rsid w:val="003B4BFD"/>
    <w:rsid w:val="003B4E43"/>
    <w:rsid w:val="003F31C8"/>
    <w:rsid w:val="00404B82"/>
    <w:rsid w:val="00435E33"/>
    <w:rsid w:val="00436FB5"/>
    <w:rsid w:val="00454235"/>
    <w:rsid w:val="004777BE"/>
    <w:rsid w:val="00492694"/>
    <w:rsid w:val="004C028D"/>
    <w:rsid w:val="004C08A7"/>
    <w:rsid w:val="004D1D62"/>
    <w:rsid w:val="004E36A5"/>
    <w:rsid w:val="004F110C"/>
    <w:rsid w:val="004F67DD"/>
    <w:rsid w:val="005072EB"/>
    <w:rsid w:val="005100E3"/>
    <w:rsid w:val="005107E3"/>
    <w:rsid w:val="00512A48"/>
    <w:rsid w:val="00546C5D"/>
    <w:rsid w:val="005520AC"/>
    <w:rsid w:val="005B7EE1"/>
    <w:rsid w:val="005C39BC"/>
    <w:rsid w:val="005E2E44"/>
    <w:rsid w:val="005F448E"/>
    <w:rsid w:val="006007CF"/>
    <w:rsid w:val="00604B5A"/>
    <w:rsid w:val="00613ED3"/>
    <w:rsid w:val="0062496B"/>
    <w:rsid w:val="006279B8"/>
    <w:rsid w:val="00643B09"/>
    <w:rsid w:val="00654BCB"/>
    <w:rsid w:val="00655247"/>
    <w:rsid w:val="00663FFB"/>
    <w:rsid w:val="00685B10"/>
    <w:rsid w:val="006B2869"/>
    <w:rsid w:val="006C1C85"/>
    <w:rsid w:val="006C250A"/>
    <w:rsid w:val="007219F8"/>
    <w:rsid w:val="00723138"/>
    <w:rsid w:val="007245E3"/>
    <w:rsid w:val="00730186"/>
    <w:rsid w:val="00736DA9"/>
    <w:rsid w:val="00736EB3"/>
    <w:rsid w:val="00740D59"/>
    <w:rsid w:val="00744BFC"/>
    <w:rsid w:val="007636CC"/>
    <w:rsid w:val="00790F7D"/>
    <w:rsid w:val="007929AF"/>
    <w:rsid w:val="007B69A0"/>
    <w:rsid w:val="007C18DE"/>
    <w:rsid w:val="007E691D"/>
    <w:rsid w:val="0081184B"/>
    <w:rsid w:val="008216F5"/>
    <w:rsid w:val="00825B00"/>
    <w:rsid w:val="00850FAD"/>
    <w:rsid w:val="00886962"/>
    <w:rsid w:val="008C6ED5"/>
    <w:rsid w:val="008D618F"/>
    <w:rsid w:val="008E761E"/>
    <w:rsid w:val="008F5638"/>
    <w:rsid w:val="0093102C"/>
    <w:rsid w:val="00937C13"/>
    <w:rsid w:val="009462D7"/>
    <w:rsid w:val="00963AC6"/>
    <w:rsid w:val="00964AA7"/>
    <w:rsid w:val="0096749F"/>
    <w:rsid w:val="009763A2"/>
    <w:rsid w:val="00993F87"/>
    <w:rsid w:val="009A7DF2"/>
    <w:rsid w:val="009B0F5D"/>
    <w:rsid w:val="009D3D68"/>
    <w:rsid w:val="009D6FEF"/>
    <w:rsid w:val="009E3A0E"/>
    <w:rsid w:val="009F4EF6"/>
    <w:rsid w:val="00A0165C"/>
    <w:rsid w:val="00A052B2"/>
    <w:rsid w:val="00A06AB6"/>
    <w:rsid w:val="00A06B1A"/>
    <w:rsid w:val="00A17FEE"/>
    <w:rsid w:val="00A462AA"/>
    <w:rsid w:val="00A55D47"/>
    <w:rsid w:val="00A60EFA"/>
    <w:rsid w:val="00A60FDF"/>
    <w:rsid w:val="00A7018E"/>
    <w:rsid w:val="00A819BB"/>
    <w:rsid w:val="00A824DA"/>
    <w:rsid w:val="00A86B46"/>
    <w:rsid w:val="00A96207"/>
    <w:rsid w:val="00AA6A56"/>
    <w:rsid w:val="00AB22B7"/>
    <w:rsid w:val="00AB7EFC"/>
    <w:rsid w:val="00AF4B39"/>
    <w:rsid w:val="00AF4DDC"/>
    <w:rsid w:val="00B01857"/>
    <w:rsid w:val="00B069AF"/>
    <w:rsid w:val="00B14485"/>
    <w:rsid w:val="00B3602D"/>
    <w:rsid w:val="00B44B1C"/>
    <w:rsid w:val="00B5363E"/>
    <w:rsid w:val="00B75A14"/>
    <w:rsid w:val="00B8275C"/>
    <w:rsid w:val="00B86CA9"/>
    <w:rsid w:val="00BA278F"/>
    <w:rsid w:val="00BA64CF"/>
    <w:rsid w:val="00BA7BD2"/>
    <w:rsid w:val="00BB486B"/>
    <w:rsid w:val="00BB532E"/>
    <w:rsid w:val="00BB6B14"/>
    <w:rsid w:val="00BC41A0"/>
    <w:rsid w:val="00C04345"/>
    <w:rsid w:val="00C17472"/>
    <w:rsid w:val="00C41916"/>
    <w:rsid w:val="00C445E1"/>
    <w:rsid w:val="00C4750C"/>
    <w:rsid w:val="00C51F07"/>
    <w:rsid w:val="00C725D6"/>
    <w:rsid w:val="00CA20D2"/>
    <w:rsid w:val="00CA2D61"/>
    <w:rsid w:val="00CA73BC"/>
    <w:rsid w:val="00CB21C5"/>
    <w:rsid w:val="00CB3CAD"/>
    <w:rsid w:val="00CC14DC"/>
    <w:rsid w:val="00CE21B7"/>
    <w:rsid w:val="00CF2C5C"/>
    <w:rsid w:val="00D07ABD"/>
    <w:rsid w:val="00D13D92"/>
    <w:rsid w:val="00D33CC3"/>
    <w:rsid w:val="00D372D7"/>
    <w:rsid w:val="00D63DBD"/>
    <w:rsid w:val="00D67834"/>
    <w:rsid w:val="00D75B50"/>
    <w:rsid w:val="00DA397C"/>
    <w:rsid w:val="00DB5D0E"/>
    <w:rsid w:val="00DB64F3"/>
    <w:rsid w:val="00DC23BB"/>
    <w:rsid w:val="00DE177F"/>
    <w:rsid w:val="00DE2F71"/>
    <w:rsid w:val="00DF5C88"/>
    <w:rsid w:val="00E0251E"/>
    <w:rsid w:val="00E2096B"/>
    <w:rsid w:val="00E215DA"/>
    <w:rsid w:val="00E37886"/>
    <w:rsid w:val="00E558D4"/>
    <w:rsid w:val="00E56E76"/>
    <w:rsid w:val="00E615D1"/>
    <w:rsid w:val="00E64560"/>
    <w:rsid w:val="00E73B25"/>
    <w:rsid w:val="00E75450"/>
    <w:rsid w:val="00E95987"/>
    <w:rsid w:val="00EA2FF7"/>
    <w:rsid w:val="00EB2608"/>
    <w:rsid w:val="00EE2DB9"/>
    <w:rsid w:val="00EF5BFF"/>
    <w:rsid w:val="00F15643"/>
    <w:rsid w:val="00F216FD"/>
    <w:rsid w:val="00F22A83"/>
    <w:rsid w:val="00F364B0"/>
    <w:rsid w:val="00F3744C"/>
    <w:rsid w:val="00F52AB3"/>
    <w:rsid w:val="00F86367"/>
    <w:rsid w:val="00F90560"/>
    <w:rsid w:val="00FA795C"/>
    <w:rsid w:val="00FB0472"/>
    <w:rsid w:val="00FB519B"/>
    <w:rsid w:val="00FB5CB9"/>
    <w:rsid w:val="00FC6C53"/>
    <w:rsid w:val="00FE3FCB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2D907"/>
  <w15:docId w15:val="{FE073B4D-E2F5-461A-B57E-AA21962B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B0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6765"/>
    <w:pPr>
      <w:keepNext/>
      <w:spacing w:after="0" w:line="240" w:lineRule="auto"/>
      <w:outlineLvl w:val="0"/>
    </w:pPr>
    <w:rPr>
      <w:rFonts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B6765"/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99"/>
    <w:qFormat/>
    <w:rsid w:val="00BA7BD2"/>
    <w:pPr>
      <w:ind w:left="720"/>
    </w:pPr>
  </w:style>
  <w:style w:type="paragraph" w:styleId="PlainText">
    <w:name w:val="Plain Text"/>
    <w:basedOn w:val="Normal"/>
    <w:link w:val="PlainTextChar"/>
    <w:uiPriority w:val="99"/>
    <w:semiHidden/>
    <w:rsid w:val="0017026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locked/>
    <w:rsid w:val="00170267"/>
    <w:rPr>
      <w:rFonts w:ascii="Consolas" w:eastAsia="Times New Roman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FA7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FA795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FA7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FA795C"/>
    <w:rPr>
      <w:sz w:val="22"/>
      <w:szCs w:val="22"/>
    </w:rPr>
  </w:style>
  <w:style w:type="character" w:customStyle="1" w:styleId="grame">
    <w:name w:val="grame"/>
    <w:basedOn w:val="DefaultParagraphFont"/>
    <w:rsid w:val="00B14485"/>
  </w:style>
  <w:style w:type="paragraph" w:styleId="BodyText3">
    <w:name w:val="Body Text 3"/>
    <w:basedOn w:val="Normal"/>
    <w:link w:val="BodyText3Char"/>
    <w:uiPriority w:val="99"/>
    <w:semiHidden/>
    <w:unhideWhenUsed/>
    <w:rsid w:val="00B144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link w:val="BodyText3"/>
    <w:uiPriority w:val="99"/>
    <w:semiHidden/>
    <w:rsid w:val="00B14485"/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057A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B3B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locked/>
    <w:rsid w:val="003A0A0E"/>
    <w:rPr>
      <w:rFonts w:asciiTheme="minorHAnsi" w:eastAsiaTheme="minorHAnsi" w:hAnsiTheme="minorHAnsi" w:cstheme="minorBidi"/>
      <w:sz w:val="22"/>
      <w:szCs w:val="22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2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B254%20-723-%2051913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lvain.Duperrier@rubiskeny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anja\Desktop\personal\Benson%20%20Karanja%20%20Kariuki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Benson  Karanja  Kariuki CV</Template>
  <TotalTime>2</TotalTime>
  <Pages>6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</Company>
  <LinksUpToDate>false</LinksUpToDate>
  <CharactersWithSpaces>9111</CharactersWithSpaces>
  <SharedDoc>false</SharedDoc>
  <HLinks>
    <vt:vector size="30" baseType="variant">
      <vt:variant>
        <vt:i4>6422544</vt:i4>
      </vt:variant>
      <vt:variant>
        <vt:i4>12</vt:i4>
      </vt:variant>
      <vt:variant>
        <vt:i4>0</vt:i4>
      </vt:variant>
      <vt:variant>
        <vt:i4>5</vt:i4>
      </vt:variant>
      <vt:variant>
        <vt:lpwstr>mailto:cmusyoka@kengen.co.ke</vt:lpwstr>
      </vt:variant>
      <vt:variant>
        <vt:lpwstr/>
      </vt:variant>
      <vt:variant>
        <vt:i4>6684782</vt:i4>
      </vt:variant>
      <vt:variant>
        <vt:i4>9</vt:i4>
      </vt:variant>
      <vt:variant>
        <vt:i4>0</vt:i4>
      </vt:variant>
      <vt:variant>
        <vt:i4>5</vt:i4>
      </vt:variant>
      <vt:variant>
        <vt:lpwstr>tel:%2B254 -723- 519136</vt:lpwstr>
      </vt:variant>
      <vt:variant>
        <vt:lpwstr/>
      </vt:variant>
      <vt:variant>
        <vt:i4>5767271</vt:i4>
      </vt:variant>
      <vt:variant>
        <vt:i4>6</vt:i4>
      </vt:variant>
      <vt:variant>
        <vt:i4>0</vt:i4>
      </vt:variant>
      <vt:variant>
        <vt:i4>5</vt:i4>
      </vt:variant>
      <vt:variant>
        <vt:lpwstr>mailto:samuel.wangui@bamburi.lafarge.com</vt:lpwstr>
      </vt:variant>
      <vt:variant>
        <vt:lpwstr/>
      </vt:variant>
      <vt:variant>
        <vt:i4>7602270</vt:i4>
      </vt:variant>
      <vt:variant>
        <vt:i4>3</vt:i4>
      </vt:variant>
      <vt:variant>
        <vt:i4>0</vt:i4>
      </vt:variant>
      <vt:variant>
        <vt:i4>5</vt:i4>
      </vt:variant>
      <vt:variant>
        <vt:lpwstr>mailto:sameerbachani@gmail.com</vt:lpwstr>
      </vt:variant>
      <vt:variant>
        <vt:lpwstr/>
      </vt:variant>
      <vt:variant>
        <vt:i4>1179771</vt:i4>
      </vt:variant>
      <vt:variant>
        <vt:i4>0</vt:i4>
      </vt:variant>
      <vt:variant>
        <vt:i4>0</vt:i4>
      </vt:variant>
      <vt:variant>
        <vt:i4>5</vt:i4>
      </vt:variant>
      <vt:variant>
        <vt:lpwstr>http://us.mc656.mail.yahoo.com/mc/compose?to=benswamb@yahoo.com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karanja</dc:creator>
  <dc:description>Solid Converter PDF</dc:description>
  <cp:lastModifiedBy>Patrick Mutiga</cp:lastModifiedBy>
  <cp:revision>2</cp:revision>
  <cp:lastPrinted>2021-03-23T12:29:00Z</cp:lastPrinted>
  <dcterms:created xsi:type="dcterms:W3CDTF">2022-01-12T05:25:00Z</dcterms:created>
  <dcterms:modified xsi:type="dcterms:W3CDTF">2022-01-12T05:25:00Z</dcterms:modified>
</cp:coreProperties>
</file>