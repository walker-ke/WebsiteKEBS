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bookmarkStart w:id="21" w:name="_GoBack"/>
      <w:bookmarkEnd w:id="21"/>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3150"/>
      </w:tblGrid>
      <w:tr w:rsidR="007D7BDE" w:rsidRPr="00556197" w:rsidTr="007323E4">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Document Type:</w:t>
            </w:r>
          </w:p>
        </w:tc>
        <w:tc>
          <w:tcPr>
            <w:tcW w:w="720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1C4A7D">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7323E4">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Circulation date</w:t>
            </w:r>
            <w:r w:rsidR="003B21C8">
              <w:rPr>
                <w:rFonts w:ascii="Arial Narrow" w:hAnsi="Arial Narrow"/>
              </w:rPr>
              <w:t xml:space="preserve"> </w:t>
            </w:r>
            <w:r w:rsidR="007323E4">
              <w:rPr>
                <w:rFonts w:ascii="Arial Narrow" w:hAnsi="Arial Narrow"/>
                <w:b/>
              </w:rPr>
              <w:t>27</w:t>
            </w:r>
            <w:r w:rsidR="003B21C8" w:rsidRPr="003B21C8">
              <w:rPr>
                <w:rFonts w:ascii="Arial Narrow" w:hAnsi="Arial Narrow"/>
                <w:b/>
              </w:rPr>
              <w:t>/09/21</w:t>
            </w:r>
          </w:p>
        </w:tc>
        <w:tc>
          <w:tcPr>
            <w:tcW w:w="31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Closing date</w:t>
            </w:r>
            <w:r w:rsidR="003B21C8">
              <w:rPr>
                <w:rFonts w:ascii="Arial Narrow" w:hAnsi="Arial Narrow"/>
              </w:rPr>
              <w:t xml:space="preserve"> </w:t>
            </w:r>
            <w:r w:rsidR="007323E4">
              <w:rPr>
                <w:rFonts w:ascii="Arial Narrow" w:hAnsi="Arial Narrow"/>
                <w:b/>
              </w:rPr>
              <w:t>27</w:t>
            </w:r>
            <w:r w:rsidR="003B21C8" w:rsidRPr="003B21C8">
              <w:rPr>
                <w:rFonts w:ascii="Arial Narrow" w:hAnsi="Arial Narrow"/>
                <w:b/>
              </w:rPr>
              <w:t>/10/21</w:t>
            </w:r>
          </w:p>
        </w:tc>
      </w:tr>
      <w:tr w:rsidR="007D7BDE" w:rsidRPr="00556197" w:rsidTr="007323E4">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1C4A7D">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&lt;&lt;type date the proposal is circulated for voting&gt;&gt;</w:t>
            </w:r>
          </w:p>
        </w:tc>
        <w:tc>
          <w:tcPr>
            <w:tcW w:w="31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&lt;&lt;type closing date for receipt of  votes&gt;&gt;</w:t>
            </w:r>
          </w:p>
        </w:tc>
      </w:tr>
      <w:tr w:rsidR="007D7BDE" w:rsidRPr="00556197" w:rsidTr="007323E4">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TC Secretary</w:t>
            </w:r>
          </w:p>
        </w:tc>
        <w:tc>
          <w:tcPr>
            <w:tcW w:w="720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Standards for the attention of &lt;&lt;</w:t>
            </w:r>
            <w:r w:rsidR="003B21C8" w:rsidRPr="003B21C8">
              <w:rPr>
                <w:rFonts w:ascii="Arial Narrow" w:hAnsi="Arial Narrow" w:cs="Arial"/>
                <w:b/>
                <w:bCs/>
              </w:rPr>
              <w:t xml:space="preserve"> Agnes Mdzomba on mdzombaa@kebs.org</w:t>
            </w:r>
            <w:r w:rsidRPr="00556197">
              <w:rPr>
                <w:rFonts w:ascii="Arial Narrow" w:hAnsi="Arial Narrow" w:cs="Arial"/>
                <w:b/>
                <w:bCs/>
              </w:rPr>
              <w:t>&gt;&gt;</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r w:rsidR="007323E4">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3B21C8">
        <w:rPr>
          <w:rFonts w:ascii="Arial Narrow" w:hAnsi="Arial Narrow" w:cs="Arial"/>
          <w:b/>
        </w:rPr>
        <w:t>Number</w:t>
      </w:r>
      <w:r w:rsidRPr="00556197">
        <w:rPr>
          <w:rFonts w:ascii="Arial Narrow" w:hAnsi="Arial Narrow" w:cs="Arial"/>
        </w:rPr>
        <w:t xml:space="preserve"> .......</w:t>
      </w:r>
      <w:r w:rsidR="00A71C14" w:rsidRPr="00A71C14">
        <w:t xml:space="preserve"> </w:t>
      </w:r>
      <w:r w:rsidR="00A71C14" w:rsidRPr="00A71C14">
        <w:rPr>
          <w:rFonts w:ascii="Arial Narrow" w:hAnsi="Arial Narrow" w:cs="Arial"/>
        </w:rPr>
        <w:t xml:space="preserve"> </w:t>
      </w:r>
      <w:r w:rsidR="0003707F">
        <w:rPr>
          <w:rFonts w:ascii="Arial Narrow" w:hAnsi="Arial Narrow" w:cs="Arial"/>
          <w:b/>
        </w:rPr>
        <w:t>ARS 1000-2</w:t>
      </w:r>
      <w:r w:rsidR="00A71C14" w:rsidRPr="00A71C14">
        <w:rPr>
          <w:rFonts w:ascii="Arial Narrow" w:hAnsi="Arial Narrow" w:cs="Arial"/>
          <w:b/>
        </w:rPr>
        <w:t>:</w:t>
      </w:r>
      <w:r w:rsidR="007323E4">
        <w:rPr>
          <w:rFonts w:ascii="Arial Narrow" w:hAnsi="Arial Narrow" w:cs="Arial"/>
          <w:b/>
        </w:rPr>
        <w:t xml:space="preserve"> </w:t>
      </w:r>
      <w:r w:rsidR="00A71C14" w:rsidRPr="00A71C14">
        <w:rPr>
          <w:rFonts w:ascii="Arial Narrow" w:hAnsi="Arial Narrow" w:cs="Arial"/>
          <w:b/>
        </w:rPr>
        <w:t>2021</w:t>
      </w:r>
      <w:r w:rsidR="00A71C14">
        <w:rPr>
          <w:rFonts w:ascii="Arial Narrow" w:hAnsi="Arial Narrow" w:cs="Arial"/>
        </w:rPr>
        <w:t xml:space="preserve"> </w:t>
      </w:r>
      <w:r w:rsidRPr="00A71C14">
        <w:rPr>
          <w:rFonts w:ascii="Arial Narrow" w:hAnsi="Arial Narrow" w:cs="Arial"/>
        </w:rPr>
        <w:t>.</w:t>
      </w:r>
      <w:r w:rsidRPr="00556197">
        <w:rPr>
          <w:rFonts w:ascii="Arial Narrow" w:hAnsi="Arial Narrow" w:cs="Arial"/>
        </w:rPr>
        <w:t>...................................................................................................</w:t>
      </w:r>
      <w:r w:rsidR="00A71C14">
        <w:rPr>
          <w:rFonts w:ascii="Arial Narrow" w:hAnsi="Arial Narrow" w:cs="Arial"/>
        </w:rPr>
        <w:t>............................</w:t>
      </w:r>
    </w:p>
    <w:p w:rsidR="00A71C14" w:rsidRPr="00556197" w:rsidRDefault="00A71C14" w:rsidP="007D7BDE">
      <w:pPr>
        <w:autoSpaceDE w:val="0"/>
        <w:autoSpaceDN w:val="0"/>
        <w:adjustRightInd w:val="0"/>
        <w:jc w:val="both"/>
        <w:rPr>
          <w:rFonts w:ascii="Arial Narrow" w:hAnsi="Arial Narrow" w:cs="Arial"/>
        </w:rPr>
      </w:pPr>
    </w:p>
    <w:p w:rsidR="007D7BDE" w:rsidRPr="0003707F" w:rsidRDefault="007D7BDE" w:rsidP="0003707F">
      <w:pPr>
        <w:autoSpaceDE w:val="0"/>
        <w:autoSpaceDN w:val="0"/>
        <w:adjustRightInd w:val="0"/>
        <w:jc w:val="both"/>
        <w:rPr>
          <w:rFonts w:ascii="Arial Narrow" w:hAnsi="Arial Narrow" w:cs="Arial"/>
        </w:rPr>
      </w:pPr>
      <w:r w:rsidRPr="003B21C8">
        <w:rPr>
          <w:rFonts w:ascii="Arial Narrow" w:hAnsi="Arial Narrow" w:cs="Arial"/>
          <w:b/>
        </w:rPr>
        <w:t>Title</w:t>
      </w:r>
      <w:r w:rsidRPr="00556197">
        <w:rPr>
          <w:rFonts w:ascii="Arial Narrow" w:hAnsi="Arial Narrow" w:cs="Arial"/>
        </w:rPr>
        <w:t xml:space="preserve"> ....................</w:t>
      </w:r>
      <w:r w:rsidR="0003707F" w:rsidRPr="0003707F">
        <w:rPr>
          <w:rFonts w:ascii="Arial Narrow" w:hAnsi="Arial Narrow" w:cs="Arial"/>
          <w:b/>
          <w:bCs/>
        </w:rPr>
        <w:t>Sustainable cocoa — Part 2: Requirements for Cocoa Quality and Traceability</w:t>
      </w:r>
    </w:p>
    <w:p w:rsidR="0003707F" w:rsidRDefault="0003707F" w:rsidP="003B21C8">
      <w:pPr>
        <w:autoSpaceDE w:val="0"/>
        <w:autoSpaceDN w:val="0"/>
        <w:adjustRightInd w:val="0"/>
        <w:jc w:val="both"/>
        <w:rPr>
          <w:rFonts w:ascii="Arial Narrow" w:hAnsi="Arial Narrow" w:cs="Arial"/>
          <w:b/>
        </w:rPr>
      </w:pPr>
    </w:p>
    <w:p w:rsidR="003B21C8" w:rsidRDefault="003B21C8" w:rsidP="003B21C8">
      <w:pPr>
        <w:autoSpaceDE w:val="0"/>
        <w:autoSpaceDN w:val="0"/>
        <w:adjustRightInd w:val="0"/>
        <w:jc w:val="both"/>
        <w:rPr>
          <w:rFonts w:ascii="Arial Narrow" w:hAnsi="Arial Narrow" w:cs="Arial"/>
        </w:rPr>
      </w:pPr>
      <w:r w:rsidRPr="003B21C8">
        <w:rPr>
          <w:rFonts w:ascii="Arial Narrow" w:hAnsi="Arial Narrow" w:cs="Arial"/>
          <w:b/>
        </w:rPr>
        <w:t>Scope:</w:t>
      </w:r>
      <w:r w:rsidR="007323E4">
        <w:rPr>
          <w:rFonts w:ascii="Arial Narrow" w:hAnsi="Arial Narrow" w:cs="Arial"/>
        </w:rPr>
        <w:t xml:space="preserve"> </w:t>
      </w:r>
    </w:p>
    <w:p w:rsidR="0003707F" w:rsidRDefault="0003707F" w:rsidP="003B21C8">
      <w:pPr>
        <w:autoSpaceDE w:val="0"/>
        <w:autoSpaceDN w:val="0"/>
        <w:adjustRightInd w:val="0"/>
        <w:jc w:val="both"/>
        <w:rPr>
          <w:rFonts w:ascii="Arial Narrow" w:hAnsi="Arial Narrow" w:cs="Arial"/>
        </w:rPr>
      </w:pPr>
    </w:p>
    <w:p w:rsidR="0003707F" w:rsidRPr="0003707F" w:rsidRDefault="0003707F" w:rsidP="0003707F">
      <w:pPr>
        <w:autoSpaceDE w:val="0"/>
        <w:autoSpaceDN w:val="0"/>
        <w:adjustRightInd w:val="0"/>
        <w:jc w:val="both"/>
        <w:rPr>
          <w:rFonts w:ascii="Arial Narrow" w:hAnsi="Arial Narrow" w:cs="Arial"/>
        </w:rPr>
      </w:pPr>
      <w:r w:rsidRPr="0003707F">
        <w:rPr>
          <w:rFonts w:ascii="Arial Narrow" w:hAnsi="Arial Narrow" w:cs="Arial"/>
        </w:rPr>
        <w:t xml:space="preserve">This African Standard specifies the requirements for quality including classification, sampling, test methods, packaging and marking of cocoa beans </w:t>
      </w:r>
      <w:r w:rsidRPr="0003707F">
        <w:rPr>
          <w:rFonts w:ascii="Arial Narrow" w:hAnsi="Arial Narrow" w:cs="Arial"/>
          <w:i/>
          <w:iCs/>
        </w:rPr>
        <w:t xml:space="preserve">(Theobroma cacao </w:t>
      </w:r>
      <w:r w:rsidRPr="0003707F">
        <w:rPr>
          <w:rFonts w:ascii="Arial Narrow" w:hAnsi="Arial Narrow" w:cs="Arial"/>
        </w:rPr>
        <w:t>Linnaeus). It also specifies the basic requirements for the design and implementation of one or more traceability systems within the cocoa supply chain for sustainably produced cocoa beans from farm to the point of export (Free On Board), as well as to the factory gate at the local level for grinders.</w:t>
      </w:r>
    </w:p>
    <w:p w:rsidR="003B21C8" w:rsidRDefault="003B21C8" w:rsidP="003B21C8">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Adoption acceptable as presented</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Adoption proposal not acceptable because of the reason(s) below</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Our Recommendations are as follows</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lastRenderedPageBreak/>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1C4A7D">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6A5" w:rsidRDefault="00A976A5" w:rsidP="007D7BDE">
      <w:r>
        <w:separator/>
      </w:r>
    </w:p>
  </w:endnote>
  <w:endnote w:type="continuationSeparator" w:id="0">
    <w:p w:rsidR="00A976A5" w:rsidRDefault="00A976A5"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C4A7D">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C64B56">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C64B56">
      <w:rPr>
        <w:rStyle w:val="PageNumber"/>
        <w:noProof/>
      </w:rPr>
      <w:t>2</w:t>
    </w:r>
    <w:r w:rsidRPr="00FF25C7">
      <w:rPr>
        <w:rStyle w:val="PageNumber"/>
      </w:rPr>
      <w:fldChar w:fldCharType="end"/>
    </w:r>
  </w:p>
  <w:p w:rsidR="007D7BDE" w:rsidRPr="008F5151" w:rsidRDefault="007D7BDE" w:rsidP="001C4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C4A7D">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C64B56">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C64B56">
      <w:rPr>
        <w:rStyle w:val="PageNumber"/>
        <w:noProof/>
      </w:rPr>
      <w:t>2</w:t>
    </w:r>
    <w:r w:rsidRPr="00FF25C7">
      <w:rPr>
        <w:rStyle w:val="PageNumber"/>
      </w:rPr>
      <w:fldChar w:fldCharType="end"/>
    </w:r>
  </w:p>
  <w:p w:rsidR="007D7BDE" w:rsidRPr="008F5151" w:rsidRDefault="007D7BDE" w:rsidP="001C4A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6A5" w:rsidRDefault="00A976A5" w:rsidP="007D7BDE">
      <w:r>
        <w:separator/>
      </w:r>
    </w:p>
  </w:footnote>
  <w:footnote w:type="continuationSeparator" w:id="0">
    <w:p w:rsidR="00A976A5" w:rsidRDefault="00A976A5"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C64B56">
    <w:pPr>
      <w:pStyle w:val="Header"/>
    </w:pPr>
    <w:r w:rsidRPr="004E3105">
      <w:rPr>
        <w:rFonts w:ascii="Arial Narrow" w:hAnsi="Arial Narrow" w:cs="Arial"/>
        <w:b/>
        <w:noProof/>
        <w:color w:val="0070C0"/>
        <w:sz w:val="24"/>
      </w:rPr>
      <w:drawing>
        <wp:inline distT="0" distB="0" distL="0" distR="0">
          <wp:extent cx="253111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14"/>
    <w:rsid w:val="000250FB"/>
    <w:rsid w:val="0003199D"/>
    <w:rsid w:val="0003707F"/>
    <w:rsid w:val="00041973"/>
    <w:rsid w:val="00074575"/>
    <w:rsid w:val="000A35DF"/>
    <w:rsid w:val="000A5E80"/>
    <w:rsid w:val="000C4E32"/>
    <w:rsid w:val="00103C02"/>
    <w:rsid w:val="00146B64"/>
    <w:rsid w:val="00154D57"/>
    <w:rsid w:val="00161EC4"/>
    <w:rsid w:val="00161F8F"/>
    <w:rsid w:val="001C4A7D"/>
    <w:rsid w:val="001D112C"/>
    <w:rsid w:val="002236B8"/>
    <w:rsid w:val="00241E4B"/>
    <w:rsid w:val="00242755"/>
    <w:rsid w:val="00282D9D"/>
    <w:rsid w:val="002E03CE"/>
    <w:rsid w:val="002E12DF"/>
    <w:rsid w:val="002E3F7C"/>
    <w:rsid w:val="00326422"/>
    <w:rsid w:val="00350BFA"/>
    <w:rsid w:val="0037216D"/>
    <w:rsid w:val="003A2DFD"/>
    <w:rsid w:val="003B21C8"/>
    <w:rsid w:val="003C4A6C"/>
    <w:rsid w:val="003F2C4E"/>
    <w:rsid w:val="00402707"/>
    <w:rsid w:val="00452734"/>
    <w:rsid w:val="004E3105"/>
    <w:rsid w:val="00506AFA"/>
    <w:rsid w:val="005965CF"/>
    <w:rsid w:val="005D3E09"/>
    <w:rsid w:val="005E2F92"/>
    <w:rsid w:val="00624301"/>
    <w:rsid w:val="00680852"/>
    <w:rsid w:val="00703562"/>
    <w:rsid w:val="00703CB1"/>
    <w:rsid w:val="007244A4"/>
    <w:rsid w:val="007323E4"/>
    <w:rsid w:val="00756E07"/>
    <w:rsid w:val="00766B20"/>
    <w:rsid w:val="007D5546"/>
    <w:rsid w:val="007D7BDE"/>
    <w:rsid w:val="00810E69"/>
    <w:rsid w:val="008572A5"/>
    <w:rsid w:val="00871382"/>
    <w:rsid w:val="00877DFF"/>
    <w:rsid w:val="00893D7E"/>
    <w:rsid w:val="008B3FDD"/>
    <w:rsid w:val="00A15AB7"/>
    <w:rsid w:val="00A71C14"/>
    <w:rsid w:val="00A87B44"/>
    <w:rsid w:val="00A976A5"/>
    <w:rsid w:val="00AB16F3"/>
    <w:rsid w:val="00B04B5B"/>
    <w:rsid w:val="00BA0183"/>
    <w:rsid w:val="00BF6EDE"/>
    <w:rsid w:val="00C23675"/>
    <w:rsid w:val="00C64B56"/>
    <w:rsid w:val="00C734AC"/>
    <w:rsid w:val="00D34A02"/>
    <w:rsid w:val="00D57FB3"/>
    <w:rsid w:val="00D711C5"/>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6956"/>
  <w15:chartTrackingRefBased/>
  <w15:docId w15:val="{294E914E-8377-4C28-9890-FD11D860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zombaa\Documents\ADOPTION%2022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ADOPTION 22002</Template>
  <TotalTime>1</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Mdzomba</dc:creator>
  <cp:keywords/>
  <dc:description/>
  <cp:lastModifiedBy>Agnes Mdzomba</cp:lastModifiedBy>
  <cp:revision>2</cp:revision>
  <dcterms:created xsi:type="dcterms:W3CDTF">2021-09-28T11:13:00Z</dcterms:created>
  <dcterms:modified xsi:type="dcterms:W3CDTF">2021-09-28T11:13:00Z</dcterms:modified>
</cp:coreProperties>
</file>