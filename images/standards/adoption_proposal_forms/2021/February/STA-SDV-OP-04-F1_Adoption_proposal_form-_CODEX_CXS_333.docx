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  <w:r w:rsidRPr="00ED0585">
        <w:rPr>
          <w:rFonts w:ascii="Arial" w:hAnsi="Arial" w:cs="Arial"/>
          <w:b/>
          <w:bCs/>
          <w:color w:val="000000"/>
          <w:sz w:val="22"/>
          <w:szCs w:val="22"/>
        </w:rPr>
        <w:t>KENYA BUREAU OF STANDARDS</w:t>
      </w: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>ADOPTION PROPOSAL</w:t>
      </w:r>
    </w:p>
    <w:p w:rsidR="00B958AB" w:rsidRPr="00ED0585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3960"/>
        <w:gridCol w:w="2914"/>
      </w:tblGrid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Adoption proposal</w:t>
            </w:r>
          </w:p>
        </w:tc>
      </w:tr>
      <w:tr w:rsidR="00B958AB" w:rsidRPr="00ED0585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Closing date</w:t>
            </w:r>
          </w:p>
        </w:tc>
      </w:tr>
      <w:tr w:rsidR="00B958AB" w:rsidRPr="00ED05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4C2ACA" w:rsidP="00CE494E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8B113E">
              <w:rPr>
                <w:sz w:val="22"/>
                <w:szCs w:val="22"/>
              </w:rPr>
              <w:t>/02/2021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4C2ACA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8B113E">
              <w:rPr>
                <w:sz w:val="22"/>
                <w:szCs w:val="22"/>
              </w:rPr>
              <w:t>/03/2021</w:t>
            </w:r>
          </w:p>
        </w:tc>
      </w:tr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5C64D4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761290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This form </w:t>
            </w:r>
            <w:r w:rsidR="005C64D4" w:rsidRPr="00ED0585">
              <w:rPr>
                <w:rFonts w:ascii="Arial" w:hAnsi="Arial" w:cs="Arial"/>
                <w:bCs/>
                <w:sz w:val="22"/>
                <w:szCs w:val="22"/>
              </w:rPr>
              <w:t>shall</w:t>
            </w: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 be filled, signed and returned to Kenya Bureau of Standards for the attention o</w:t>
            </w:r>
            <w:r w:rsidR="001D4B35" w:rsidRPr="00ED0585">
              <w:rPr>
                <w:rFonts w:ascii="Arial" w:hAnsi="Arial" w:cs="Arial"/>
                <w:bCs/>
                <w:sz w:val="22"/>
                <w:szCs w:val="22"/>
              </w:rPr>
              <w:t>f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D058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Agnes Mdzomba (mdzombaa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@kebs.org)</w:t>
            </w:r>
          </w:p>
        </w:tc>
      </w:tr>
    </w:tbl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The Kenya Bureau of Standards in</w:t>
      </w:r>
      <w:r w:rsidR="00ED0585" w:rsidRPr="00ED0585">
        <w:rPr>
          <w:rFonts w:ascii="Arial" w:hAnsi="Arial" w:cs="Arial"/>
          <w:sz w:val="22"/>
          <w:szCs w:val="22"/>
        </w:rPr>
        <w:t>tends to</w:t>
      </w:r>
      <w:r w:rsidR="00CE494E">
        <w:rPr>
          <w:rFonts w:ascii="Arial" w:hAnsi="Arial" w:cs="Arial"/>
          <w:sz w:val="22"/>
          <w:szCs w:val="22"/>
        </w:rPr>
        <w:t xml:space="preserve"> adopt the International Standard</w:t>
      </w:r>
      <w:r w:rsidRPr="00ED0585">
        <w:rPr>
          <w:rFonts w:ascii="Arial" w:hAnsi="Arial" w:cs="Arial"/>
          <w:sz w:val="22"/>
          <w:szCs w:val="22"/>
        </w:rPr>
        <w:t xml:space="preserve"> as detailed here below .............................................................................................................................................</w:t>
      </w:r>
    </w:p>
    <w:p w:rsidR="001B427A" w:rsidRPr="00763C62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8B113E" w:rsidRDefault="00ED0585" w:rsidP="008B113E">
      <w:pPr>
        <w:rPr>
          <w:rFonts w:ascii="Arial" w:hAnsi="Arial" w:cs="Arial"/>
          <w:b/>
          <w:sz w:val="22"/>
          <w:szCs w:val="22"/>
        </w:rPr>
      </w:pPr>
      <w:r w:rsidRPr="00763C62">
        <w:rPr>
          <w:rFonts w:ascii="Arial" w:hAnsi="Arial" w:cs="Arial"/>
          <w:b/>
          <w:sz w:val="22"/>
          <w:szCs w:val="22"/>
        </w:rPr>
        <w:t>Number:</w:t>
      </w:r>
      <w:r w:rsidR="006F7744" w:rsidRPr="00763C62">
        <w:rPr>
          <w:rFonts w:ascii="Arial" w:hAnsi="Arial" w:cs="Arial"/>
          <w:b/>
          <w:sz w:val="22"/>
          <w:szCs w:val="22"/>
        </w:rPr>
        <w:t xml:space="preserve"> </w:t>
      </w:r>
      <w:r w:rsidR="005D6C26" w:rsidRPr="00763C62">
        <w:rPr>
          <w:rFonts w:ascii="Arial" w:hAnsi="Arial" w:cs="Arial"/>
          <w:sz w:val="22"/>
          <w:szCs w:val="22"/>
        </w:rPr>
        <w:t xml:space="preserve"> </w:t>
      </w:r>
      <w:r w:rsidR="00CA6934" w:rsidRPr="00CA6934">
        <w:rPr>
          <w:rFonts w:ascii="Arial" w:hAnsi="Arial" w:cs="Arial"/>
          <w:b/>
          <w:sz w:val="22"/>
          <w:szCs w:val="22"/>
        </w:rPr>
        <w:t>CXS 333-2019</w:t>
      </w:r>
    </w:p>
    <w:p w:rsidR="00A2240F" w:rsidRDefault="00A2240F" w:rsidP="008B113E">
      <w:pPr>
        <w:rPr>
          <w:rFonts w:ascii="Arial" w:hAnsi="Arial" w:cs="Arial"/>
          <w:b/>
          <w:sz w:val="22"/>
          <w:szCs w:val="22"/>
        </w:rPr>
      </w:pPr>
    </w:p>
    <w:p w:rsidR="00A2240F" w:rsidRDefault="00A3677E" w:rsidP="004C2AC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D0585">
        <w:rPr>
          <w:rFonts w:ascii="Arial" w:hAnsi="Arial" w:cs="Arial"/>
          <w:b/>
          <w:bCs/>
          <w:color w:val="000000"/>
          <w:sz w:val="22"/>
          <w:szCs w:val="22"/>
        </w:rPr>
        <w:t xml:space="preserve">Title: </w:t>
      </w:r>
      <w:r w:rsidR="00CA6934" w:rsidRPr="00CA6934">
        <w:rPr>
          <w:rFonts w:ascii="Arial" w:hAnsi="Arial" w:cs="Arial"/>
          <w:b/>
          <w:bCs/>
          <w:color w:val="000000"/>
          <w:sz w:val="22"/>
          <w:szCs w:val="22"/>
        </w:rPr>
        <w:t>STANDARD FOR QUINOA</w:t>
      </w:r>
    </w:p>
    <w:p w:rsidR="00A2240F" w:rsidRDefault="00A2240F" w:rsidP="00A2240F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B113E" w:rsidRDefault="006F7744" w:rsidP="00A2240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63C62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="00CE494E" w:rsidRPr="00763C6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CA6934" w:rsidRPr="00CA6934" w:rsidRDefault="00CA6934" w:rsidP="00CA693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A6934">
        <w:rPr>
          <w:rFonts w:ascii="Arial" w:hAnsi="Arial" w:cs="Arial"/>
          <w:color w:val="000000"/>
          <w:sz w:val="22"/>
          <w:szCs w:val="22"/>
        </w:rPr>
        <w:t>1.1 This Standard applies to quinoa (</w:t>
      </w:r>
      <w:r w:rsidRPr="00CA6934">
        <w:rPr>
          <w:rFonts w:ascii="Arial" w:hAnsi="Arial" w:cs="Arial"/>
          <w:i/>
          <w:color w:val="000000"/>
          <w:sz w:val="22"/>
          <w:szCs w:val="22"/>
        </w:rPr>
        <w:t>Chenopodium quinoa</w:t>
      </w:r>
      <w:r w:rsidRPr="00CA6934">
        <w:rPr>
          <w:rFonts w:ascii="Arial" w:hAnsi="Arial" w:cs="Arial"/>
          <w:color w:val="000000"/>
          <w:sz w:val="22"/>
          <w:szCs w:val="22"/>
        </w:rPr>
        <w:t xml:space="preserve"> Willd.) processed as defined in Section 2.2, suitable for human consumption, packaged or in bulk.</w:t>
      </w:r>
    </w:p>
    <w:p w:rsidR="004C2ACA" w:rsidRDefault="00CA6934" w:rsidP="00CA693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A6934">
        <w:rPr>
          <w:rFonts w:ascii="Arial" w:hAnsi="Arial" w:cs="Arial"/>
          <w:color w:val="000000"/>
          <w:sz w:val="22"/>
          <w:szCs w:val="22"/>
        </w:rPr>
        <w:t>1.2 It does not apply to quinoa used as seeds for propagation, products derived from quinoa (e.g., flour, flakes).</w:t>
      </w:r>
    </w:p>
    <w:p w:rsidR="004C2ACA" w:rsidRDefault="004C2ACA" w:rsidP="004C2ACA">
      <w:pPr>
        <w:autoSpaceDE w:val="0"/>
        <w:autoSpaceDN w:val="0"/>
        <w:adjustRightInd w:val="0"/>
        <w:rPr>
          <w:rFonts w:ascii="Cambria" w:hAnsi="Cambria" w:cs="Cambria"/>
          <w:color w:val="000000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We are therefore seeking views from potential users in respect of the same.  The Standard is available at the Kenya Bureau of Standards Information Centre</w:t>
      </w:r>
      <w:r w:rsidR="003D5244">
        <w:rPr>
          <w:rFonts w:ascii="Arial" w:hAnsi="Arial" w:cs="Arial"/>
          <w:sz w:val="22"/>
          <w:szCs w:val="22"/>
        </w:rPr>
        <w:t xml:space="preserve"> or CODEX Alimentarius commission website- </w:t>
      </w:r>
      <w:r w:rsidR="003D5244" w:rsidRPr="00030D8C">
        <w:rPr>
          <w:rFonts w:ascii="Arial" w:hAnsi="Arial" w:cs="Arial"/>
          <w:b/>
          <w:sz w:val="22"/>
          <w:szCs w:val="22"/>
        </w:rPr>
        <w:t>http://www.fao.org/fao-</w:t>
      </w:r>
      <w:r w:rsidR="00030D8C" w:rsidRPr="00030D8C">
        <w:rPr>
          <w:rFonts w:ascii="Arial" w:hAnsi="Arial" w:cs="Arial"/>
          <w:b/>
          <w:sz w:val="22"/>
          <w:szCs w:val="22"/>
        </w:rPr>
        <w:t>who-codexalimentarius</w:t>
      </w:r>
      <w:r w:rsidR="003D5244">
        <w:rPr>
          <w:rFonts w:ascii="Arial" w:hAnsi="Arial" w:cs="Arial"/>
          <w:sz w:val="22"/>
          <w:szCs w:val="22"/>
        </w:rPr>
        <w:t xml:space="preserve"> </w:t>
      </w:r>
      <w:r w:rsidRPr="00ED0585">
        <w:rPr>
          <w:rFonts w:ascii="Arial" w:hAnsi="Arial" w:cs="Arial"/>
          <w:sz w:val="22"/>
          <w:szCs w:val="22"/>
        </w:rPr>
        <w:t>.  Please tick and fill your preference of the listed option.  (If the spaces provided are not enough, please attach a separate sheet of paper).</w:t>
      </w:r>
    </w:p>
    <w:p w:rsidR="001B427A" w:rsidRPr="00ED0585" w:rsidRDefault="000A42A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779145</wp:posOffset>
                </wp:positionH>
                <wp:positionV relativeFrom="page">
                  <wp:posOffset>5887085</wp:posOffset>
                </wp:positionV>
                <wp:extent cx="476250" cy="301625"/>
                <wp:effectExtent l="0" t="0" r="0" b="31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30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D176D" id="Rectangle 3" o:spid="_x0000_s1026" style="position:absolute;margin-left:61.35pt;margin-top:463.55pt;width:37.5pt;height:23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" filled="f" strokecolor="windowText" strokeweight="1.5pt">
                <v:path arrowok="t"/>
                <w10:wrap anchorx="page" anchory="page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acceptable as presented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0A42A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810895</wp:posOffset>
                </wp:positionH>
                <wp:positionV relativeFrom="page">
                  <wp:posOffset>6578600</wp:posOffset>
                </wp:positionV>
                <wp:extent cx="492760" cy="293370"/>
                <wp:effectExtent l="0" t="0" r="254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760" cy="29337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BCCFF" id="Rectangle 6" o:spid="_x0000_s1026" style="position:absolute;margin-left:63.85pt;margin-top:518pt;width:38.8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" filled="f" strokecolor="windowText" strokeweight="1.5pt">
                <v:path arrowok="t"/>
                <w10:wrap anchorx="page" anchory="page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proposal not acceptable because of the reason(s) below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7E7633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Our Recommendations are as follows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F96E06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</w:t>
      </w:r>
      <w:r w:rsidR="00763C62">
        <w:rPr>
          <w:rFonts w:ascii="Arial" w:hAnsi="Arial" w:cs="Arial"/>
          <w:sz w:val="22"/>
          <w:szCs w:val="22"/>
        </w:rPr>
        <w:t>..............</w:t>
      </w:r>
      <w:r w:rsidR="00F96E06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</w:t>
      </w:r>
      <w:r w:rsidR="00763C62">
        <w:rPr>
          <w:rFonts w:ascii="Arial" w:hAnsi="Arial" w:cs="Arial"/>
          <w:sz w:val="22"/>
          <w:szCs w:val="22"/>
        </w:rPr>
        <w:t>………………………………..</w:t>
      </w:r>
    </w:p>
    <w:p w:rsidR="00F96E06" w:rsidRPr="00ED0585" w:rsidRDefault="00F96E0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B958AB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Name and Signature (of respondent)</w:t>
      </w:r>
      <w:r w:rsidR="00B958AB" w:rsidRPr="00ED0585">
        <w:rPr>
          <w:rFonts w:ascii="Arial" w:hAnsi="Arial" w:cs="Arial"/>
          <w:sz w:val="22"/>
          <w:szCs w:val="22"/>
        </w:rPr>
        <w:t xml:space="preserve">: </w:t>
      </w:r>
      <w:r w:rsidRPr="00ED0585">
        <w:rPr>
          <w:rFonts w:ascii="Arial" w:hAnsi="Arial" w:cs="Arial"/>
          <w:sz w:val="22"/>
          <w:szCs w:val="22"/>
        </w:rPr>
        <w:t xml:space="preserve">................................................ </w:t>
      </w:r>
    </w:p>
    <w:p w:rsidR="00B958AB" w:rsidRPr="00ED0585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 xml:space="preserve">Position </w:t>
      </w:r>
      <w:r w:rsidR="00B958AB" w:rsidRPr="00ED0585">
        <w:rPr>
          <w:rFonts w:ascii="Arial" w:hAnsi="Arial" w:cs="Arial"/>
          <w:sz w:val="22"/>
          <w:szCs w:val="22"/>
        </w:rPr>
        <w:t xml:space="preserve">(of respondent): </w:t>
      </w:r>
      <w:r w:rsidRPr="00ED0585">
        <w:rPr>
          <w:rFonts w:ascii="Arial" w:hAnsi="Arial" w:cs="Arial"/>
          <w:sz w:val="22"/>
          <w:szCs w:val="22"/>
        </w:rPr>
        <w:t>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On behalf of ......................................................................................... (Name of organization)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Date 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9618F7" w:rsidRPr="00ED0585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9618F7" w:rsidP="009618F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lastRenderedPageBreak/>
        <w:t xml:space="preserve">NOTE: </w:t>
      </w:r>
      <w:r w:rsidRPr="00ED0585">
        <w:rPr>
          <w:rFonts w:ascii="Arial" w:hAnsi="Arial" w:cs="Arial"/>
          <w:bCs/>
          <w:sz w:val="22"/>
          <w:szCs w:val="22"/>
        </w:rPr>
        <w:t xml:space="preserve">Absence of any reply or comments shall be deemed to be an acceptance of the proposal for adoption and </w:t>
      </w:r>
      <w:r w:rsidRPr="00ED0585">
        <w:rPr>
          <w:rFonts w:ascii="Arial" w:hAnsi="Arial" w:cs="Arial"/>
          <w:b/>
          <w:color w:val="000000"/>
          <w:sz w:val="22"/>
          <w:szCs w:val="22"/>
        </w:rPr>
        <w:t>shall constitute an approval vote</w:t>
      </w:r>
      <w:r w:rsidRPr="00ED0585">
        <w:rPr>
          <w:rFonts w:ascii="Arial" w:hAnsi="Arial" w:cs="Arial"/>
          <w:bCs/>
          <w:sz w:val="22"/>
          <w:szCs w:val="22"/>
        </w:rPr>
        <w:t>.</w:t>
      </w:r>
    </w:p>
    <w:sectPr w:rsidR="001B427A" w:rsidRPr="00ED0585" w:rsidSect="009B6D35">
      <w:headerReference w:type="default" r:id="rId8"/>
      <w:footerReference w:type="firs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04A" w:rsidRDefault="0018104A">
      <w:r>
        <w:separator/>
      </w:r>
    </w:p>
  </w:endnote>
  <w:endnote w:type="continuationSeparator" w:id="0">
    <w:p w:rsidR="0018104A" w:rsidRDefault="00181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04A" w:rsidRDefault="0018104A">
      <w:r>
        <w:separator/>
      </w:r>
    </w:p>
  </w:footnote>
  <w:footnote w:type="continuationSeparator" w:id="0">
    <w:p w:rsidR="0018104A" w:rsidRDefault="00181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2F6A875"/>
    <w:multiLevelType w:val="hybridMultilevel"/>
    <w:tmpl w:val="520DE7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1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3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6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7"/>
  </w:num>
  <w:num w:numId="8">
    <w:abstractNumId w:val="26"/>
  </w:num>
  <w:num w:numId="9">
    <w:abstractNumId w:val="47"/>
  </w:num>
  <w:num w:numId="10">
    <w:abstractNumId w:val="23"/>
  </w:num>
  <w:num w:numId="11">
    <w:abstractNumId w:val="31"/>
  </w:num>
  <w:num w:numId="12">
    <w:abstractNumId w:val="34"/>
  </w:num>
  <w:num w:numId="13">
    <w:abstractNumId w:val="29"/>
  </w:num>
  <w:num w:numId="14">
    <w:abstractNumId w:val="8"/>
  </w:num>
  <w:num w:numId="15">
    <w:abstractNumId w:val="22"/>
  </w:num>
  <w:num w:numId="16">
    <w:abstractNumId w:val="28"/>
  </w:num>
  <w:num w:numId="17">
    <w:abstractNumId w:val="15"/>
  </w:num>
  <w:num w:numId="18">
    <w:abstractNumId w:val="37"/>
  </w:num>
  <w:num w:numId="19">
    <w:abstractNumId w:val="12"/>
  </w:num>
  <w:num w:numId="20">
    <w:abstractNumId w:val="33"/>
  </w:num>
  <w:num w:numId="21">
    <w:abstractNumId w:val="42"/>
  </w:num>
  <w:num w:numId="22">
    <w:abstractNumId w:val="57"/>
  </w:num>
  <w:num w:numId="23">
    <w:abstractNumId w:val="25"/>
  </w:num>
  <w:num w:numId="24">
    <w:abstractNumId w:val="9"/>
  </w:num>
  <w:num w:numId="25">
    <w:abstractNumId w:val="10"/>
  </w:num>
  <w:num w:numId="26">
    <w:abstractNumId w:val="51"/>
  </w:num>
  <w:num w:numId="27">
    <w:abstractNumId w:val="17"/>
  </w:num>
  <w:num w:numId="28">
    <w:abstractNumId w:val="19"/>
  </w:num>
  <w:num w:numId="29">
    <w:abstractNumId w:val="6"/>
  </w:num>
  <w:num w:numId="30">
    <w:abstractNumId w:val="5"/>
  </w:num>
  <w:num w:numId="31">
    <w:abstractNumId w:val="54"/>
  </w:num>
  <w:num w:numId="32">
    <w:abstractNumId w:val="1"/>
  </w:num>
  <w:num w:numId="33">
    <w:abstractNumId w:val="3"/>
  </w:num>
  <w:num w:numId="34">
    <w:abstractNumId w:val="16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7"/>
  </w:num>
  <w:num w:numId="40">
    <w:abstractNumId w:val="58"/>
  </w:num>
  <w:num w:numId="41">
    <w:abstractNumId w:val="20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4"/>
  </w:num>
  <w:num w:numId="49">
    <w:abstractNumId w:val="30"/>
  </w:num>
  <w:num w:numId="50">
    <w:abstractNumId w:val="13"/>
  </w:num>
  <w:num w:numId="51">
    <w:abstractNumId w:val="21"/>
  </w:num>
  <w:num w:numId="52">
    <w:abstractNumId w:val="24"/>
  </w:num>
  <w:num w:numId="53">
    <w:abstractNumId w:val="40"/>
  </w:num>
  <w:num w:numId="54">
    <w:abstractNumId w:val="11"/>
  </w:num>
  <w:num w:numId="55">
    <w:abstractNumId w:val="18"/>
  </w:num>
  <w:num w:numId="56">
    <w:abstractNumId w:val="48"/>
  </w:num>
  <w:num w:numId="57">
    <w:abstractNumId w:val="38"/>
  </w:num>
  <w:num w:numId="58">
    <w:abstractNumId w:val="46"/>
  </w:num>
  <w:num w:numId="59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A6"/>
    <w:rsid w:val="00001C4C"/>
    <w:rsid w:val="000112E3"/>
    <w:rsid w:val="00014506"/>
    <w:rsid w:val="00014A9C"/>
    <w:rsid w:val="00014B9A"/>
    <w:rsid w:val="00017A5F"/>
    <w:rsid w:val="000203A3"/>
    <w:rsid w:val="000233D3"/>
    <w:rsid w:val="00024973"/>
    <w:rsid w:val="00024D8A"/>
    <w:rsid w:val="000257D6"/>
    <w:rsid w:val="00027C96"/>
    <w:rsid w:val="00030D8C"/>
    <w:rsid w:val="00031070"/>
    <w:rsid w:val="0003173D"/>
    <w:rsid w:val="0003279E"/>
    <w:rsid w:val="00032D51"/>
    <w:rsid w:val="00033ABB"/>
    <w:rsid w:val="00043B38"/>
    <w:rsid w:val="000457CA"/>
    <w:rsid w:val="00045FC9"/>
    <w:rsid w:val="00046E08"/>
    <w:rsid w:val="00050CDC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42A6"/>
    <w:rsid w:val="000A631A"/>
    <w:rsid w:val="000A708C"/>
    <w:rsid w:val="000B1902"/>
    <w:rsid w:val="000B1EA0"/>
    <w:rsid w:val="000B6330"/>
    <w:rsid w:val="000B7C32"/>
    <w:rsid w:val="000B7E0B"/>
    <w:rsid w:val="000C4F2A"/>
    <w:rsid w:val="000D1F40"/>
    <w:rsid w:val="000E1353"/>
    <w:rsid w:val="000E1F73"/>
    <w:rsid w:val="000E75CE"/>
    <w:rsid w:val="000F12D8"/>
    <w:rsid w:val="000F3EC3"/>
    <w:rsid w:val="000F4963"/>
    <w:rsid w:val="00101AF7"/>
    <w:rsid w:val="00101DF3"/>
    <w:rsid w:val="001056AE"/>
    <w:rsid w:val="001101C9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104A"/>
    <w:rsid w:val="00183FFD"/>
    <w:rsid w:val="00184755"/>
    <w:rsid w:val="0019654B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3F67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45A2"/>
    <w:rsid w:val="00226C13"/>
    <w:rsid w:val="002338CE"/>
    <w:rsid w:val="00237436"/>
    <w:rsid w:val="00237E02"/>
    <w:rsid w:val="0025235F"/>
    <w:rsid w:val="0025434A"/>
    <w:rsid w:val="00254467"/>
    <w:rsid w:val="00262DAC"/>
    <w:rsid w:val="00262DD1"/>
    <w:rsid w:val="00265981"/>
    <w:rsid w:val="002679D3"/>
    <w:rsid w:val="002714B6"/>
    <w:rsid w:val="00273C84"/>
    <w:rsid w:val="002765B2"/>
    <w:rsid w:val="002809BF"/>
    <w:rsid w:val="00285A5A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6E75"/>
    <w:rsid w:val="002B79F8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20036"/>
    <w:rsid w:val="0032195B"/>
    <w:rsid w:val="00321F8E"/>
    <w:rsid w:val="00322C20"/>
    <w:rsid w:val="003239E6"/>
    <w:rsid w:val="00326BF3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077"/>
    <w:rsid w:val="00362745"/>
    <w:rsid w:val="00365C47"/>
    <w:rsid w:val="00366719"/>
    <w:rsid w:val="00370410"/>
    <w:rsid w:val="003712E7"/>
    <w:rsid w:val="00371A15"/>
    <w:rsid w:val="00374D57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244"/>
    <w:rsid w:val="003D54F4"/>
    <w:rsid w:val="003D6633"/>
    <w:rsid w:val="003E0429"/>
    <w:rsid w:val="003E0B42"/>
    <w:rsid w:val="003E3908"/>
    <w:rsid w:val="003E4313"/>
    <w:rsid w:val="003E5D03"/>
    <w:rsid w:val="003E7D58"/>
    <w:rsid w:val="003F3CF1"/>
    <w:rsid w:val="003F78AE"/>
    <w:rsid w:val="004078ED"/>
    <w:rsid w:val="00414967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2ACA"/>
    <w:rsid w:val="004C332F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50016F"/>
    <w:rsid w:val="005066D5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95557"/>
    <w:rsid w:val="005A03B2"/>
    <w:rsid w:val="005A5141"/>
    <w:rsid w:val="005A5372"/>
    <w:rsid w:val="005A6209"/>
    <w:rsid w:val="005A7377"/>
    <w:rsid w:val="005B2345"/>
    <w:rsid w:val="005B4A8E"/>
    <w:rsid w:val="005B7D43"/>
    <w:rsid w:val="005C64D4"/>
    <w:rsid w:val="005D55D2"/>
    <w:rsid w:val="005D5638"/>
    <w:rsid w:val="005D6C26"/>
    <w:rsid w:val="005D6F12"/>
    <w:rsid w:val="005E147E"/>
    <w:rsid w:val="005E1E94"/>
    <w:rsid w:val="00604CB6"/>
    <w:rsid w:val="0061060B"/>
    <w:rsid w:val="00612B22"/>
    <w:rsid w:val="00612D33"/>
    <w:rsid w:val="00613FDD"/>
    <w:rsid w:val="0061471D"/>
    <w:rsid w:val="00616315"/>
    <w:rsid w:val="00616689"/>
    <w:rsid w:val="006279EA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47E95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68D6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41F2"/>
    <w:rsid w:val="006D52D3"/>
    <w:rsid w:val="006D62AE"/>
    <w:rsid w:val="006E0F8B"/>
    <w:rsid w:val="006E4C56"/>
    <w:rsid w:val="006E68B8"/>
    <w:rsid w:val="006F5FD7"/>
    <w:rsid w:val="006F7744"/>
    <w:rsid w:val="00700A43"/>
    <w:rsid w:val="00701766"/>
    <w:rsid w:val="00702E41"/>
    <w:rsid w:val="00703619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61290"/>
    <w:rsid w:val="0076175F"/>
    <w:rsid w:val="00763C62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33"/>
    <w:rsid w:val="007E76DF"/>
    <w:rsid w:val="007F13A1"/>
    <w:rsid w:val="007F28A8"/>
    <w:rsid w:val="0080283A"/>
    <w:rsid w:val="00803441"/>
    <w:rsid w:val="00803A3B"/>
    <w:rsid w:val="008047FE"/>
    <w:rsid w:val="00806004"/>
    <w:rsid w:val="00815CEF"/>
    <w:rsid w:val="00817165"/>
    <w:rsid w:val="00821EFB"/>
    <w:rsid w:val="008256E6"/>
    <w:rsid w:val="0082580C"/>
    <w:rsid w:val="00826A59"/>
    <w:rsid w:val="008328A7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B113E"/>
    <w:rsid w:val="008B29D2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40836"/>
    <w:rsid w:val="0094333F"/>
    <w:rsid w:val="00952184"/>
    <w:rsid w:val="00952AAA"/>
    <w:rsid w:val="009618F7"/>
    <w:rsid w:val="00962FA1"/>
    <w:rsid w:val="00963907"/>
    <w:rsid w:val="00965AE1"/>
    <w:rsid w:val="00967F8D"/>
    <w:rsid w:val="009714B9"/>
    <w:rsid w:val="00975730"/>
    <w:rsid w:val="00980888"/>
    <w:rsid w:val="00981837"/>
    <w:rsid w:val="00982A32"/>
    <w:rsid w:val="00985E0A"/>
    <w:rsid w:val="00995725"/>
    <w:rsid w:val="009A0272"/>
    <w:rsid w:val="009A7E25"/>
    <w:rsid w:val="009B23EB"/>
    <w:rsid w:val="009B5BC1"/>
    <w:rsid w:val="009B6D35"/>
    <w:rsid w:val="009C3022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1AB"/>
    <w:rsid w:val="00A06C51"/>
    <w:rsid w:val="00A06FD7"/>
    <w:rsid w:val="00A11AC8"/>
    <w:rsid w:val="00A15D69"/>
    <w:rsid w:val="00A171F6"/>
    <w:rsid w:val="00A20D4F"/>
    <w:rsid w:val="00A21361"/>
    <w:rsid w:val="00A21F44"/>
    <w:rsid w:val="00A2240F"/>
    <w:rsid w:val="00A22773"/>
    <w:rsid w:val="00A2313D"/>
    <w:rsid w:val="00A25B5C"/>
    <w:rsid w:val="00A3368A"/>
    <w:rsid w:val="00A33B38"/>
    <w:rsid w:val="00A35ECF"/>
    <w:rsid w:val="00A3677E"/>
    <w:rsid w:val="00A37A78"/>
    <w:rsid w:val="00A40390"/>
    <w:rsid w:val="00A415E4"/>
    <w:rsid w:val="00A43BF0"/>
    <w:rsid w:val="00A45C80"/>
    <w:rsid w:val="00A4747A"/>
    <w:rsid w:val="00A53116"/>
    <w:rsid w:val="00A5542E"/>
    <w:rsid w:val="00A55BBF"/>
    <w:rsid w:val="00A55E21"/>
    <w:rsid w:val="00A61909"/>
    <w:rsid w:val="00A6324D"/>
    <w:rsid w:val="00A65619"/>
    <w:rsid w:val="00A65832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679"/>
    <w:rsid w:val="00AF5C99"/>
    <w:rsid w:val="00AF61A3"/>
    <w:rsid w:val="00B04CDC"/>
    <w:rsid w:val="00B05ACA"/>
    <w:rsid w:val="00B07961"/>
    <w:rsid w:val="00B07F68"/>
    <w:rsid w:val="00B110A0"/>
    <w:rsid w:val="00B137F7"/>
    <w:rsid w:val="00B14ACA"/>
    <w:rsid w:val="00B14F19"/>
    <w:rsid w:val="00B150E4"/>
    <w:rsid w:val="00B1750B"/>
    <w:rsid w:val="00B207DE"/>
    <w:rsid w:val="00B23259"/>
    <w:rsid w:val="00B249CE"/>
    <w:rsid w:val="00B25CC9"/>
    <w:rsid w:val="00B2732B"/>
    <w:rsid w:val="00B30310"/>
    <w:rsid w:val="00B402CA"/>
    <w:rsid w:val="00B40B13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968"/>
    <w:rsid w:val="00BA2DEC"/>
    <w:rsid w:val="00BA7615"/>
    <w:rsid w:val="00BB5944"/>
    <w:rsid w:val="00BC1842"/>
    <w:rsid w:val="00BC2BF8"/>
    <w:rsid w:val="00BC3B5B"/>
    <w:rsid w:val="00BC6763"/>
    <w:rsid w:val="00BC7FAD"/>
    <w:rsid w:val="00BD0122"/>
    <w:rsid w:val="00BD1F07"/>
    <w:rsid w:val="00BD1FA2"/>
    <w:rsid w:val="00BD443E"/>
    <w:rsid w:val="00BD45F0"/>
    <w:rsid w:val="00BE51C1"/>
    <w:rsid w:val="00BE599A"/>
    <w:rsid w:val="00BF00D2"/>
    <w:rsid w:val="00BF1573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20FB3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25F5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934"/>
    <w:rsid w:val="00CB53EF"/>
    <w:rsid w:val="00CC0273"/>
    <w:rsid w:val="00CC487D"/>
    <w:rsid w:val="00CC5C45"/>
    <w:rsid w:val="00CD4B4E"/>
    <w:rsid w:val="00CD4DBA"/>
    <w:rsid w:val="00CE494E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05F1"/>
    <w:rsid w:val="00D55AD0"/>
    <w:rsid w:val="00D61A8F"/>
    <w:rsid w:val="00D639E5"/>
    <w:rsid w:val="00D65AC1"/>
    <w:rsid w:val="00D67193"/>
    <w:rsid w:val="00D71B5C"/>
    <w:rsid w:val="00D761EB"/>
    <w:rsid w:val="00D901C1"/>
    <w:rsid w:val="00D97E74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1247"/>
    <w:rsid w:val="00DC19BA"/>
    <w:rsid w:val="00DC4E20"/>
    <w:rsid w:val="00DD5593"/>
    <w:rsid w:val="00DD756A"/>
    <w:rsid w:val="00DD7CBC"/>
    <w:rsid w:val="00DE1463"/>
    <w:rsid w:val="00DE4CC1"/>
    <w:rsid w:val="00DE66D1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5202"/>
    <w:rsid w:val="00E65243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585"/>
    <w:rsid w:val="00ED0AE9"/>
    <w:rsid w:val="00ED10F1"/>
    <w:rsid w:val="00ED2C1E"/>
    <w:rsid w:val="00ED5C52"/>
    <w:rsid w:val="00ED61A0"/>
    <w:rsid w:val="00EF3CA1"/>
    <w:rsid w:val="00EF4292"/>
    <w:rsid w:val="00EF4F4E"/>
    <w:rsid w:val="00EF5984"/>
    <w:rsid w:val="00EF65F5"/>
    <w:rsid w:val="00EF6948"/>
    <w:rsid w:val="00F0092E"/>
    <w:rsid w:val="00F01196"/>
    <w:rsid w:val="00F0627B"/>
    <w:rsid w:val="00F06F6F"/>
    <w:rsid w:val="00F153D8"/>
    <w:rsid w:val="00F1569E"/>
    <w:rsid w:val="00F170F7"/>
    <w:rsid w:val="00F213D7"/>
    <w:rsid w:val="00F245D3"/>
    <w:rsid w:val="00F308EC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1F8E"/>
    <w:rsid w:val="00F944E5"/>
    <w:rsid w:val="00F96E06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13A1"/>
    <w:rsid w:val="00FD344C"/>
    <w:rsid w:val="00FD6FDB"/>
    <w:rsid w:val="00FE13AF"/>
    <w:rsid w:val="00FE2331"/>
    <w:rsid w:val="00FE5702"/>
    <w:rsid w:val="00FF183E"/>
    <w:rsid w:val="00FF18F9"/>
    <w:rsid w:val="00FF4307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FC455E-B066-4686-8172-465B2B54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customStyle="1" w:styleId="zzSTDTitle">
    <w:name w:val="zzSTDTitle"/>
    <w:basedOn w:val="Default"/>
    <w:next w:val="Default"/>
    <w:uiPriority w:val="99"/>
    <w:rsid w:val="00A6190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17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4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6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883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5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8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83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8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1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22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rangav\Downloads\RE__Adoption_of_Cereals_International_standards\STA-SDV-OP-04-F1_Adoption%20proposal%20form-%20CODEX%20CXS%2033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0C045-BAAC-48EC-87F5-64CA85AE2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STA-SDV-OP-04-F1_Adoption proposal form- CODEX CXS 333</Template>
  <TotalTime>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subject/>
  <dc:creator>Valerie Masaranga</dc:creator>
  <cp:keywords/>
  <cp:lastModifiedBy>Valerie Masaranga</cp:lastModifiedBy>
  <cp:revision>1</cp:revision>
  <cp:lastPrinted>2011-05-19T08:42:00Z</cp:lastPrinted>
  <dcterms:created xsi:type="dcterms:W3CDTF">2021-02-17T09:41:00Z</dcterms:created>
  <dcterms:modified xsi:type="dcterms:W3CDTF">2021-02-17T09:42:00Z</dcterms:modified>
</cp:coreProperties>
</file>