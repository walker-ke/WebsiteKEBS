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CE494E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/02/2021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/03/2021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International 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1B427A" w:rsidRPr="00763C6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B113E" w:rsidRDefault="00ED0585" w:rsidP="008B113E">
      <w:pPr>
        <w:rPr>
          <w:rFonts w:ascii="Arial" w:hAnsi="Arial" w:cs="Arial"/>
          <w:b/>
          <w:sz w:val="22"/>
          <w:szCs w:val="22"/>
        </w:rPr>
      </w:pPr>
      <w:r w:rsidRPr="00763C62">
        <w:rPr>
          <w:rFonts w:ascii="Arial" w:hAnsi="Arial" w:cs="Arial"/>
          <w:b/>
          <w:sz w:val="22"/>
          <w:szCs w:val="22"/>
        </w:rPr>
        <w:t>Number:</w:t>
      </w:r>
      <w:r w:rsidR="006F7744" w:rsidRPr="00763C62">
        <w:rPr>
          <w:rFonts w:ascii="Arial" w:hAnsi="Arial" w:cs="Arial"/>
          <w:b/>
          <w:sz w:val="22"/>
          <w:szCs w:val="22"/>
        </w:rPr>
        <w:t xml:space="preserve"> </w:t>
      </w:r>
      <w:r w:rsidR="005D6C26" w:rsidRPr="00763C62">
        <w:rPr>
          <w:rFonts w:ascii="Arial" w:hAnsi="Arial" w:cs="Arial"/>
          <w:sz w:val="22"/>
          <w:szCs w:val="22"/>
        </w:rPr>
        <w:t xml:space="preserve"> </w:t>
      </w:r>
      <w:r w:rsidR="004C2ACA" w:rsidRPr="004C2ACA">
        <w:rPr>
          <w:rFonts w:ascii="Arial" w:hAnsi="Arial" w:cs="Arial"/>
          <w:b/>
          <w:sz w:val="22"/>
          <w:szCs w:val="22"/>
        </w:rPr>
        <w:t>CXS 201-1995</w:t>
      </w:r>
    </w:p>
    <w:p w:rsidR="00A2240F" w:rsidRDefault="00A2240F" w:rsidP="008B113E">
      <w:pPr>
        <w:rPr>
          <w:rFonts w:ascii="Arial" w:hAnsi="Arial" w:cs="Arial"/>
          <w:b/>
          <w:sz w:val="22"/>
          <w:szCs w:val="22"/>
        </w:rPr>
      </w:pPr>
    </w:p>
    <w:p w:rsidR="00A2240F" w:rsidRDefault="00A3677E" w:rsidP="004C2AC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 xml:space="preserve">Title: </w:t>
      </w:r>
      <w:r w:rsidR="004C2ACA" w:rsidRPr="004C2ACA">
        <w:rPr>
          <w:rFonts w:ascii="Arial" w:hAnsi="Arial" w:cs="Arial"/>
          <w:b/>
          <w:bCs/>
          <w:color w:val="000000"/>
          <w:sz w:val="22"/>
          <w:szCs w:val="22"/>
        </w:rPr>
        <w:t>STANDARD FOR OATS</w:t>
      </w:r>
    </w:p>
    <w:p w:rsidR="00A2240F" w:rsidRDefault="00A2240F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B113E" w:rsidRDefault="006F7744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63C62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="00CE494E" w:rsidRPr="00763C6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A2240F" w:rsidRDefault="004C2ACA" w:rsidP="004C2AC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C2ACA">
        <w:rPr>
          <w:rFonts w:ascii="Arial" w:hAnsi="Arial" w:cs="Arial"/>
          <w:color w:val="000000"/>
          <w:sz w:val="22"/>
          <w:szCs w:val="22"/>
        </w:rPr>
        <w:t xml:space="preserve">This Standard applies to oat grains as defined in Section 2 intended for processing for direct human consumption. This Standard does not apply to </w:t>
      </w:r>
      <w:r w:rsidRPr="004C2ACA">
        <w:rPr>
          <w:rFonts w:ascii="Arial" w:hAnsi="Arial" w:cs="Arial"/>
          <w:i/>
          <w:color w:val="000000"/>
          <w:sz w:val="22"/>
          <w:szCs w:val="22"/>
        </w:rPr>
        <w:t>Avena nuda</w:t>
      </w:r>
      <w:r w:rsidRPr="004C2ACA">
        <w:rPr>
          <w:rFonts w:ascii="Arial" w:hAnsi="Arial" w:cs="Arial"/>
          <w:color w:val="000000"/>
          <w:sz w:val="22"/>
          <w:szCs w:val="22"/>
        </w:rPr>
        <w:t xml:space="preserve"> (hulless oats).</w:t>
      </w:r>
    </w:p>
    <w:p w:rsidR="004C2ACA" w:rsidRDefault="004C2ACA" w:rsidP="004C2AC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C2ACA" w:rsidRDefault="004C2ACA" w:rsidP="004C2ACA">
      <w:pPr>
        <w:autoSpaceDE w:val="0"/>
        <w:autoSpaceDN w:val="0"/>
        <w:adjustRightInd w:val="0"/>
        <w:rPr>
          <w:rFonts w:ascii="Cambria" w:hAnsi="Cambria" w:cs="Cambria"/>
          <w:color w:val="000000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We are therefore seeking views from potential users in respect of the same.  The Standard is available at the Kenya Bureau of Standards Information Centre</w:t>
      </w:r>
      <w:r w:rsidR="003D5244">
        <w:rPr>
          <w:rFonts w:ascii="Arial" w:hAnsi="Arial" w:cs="Arial"/>
          <w:sz w:val="22"/>
          <w:szCs w:val="22"/>
        </w:rPr>
        <w:t xml:space="preserve"> or CODEX Alimentarius commission website- </w:t>
      </w:r>
      <w:r w:rsidR="003D5244" w:rsidRPr="00030D8C">
        <w:rPr>
          <w:rFonts w:ascii="Arial" w:hAnsi="Arial" w:cs="Arial"/>
          <w:b/>
          <w:sz w:val="22"/>
          <w:szCs w:val="22"/>
        </w:rPr>
        <w:t>http://www.fao.org/fao-</w:t>
      </w:r>
      <w:r w:rsidR="00030D8C" w:rsidRPr="00030D8C">
        <w:rPr>
          <w:rFonts w:ascii="Arial" w:hAnsi="Arial" w:cs="Arial"/>
          <w:b/>
          <w:sz w:val="22"/>
          <w:szCs w:val="22"/>
        </w:rPr>
        <w:t>who-codexalimentarius</w:t>
      </w:r>
      <w:r w:rsidR="003D5244">
        <w:rPr>
          <w:rFonts w:ascii="Arial" w:hAnsi="Arial" w:cs="Arial"/>
          <w:sz w:val="22"/>
          <w:szCs w:val="22"/>
        </w:rPr>
        <w:t xml:space="preserve"> </w:t>
      </w:r>
      <w:r w:rsidRPr="00ED0585">
        <w:rPr>
          <w:rFonts w:ascii="Arial" w:hAnsi="Arial" w:cs="Arial"/>
          <w:sz w:val="22"/>
          <w:szCs w:val="22"/>
        </w:rPr>
        <w:t>.  Please tick and fill your preference of the listed option.  (If the spaces provided are not enough, please attach a separate sheet of paper).</w:t>
      </w:r>
    </w:p>
    <w:p w:rsidR="001B427A" w:rsidRPr="00ED0585" w:rsidRDefault="005D286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779145</wp:posOffset>
                </wp:positionH>
                <wp:positionV relativeFrom="page">
                  <wp:posOffset>5726430</wp:posOffset>
                </wp:positionV>
                <wp:extent cx="476250" cy="301625"/>
                <wp:effectExtent l="0" t="0" r="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30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8110" id="Rectangle 3" o:spid="_x0000_s1026" style="position:absolute;margin-left:61.35pt;margin-top:450.9pt;width:37.5pt;height: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" filled="f" strokecolor="windowText" strokeweight="1.5pt">
                <v:path arrowok="t"/>
                <w10:wrap anchorx="page" anchory="page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5D286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810895</wp:posOffset>
                </wp:positionH>
                <wp:positionV relativeFrom="page">
                  <wp:posOffset>6417945</wp:posOffset>
                </wp:positionV>
                <wp:extent cx="492760" cy="2933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" cy="2933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2E03" id="Rectangle 6" o:spid="_x0000_s1026" style="position:absolute;margin-left:63.85pt;margin-top:505.35pt;width:38.8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" filled="f" strokecolor="windowText" strokeweight="1.5pt">
                <v:path arrowok="t"/>
                <w10:wrap anchorx="page" anchory="page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A31744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</w:t>
      </w:r>
      <w:r w:rsidR="00763C62">
        <w:rPr>
          <w:rFonts w:ascii="Arial" w:hAnsi="Arial" w:cs="Arial"/>
          <w:sz w:val="22"/>
          <w:szCs w:val="22"/>
        </w:rPr>
        <w:t>………………………………..</w:t>
      </w:r>
    </w:p>
    <w:p w:rsidR="00F96E06" w:rsidRPr="00ED0585" w:rsidRDefault="00F96E0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lastRenderedPageBreak/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C0" w:rsidRDefault="00E44DC0">
      <w:r>
        <w:separator/>
      </w:r>
    </w:p>
  </w:endnote>
  <w:endnote w:type="continuationSeparator" w:id="0">
    <w:p w:rsidR="00E44DC0" w:rsidRDefault="00E4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C0" w:rsidRDefault="00E44DC0">
      <w:r>
        <w:separator/>
      </w:r>
    </w:p>
  </w:footnote>
  <w:footnote w:type="continuationSeparator" w:id="0">
    <w:p w:rsidR="00E44DC0" w:rsidRDefault="00E4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6A"/>
    <w:rsid w:val="00001C4C"/>
    <w:rsid w:val="000112E3"/>
    <w:rsid w:val="00014506"/>
    <w:rsid w:val="00014A9C"/>
    <w:rsid w:val="00014B9A"/>
    <w:rsid w:val="00017A5F"/>
    <w:rsid w:val="000203A3"/>
    <w:rsid w:val="000233D3"/>
    <w:rsid w:val="00024973"/>
    <w:rsid w:val="00024D8A"/>
    <w:rsid w:val="000257D6"/>
    <w:rsid w:val="00027C96"/>
    <w:rsid w:val="00030D8C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1F40"/>
    <w:rsid w:val="000E1353"/>
    <w:rsid w:val="000E1F73"/>
    <w:rsid w:val="000E75CE"/>
    <w:rsid w:val="000F12D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9654B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07F0D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62DAC"/>
    <w:rsid w:val="00262DD1"/>
    <w:rsid w:val="00265981"/>
    <w:rsid w:val="002679D3"/>
    <w:rsid w:val="002714B6"/>
    <w:rsid w:val="00273C84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6E75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6BF3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244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2ACA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6209"/>
    <w:rsid w:val="005A7377"/>
    <w:rsid w:val="005B2345"/>
    <w:rsid w:val="005B4A8E"/>
    <w:rsid w:val="005B7D43"/>
    <w:rsid w:val="005C64D4"/>
    <w:rsid w:val="005D286A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0A8A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E0F8B"/>
    <w:rsid w:val="006E4C56"/>
    <w:rsid w:val="006E68B8"/>
    <w:rsid w:val="006F5FD7"/>
    <w:rsid w:val="006F7744"/>
    <w:rsid w:val="006F7ED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113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D69"/>
    <w:rsid w:val="00A171F6"/>
    <w:rsid w:val="00A20D4F"/>
    <w:rsid w:val="00A21361"/>
    <w:rsid w:val="00A21F44"/>
    <w:rsid w:val="00A2240F"/>
    <w:rsid w:val="00A22773"/>
    <w:rsid w:val="00A2313D"/>
    <w:rsid w:val="00A25B5C"/>
    <w:rsid w:val="00A31744"/>
    <w:rsid w:val="00A3368A"/>
    <w:rsid w:val="00A33B38"/>
    <w:rsid w:val="00A35ECF"/>
    <w:rsid w:val="00A3677E"/>
    <w:rsid w:val="00A37A78"/>
    <w:rsid w:val="00A40390"/>
    <w:rsid w:val="00A415E4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4CDC"/>
    <w:rsid w:val="00B05ACA"/>
    <w:rsid w:val="00B07961"/>
    <w:rsid w:val="00B07F68"/>
    <w:rsid w:val="00B110A0"/>
    <w:rsid w:val="00B137F7"/>
    <w:rsid w:val="00B14ACA"/>
    <w:rsid w:val="00B14F19"/>
    <w:rsid w:val="00B150E4"/>
    <w:rsid w:val="00B1750B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968"/>
    <w:rsid w:val="00BA2DEC"/>
    <w:rsid w:val="00BA7615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25F5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761EB"/>
    <w:rsid w:val="00D901C1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4DC0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4F4E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08EC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1F8E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927794-13FC-4AED-97D1-98DBC05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rangav\Downloads\RE__Adoption_of_Cereals_International_standards\STA-SDV-OP-04-F1_Adoption%20proposal%20form-%20CODEX%20CXS%20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FFCB-18F4-4C55-9B6A-9D552EB4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STA-SDV-OP-04-F1_Adoption proposal form- CODEX CXS 201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Valerie Masaranga</dc:creator>
  <cp:keywords/>
  <cp:lastModifiedBy>Valerie Masaranga</cp:lastModifiedBy>
  <cp:revision>2</cp:revision>
  <cp:lastPrinted>2011-05-19T08:42:00Z</cp:lastPrinted>
  <dcterms:created xsi:type="dcterms:W3CDTF">2021-02-17T09:41:00Z</dcterms:created>
  <dcterms:modified xsi:type="dcterms:W3CDTF">2021-02-17T09:41:00Z</dcterms:modified>
</cp:coreProperties>
</file>