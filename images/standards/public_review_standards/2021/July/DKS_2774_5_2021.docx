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0E0E1" w14:textId="77777777" w:rsidR="00DD155D" w:rsidRPr="00701788" w:rsidRDefault="00701788" w:rsidP="00701788">
      <w:pPr>
        <w:pStyle w:val="MainCoverTitle"/>
      </w:pPr>
      <w:r w:rsidRPr="00701788">
        <w:t>Grading live animal for meat trade</w:t>
      </w:r>
      <w:r>
        <w:rPr>
          <w:rFonts w:cs="Arial"/>
        </w:rPr>
        <w:t>―</w:t>
      </w:r>
      <w:r w:rsidRPr="00736032">
        <w:rPr>
          <w:color w:val="auto"/>
        </w:rPr>
        <w:t xml:space="preserve"> Specification</w:t>
      </w:r>
    </w:p>
    <w:p w14:paraId="68200728" w14:textId="77777777" w:rsidR="00DD155D" w:rsidRDefault="00DD155D" w:rsidP="00DD155D">
      <w:pPr>
        <w:pStyle w:val="PartNumber"/>
      </w:pPr>
      <w:r>
        <w:t xml:space="preserve">Part </w:t>
      </w:r>
      <w:r w:rsidR="00701788">
        <w:t>5</w:t>
      </w:r>
      <w:r>
        <w:t>:</w:t>
      </w:r>
    </w:p>
    <w:p w14:paraId="2FBF6731" w14:textId="77777777" w:rsidR="00DD155D" w:rsidRPr="00736032" w:rsidRDefault="00701788" w:rsidP="00DD155D">
      <w:pPr>
        <w:pStyle w:val="PartTitle"/>
      </w:pPr>
      <w:r w:rsidRPr="00701788">
        <w:rPr>
          <w:color w:val="auto"/>
        </w:rPr>
        <w:t xml:space="preserve">Indigenous </w:t>
      </w:r>
      <w:r>
        <w:rPr>
          <w:color w:val="auto"/>
        </w:rPr>
        <w:t>c</w:t>
      </w:r>
      <w:r w:rsidRPr="00701788">
        <w:rPr>
          <w:color w:val="auto"/>
        </w:rPr>
        <w:t>hicken (</w:t>
      </w:r>
      <w:proofErr w:type="spellStart"/>
      <w:r w:rsidRPr="00701788">
        <w:rPr>
          <w:i/>
          <w:color w:val="auto"/>
        </w:rPr>
        <w:t>kienyeji</w:t>
      </w:r>
      <w:proofErr w:type="spellEnd"/>
      <w:r w:rsidRPr="00701788">
        <w:rPr>
          <w:color w:val="auto"/>
        </w:rPr>
        <w:t>)</w:t>
      </w:r>
      <w:r w:rsidR="00736032" w:rsidRPr="00736032">
        <w:rPr>
          <w:color w:val="auto"/>
        </w:rPr>
        <w:t xml:space="preserve"> </w:t>
      </w:r>
    </w:p>
    <w:p w14:paraId="5CE69E96" w14:textId="77777777" w:rsidR="00594A98" w:rsidRDefault="00594A98" w:rsidP="00E16095">
      <w:pPr>
        <w:pStyle w:val="Coverlogo"/>
      </w:pPr>
    </w:p>
    <w:p w14:paraId="165ECDE4" w14:textId="77777777" w:rsidR="00594A98" w:rsidRDefault="00594A98" w:rsidP="00594A98"/>
    <w:p w14:paraId="77B2E679" w14:textId="77777777" w:rsidR="006B7891" w:rsidRDefault="006B7891" w:rsidP="00594A98"/>
    <w:p w14:paraId="666D9EA2" w14:textId="77777777" w:rsidR="00E75DE9" w:rsidRPr="00E75DE9" w:rsidRDefault="00E75DE9" w:rsidP="00E75DE9"/>
    <w:p w14:paraId="37F83081" w14:textId="77777777" w:rsidR="00E75DE9" w:rsidRPr="00E75DE9" w:rsidRDefault="00E75DE9" w:rsidP="00E75DE9"/>
    <w:p w14:paraId="3AE026B8" w14:textId="7E09185F" w:rsidR="00E75DE9" w:rsidRPr="00E75DE9" w:rsidRDefault="00E75DE9" w:rsidP="00E75DE9">
      <w:pPr>
        <w:ind w:firstLine="403"/>
        <w:rPr>
          <w:b/>
          <w:bCs/>
          <w:sz w:val="36"/>
          <w:szCs w:val="36"/>
        </w:rPr>
      </w:pPr>
      <w:r w:rsidRPr="00E75DE9">
        <w:rPr>
          <w:b/>
          <w:bCs/>
          <w:sz w:val="36"/>
          <w:szCs w:val="36"/>
        </w:rPr>
        <w:t>PUBLIC REVIEW DRAFT, AUGUST 2021</w:t>
      </w:r>
    </w:p>
    <w:p w14:paraId="4E0D5ECC" w14:textId="3CFCFA29" w:rsidR="00E75DE9" w:rsidRPr="00E75DE9" w:rsidRDefault="00E75DE9" w:rsidP="00E75DE9">
      <w:pPr>
        <w:tabs>
          <w:tab w:val="left" w:pos="420"/>
        </w:tabs>
        <w:sectPr w:rsidR="00E75DE9" w:rsidRPr="00E75DE9"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r>
        <w:tab/>
      </w:r>
    </w:p>
    <w:p w14:paraId="71FA9013" w14:textId="77777777" w:rsidR="001137D5" w:rsidRPr="002001BA" w:rsidRDefault="001137D5" w:rsidP="00BD20B7">
      <w:pPr>
        <w:pStyle w:val="Heading2"/>
        <w:jc w:val="center"/>
      </w:pPr>
      <w:bookmarkStart w:id="0" w:name="_Toc19525286"/>
      <w:bookmarkStart w:id="1" w:name="_Toc19531142"/>
      <w:r w:rsidRPr="002001BA">
        <w:lastRenderedPageBreak/>
        <w:t>TECHNICAL COMMITTEE REPRESENTATION</w:t>
      </w:r>
      <w:bookmarkEnd w:id="0"/>
      <w:bookmarkEnd w:id="1"/>
    </w:p>
    <w:p w14:paraId="34760C2F" w14:textId="77777777" w:rsidR="001137D5" w:rsidRPr="001137D5" w:rsidRDefault="001137D5" w:rsidP="002001BA">
      <w:pPr>
        <w:rPr>
          <w:b/>
          <w:lang w:val="en-US"/>
        </w:rPr>
      </w:pPr>
      <w:r w:rsidRPr="001137D5">
        <w:rPr>
          <w:lang w:val="en-US"/>
        </w:rPr>
        <w:t>The following organizations were represented on the Technical Committee:</w:t>
      </w:r>
    </w:p>
    <w:p w14:paraId="2FBE347A" w14:textId="77777777" w:rsidR="00131AF2" w:rsidRDefault="00131AF2" w:rsidP="00131AF2">
      <w:pPr>
        <w:pStyle w:val="TCRep"/>
      </w:pPr>
      <w:r>
        <w:t>Ministry of Industry, Trade and Cooperatives</w:t>
      </w:r>
    </w:p>
    <w:p w14:paraId="2EEFF826" w14:textId="77777777" w:rsidR="00131AF2" w:rsidRDefault="00131AF2" w:rsidP="00131AF2">
      <w:pPr>
        <w:pStyle w:val="TCRep"/>
      </w:pPr>
      <w:r>
        <w:t xml:space="preserve">Ministry of Health </w:t>
      </w:r>
      <w:r>
        <w:rPr>
          <w:rFonts w:cs="Arial"/>
        </w:rPr>
        <w:t>―</w:t>
      </w:r>
      <w:r>
        <w:t xml:space="preserve"> Food Safety Division</w:t>
      </w:r>
    </w:p>
    <w:p w14:paraId="470F9CC0" w14:textId="77777777" w:rsidR="00131AF2" w:rsidRDefault="00131AF2" w:rsidP="00131AF2">
      <w:pPr>
        <w:pStyle w:val="TCRep"/>
      </w:pPr>
      <w:r>
        <w:t xml:space="preserve">Kenya Industrial Research and Development Institute </w:t>
      </w:r>
    </w:p>
    <w:p w14:paraId="3CFD4E83" w14:textId="77777777" w:rsidR="00131AF2" w:rsidRDefault="00131AF2" w:rsidP="00131AF2">
      <w:pPr>
        <w:pStyle w:val="TCRep"/>
      </w:pPr>
      <w:r>
        <w:t xml:space="preserve">National Public Health Laboratories Services </w:t>
      </w:r>
    </w:p>
    <w:p w14:paraId="5CB9CC7B" w14:textId="77777777" w:rsidR="00131AF2" w:rsidRDefault="00131AF2" w:rsidP="00131AF2">
      <w:pPr>
        <w:pStyle w:val="TCRep"/>
      </w:pPr>
      <w:r>
        <w:t>Government Chemist’s Department</w:t>
      </w:r>
    </w:p>
    <w:p w14:paraId="5EE6832B" w14:textId="77777777" w:rsidR="00131AF2" w:rsidRDefault="00131AF2" w:rsidP="00131AF2">
      <w:pPr>
        <w:pStyle w:val="TCRep"/>
      </w:pPr>
      <w:r>
        <w:t xml:space="preserve">Food Science and Technology Platform Kenya </w:t>
      </w:r>
    </w:p>
    <w:p w14:paraId="4C42E575" w14:textId="77777777" w:rsidR="00131AF2" w:rsidRDefault="00131AF2" w:rsidP="00131AF2">
      <w:pPr>
        <w:pStyle w:val="TCRep"/>
      </w:pPr>
      <w:r>
        <w:t>Farmer’s Choice (K) Ltd.</w:t>
      </w:r>
    </w:p>
    <w:p w14:paraId="3D69955E" w14:textId="77777777" w:rsidR="00131AF2" w:rsidRDefault="00131AF2" w:rsidP="00131AF2">
      <w:pPr>
        <w:pStyle w:val="TCRep"/>
      </w:pPr>
      <w:r>
        <w:t>University of Nairobi — Department of Food Science and Technology</w:t>
      </w:r>
    </w:p>
    <w:p w14:paraId="16940527" w14:textId="77777777" w:rsidR="00131AF2" w:rsidRDefault="00131AF2" w:rsidP="00131AF2">
      <w:pPr>
        <w:pStyle w:val="TCRep"/>
      </w:pPr>
      <w:r>
        <w:t>South Eastern Kenya University</w:t>
      </w:r>
    </w:p>
    <w:p w14:paraId="47966004" w14:textId="77777777" w:rsidR="00131AF2" w:rsidRDefault="00131AF2" w:rsidP="00131AF2">
      <w:pPr>
        <w:pStyle w:val="TCRep"/>
      </w:pPr>
      <w:r>
        <w:t xml:space="preserve">Meru University </w:t>
      </w:r>
    </w:p>
    <w:p w14:paraId="6EEE51CB" w14:textId="77777777" w:rsidR="00131AF2" w:rsidRDefault="00131AF2" w:rsidP="00131AF2">
      <w:pPr>
        <w:pStyle w:val="TCRep"/>
      </w:pPr>
      <w:r>
        <w:t>Egerton University</w:t>
      </w:r>
    </w:p>
    <w:p w14:paraId="47C4B881" w14:textId="77777777" w:rsidR="00131AF2" w:rsidRDefault="00131AF2" w:rsidP="00131AF2">
      <w:pPr>
        <w:pStyle w:val="TCRep"/>
      </w:pPr>
      <w:r>
        <w:t>Consumer Information Network</w:t>
      </w:r>
    </w:p>
    <w:p w14:paraId="60E70C18" w14:textId="77777777" w:rsidR="00131AF2" w:rsidRDefault="00131AF2" w:rsidP="00131AF2">
      <w:pPr>
        <w:pStyle w:val="TCRep"/>
      </w:pPr>
      <w:proofErr w:type="spellStart"/>
      <w:r>
        <w:t>Kenchic</w:t>
      </w:r>
      <w:proofErr w:type="spellEnd"/>
      <w:r>
        <w:t xml:space="preserve"> (K) Ltd.</w:t>
      </w:r>
    </w:p>
    <w:p w14:paraId="1AC7EFC1" w14:textId="77777777" w:rsidR="00131AF2" w:rsidRDefault="00131AF2" w:rsidP="00131AF2">
      <w:pPr>
        <w:pStyle w:val="TCRep"/>
      </w:pPr>
      <w:r>
        <w:t>Alpha Fine Foods Ltd.</w:t>
      </w:r>
    </w:p>
    <w:p w14:paraId="03457C55" w14:textId="77777777" w:rsidR="00131AF2" w:rsidRDefault="00131AF2" w:rsidP="00131AF2">
      <w:pPr>
        <w:pStyle w:val="TCRep"/>
      </w:pPr>
      <w:r>
        <w:t xml:space="preserve">Kenya Meat Commission </w:t>
      </w:r>
    </w:p>
    <w:p w14:paraId="1BBF8BB8" w14:textId="77777777" w:rsidR="00131AF2" w:rsidRDefault="00131AF2" w:rsidP="00131AF2">
      <w:pPr>
        <w:pStyle w:val="TCRep"/>
      </w:pPr>
      <w:r>
        <w:t xml:space="preserve">Directorate of Livestock Production </w:t>
      </w:r>
    </w:p>
    <w:p w14:paraId="1E5FC639" w14:textId="77777777" w:rsidR="00131AF2" w:rsidRDefault="00131AF2" w:rsidP="00131AF2">
      <w:pPr>
        <w:pStyle w:val="TCRep"/>
      </w:pPr>
      <w:r>
        <w:t xml:space="preserve">Directorate of Veterinary Services </w:t>
      </w:r>
    </w:p>
    <w:p w14:paraId="5B4441E9" w14:textId="77777777" w:rsidR="00131AF2" w:rsidRDefault="00131AF2" w:rsidP="00131AF2">
      <w:pPr>
        <w:pStyle w:val="TCRep"/>
      </w:pPr>
      <w:r>
        <w:t>Quality Meat packers</w:t>
      </w:r>
    </w:p>
    <w:p w14:paraId="64A1733D" w14:textId="77777777" w:rsidR="00131AF2" w:rsidRDefault="00131AF2" w:rsidP="00131AF2">
      <w:pPr>
        <w:pStyle w:val="TCRep"/>
      </w:pPr>
      <w:r>
        <w:t>Choice Meats Ltd.</w:t>
      </w:r>
    </w:p>
    <w:p w14:paraId="20CEE512" w14:textId="77777777" w:rsidR="00CF6F32" w:rsidRPr="001F4C5F" w:rsidRDefault="00131AF2" w:rsidP="00131AF2">
      <w:pPr>
        <w:pStyle w:val="TCRep"/>
      </w:pPr>
      <w:r>
        <w:t>Poultry Breeders Association</w:t>
      </w:r>
    </w:p>
    <w:p w14:paraId="3C36AB52" w14:textId="77777777" w:rsidR="001137D5" w:rsidRPr="001F4C5F" w:rsidRDefault="00CF6F32" w:rsidP="00CF6F32">
      <w:pPr>
        <w:pStyle w:val="TCRep"/>
      </w:pPr>
      <w:r w:rsidRPr="001F4C5F">
        <w:t>Kenya Bureau of Standards — Secretariat</w:t>
      </w:r>
    </w:p>
    <w:p w14:paraId="18574315" w14:textId="77777777" w:rsidR="001137D5" w:rsidRPr="00BD20B7" w:rsidRDefault="001137D5" w:rsidP="00BD20B7">
      <w:pPr>
        <w:pStyle w:val="revisionKS"/>
      </w:pPr>
      <w:r w:rsidRPr="00BD20B7">
        <w:t>REVISION OF KENYA STANDARDS</w:t>
      </w:r>
    </w:p>
    <w:p w14:paraId="66B52B62"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4F4E35A1" w14:textId="77777777" w:rsidR="001137D5" w:rsidRPr="00BD20B7" w:rsidRDefault="001137D5" w:rsidP="000F7FD2">
      <w:pPr>
        <w:pStyle w:val="KEBSCopyright2"/>
        <w:jc w:val="center"/>
      </w:pPr>
      <w:r w:rsidRPr="00BD20B7">
        <w:t>© Kenya Bureau of Standards</w:t>
      </w:r>
      <w:r w:rsidR="00BD20B7" w:rsidRPr="00BD20B7">
        <w:t xml:space="preserve"> 20</w:t>
      </w:r>
      <w:r w:rsidR="001E677E">
        <w:t>2</w:t>
      </w:r>
      <w:r w:rsidR="00131AF2">
        <w:t>1</w:t>
      </w:r>
    </w:p>
    <w:p w14:paraId="066C31F7" w14:textId="77777777" w:rsidR="0069693D" w:rsidRDefault="001137D5" w:rsidP="000F7FD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14:paraId="7FC5875A" w14:textId="77777777" w:rsidR="00DD155D" w:rsidRDefault="00701788" w:rsidP="00DD155D">
      <w:pPr>
        <w:pStyle w:val="MainCoverTitle"/>
      </w:pPr>
      <w:r w:rsidRPr="00701788">
        <w:lastRenderedPageBreak/>
        <w:t>Grading live animal for meat trade― Specification</w:t>
      </w:r>
    </w:p>
    <w:p w14:paraId="57E6717E" w14:textId="77777777" w:rsidR="00DD155D" w:rsidRDefault="00DD155D" w:rsidP="00DD155D">
      <w:pPr>
        <w:pStyle w:val="PartNumber"/>
      </w:pPr>
      <w:r>
        <w:t xml:space="preserve">Part </w:t>
      </w:r>
      <w:r w:rsidR="00701788">
        <w:t>5</w:t>
      </w:r>
      <w:r>
        <w:t>:</w:t>
      </w:r>
    </w:p>
    <w:p w14:paraId="3E9CDAE5" w14:textId="77777777" w:rsidR="00DD155D" w:rsidRPr="00635C33" w:rsidRDefault="00701788" w:rsidP="00DD155D">
      <w:pPr>
        <w:pStyle w:val="PartTitle"/>
      </w:pPr>
      <w:r w:rsidRPr="00701788">
        <w:t xml:space="preserve">Indigenous </w:t>
      </w:r>
      <w:r>
        <w:t>c</w:t>
      </w:r>
      <w:r w:rsidRPr="00701788">
        <w:t xml:space="preserve">hicken </w:t>
      </w:r>
      <w:r w:rsidRPr="00701788">
        <w:rPr>
          <w:i/>
        </w:rPr>
        <w:t>(</w:t>
      </w:r>
      <w:proofErr w:type="spellStart"/>
      <w:r w:rsidRPr="00701788">
        <w:rPr>
          <w:i/>
        </w:rPr>
        <w:t>kienyeji</w:t>
      </w:r>
      <w:proofErr w:type="spellEnd"/>
      <w:r w:rsidRPr="00701788">
        <w:t>)</w:t>
      </w:r>
    </w:p>
    <w:tbl>
      <w:tblPr>
        <w:tblStyle w:val="tableAddress"/>
        <w:tblpPr w:leftFromText="180" w:rightFromText="180" w:vertAnchor="text" w:horzAnchor="margin" w:tblpY="1094"/>
        <w:tblW w:w="0" w:type="auto"/>
        <w:tblLook w:val="04A0" w:firstRow="1" w:lastRow="0" w:firstColumn="1" w:lastColumn="0" w:noHBand="0" w:noVBand="1"/>
      </w:tblPr>
      <w:tblGrid>
        <w:gridCol w:w="709"/>
        <w:gridCol w:w="7796"/>
      </w:tblGrid>
      <w:tr w:rsidR="00DD155D" w:rsidRPr="002D0370" w14:paraId="1849E678" w14:textId="77777777" w:rsidTr="00DD155D">
        <w:tc>
          <w:tcPr>
            <w:tcW w:w="8505" w:type="dxa"/>
            <w:gridSpan w:val="2"/>
          </w:tcPr>
          <w:p w14:paraId="22866127" w14:textId="77777777" w:rsidR="00DD155D" w:rsidRPr="002D0370" w:rsidRDefault="00DD155D" w:rsidP="00DD155D">
            <w:pPr>
              <w:pStyle w:val="Address"/>
            </w:pPr>
            <w:r w:rsidRPr="002D0370">
              <w:t>Kenya Bureau of Standards,</w:t>
            </w:r>
            <w:r>
              <w:t xml:space="preserve"> </w:t>
            </w:r>
            <w:r w:rsidRPr="002D0370">
              <w:t>Popo Road, Off Mombasa Road,</w:t>
            </w:r>
            <w:r w:rsidRPr="002D0370">
              <w:br/>
              <w:t>P.O. Box 54974 - 00200, Nairobi, Kenya</w:t>
            </w:r>
          </w:p>
        </w:tc>
      </w:tr>
      <w:tr w:rsidR="00DD155D" w:rsidRPr="002D0370" w14:paraId="3102BF86" w14:textId="77777777" w:rsidTr="00DD155D">
        <w:tc>
          <w:tcPr>
            <w:tcW w:w="709" w:type="dxa"/>
          </w:tcPr>
          <w:p w14:paraId="661B4024" w14:textId="77777777" w:rsidR="00DD155D" w:rsidRPr="002D0370" w:rsidRDefault="00DD155D" w:rsidP="00DD155D">
            <w:pPr>
              <w:pStyle w:val="Tabletext9"/>
            </w:pPr>
            <w:r w:rsidRPr="002D0370">
              <w:rPr>
                <w:noProof/>
                <w:lang w:val="en-US"/>
              </w:rPr>
              <w:drawing>
                <wp:inline distT="0" distB="0" distL="0" distR="0" wp14:anchorId="0CF06126" wp14:editId="7CCB97B6">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14:paraId="3E7887E9" w14:textId="77777777" w:rsidR="00DD155D" w:rsidRPr="002D0370" w:rsidRDefault="00DD155D" w:rsidP="00DD155D">
            <w:pPr>
              <w:pStyle w:val="Tabletext9"/>
            </w:pPr>
            <w:r w:rsidRPr="002D0370">
              <w:t>+254 020 6948000, + 254 722202137, + 254 734600471</w:t>
            </w:r>
          </w:p>
        </w:tc>
      </w:tr>
      <w:tr w:rsidR="00DD155D" w:rsidRPr="002D0370" w14:paraId="12096DD6" w14:textId="77777777" w:rsidTr="00DD155D">
        <w:tc>
          <w:tcPr>
            <w:tcW w:w="709" w:type="dxa"/>
          </w:tcPr>
          <w:p w14:paraId="517A5544" w14:textId="77777777" w:rsidR="00DD155D" w:rsidRPr="002D0370" w:rsidRDefault="00DD155D" w:rsidP="00DD155D">
            <w:pPr>
              <w:pStyle w:val="Tabletext9"/>
            </w:pPr>
            <w:r w:rsidRPr="002D0370">
              <w:rPr>
                <w:noProof/>
                <w:lang w:val="en-US"/>
              </w:rPr>
              <w:drawing>
                <wp:inline distT="0" distB="0" distL="0" distR="0" wp14:anchorId="29882811" wp14:editId="6775CCE5">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14:paraId="5D25E685" w14:textId="77777777" w:rsidR="00DD155D" w:rsidRPr="002D0370" w:rsidRDefault="00DD155D" w:rsidP="00DD155D">
            <w:pPr>
              <w:pStyle w:val="Tabletext9"/>
            </w:pPr>
            <w:r w:rsidRPr="002D0370">
              <w:t>info@kebs.org</w:t>
            </w:r>
          </w:p>
        </w:tc>
      </w:tr>
      <w:tr w:rsidR="00DD155D" w:rsidRPr="002D0370" w14:paraId="70D62A74" w14:textId="77777777" w:rsidTr="00DD155D">
        <w:tc>
          <w:tcPr>
            <w:tcW w:w="709" w:type="dxa"/>
          </w:tcPr>
          <w:p w14:paraId="0EC76557" w14:textId="77777777" w:rsidR="00DD155D" w:rsidRPr="002D0370" w:rsidRDefault="00DD155D" w:rsidP="00DD155D">
            <w:pPr>
              <w:pStyle w:val="Tabletext9"/>
            </w:pPr>
            <w:r w:rsidRPr="00114EC6">
              <w:rPr>
                <w:noProof/>
                <w:lang w:val="en-US"/>
              </w:rPr>
              <w:drawing>
                <wp:inline distT="0" distB="0" distL="0" distR="0" wp14:anchorId="2D425A4A" wp14:editId="658E8E57">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14:paraId="12876FBC" w14:textId="77777777" w:rsidR="00DD155D" w:rsidRPr="002D0370" w:rsidRDefault="00DD155D" w:rsidP="00DD155D">
            <w:pPr>
              <w:pStyle w:val="Tabletext9"/>
            </w:pPr>
            <w:r w:rsidRPr="002D0370">
              <w:t>@KEBS_ke</w:t>
            </w:r>
          </w:p>
        </w:tc>
      </w:tr>
      <w:tr w:rsidR="00DD155D" w:rsidRPr="002D0370" w14:paraId="152502D5" w14:textId="77777777" w:rsidTr="00DD155D">
        <w:tc>
          <w:tcPr>
            <w:tcW w:w="709" w:type="dxa"/>
          </w:tcPr>
          <w:p w14:paraId="632795F4" w14:textId="77777777" w:rsidR="00DD155D" w:rsidRPr="002D0370" w:rsidRDefault="00DD155D" w:rsidP="00DD155D">
            <w:pPr>
              <w:pStyle w:val="Tabletext9"/>
            </w:pPr>
            <w:r>
              <w:rPr>
                <w:noProof/>
                <w:lang w:val="en-US"/>
              </w:rPr>
              <w:drawing>
                <wp:inline distT="0" distB="0" distL="0" distR="0" wp14:anchorId="28F7880F" wp14:editId="3B2B62DE">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00B0AE8D" w14:textId="77777777" w:rsidR="00DD155D" w:rsidRPr="002D0370" w:rsidRDefault="00DD155D" w:rsidP="00DD155D">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14:paraId="47EA7448" w14:textId="77777777" w:rsidR="001137D5" w:rsidRDefault="001137D5" w:rsidP="00AA1839">
      <w:pPr>
        <w:pStyle w:val="PartTitle"/>
      </w:pPr>
    </w:p>
    <w:p w14:paraId="087BB767" w14:textId="77777777" w:rsidR="00BC3A47" w:rsidRDefault="00BC3A47" w:rsidP="00AA1839">
      <w:pPr>
        <w:pStyle w:val="PartTitle"/>
      </w:pPr>
      <w:r>
        <w:br w:type="page"/>
      </w:r>
    </w:p>
    <w:p w14:paraId="0D379FEC" w14:textId="77777777" w:rsidR="00BC3A47" w:rsidRDefault="00BC3A47" w:rsidP="00BC3A47">
      <w:pPr>
        <w:pStyle w:val="zzForeword"/>
        <w:rPr>
          <w:color w:val="auto"/>
        </w:rPr>
      </w:pPr>
      <w:bookmarkStart w:id="2" w:name="_Toc19525287"/>
      <w:bookmarkStart w:id="3" w:name="_Toc19531143"/>
      <w:r>
        <w:rPr>
          <w:color w:val="auto"/>
        </w:rPr>
        <w:lastRenderedPageBreak/>
        <w:t>Foreword</w:t>
      </w:r>
      <w:bookmarkEnd w:id="2"/>
      <w:bookmarkEnd w:id="3"/>
    </w:p>
    <w:p w14:paraId="29FEC860" w14:textId="77777777" w:rsidR="00567C89" w:rsidRDefault="00567C89" w:rsidP="00567C89">
      <w:pPr>
        <w:ind w:left="403"/>
      </w:pPr>
      <w:r>
        <w:t>This Kenya Standard was prepared by the Meat and Poultry Products Technical Committee under the guidance of the Standards Projects Committee, and it is in accordance with the procedures of the Kenya Bureau of Standards.</w:t>
      </w:r>
    </w:p>
    <w:p w14:paraId="2E59C1B9" w14:textId="77777777" w:rsidR="00567C89" w:rsidRDefault="00567C89" w:rsidP="00567C89">
      <w:pPr>
        <w:ind w:left="403"/>
      </w:pPr>
      <w:r>
        <w:t xml:space="preserve">This first edition of the standard was found necessary to address market challenges in grading live indigenous chicken meant for meat trade. </w:t>
      </w:r>
    </w:p>
    <w:p w14:paraId="4469AE8C" w14:textId="77777777" w:rsidR="00567C89" w:rsidRDefault="00567C89" w:rsidP="00567C89">
      <w:pPr>
        <w:ind w:left="403"/>
      </w:pPr>
      <w:r>
        <w:t xml:space="preserve">KS 2774 consists of the following parts, under the general title Grading live animals for meat trade: </w:t>
      </w:r>
    </w:p>
    <w:p w14:paraId="255A109F" w14:textId="77777777" w:rsidR="00567C89" w:rsidRDefault="00567C89" w:rsidP="00567C89">
      <w:pPr>
        <w:pStyle w:val="ListNumber"/>
        <w:numPr>
          <w:ilvl w:val="0"/>
          <w:numId w:val="10"/>
        </w:numPr>
      </w:pPr>
      <w:r>
        <w:t xml:space="preserve">Part 1: Cattle </w:t>
      </w:r>
    </w:p>
    <w:p w14:paraId="0B3C5C7C" w14:textId="77777777" w:rsidR="00567C89" w:rsidRDefault="00567C89" w:rsidP="00567C89">
      <w:pPr>
        <w:pStyle w:val="ListNumber"/>
        <w:numPr>
          <w:ilvl w:val="0"/>
          <w:numId w:val="10"/>
        </w:numPr>
      </w:pPr>
      <w:r>
        <w:t xml:space="preserve">Part 2: Goat </w:t>
      </w:r>
    </w:p>
    <w:p w14:paraId="25B4C7C8" w14:textId="77777777" w:rsidR="00567C89" w:rsidRDefault="00567C89" w:rsidP="00567C89">
      <w:pPr>
        <w:pStyle w:val="ListNumber"/>
        <w:numPr>
          <w:ilvl w:val="0"/>
          <w:numId w:val="10"/>
        </w:numPr>
      </w:pPr>
      <w:r>
        <w:t>Part 3: sheep</w:t>
      </w:r>
    </w:p>
    <w:p w14:paraId="2361091E" w14:textId="77777777" w:rsidR="00567C89" w:rsidRDefault="00567C89" w:rsidP="00567C89">
      <w:pPr>
        <w:pStyle w:val="ListNumber"/>
        <w:numPr>
          <w:ilvl w:val="0"/>
          <w:numId w:val="10"/>
        </w:numPr>
      </w:pPr>
      <w:r>
        <w:t>Part 4: Camel</w:t>
      </w:r>
    </w:p>
    <w:p w14:paraId="5CA785FC" w14:textId="77777777" w:rsidR="00567C89" w:rsidRDefault="00567C89" w:rsidP="00567C89">
      <w:pPr>
        <w:pStyle w:val="ListNumber"/>
        <w:numPr>
          <w:ilvl w:val="0"/>
          <w:numId w:val="10"/>
        </w:numPr>
      </w:pPr>
      <w:r>
        <w:t>Part 5: indigenous Chicken</w:t>
      </w:r>
    </w:p>
    <w:p w14:paraId="21CBF655" w14:textId="77777777" w:rsidR="00567C89" w:rsidRDefault="00567C89" w:rsidP="00567C89">
      <w:pPr>
        <w:ind w:left="403"/>
      </w:pPr>
      <w:r>
        <w:t>During the preparation of this standard, reference was made to the following documents:</w:t>
      </w:r>
    </w:p>
    <w:p w14:paraId="28B5CFEE" w14:textId="77777777" w:rsidR="00567C89" w:rsidRDefault="00567C89" w:rsidP="00567C89">
      <w:pPr>
        <w:pStyle w:val="ListNumber"/>
        <w:ind w:left="803"/>
      </w:pPr>
      <w:r>
        <w:t>KS 01-837: part 1 and 2,</w:t>
      </w:r>
      <w:r w:rsidRPr="00567C89">
        <w:t xml:space="preserve"> </w:t>
      </w:r>
      <w:r>
        <w:t>Determination of living animals for slaughter:</w:t>
      </w:r>
    </w:p>
    <w:p w14:paraId="61F6A803" w14:textId="77777777" w:rsidR="00C6570A" w:rsidRDefault="00567C89" w:rsidP="00567C89">
      <w:pPr>
        <w:pStyle w:val="ListNumber"/>
        <w:ind w:left="803"/>
      </w:pPr>
      <w:r>
        <w:t>Domestic Animal Diversity Network</w:t>
      </w:r>
    </w:p>
    <w:p w14:paraId="4E987107" w14:textId="77777777" w:rsidR="00D60EDF" w:rsidRDefault="00C6570A" w:rsidP="00C6570A">
      <w:r>
        <w:t>Acknowledgement is hereby made for the assistance derived from these sources</w:t>
      </w:r>
      <w:r w:rsidR="00177DFE">
        <w:t>.</w:t>
      </w:r>
    </w:p>
    <w:p w14:paraId="4934EFA3" w14:textId="77777777" w:rsidR="00330CD1" w:rsidRDefault="00330CD1" w:rsidP="00FE4597">
      <w:pPr>
        <w:pStyle w:val="HelpNotes"/>
      </w:pPr>
    </w:p>
    <w:p w14:paraId="0EDA0EBE" w14:textId="77777777" w:rsidR="00330CD1" w:rsidRDefault="00330CD1" w:rsidP="00FE4597">
      <w:pPr>
        <w:pStyle w:val="HelpNotes"/>
        <w:sectPr w:rsidR="00330CD1"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p>
    <w:p w14:paraId="5E745049" w14:textId="77777777" w:rsidR="00D60EDF" w:rsidRPr="00F52C35" w:rsidRDefault="00701788" w:rsidP="00701788">
      <w:pPr>
        <w:pStyle w:val="zzSTDTitle"/>
        <w:rPr>
          <w:color w:val="auto"/>
        </w:rPr>
      </w:pPr>
      <w:bookmarkStart w:id="4" w:name="_Toc443461091"/>
      <w:bookmarkStart w:id="5" w:name="_Toc443470360"/>
      <w:bookmarkStart w:id="6" w:name="_Toc450303210"/>
      <w:r w:rsidRPr="00701788">
        <w:rPr>
          <w:color w:val="auto"/>
        </w:rPr>
        <w:lastRenderedPageBreak/>
        <w:t>Grading live animal for meat trade― Specification</w:t>
      </w:r>
      <w:r>
        <w:rPr>
          <w:color w:val="auto"/>
        </w:rPr>
        <w:t xml:space="preserve">, Part 5: </w:t>
      </w:r>
      <w:r w:rsidRPr="00701788">
        <w:rPr>
          <w:color w:val="auto"/>
        </w:rPr>
        <w:t xml:space="preserve">Indigenous </w:t>
      </w:r>
      <w:r>
        <w:rPr>
          <w:color w:val="auto"/>
        </w:rPr>
        <w:t>c</w:t>
      </w:r>
      <w:r w:rsidRPr="00701788">
        <w:rPr>
          <w:color w:val="auto"/>
        </w:rPr>
        <w:t xml:space="preserve">hicken </w:t>
      </w:r>
      <w:r w:rsidRPr="00701788">
        <w:rPr>
          <w:i/>
          <w:color w:val="auto"/>
        </w:rPr>
        <w:t>(</w:t>
      </w:r>
      <w:proofErr w:type="spellStart"/>
      <w:r w:rsidRPr="00701788">
        <w:rPr>
          <w:i/>
          <w:color w:val="auto"/>
        </w:rPr>
        <w:t>kienyeji</w:t>
      </w:r>
      <w:proofErr w:type="spellEnd"/>
      <w:r w:rsidRPr="00701788">
        <w:rPr>
          <w:i/>
          <w:color w:val="auto"/>
        </w:rPr>
        <w:t>)</w:t>
      </w:r>
    </w:p>
    <w:p w14:paraId="2F38E261" w14:textId="77777777" w:rsidR="00EC4B78" w:rsidRPr="00D60EDF" w:rsidRDefault="00EC4B78" w:rsidP="009961D1">
      <w:pPr>
        <w:pStyle w:val="Heading1"/>
      </w:pPr>
      <w:bookmarkStart w:id="7" w:name="_Toc19525289"/>
      <w:bookmarkStart w:id="8" w:name="_Toc19531145"/>
      <w:r w:rsidRPr="00D60EDF">
        <w:t>1</w:t>
      </w:r>
      <w:r w:rsidRPr="00D60EDF">
        <w:tab/>
        <w:t>Scope</w:t>
      </w:r>
      <w:bookmarkEnd w:id="4"/>
      <w:bookmarkEnd w:id="5"/>
      <w:bookmarkEnd w:id="6"/>
      <w:bookmarkEnd w:id="7"/>
      <w:bookmarkEnd w:id="8"/>
      <w:r w:rsidR="00C3118C">
        <w:t xml:space="preserve"> </w:t>
      </w:r>
    </w:p>
    <w:p w14:paraId="34515F42" w14:textId="77777777" w:rsidR="00D60EDF" w:rsidRPr="00567C89" w:rsidRDefault="00567C89" w:rsidP="00567C89">
      <w:pPr>
        <w:pStyle w:val="p2"/>
      </w:pPr>
      <w:bookmarkStart w:id="9" w:name="_Toc443461093"/>
      <w:bookmarkStart w:id="10" w:name="_Toc443470362"/>
      <w:bookmarkStart w:id="11" w:name="_Toc450303212"/>
      <w:r w:rsidRPr="00567C89">
        <w:t xml:space="preserve">This Kenya standard specifies the requirements for grading live indigenous chicken (commonly referred to as </w:t>
      </w:r>
      <w:proofErr w:type="spellStart"/>
      <w:r w:rsidRPr="00567C89">
        <w:rPr>
          <w:i/>
        </w:rPr>
        <w:t>kienyeji</w:t>
      </w:r>
      <w:proofErr w:type="spellEnd"/>
      <w:r w:rsidRPr="00567C89">
        <w:t xml:space="preserve"> chicken) for meat trade,</w:t>
      </w:r>
    </w:p>
    <w:p w14:paraId="30C02D69" w14:textId="77777777" w:rsidR="00D90077" w:rsidRPr="00D70C9A" w:rsidRDefault="00AA003E" w:rsidP="009961D1">
      <w:pPr>
        <w:pStyle w:val="Heading1"/>
      </w:pPr>
      <w:bookmarkStart w:id="12" w:name="_Toc19525290"/>
      <w:bookmarkStart w:id="13" w:name="_Toc19531146"/>
      <w:r w:rsidRPr="00D70C9A">
        <w:t>2</w:t>
      </w:r>
      <w:r w:rsidR="00EC4B78" w:rsidRPr="00D70C9A">
        <w:tab/>
        <w:t>Normative references</w:t>
      </w:r>
      <w:bookmarkEnd w:id="9"/>
      <w:bookmarkEnd w:id="10"/>
      <w:bookmarkEnd w:id="11"/>
      <w:bookmarkEnd w:id="12"/>
      <w:bookmarkEnd w:id="13"/>
      <w:permStart w:id="1092296633" w:edGrp="everyone"/>
    </w:p>
    <w:p w14:paraId="579AE518" w14:textId="77777777" w:rsidR="00C6570A" w:rsidRPr="00567C89" w:rsidRDefault="00567C89" w:rsidP="00567C89">
      <w:pPr>
        <w:pStyle w:val="RefNorm"/>
      </w:pPr>
      <w:bookmarkStart w:id="14" w:name="_Toc443461094"/>
      <w:bookmarkStart w:id="15" w:name="_Toc443470363"/>
      <w:bookmarkStart w:id="16" w:name="_Toc450303213"/>
      <w:permEnd w:id="1092296633"/>
      <w:r w:rsidRPr="00567C89">
        <w:t>There are no normative references in this document.</w:t>
      </w:r>
    </w:p>
    <w:p w14:paraId="6C539C4A" w14:textId="77777777" w:rsidR="00EC4B78" w:rsidRDefault="00AA003E" w:rsidP="009961D1">
      <w:pPr>
        <w:pStyle w:val="Heading1"/>
      </w:pPr>
      <w:bookmarkStart w:id="17" w:name="_Toc19525291"/>
      <w:bookmarkStart w:id="18" w:name="_Toc19531147"/>
      <w:r w:rsidRPr="009B4274">
        <w:t>3</w:t>
      </w:r>
      <w:r w:rsidR="00EC4B78" w:rsidRPr="009B4274">
        <w:tab/>
        <w:t>Terms and definitions</w:t>
      </w:r>
      <w:bookmarkEnd w:id="14"/>
      <w:bookmarkEnd w:id="15"/>
      <w:bookmarkEnd w:id="16"/>
      <w:bookmarkEnd w:id="17"/>
      <w:bookmarkEnd w:id="18"/>
    </w:p>
    <w:p w14:paraId="5E9FA32A" w14:textId="77777777" w:rsidR="003E0385" w:rsidRDefault="003D1EDC" w:rsidP="003E0385">
      <w:r w:rsidRPr="003D1EDC">
        <w:t>For the purposes of this document, the following te</w:t>
      </w:r>
      <w:r>
        <w:t>rms and definitions shall apply</w:t>
      </w:r>
      <w:r w:rsidR="00065A31">
        <w:t>.</w:t>
      </w:r>
    </w:p>
    <w:p w14:paraId="2D436BD5" w14:textId="77777777" w:rsidR="00567C89" w:rsidRDefault="00567C89" w:rsidP="00567C89">
      <w:pPr>
        <w:pStyle w:val="TermNum"/>
      </w:pPr>
      <w:r>
        <w:t>3.1</w:t>
      </w:r>
    </w:p>
    <w:p w14:paraId="0E8CA199" w14:textId="77777777" w:rsidR="00567C89" w:rsidRDefault="00567C89" w:rsidP="00567C89">
      <w:pPr>
        <w:pStyle w:val="TermNum"/>
      </w:pPr>
      <w:r>
        <w:t xml:space="preserve">grade </w:t>
      </w:r>
    </w:p>
    <w:p w14:paraId="44202E8B" w14:textId="77777777" w:rsidR="00567C89" w:rsidRDefault="00567C89" w:rsidP="00567C89">
      <w:pPr>
        <w:pStyle w:val="Definition"/>
      </w:pPr>
      <w:r>
        <w:t>defined parameters that segregate live chicken for meat trade into homogenous groups applied by market participants based on age, sex, weight and body condition</w:t>
      </w:r>
    </w:p>
    <w:p w14:paraId="21A65AAC" w14:textId="77777777" w:rsidR="00567C89" w:rsidRDefault="00567C89" w:rsidP="00567C89">
      <w:pPr>
        <w:pStyle w:val="TermNum"/>
      </w:pPr>
      <w:r>
        <w:t>3.2</w:t>
      </w:r>
    </w:p>
    <w:p w14:paraId="05F1399A" w14:textId="77777777" w:rsidR="00567C89" w:rsidRDefault="00567C89" w:rsidP="00567C89">
      <w:pPr>
        <w:pStyle w:val="TermNum"/>
      </w:pPr>
      <w:r>
        <w:t>body condition:</w:t>
      </w:r>
    </w:p>
    <w:p w14:paraId="123B7681" w14:textId="77777777" w:rsidR="00567C89" w:rsidRDefault="00567C89" w:rsidP="00567C89">
      <w:pPr>
        <w:pStyle w:val="Definition"/>
      </w:pPr>
      <w:r>
        <w:t>overall state of an animal body assessed through visual observation and palpation taking into account muscle deposition as it occurs in various parts of the chicken</w:t>
      </w:r>
    </w:p>
    <w:p w14:paraId="0E3DF720" w14:textId="77777777" w:rsidR="00567C89" w:rsidRDefault="00567C89" w:rsidP="00567C89">
      <w:pPr>
        <w:pStyle w:val="TermNum"/>
      </w:pPr>
      <w:r>
        <w:t>3.3</w:t>
      </w:r>
    </w:p>
    <w:p w14:paraId="7A3E4C4E" w14:textId="77777777" w:rsidR="00567C89" w:rsidRDefault="00567C89" w:rsidP="00567C89">
      <w:pPr>
        <w:pStyle w:val="TermNum"/>
      </w:pPr>
      <w:r>
        <w:t>body condition score:</w:t>
      </w:r>
    </w:p>
    <w:p w14:paraId="430249B1" w14:textId="77777777" w:rsidR="00567C89" w:rsidRDefault="00567C89" w:rsidP="00567C89">
      <w:pPr>
        <w:pStyle w:val="Definition"/>
      </w:pPr>
      <w:r>
        <w:t xml:space="preserve">score assigned through visual and palpation appraisal of specific body parts. the extent to which specific skeletal body parts are either hidden or smoothened by flesh. The chicken </w:t>
      </w:r>
      <w:proofErr w:type="gramStart"/>
      <w:r>
        <w:t>are</w:t>
      </w:r>
      <w:proofErr w:type="gramEnd"/>
      <w:r>
        <w:t xml:space="preserve"> thus characterized as excellent, good, or fair.</w:t>
      </w:r>
    </w:p>
    <w:p w14:paraId="49D1E0CB" w14:textId="77777777" w:rsidR="00567C89" w:rsidRDefault="00567C89" w:rsidP="00567C89">
      <w:pPr>
        <w:pStyle w:val="TermNum"/>
      </w:pPr>
      <w:r>
        <w:t xml:space="preserve">3.4 </w:t>
      </w:r>
    </w:p>
    <w:p w14:paraId="13A9AF41" w14:textId="77777777" w:rsidR="00567C89" w:rsidRDefault="00567C89" w:rsidP="00567C89">
      <w:pPr>
        <w:pStyle w:val="TermNum"/>
      </w:pPr>
      <w:r>
        <w:t xml:space="preserve">palpation </w:t>
      </w:r>
    </w:p>
    <w:p w14:paraId="6FB50C7A" w14:textId="77777777" w:rsidR="00567C89" w:rsidRDefault="00567C89" w:rsidP="00567C89">
      <w:pPr>
        <w:pStyle w:val="Definition"/>
      </w:pPr>
      <w:r>
        <w:t>method of feeling with fingers or hands during a physical examination for body condition.</w:t>
      </w:r>
    </w:p>
    <w:p w14:paraId="0FACA98C" w14:textId="77777777" w:rsidR="00567C89" w:rsidRDefault="00567C89" w:rsidP="00567C89">
      <w:pPr>
        <w:pStyle w:val="TermNum"/>
      </w:pPr>
      <w:r>
        <w:t>3.5</w:t>
      </w:r>
    </w:p>
    <w:p w14:paraId="6DF111D6" w14:textId="77777777" w:rsidR="00567C89" w:rsidRDefault="00567C89" w:rsidP="00567C89">
      <w:pPr>
        <w:pStyle w:val="TermNum"/>
      </w:pPr>
      <w:r>
        <w:t>live weight:</w:t>
      </w:r>
    </w:p>
    <w:p w14:paraId="54461E80" w14:textId="77777777" w:rsidR="00567C89" w:rsidRDefault="00567C89" w:rsidP="00567C89">
      <w:pPr>
        <w:pStyle w:val="Definition"/>
      </w:pPr>
      <w:r>
        <w:t>weight of a live animal determined through a standard and acceptable method</w:t>
      </w:r>
    </w:p>
    <w:p w14:paraId="210CF3BC" w14:textId="77777777" w:rsidR="00567C89" w:rsidRDefault="00567C89" w:rsidP="00567C89">
      <w:pPr>
        <w:pStyle w:val="TermNum"/>
      </w:pPr>
      <w:r>
        <w:t>3.6</w:t>
      </w:r>
    </w:p>
    <w:p w14:paraId="08EF47F8" w14:textId="77777777" w:rsidR="00567C89" w:rsidRDefault="00567C89" w:rsidP="00567C89">
      <w:pPr>
        <w:pStyle w:val="TermNum"/>
      </w:pPr>
      <w:r>
        <w:t>indigenous chicken (</w:t>
      </w:r>
      <w:proofErr w:type="spellStart"/>
      <w:r w:rsidRPr="00567C89">
        <w:rPr>
          <w:i/>
        </w:rPr>
        <w:t>kienyeji</w:t>
      </w:r>
      <w:proofErr w:type="spellEnd"/>
      <w:r>
        <w:t xml:space="preserve"> in </w:t>
      </w:r>
      <w:proofErr w:type="spellStart"/>
      <w:r>
        <w:t>kiswahili</w:t>
      </w:r>
      <w:proofErr w:type="spellEnd"/>
      <w:r>
        <w:t xml:space="preserve">): </w:t>
      </w:r>
    </w:p>
    <w:p w14:paraId="5EA8B24F" w14:textId="77777777" w:rsidR="00567C89" w:rsidRDefault="00567C89" w:rsidP="00567C89">
      <w:pPr>
        <w:pStyle w:val="Definition"/>
      </w:pPr>
      <w:r>
        <w:t xml:space="preserve">chicken population in a specific location or region that are adapted to the local environment and conditions </w:t>
      </w:r>
    </w:p>
    <w:p w14:paraId="08CD69E7" w14:textId="77777777" w:rsidR="00567C89" w:rsidRDefault="00567C89" w:rsidP="00567C89">
      <w:pPr>
        <w:pStyle w:val="TermNum"/>
      </w:pPr>
      <w:r>
        <w:t>3.7</w:t>
      </w:r>
    </w:p>
    <w:p w14:paraId="4B64774B" w14:textId="77777777" w:rsidR="00567C89" w:rsidRDefault="00567C89" w:rsidP="00567C89">
      <w:pPr>
        <w:pStyle w:val="TermNum"/>
      </w:pPr>
      <w:r>
        <w:t xml:space="preserve">male bird: </w:t>
      </w:r>
    </w:p>
    <w:p w14:paraId="684150CF" w14:textId="77777777" w:rsidR="00567C89" w:rsidRDefault="00567C89" w:rsidP="00567C89">
      <w:pPr>
        <w:pStyle w:val="Definition"/>
      </w:pPr>
      <w:r>
        <w:t>cockerel or a cock</w:t>
      </w:r>
    </w:p>
    <w:p w14:paraId="2CC609DD" w14:textId="77777777" w:rsidR="00567C89" w:rsidRDefault="00567C89" w:rsidP="00567C89">
      <w:pPr>
        <w:pStyle w:val="TermNum"/>
      </w:pPr>
      <w:r>
        <w:lastRenderedPageBreak/>
        <w:t xml:space="preserve">3.8 </w:t>
      </w:r>
    </w:p>
    <w:p w14:paraId="44753602" w14:textId="77777777" w:rsidR="00567C89" w:rsidRDefault="00567C89" w:rsidP="00567C89">
      <w:pPr>
        <w:pStyle w:val="TermNum"/>
      </w:pPr>
      <w:r>
        <w:t xml:space="preserve">cockerel </w:t>
      </w:r>
    </w:p>
    <w:p w14:paraId="5FA5B295" w14:textId="77777777" w:rsidR="00567C89" w:rsidRDefault="00567C89" w:rsidP="00567C89">
      <w:pPr>
        <w:pStyle w:val="Definition"/>
      </w:pPr>
      <w:r>
        <w:t>male chicken usually 3 to 7 months of age</w:t>
      </w:r>
    </w:p>
    <w:p w14:paraId="72C0DF62" w14:textId="77777777" w:rsidR="00567C89" w:rsidRDefault="00567C89" w:rsidP="00567C89">
      <w:pPr>
        <w:pStyle w:val="TermNum"/>
      </w:pPr>
      <w:r>
        <w:t>3.9</w:t>
      </w:r>
    </w:p>
    <w:p w14:paraId="6C46A9F6" w14:textId="77777777" w:rsidR="00567C89" w:rsidRDefault="00567C89" w:rsidP="00567C89">
      <w:pPr>
        <w:pStyle w:val="TermNum"/>
      </w:pPr>
      <w:r>
        <w:t xml:space="preserve">cock or rooster </w:t>
      </w:r>
    </w:p>
    <w:p w14:paraId="6DF329D7" w14:textId="77777777" w:rsidR="00567C89" w:rsidRDefault="00567C89" w:rsidP="00567C89">
      <w:pPr>
        <w:pStyle w:val="Definition"/>
      </w:pPr>
      <w:r>
        <w:t>mature male chicken usually over 7 months of age with a large comb and wattle; and a considerable weight and size</w:t>
      </w:r>
    </w:p>
    <w:p w14:paraId="24991777" w14:textId="77777777" w:rsidR="00567C89" w:rsidRDefault="00567C89" w:rsidP="00567C89">
      <w:pPr>
        <w:pStyle w:val="TermNum"/>
      </w:pPr>
      <w:r>
        <w:t>3.10</w:t>
      </w:r>
    </w:p>
    <w:p w14:paraId="2025FB89" w14:textId="77777777" w:rsidR="00567C89" w:rsidRDefault="00567C89" w:rsidP="00567C89">
      <w:pPr>
        <w:pStyle w:val="TermNum"/>
      </w:pPr>
      <w:r>
        <w:t xml:space="preserve">sex </w:t>
      </w:r>
    </w:p>
    <w:p w14:paraId="6C2F7F4C" w14:textId="77777777" w:rsidR="00567C89" w:rsidRDefault="00567C89" w:rsidP="00567C89">
      <w:pPr>
        <w:pStyle w:val="Definition"/>
      </w:pPr>
      <w:r>
        <w:t>whether the chicken is male or female.</w:t>
      </w:r>
    </w:p>
    <w:p w14:paraId="75338037" w14:textId="77777777" w:rsidR="00567C89" w:rsidRDefault="00567C89" w:rsidP="009961D1">
      <w:pPr>
        <w:pStyle w:val="Heading1"/>
      </w:pPr>
      <w:r>
        <w:t>4</w:t>
      </w:r>
      <w:r>
        <w:tab/>
        <w:t>Requirements for live indigen</w:t>
      </w:r>
      <w:r w:rsidR="009961D1">
        <w:t>ous chicken presented for trade</w:t>
      </w:r>
    </w:p>
    <w:p w14:paraId="53CAB6B0" w14:textId="77777777" w:rsidR="00567C89" w:rsidRDefault="00567C89" w:rsidP="00567C89">
      <w:pPr>
        <w:pStyle w:val="Heading2"/>
      </w:pPr>
      <w:r>
        <w:t>4.1</w:t>
      </w:r>
      <w:r>
        <w:tab/>
        <w:t xml:space="preserve">General requirements </w:t>
      </w:r>
    </w:p>
    <w:p w14:paraId="22CF6FC1" w14:textId="77777777" w:rsidR="00567C89" w:rsidRDefault="00567C89" w:rsidP="00567C89">
      <w:r>
        <w:t>The live chicken shall be of good health and well-nourished.</w:t>
      </w:r>
    </w:p>
    <w:p w14:paraId="0AFF1596" w14:textId="77777777" w:rsidR="00567C89" w:rsidRDefault="00567C89" w:rsidP="00567C89">
      <w:pPr>
        <w:pStyle w:val="Heading2"/>
      </w:pPr>
      <w:r>
        <w:t>4.2</w:t>
      </w:r>
      <w:r>
        <w:tab/>
        <w:t xml:space="preserve">Specific </w:t>
      </w:r>
      <w:r w:rsidR="009961D1">
        <w:t>r</w:t>
      </w:r>
      <w:r>
        <w:t>equirements</w:t>
      </w:r>
    </w:p>
    <w:p w14:paraId="76EBC021" w14:textId="77777777" w:rsidR="00567C89" w:rsidRDefault="00567C89" w:rsidP="00567C89">
      <w:pPr>
        <w:pStyle w:val="p3"/>
      </w:pPr>
      <w:r w:rsidRPr="00567C89">
        <w:rPr>
          <w:b/>
        </w:rPr>
        <w:t>4.2.1</w:t>
      </w:r>
      <w:r>
        <w:tab/>
        <w:t>The eyes of the live chicken shall be bright, nostrils free from discharge, combs and wattles firm and bright in colour with glossy feathers.</w:t>
      </w:r>
    </w:p>
    <w:p w14:paraId="4D36AB5F" w14:textId="77777777" w:rsidR="00567C89" w:rsidRDefault="00567C89" w:rsidP="00567C89">
      <w:pPr>
        <w:pStyle w:val="p3"/>
      </w:pPr>
      <w:r w:rsidRPr="00567C89">
        <w:rPr>
          <w:b/>
        </w:rPr>
        <w:t>4.2.2</w:t>
      </w:r>
      <w:r>
        <w:tab/>
        <w:t>The live chicken shall be active, and showing no evidence of diarrhoea or any other disease.</w:t>
      </w:r>
    </w:p>
    <w:p w14:paraId="45593F3E" w14:textId="77777777" w:rsidR="00567C89" w:rsidRDefault="00567C89" w:rsidP="00567C89">
      <w:pPr>
        <w:pStyle w:val="p3"/>
      </w:pPr>
      <w:r w:rsidRPr="00567C89">
        <w:rPr>
          <w:b/>
        </w:rPr>
        <w:t>4.2.3</w:t>
      </w:r>
      <w:r>
        <w:tab/>
        <w:t>The live chicken shall have glossy scales on the shanks.</w:t>
      </w:r>
    </w:p>
    <w:p w14:paraId="0BDBFE4D" w14:textId="77777777" w:rsidR="00567C89" w:rsidRDefault="00567C89" w:rsidP="00567C89">
      <w:pPr>
        <w:pStyle w:val="p3"/>
      </w:pPr>
      <w:r w:rsidRPr="00567C89">
        <w:rPr>
          <w:b/>
        </w:rPr>
        <w:t>4.2.4</w:t>
      </w:r>
      <w:r>
        <w:tab/>
        <w:t>The live chicken shall be free from deformities.</w:t>
      </w:r>
    </w:p>
    <w:p w14:paraId="11B77C1C" w14:textId="77777777" w:rsidR="00567C89" w:rsidRPr="009961D1" w:rsidRDefault="00567C89" w:rsidP="009961D1">
      <w:pPr>
        <w:pStyle w:val="Heading1"/>
      </w:pPr>
      <w:r w:rsidRPr="009961D1">
        <w:t>5</w:t>
      </w:r>
      <w:r w:rsidRPr="009961D1">
        <w:tab/>
        <w:t xml:space="preserve">Grading </w:t>
      </w:r>
      <w:r w:rsidR="009961D1" w:rsidRPr="009961D1">
        <w:t>s</w:t>
      </w:r>
      <w:r w:rsidRPr="009961D1">
        <w:t xml:space="preserve">pecifications </w:t>
      </w:r>
    </w:p>
    <w:p w14:paraId="4720F11F" w14:textId="77777777" w:rsidR="00567C89" w:rsidRDefault="00567C89" w:rsidP="009961D1">
      <w:pPr>
        <w:pStyle w:val="p2"/>
      </w:pPr>
      <w:r w:rsidRPr="009961D1">
        <w:rPr>
          <w:b/>
        </w:rPr>
        <w:t>5.1</w:t>
      </w:r>
      <w:r>
        <w:tab/>
        <w:t>Grading of chicken shall be done in accordance to age, sex, weight, and body condition</w:t>
      </w:r>
      <w:r w:rsidR="009961D1">
        <w:t xml:space="preserve"> as follows.</w:t>
      </w:r>
    </w:p>
    <w:p w14:paraId="55CF1FE1" w14:textId="77777777" w:rsidR="009961D1" w:rsidRDefault="00567C89" w:rsidP="009961D1">
      <w:pPr>
        <w:pStyle w:val="Heading3"/>
      </w:pPr>
      <w:r>
        <w:t>5.1.1</w:t>
      </w:r>
      <w:r w:rsidR="009961D1">
        <w:tab/>
      </w:r>
      <w:r>
        <w:t>Age</w:t>
      </w:r>
    </w:p>
    <w:p w14:paraId="0606F0FB" w14:textId="77777777" w:rsidR="00567C89" w:rsidRDefault="009961D1" w:rsidP="00567C89">
      <w:r>
        <w:t>Chicken</w:t>
      </w:r>
      <w:r w:rsidR="00567C89">
        <w:t xml:space="preserve"> shall be categorised into 6-10 months, 6-15 months and 6 months and above based on records or estimated based on size and smoothness of the comb characteristic to the breed, the plumage, the length of the spur, and appearance of scales on the shank.</w:t>
      </w:r>
    </w:p>
    <w:p w14:paraId="5357726C" w14:textId="77777777" w:rsidR="009961D1" w:rsidRDefault="00567C89" w:rsidP="009961D1">
      <w:pPr>
        <w:pStyle w:val="Heading3"/>
      </w:pPr>
      <w:r>
        <w:t>5.1.2</w:t>
      </w:r>
      <w:r w:rsidR="009961D1">
        <w:tab/>
      </w:r>
      <w:r>
        <w:t>Sex</w:t>
      </w:r>
    </w:p>
    <w:p w14:paraId="5CCD7DA3" w14:textId="77777777" w:rsidR="00567C89" w:rsidRDefault="00567C89" w:rsidP="009961D1">
      <w:r>
        <w:t>Chicken shall be categorised as either male or female.</w:t>
      </w:r>
    </w:p>
    <w:p w14:paraId="5259BF57" w14:textId="77777777" w:rsidR="009961D1" w:rsidRDefault="00567C89" w:rsidP="009961D1">
      <w:pPr>
        <w:pStyle w:val="Heading3"/>
      </w:pPr>
      <w:r>
        <w:t xml:space="preserve">5.1.3 </w:t>
      </w:r>
      <w:r w:rsidR="009961D1">
        <w:tab/>
      </w:r>
      <w:r>
        <w:t xml:space="preserve">Live </w:t>
      </w:r>
      <w:r w:rsidR="009961D1">
        <w:t>w</w:t>
      </w:r>
      <w:r>
        <w:t>eight</w:t>
      </w:r>
    </w:p>
    <w:p w14:paraId="580E4060" w14:textId="77777777" w:rsidR="00567C89" w:rsidRPr="00204C07" w:rsidRDefault="009961D1" w:rsidP="009961D1">
      <w:r w:rsidRPr="00204C07">
        <w:t>The weight of the chicken shall be based on kilogram.</w:t>
      </w:r>
    </w:p>
    <w:p w14:paraId="35C87F90" w14:textId="77777777" w:rsidR="009961D1" w:rsidRPr="00204C07" w:rsidRDefault="00567C89" w:rsidP="009961D1">
      <w:pPr>
        <w:pStyle w:val="Heading3"/>
      </w:pPr>
      <w:r w:rsidRPr="00204C07">
        <w:t>5.1.4</w:t>
      </w:r>
      <w:r w:rsidR="009961D1" w:rsidRPr="00204C07">
        <w:tab/>
      </w:r>
      <w:r w:rsidRPr="00204C07">
        <w:t xml:space="preserve"> Body condition</w:t>
      </w:r>
    </w:p>
    <w:p w14:paraId="67D2853C" w14:textId="77777777" w:rsidR="00567C89" w:rsidRPr="00204C07" w:rsidRDefault="009961D1" w:rsidP="009961D1">
      <w:pPr>
        <w:pStyle w:val="p3"/>
      </w:pPr>
      <w:r w:rsidRPr="00204C07">
        <w:rPr>
          <w:b/>
        </w:rPr>
        <w:t>5.1.4.1</w:t>
      </w:r>
      <w:r w:rsidRPr="00204C07">
        <w:tab/>
      </w:r>
      <w:r w:rsidR="00567C89" w:rsidRPr="00204C07">
        <w:t xml:space="preserve">Body condition shall be scored as: excellent, good, or fair. </w:t>
      </w:r>
    </w:p>
    <w:p w14:paraId="124E4B68" w14:textId="77777777" w:rsidR="009961D1" w:rsidRDefault="009961D1" w:rsidP="009961D1">
      <w:pPr>
        <w:pStyle w:val="p3"/>
      </w:pPr>
      <w:r w:rsidRPr="00204C07">
        <w:rPr>
          <w:b/>
        </w:rPr>
        <w:t>5.1.4.2</w:t>
      </w:r>
      <w:r w:rsidRPr="00204C07">
        <w:tab/>
        <w:t>Body condition score shall be as stipulated in Table 1.</w:t>
      </w:r>
    </w:p>
    <w:p w14:paraId="60AF8AE1" w14:textId="77777777" w:rsidR="009961D1" w:rsidRDefault="009961D1">
      <w:pPr>
        <w:spacing w:after="0" w:line="240" w:lineRule="auto"/>
        <w:jc w:val="left"/>
        <w:rPr>
          <w:b/>
        </w:rPr>
      </w:pPr>
      <w:r>
        <w:br w:type="page"/>
      </w:r>
    </w:p>
    <w:p w14:paraId="496FB91F" w14:textId="77777777" w:rsidR="00567C89" w:rsidRDefault="00567C89" w:rsidP="009961D1">
      <w:pPr>
        <w:pStyle w:val="Tabletitle"/>
      </w:pPr>
      <w:r>
        <w:lastRenderedPageBreak/>
        <w:t>Table 1</w:t>
      </w:r>
      <w:r w:rsidR="009961D1">
        <w:t xml:space="preserve"> </w:t>
      </w:r>
      <w:r w:rsidR="009961D1">
        <w:rPr>
          <w:rFonts w:cs="Arial"/>
        </w:rPr>
        <w:t>―</w:t>
      </w:r>
      <w:r>
        <w:t xml:space="preserve"> Body condition score</w:t>
      </w:r>
    </w:p>
    <w:tbl>
      <w:tblPr>
        <w:tblStyle w:val="TableGrid3"/>
        <w:tblW w:w="0" w:type="auto"/>
        <w:tblInd w:w="4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14"/>
        <w:gridCol w:w="1448"/>
        <w:gridCol w:w="6562"/>
      </w:tblGrid>
      <w:tr w:rsidR="009961D1" w:rsidRPr="006832D2" w14:paraId="0CC4B7D6" w14:textId="77777777" w:rsidTr="009961D1">
        <w:trPr>
          <w:trHeight w:val="535"/>
        </w:trPr>
        <w:tc>
          <w:tcPr>
            <w:tcW w:w="914" w:type="dxa"/>
            <w:tcBorders>
              <w:top w:val="single" w:sz="12" w:space="0" w:color="auto"/>
              <w:bottom w:val="single" w:sz="12" w:space="0" w:color="auto"/>
            </w:tcBorders>
          </w:tcPr>
          <w:p w14:paraId="5E1DBCDE" w14:textId="77777777" w:rsidR="009961D1" w:rsidRPr="009961D1" w:rsidRDefault="009961D1" w:rsidP="009961D1">
            <w:pPr>
              <w:pStyle w:val="Tabletext9"/>
              <w:jc w:val="center"/>
              <w:rPr>
                <w:b/>
              </w:rPr>
            </w:pPr>
            <w:proofErr w:type="spellStart"/>
            <w:r w:rsidRPr="009961D1">
              <w:rPr>
                <w:b/>
              </w:rPr>
              <w:t>S.No</w:t>
            </w:r>
            <w:proofErr w:type="spellEnd"/>
          </w:p>
        </w:tc>
        <w:tc>
          <w:tcPr>
            <w:tcW w:w="1448" w:type="dxa"/>
            <w:tcBorders>
              <w:top w:val="single" w:sz="12" w:space="0" w:color="auto"/>
              <w:bottom w:val="single" w:sz="12" w:space="0" w:color="auto"/>
            </w:tcBorders>
          </w:tcPr>
          <w:p w14:paraId="35E36BFD" w14:textId="77777777" w:rsidR="009961D1" w:rsidRPr="009961D1" w:rsidRDefault="009961D1" w:rsidP="009961D1">
            <w:pPr>
              <w:pStyle w:val="Tabletext9"/>
              <w:jc w:val="center"/>
              <w:rPr>
                <w:b/>
              </w:rPr>
            </w:pPr>
            <w:r w:rsidRPr="009961D1">
              <w:rPr>
                <w:b/>
              </w:rPr>
              <w:t>Body condition</w:t>
            </w:r>
          </w:p>
        </w:tc>
        <w:tc>
          <w:tcPr>
            <w:tcW w:w="6562" w:type="dxa"/>
            <w:tcBorders>
              <w:top w:val="single" w:sz="12" w:space="0" w:color="auto"/>
              <w:bottom w:val="single" w:sz="12" w:space="0" w:color="auto"/>
            </w:tcBorders>
          </w:tcPr>
          <w:p w14:paraId="70B28C7E" w14:textId="77777777" w:rsidR="009961D1" w:rsidRPr="009961D1" w:rsidRDefault="009961D1" w:rsidP="009961D1">
            <w:pPr>
              <w:pStyle w:val="Tabletext9"/>
              <w:jc w:val="center"/>
              <w:rPr>
                <w:b/>
              </w:rPr>
            </w:pPr>
            <w:r w:rsidRPr="009961D1">
              <w:rPr>
                <w:b/>
              </w:rPr>
              <w:t>Description</w:t>
            </w:r>
          </w:p>
        </w:tc>
      </w:tr>
      <w:tr w:rsidR="009961D1" w:rsidRPr="006832D2" w14:paraId="0C0D2BA5" w14:textId="77777777" w:rsidTr="009961D1">
        <w:tc>
          <w:tcPr>
            <w:tcW w:w="914" w:type="dxa"/>
            <w:tcBorders>
              <w:top w:val="single" w:sz="12" w:space="0" w:color="auto"/>
            </w:tcBorders>
          </w:tcPr>
          <w:p w14:paraId="71CD3C2B" w14:textId="77777777" w:rsidR="009961D1" w:rsidRPr="007A332D" w:rsidRDefault="009961D1" w:rsidP="009961D1">
            <w:pPr>
              <w:pStyle w:val="Tabletext9"/>
              <w:numPr>
                <w:ilvl w:val="0"/>
                <w:numId w:val="16"/>
              </w:numPr>
            </w:pPr>
          </w:p>
        </w:tc>
        <w:tc>
          <w:tcPr>
            <w:tcW w:w="1448" w:type="dxa"/>
            <w:tcBorders>
              <w:top w:val="single" w:sz="12" w:space="0" w:color="auto"/>
            </w:tcBorders>
          </w:tcPr>
          <w:p w14:paraId="698A3CFF" w14:textId="77777777" w:rsidR="009961D1" w:rsidRPr="007A332D" w:rsidRDefault="009961D1" w:rsidP="009961D1">
            <w:pPr>
              <w:pStyle w:val="Tabletext9"/>
            </w:pPr>
            <w:r w:rsidRPr="007A332D">
              <w:t>Excellent</w:t>
            </w:r>
          </w:p>
        </w:tc>
        <w:tc>
          <w:tcPr>
            <w:tcW w:w="6562" w:type="dxa"/>
            <w:tcBorders>
              <w:top w:val="single" w:sz="12" w:space="0" w:color="auto"/>
            </w:tcBorders>
          </w:tcPr>
          <w:p w14:paraId="7752FABE" w14:textId="77777777" w:rsidR="009961D1" w:rsidRPr="007A332D" w:rsidRDefault="009961D1" w:rsidP="009961D1">
            <w:pPr>
              <w:pStyle w:val="Tabletext9"/>
              <w:numPr>
                <w:ilvl w:val="0"/>
                <w:numId w:val="13"/>
              </w:numPr>
              <w:ind w:left="0" w:firstLine="44"/>
              <w:jc w:val="left"/>
            </w:pPr>
            <w:r w:rsidRPr="007A332D">
              <w:t xml:space="preserve">Thighs: bulging, </w:t>
            </w:r>
          </w:p>
          <w:p w14:paraId="456A51BF" w14:textId="77777777" w:rsidR="009961D1" w:rsidRPr="007A332D" w:rsidRDefault="009961D1" w:rsidP="009961D1">
            <w:pPr>
              <w:pStyle w:val="Tabletext9"/>
              <w:numPr>
                <w:ilvl w:val="0"/>
                <w:numId w:val="13"/>
              </w:numPr>
              <w:ind w:left="0" w:firstLine="44"/>
              <w:jc w:val="left"/>
            </w:pPr>
            <w:r>
              <w:t>B</w:t>
            </w:r>
            <w:r w:rsidRPr="007A332D">
              <w:t>reast muscles: well-developed, relatively plump that provide smooth contour with the keel.</w:t>
            </w:r>
          </w:p>
          <w:p w14:paraId="1ACED6A5" w14:textId="77777777" w:rsidR="009961D1" w:rsidRPr="009961D1" w:rsidRDefault="009961D1" w:rsidP="009961D1">
            <w:pPr>
              <w:pStyle w:val="Tabletext9"/>
              <w:numPr>
                <w:ilvl w:val="0"/>
                <w:numId w:val="13"/>
              </w:numPr>
              <w:ind w:left="0" w:firstLine="44"/>
              <w:jc w:val="left"/>
            </w:pPr>
            <w:r w:rsidRPr="007A332D">
              <w:t>Keel: smoothened</w:t>
            </w:r>
          </w:p>
        </w:tc>
      </w:tr>
      <w:tr w:rsidR="009961D1" w:rsidRPr="006832D2" w14:paraId="50387629" w14:textId="77777777" w:rsidTr="009961D1">
        <w:tc>
          <w:tcPr>
            <w:tcW w:w="914" w:type="dxa"/>
          </w:tcPr>
          <w:p w14:paraId="70501927" w14:textId="77777777" w:rsidR="009961D1" w:rsidRPr="007A332D" w:rsidRDefault="009961D1" w:rsidP="009961D1">
            <w:pPr>
              <w:pStyle w:val="Tabletext9"/>
              <w:numPr>
                <w:ilvl w:val="0"/>
                <w:numId w:val="16"/>
              </w:numPr>
              <w:jc w:val="center"/>
            </w:pPr>
          </w:p>
        </w:tc>
        <w:tc>
          <w:tcPr>
            <w:tcW w:w="1448" w:type="dxa"/>
          </w:tcPr>
          <w:p w14:paraId="4BE1E08F" w14:textId="77777777" w:rsidR="009961D1" w:rsidRPr="007A332D" w:rsidRDefault="009961D1" w:rsidP="009961D1">
            <w:pPr>
              <w:pStyle w:val="Tabletext9"/>
            </w:pPr>
            <w:r w:rsidRPr="007A332D">
              <w:t>Good</w:t>
            </w:r>
          </w:p>
        </w:tc>
        <w:tc>
          <w:tcPr>
            <w:tcW w:w="6562" w:type="dxa"/>
          </w:tcPr>
          <w:p w14:paraId="33709D4D" w14:textId="77777777" w:rsidR="009961D1" w:rsidRPr="007A332D" w:rsidRDefault="009961D1" w:rsidP="009961D1">
            <w:pPr>
              <w:pStyle w:val="Tabletext9"/>
              <w:numPr>
                <w:ilvl w:val="0"/>
                <w:numId w:val="14"/>
              </w:numPr>
              <w:ind w:left="0" w:firstLine="44"/>
              <w:jc w:val="left"/>
            </w:pPr>
            <w:r w:rsidRPr="007A332D">
              <w:t>Thighs: less prominent</w:t>
            </w:r>
          </w:p>
          <w:p w14:paraId="024F542A" w14:textId="77777777" w:rsidR="009961D1" w:rsidRPr="007A332D" w:rsidRDefault="009961D1" w:rsidP="009961D1">
            <w:pPr>
              <w:pStyle w:val="Tabletext9"/>
              <w:numPr>
                <w:ilvl w:val="0"/>
                <w:numId w:val="14"/>
              </w:numPr>
              <w:ind w:left="0" w:firstLine="44"/>
              <w:jc w:val="left"/>
            </w:pPr>
            <w:r w:rsidRPr="007A332D">
              <w:t xml:space="preserve">Breast muscles: Moderately developed and convex in shape, </w:t>
            </w:r>
          </w:p>
          <w:p w14:paraId="385C83C9" w14:textId="77777777" w:rsidR="009961D1" w:rsidRPr="009961D1" w:rsidRDefault="009961D1" w:rsidP="009961D1">
            <w:pPr>
              <w:pStyle w:val="Tabletext9"/>
              <w:numPr>
                <w:ilvl w:val="0"/>
                <w:numId w:val="14"/>
              </w:numPr>
              <w:ind w:left="0" w:firstLine="44"/>
              <w:jc w:val="left"/>
            </w:pPr>
            <w:r w:rsidRPr="007A332D">
              <w:t>Keel: Prominent</w:t>
            </w:r>
          </w:p>
        </w:tc>
      </w:tr>
      <w:tr w:rsidR="009961D1" w:rsidRPr="006832D2" w14:paraId="6D5C9C2D" w14:textId="77777777" w:rsidTr="009961D1">
        <w:tc>
          <w:tcPr>
            <w:tcW w:w="914" w:type="dxa"/>
          </w:tcPr>
          <w:p w14:paraId="2119DFF5" w14:textId="77777777" w:rsidR="009961D1" w:rsidRPr="007A332D" w:rsidRDefault="009961D1" w:rsidP="009961D1">
            <w:pPr>
              <w:pStyle w:val="Tabletext9"/>
              <w:numPr>
                <w:ilvl w:val="0"/>
                <w:numId w:val="16"/>
              </w:numPr>
              <w:jc w:val="center"/>
            </w:pPr>
          </w:p>
        </w:tc>
        <w:tc>
          <w:tcPr>
            <w:tcW w:w="1448" w:type="dxa"/>
          </w:tcPr>
          <w:p w14:paraId="78B18468" w14:textId="77777777" w:rsidR="009961D1" w:rsidRPr="007A332D" w:rsidRDefault="009961D1" w:rsidP="009961D1">
            <w:pPr>
              <w:pStyle w:val="Tabletext9"/>
            </w:pPr>
            <w:r w:rsidRPr="007A332D">
              <w:t xml:space="preserve">Fair </w:t>
            </w:r>
          </w:p>
        </w:tc>
        <w:tc>
          <w:tcPr>
            <w:tcW w:w="6562" w:type="dxa"/>
          </w:tcPr>
          <w:p w14:paraId="4D3171C8" w14:textId="77777777" w:rsidR="009961D1" w:rsidRPr="007A332D" w:rsidRDefault="009961D1" w:rsidP="009961D1">
            <w:pPr>
              <w:pStyle w:val="Tabletext9"/>
              <w:numPr>
                <w:ilvl w:val="0"/>
                <w:numId w:val="15"/>
              </w:numPr>
              <w:ind w:left="0" w:firstLine="44"/>
              <w:jc w:val="left"/>
            </w:pPr>
            <w:r w:rsidRPr="007A332D">
              <w:t>Thighs: no bulging</w:t>
            </w:r>
          </w:p>
          <w:p w14:paraId="7CE6E3FD" w14:textId="77777777" w:rsidR="009961D1" w:rsidRPr="007A332D" w:rsidRDefault="009961D1" w:rsidP="009961D1">
            <w:pPr>
              <w:pStyle w:val="Tabletext9"/>
              <w:numPr>
                <w:ilvl w:val="0"/>
                <w:numId w:val="15"/>
              </w:numPr>
              <w:ind w:left="0" w:firstLine="44"/>
              <w:jc w:val="left"/>
            </w:pPr>
            <w:r w:rsidRPr="007A332D">
              <w:t>Breast muscles: poorly developed along the keel and concave</w:t>
            </w:r>
          </w:p>
          <w:p w14:paraId="40C5550D" w14:textId="77777777" w:rsidR="009961D1" w:rsidRPr="009961D1" w:rsidRDefault="009961D1" w:rsidP="009961D1">
            <w:pPr>
              <w:pStyle w:val="Tabletext9"/>
              <w:numPr>
                <w:ilvl w:val="0"/>
                <w:numId w:val="15"/>
              </w:numPr>
              <w:ind w:left="0" w:firstLine="44"/>
              <w:jc w:val="left"/>
            </w:pPr>
            <w:r w:rsidRPr="007A332D">
              <w:t>Keel: Protruding</w:t>
            </w:r>
          </w:p>
        </w:tc>
      </w:tr>
    </w:tbl>
    <w:p w14:paraId="14E05CFE" w14:textId="77777777" w:rsidR="009961D1" w:rsidRDefault="009961D1" w:rsidP="009961D1"/>
    <w:p w14:paraId="7E5C2C73" w14:textId="77777777" w:rsidR="009961D1" w:rsidRPr="009961D1" w:rsidRDefault="009961D1" w:rsidP="009961D1">
      <w:pPr>
        <w:pStyle w:val="Heading2"/>
      </w:pPr>
      <w:r w:rsidRPr="00204C07">
        <w:t>5.2</w:t>
      </w:r>
      <w:r w:rsidRPr="00204C07">
        <w:tab/>
        <w:t>Grading shall be based on the parameters</w:t>
      </w:r>
    </w:p>
    <w:p w14:paraId="3122301D" w14:textId="77777777" w:rsidR="009961D1" w:rsidRPr="00F800FC" w:rsidRDefault="009961D1" w:rsidP="009961D1">
      <w:pPr>
        <w:rPr>
          <w:rFonts w:eastAsiaTheme="minorHAnsi"/>
          <w:lang w:val="en-US"/>
        </w:rPr>
      </w:pPr>
      <w:r w:rsidRPr="00F800FC">
        <w:rPr>
          <w:rFonts w:eastAsiaTheme="minorHAnsi"/>
          <w:lang w:val="en-US"/>
        </w:rPr>
        <w:t xml:space="preserve">The grading shall be based on </w:t>
      </w:r>
      <w:r>
        <w:rPr>
          <w:rFonts w:eastAsiaTheme="minorHAnsi"/>
          <w:lang w:val="en-US"/>
        </w:rPr>
        <w:t>the parameters outlined in the T</w:t>
      </w:r>
      <w:r w:rsidRPr="00F800FC">
        <w:rPr>
          <w:rFonts w:eastAsiaTheme="minorHAnsi"/>
          <w:lang w:val="en-US"/>
        </w:rPr>
        <w:t>able 2.</w:t>
      </w:r>
    </w:p>
    <w:p w14:paraId="079C9797" w14:textId="77777777" w:rsidR="009961D1" w:rsidRPr="00F800FC" w:rsidRDefault="009961D1" w:rsidP="00023525">
      <w:pPr>
        <w:pStyle w:val="Tabletitle"/>
        <w:rPr>
          <w:rFonts w:eastAsiaTheme="minorHAnsi"/>
          <w:lang w:val="en-US"/>
        </w:rPr>
      </w:pPr>
      <w:bookmarkStart w:id="19" w:name="_Toc536606432"/>
      <w:r w:rsidRPr="00F800FC">
        <w:rPr>
          <w:rFonts w:eastAsiaTheme="minorHAnsi"/>
          <w:lang w:val="en-US"/>
        </w:rPr>
        <w:t>Table 2</w:t>
      </w:r>
      <w:r w:rsidR="00023525">
        <w:rPr>
          <w:rFonts w:eastAsiaTheme="minorHAnsi"/>
          <w:lang w:val="en-US"/>
        </w:rPr>
        <w:t xml:space="preserve"> ― </w:t>
      </w:r>
      <w:r w:rsidRPr="00F800FC">
        <w:rPr>
          <w:rFonts w:eastAsiaTheme="minorHAnsi"/>
          <w:lang w:val="en-US"/>
        </w:rPr>
        <w:t>Grades and grading parameters for Indigenous chicken</w:t>
      </w:r>
    </w:p>
    <w:tbl>
      <w:tblPr>
        <w:tblStyle w:val="TableGrid2"/>
        <w:tblW w:w="0" w:type="auto"/>
        <w:tblInd w:w="5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1"/>
        <w:gridCol w:w="1908"/>
        <w:gridCol w:w="1925"/>
        <w:gridCol w:w="2146"/>
        <w:gridCol w:w="2067"/>
      </w:tblGrid>
      <w:tr w:rsidR="009961D1" w:rsidRPr="00F800FC" w14:paraId="4E40CD61" w14:textId="77777777" w:rsidTr="00023525">
        <w:tc>
          <w:tcPr>
            <w:tcW w:w="851" w:type="dxa"/>
            <w:tcBorders>
              <w:top w:val="single" w:sz="12" w:space="0" w:color="auto"/>
              <w:bottom w:val="single" w:sz="12" w:space="0" w:color="auto"/>
            </w:tcBorders>
          </w:tcPr>
          <w:p w14:paraId="1D70212C" w14:textId="77777777" w:rsidR="009961D1" w:rsidRPr="00023525" w:rsidRDefault="009961D1" w:rsidP="00023525">
            <w:pPr>
              <w:pStyle w:val="Tabletext9"/>
              <w:rPr>
                <w:b/>
              </w:rPr>
            </w:pPr>
            <w:proofErr w:type="spellStart"/>
            <w:r w:rsidRPr="00023525">
              <w:rPr>
                <w:b/>
              </w:rPr>
              <w:t>S.No</w:t>
            </w:r>
            <w:proofErr w:type="spellEnd"/>
          </w:p>
        </w:tc>
        <w:tc>
          <w:tcPr>
            <w:tcW w:w="1908" w:type="dxa"/>
            <w:tcBorders>
              <w:top w:val="single" w:sz="12" w:space="0" w:color="auto"/>
              <w:bottom w:val="single" w:sz="12" w:space="0" w:color="auto"/>
            </w:tcBorders>
          </w:tcPr>
          <w:p w14:paraId="71B559FE" w14:textId="77777777" w:rsidR="009961D1" w:rsidRPr="00F800FC" w:rsidRDefault="009961D1" w:rsidP="00023525">
            <w:pPr>
              <w:pStyle w:val="Tabletext9"/>
              <w:rPr>
                <w:b/>
              </w:rPr>
            </w:pPr>
            <w:r>
              <w:rPr>
                <w:b/>
              </w:rPr>
              <w:t>Parameters</w:t>
            </w:r>
          </w:p>
        </w:tc>
        <w:tc>
          <w:tcPr>
            <w:tcW w:w="1925" w:type="dxa"/>
            <w:tcBorders>
              <w:top w:val="single" w:sz="12" w:space="0" w:color="auto"/>
              <w:bottom w:val="single" w:sz="12" w:space="0" w:color="auto"/>
            </w:tcBorders>
          </w:tcPr>
          <w:p w14:paraId="554A4A47" w14:textId="77777777" w:rsidR="009961D1" w:rsidRPr="00F800FC" w:rsidRDefault="009961D1" w:rsidP="00023525">
            <w:pPr>
              <w:pStyle w:val="Tabletext9"/>
              <w:rPr>
                <w:b/>
              </w:rPr>
            </w:pPr>
            <w:r w:rsidRPr="00F800FC">
              <w:rPr>
                <w:b/>
              </w:rPr>
              <w:t>Grade A</w:t>
            </w:r>
          </w:p>
        </w:tc>
        <w:tc>
          <w:tcPr>
            <w:tcW w:w="2146" w:type="dxa"/>
            <w:tcBorders>
              <w:top w:val="single" w:sz="12" w:space="0" w:color="auto"/>
              <w:bottom w:val="single" w:sz="12" w:space="0" w:color="auto"/>
            </w:tcBorders>
          </w:tcPr>
          <w:p w14:paraId="1E1059F1" w14:textId="77777777" w:rsidR="009961D1" w:rsidRPr="00F800FC" w:rsidRDefault="009961D1" w:rsidP="00023525">
            <w:pPr>
              <w:pStyle w:val="Tabletext9"/>
              <w:rPr>
                <w:b/>
              </w:rPr>
            </w:pPr>
            <w:r w:rsidRPr="00F800FC">
              <w:rPr>
                <w:b/>
              </w:rPr>
              <w:t>Grade B</w:t>
            </w:r>
          </w:p>
        </w:tc>
        <w:tc>
          <w:tcPr>
            <w:tcW w:w="2067" w:type="dxa"/>
            <w:tcBorders>
              <w:top w:val="single" w:sz="12" w:space="0" w:color="auto"/>
              <w:bottom w:val="single" w:sz="12" w:space="0" w:color="auto"/>
            </w:tcBorders>
          </w:tcPr>
          <w:p w14:paraId="74572559" w14:textId="77777777" w:rsidR="009961D1" w:rsidRPr="00F800FC" w:rsidRDefault="009961D1" w:rsidP="00023525">
            <w:pPr>
              <w:pStyle w:val="Tabletext9"/>
              <w:rPr>
                <w:b/>
              </w:rPr>
            </w:pPr>
            <w:r w:rsidRPr="00F800FC">
              <w:rPr>
                <w:b/>
              </w:rPr>
              <w:t>Grade C</w:t>
            </w:r>
          </w:p>
        </w:tc>
      </w:tr>
      <w:tr w:rsidR="009961D1" w:rsidRPr="00F800FC" w14:paraId="112BA395" w14:textId="77777777" w:rsidTr="00023525">
        <w:tc>
          <w:tcPr>
            <w:tcW w:w="851" w:type="dxa"/>
            <w:tcBorders>
              <w:top w:val="single" w:sz="12" w:space="0" w:color="auto"/>
            </w:tcBorders>
          </w:tcPr>
          <w:p w14:paraId="2713DA6E" w14:textId="77777777" w:rsidR="009961D1" w:rsidRPr="00F800FC" w:rsidRDefault="009961D1" w:rsidP="00023525">
            <w:pPr>
              <w:pStyle w:val="Tabletext9"/>
              <w:numPr>
                <w:ilvl w:val="0"/>
                <w:numId w:val="17"/>
              </w:numPr>
            </w:pPr>
          </w:p>
        </w:tc>
        <w:tc>
          <w:tcPr>
            <w:tcW w:w="1908" w:type="dxa"/>
            <w:tcBorders>
              <w:top w:val="single" w:sz="12" w:space="0" w:color="auto"/>
            </w:tcBorders>
          </w:tcPr>
          <w:p w14:paraId="3FAF7FC8" w14:textId="77777777" w:rsidR="009961D1" w:rsidRPr="00F800FC" w:rsidRDefault="009961D1" w:rsidP="00023525">
            <w:pPr>
              <w:pStyle w:val="Tabletext9"/>
            </w:pPr>
            <w:r w:rsidRPr="00F800FC">
              <w:t xml:space="preserve">Age </w:t>
            </w:r>
          </w:p>
        </w:tc>
        <w:tc>
          <w:tcPr>
            <w:tcW w:w="1925" w:type="dxa"/>
            <w:tcBorders>
              <w:top w:val="single" w:sz="12" w:space="0" w:color="auto"/>
            </w:tcBorders>
          </w:tcPr>
          <w:p w14:paraId="4AC602FB" w14:textId="77777777" w:rsidR="009961D1" w:rsidRPr="00F800FC" w:rsidRDefault="009961D1" w:rsidP="00023525">
            <w:pPr>
              <w:pStyle w:val="Tabletext9"/>
            </w:pPr>
            <w:r w:rsidRPr="00F800FC">
              <w:t>6 – 10 Months</w:t>
            </w:r>
          </w:p>
        </w:tc>
        <w:tc>
          <w:tcPr>
            <w:tcW w:w="2146" w:type="dxa"/>
            <w:tcBorders>
              <w:top w:val="single" w:sz="12" w:space="0" w:color="auto"/>
            </w:tcBorders>
          </w:tcPr>
          <w:p w14:paraId="296D4388" w14:textId="77777777" w:rsidR="009961D1" w:rsidRPr="00F800FC" w:rsidRDefault="009961D1" w:rsidP="00023525">
            <w:pPr>
              <w:pStyle w:val="Tabletext9"/>
            </w:pPr>
            <w:r w:rsidRPr="00F800FC">
              <w:t xml:space="preserve"> 6 – 15 months</w:t>
            </w:r>
          </w:p>
        </w:tc>
        <w:tc>
          <w:tcPr>
            <w:tcW w:w="2067" w:type="dxa"/>
            <w:tcBorders>
              <w:top w:val="single" w:sz="12" w:space="0" w:color="auto"/>
            </w:tcBorders>
          </w:tcPr>
          <w:p w14:paraId="5FC484E8" w14:textId="77777777" w:rsidR="009961D1" w:rsidRPr="00F800FC" w:rsidRDefault="009961D1" w:rsidP="00023525">
            <w:pPr>
              <w:pStyle w:val="Tabletext9"/>
            </w:pPr>
            <w:r w:rsidRPr="00F800FC">
              <w:t xml:space="preserve"> 6 months and above</w:t>
            </w:r>
          </w:p>
        </w:tc>
      </w:tr>
      <w:tr w:rsidR="009961D1" w:rsidRPr="00F800FC" w14:paraId="5211CB27" w14:textId="77777777" w:rsidTr="00023525">
        <w:tc>
          <w:tcPr>
            <w:tcW w:w="851" w:type="dxa"/>
          </w:tcPr>
          <w:p w14:paraId="522F42CD" w14:textId="77777777" w:rsidR="009961D1" w:rsidRPr="00F800FC" w:rsidRDefault="009961D1" w:rsidP="00023525">
            <w:pPr>
              <w:pStyle w:val="Tabletext9"/>
              <w:numPr>
                <w:ilvl w:val="0"/>
                <w:numId w:val="17"/>
              </w:numPr>
            </w:pPr>
          </w:p>
        </w:tc>
        <w:tc>
          <w:tcPr>
            <w:tcW w:w="1908" w:type="dxa"/>
          </w:tcPr>
          <w:p w14:paraId="7A228ABC" w14:textId="77777777" w:rsidR="009961D1" w:rsidRPr="00F800FC" w:rsidRDefault="009961D1" w:rsidP="00023525">
            <w:pPr>
              <w:pStyle w:val="Tabletext9"/>
            </w:pPr>
            <w:r w:rsidRPr="00F800FC">
              <w:t xml:space="preserve">Sex  </w:t>
            </w:r>
          </w:p>
        </w:tc>
        <w:tc>
          <w:tcPr>
            <w:tcW w:w="1925" w:type="dxa"/>
          </w:tcPr>
          <w:p w14:paraId="1A314D74" w14:textId="77777777" w:rsidR="009961D1" w:rsidRPr="00F800FC" w:rsidRDefault="009961D1" w:rsidP="00023525">
            <w:pPr>
              <w:pStyle w:val="Tabletext9"/>
            </w:pPr>
            <w:r w:rsidRPr="00F800FC">
              <w:t xml:space="preserve">Male </w:t>
            </w:r>
          </w:p>
        </w:tc>
        <w:tc>
          <w:tcPr>
            <w:tcW w:w="2146" w:type="dxa"/>
          </w:tcPr>
          <w:p w14:paraId="7075180E" w14:textId="77777777" w:rsidR="009961D1" w:rsidRPr="00F800FC" w:rsidRDefault="009961D1" w:rsidP="00023525">
            <w:pPr>
              <w:pStyle w:val="Tabletext9"/>
            </w:pPr>
            <w:r w:rsidRPr="00F800FC">
              <w:t>Male and female</w:t>
            </w:r>
          </w:p>
        </w:tc>
        <w:tc>
          <w:tcPr>
            <w:tcW w:w="2067" w:type="dxa"/>
          </w:tcPr>
          <w:p w14:paraId="5728C4C6" w14:textId="77777777" w:rsidR="009961D1" w:rsidRPr="00F800FC" w:rsidRDefault="009961D1" w:rsidP="00023525">
            <w:pPr>
              <w:pStyle w:val="Tabletext9"/>
            </w:pPr>
            <w:r w:rsidRPr="00F800FC">
              <w:t xml:space="preserve">Male and female </w:t>
            </w:r>
          </w:p>
        </w:tc>
      </w:tr>
      <w:tr w:rsidR="009961D1" w:rsidRPr="00F800FC" w14:paraId="20A56052" w14:textId="77777777" w:rsidTr="00023525">
        <w:tc>
          <w:tcPr>
            <w:tcW w:w="851" w:type="dxa"/>
          </w:tcPr>
          <w:p w14:paraId="0FAB6E3D" w14:textId="77777777" w:rsidR="009961D1" w:rsidRPr="00F800FC" w:rsidRDefault="009961D1" w:rsidP="00023525">
            <w:pPr>
              <w:pStyle w:val="Tabletext9"/>
              <w:numPr>
                <w:ilvl w:val="0"/>
                <w:numId w:val="17"/>
              </w:numPr>
            </w:pPr>
          </w:p>
        </w:tc>
        <w:tc>
          <w:tcPr>
            <w:tcW w:w="1908" w:type="dxa"/>
          </w:tcPr>
          <w:p w14:paraId="3EB0D02F" w14:textId="77777777" w:rsidR="009961D1" w:rsidRPr="00F800FC" w:rsidRDefault="009961D1" w:rsidP="00023525">
            <w:pPr>
              <w:pStyle w:val="Tabletext9"/>
            </w:pPr>
            <w:r w:rsidRPr="00F800FC">
              <w:t xml:space="preserve">Live weight </w:t>
            </w:r>
          </w:p>
        </w:tc>
        <w:tc>
          <w:tcPr>
            <w:tcW w:w="1925" w:type="dxa"/>
          </w:tcPr>
          <w:p w14:paraId="202F737E" w14:textId="77777777" w:rsidR="009961D1" w:rsidRPr="00F800FC" w:rsidRDefault="009961D1" w:rsidP="00023525">
            <w:pPr>
              <w:pStyle w:val="Tabletext9"/>
            </w:pPr>
            <w:r w:rsidRPr="00F800FC">
              <w:t>2.0 kg (minimum)</w:t>
            </w:r>
          </w:p>
        </w:tc>
        <w:tc>
          <w:tcPr>
            <w:tcW w:w="2146" w:type="dxa"/>
          </w:tcPr>
          <w:p w14:paraId="576E6923" w14:textId="77777777" w:rsidR="009961D1" w:rsidRPr="00F800FC" w:rsidRDefault="009961D1" w:rsidP="00023525">
            <w:pPr>
              <w:pStyle w:val="Tabletext9"/>
            </w:pPr>
            <w:r w:rsidRPr="00F800FC">
              <w:t xml:space="preserve">1.5 kg (minimum) </w:t>
            </w:r>
          </w:p>
        </w:tc>
        <w:tc>
          <w:tcPr>
            <w:tcW w:w="2067" w:type="dxa"/>
          </w:tcPr>
          <w:p w14:paraId="41C43EAE" w14:textId="77777777" w:rsidR="009961D1" w:rsidRPr="00F800FC" w:rsidRDefault="009961D1" w:rsidP="00023525">
            <w:pPr>
              <w:pStyle w:val="Tabletext9"/>
            </w:pPr>
            <w:r w:rsidRPr="00F800FC">
              <w:t xml:space="preserve">No limit </w:t>
            </w:r>
          </w:p>
        </w:tc>
      </w:tr>
      <w:tr w:rsidR="009961D1" w:rsidRPr="00F800FC" w14:paraId="38F60DD9" w14:textId="77777777" w:rsidTr="00023525">
        <w:tc>
          <w:tcPr>
            <w:tcW w:w="851" w:type="dxa"/>
          </w:tcPr>
          <w:p w14:paraId="036CEBBB" w14:textId="77777777" w:rsidR="009961D1" w:rsidRPr="00F800FC" w:rsidRDefault="009961D1" w:rsidP="00023525">
            <w:pPr>
              <w:pStyle w:val="Tabletext9"/>
              <w:numPr>
                <w:ilvl w:val="0"/>
                <w:numId w:val="17"/>
              </w:numPr>
            </w:pPr>
          </w:p>
        </w:tc>
        <w:tc>
          <w:tcPr>
            <w:tcW w:w="1908" w:type="dxa"/>
          </w:tcPr>
          <w:p w14:paraId="049C126B" w14:textId="77777777" w:rsidR="009961D1" w:rsidRPr="00F800FC" w:rsidRDefault="009961D1" w:rsidP="00023525">
            <w:pPr>
              <w:pStyle w:val="Tabletext9"/>
            </w:pPr>
            <w:r w:rsidRPr="00F800FC">
              <w:t>Body Condition</w:t>
            </w:r>
          </w:p>
        </w:tc>
        <w:tc>
          <w:tcPr>
            <w:tcW w:w="1925" w:type="dxa"/>
          </w:tcPr>
          <w:p w14:paraId="727B5029" w14:textId="77777777" w:rsidR="009961D1" w:rsidRPr="00F800FC" w:rsidRDefault="009961D1" w:rsidP="00023525">
            <w:pPr>
              <w:pStyle w:val="Tabletext9"/>
            </w:pPr>
            <w:r w:rsidRPr="00F800FC">
              <w:t xml:space="preserve">Excellent </w:t>
            </w:r>
          </w:p>
        </w:tc>
        <w:tc>
          <w:tcPr>
            <w:tcW w:w="2146" w:type="dxa"/>
          </w:tcPr>
          <w:p w14:paraId="7FBF250F" w14:textId="77777777" w:rsidR="009961D1" w:rsidRPr="00F800FC" w:rsidRDefault="009961D1" w:rsidP="00023525">
            <w:pPr>
              <w:pStyle w:val="Tabletext9"/>
            </w:pPr>
            <w:r w:rsidRPr="00F800FC">
              <w:t>Good</w:t>
            </w:r>
          </w:p>
        </w:tc>
        <w:tc>
          <w:tcPr>
            <w:tcW w:w="2067" w:type="dxa"/>
          </w:tcPr>
          <w:p w14:paraId="62FDAD81" w14:textId="77777777" w:rsidR="009961D1" w:rsidRPr="00F800FC" w:rsidRDefault="009961D1" w:rsidP="00023525">
            <w:pPr>
              <w:pStyle w:val="Tabletext9"/>
            </w:pPr>
            <w:r w:rsidRPr="00F800FC">
              <w:t xml:space="preserve">Fair </w:t>
            </w:r>
          </w:p>
        </w:tc>
      </w:tr>
      <w:bookmarkEnd w:id="19"/>
    </w:tbl>
    <w:p w14:paraId="527E0B75" w14:textId="77777777" w:rsidR="00567C89" w:rsidRDefault="00567C89" w:rsidP="00204C07"/>
    <w:sectPr w:rsidR="00567C89" w:rsidSect="00A51FE5">
      <w:headerReference w:type="even" r:id="rId24"/>
      <w:headerReference w:type="default" r:id="rId25"/>
      <w:headerReference w:type="first" r:id="rId26"/>
      <w:footerReference w:type="first" r:id="rId27"/>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6B722" w14:textId="77777777" w:rsidR="00F8081D" w:rsidRDefault="00F8081D">
      <w:r>
        <w:separator/>
      </w:r>
    </w:p>
  </w:endnote>
  <w:endnote w:type="continuationSeparator" w:id="0">
    <w:p w14:paraId="02769C07" w14:textId="77777777" w:rsidR="00F8081D" w:rsidRDefault="00F8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F0B0E" w14:textId="77777777" w:rsidR="00E75DE9" w:rsidRDefault="00E75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DC73" w14:textId="77777777" w:rsidR="00E75DE9" w:rsidRDefault="00E75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B69C5" w14:textId="77777777" w:rsidR="00C3118C" w:rsidRPr="0083546C" w:rsidRDefault="00C3118C" w:rsidP="00F96EF2">
    <w:pPr>
      <w:pStyle w:val="Coverfooter"/>
      <w:tabs>
        <w:tab w:val="center" w:pos="4453"/>
        <w:tab w:val="left" w:pos="6390"/>
      </w:tabs>
      <w:jc w:val="left"/>
      <w:rPr>
        <w:rFonts w:ascii="Times New Roman" w:hAnsi="Times New Roman"/>
        <w:sz w:val="24"/>
      </w:rPr>
    </w:pPr>
    <w:r>
      <w:tab/>
    </w:r>
    <w:r w:rsidRPr="0083546C">
      <w:t xml:space="preserve">© KEBS </w:t>
    </w:r>
    <w:r>
      <w:t>20</w:t>
    </w:r>
    <w:r w:rsidR="001E677E">
      <w:t>2</w:t>
    </w:r>
    <w:r w:rsidR="00131AF2">
      <w:t>1</w:t>
    </w:r>
    <w:r>
      <w:tab/>
    </w:r>
  </w:p>
  <w:p w14:paraId="71E565D5" w14:textId="77777777" w:rsidR="00C3118C" w:rsidRDefault="00C311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3118C" w14:paraId="7C34B407" w14:textId="77777777">
      <w:trPr>
        <w:cantSplit/>
        <w:jc w:val="center"/>
      </w:trPr>
      <w:tc>
        <w:tcPr>
          <w:tcW w:w="4876" w:type="dxa"/>
        </w:tcPr>
        <w:p w14:paraId="6D1C2DE3" w14:textId="77777777" w:rsidR="00C3118C" w:rsidRPr="00B61116" w:rsidRDefault="00C3118C">
          <w:pPr>
            <w:pStyle w:val="Footer"/>
            <w:spacing w:before="540"/>
          </w:pPr>
          <w:r w:rsidRPr="00B61116">
            <w:fldChar w:fldCharType="begin"/>
          </w:r>
          <w:r w:rsidRPr="00B61116">
            <w:instrText xml:space="preserve">\PAGE \* ROMAN \* LOWER \* CHARFORMAT </w:instrText>
          </w:r>
          <w:r w:rsidRPr="00B61116">
            <w:fldChar w:fldCharType="separate"/>
          </w:r>
          <w:r w:rsidR="00B94820">
            <w:rPr>
              <w:noProof/>
            </w:rPr>
            <w:t>iv</w:t>
          </w:r>
          <w:r w:rsidRPr="00B61116">
            <w:fldChar w:fldCharType="end"/>
          </w:r>
        </w:p>
      </w:tc>
      <w:tc>
        <w:tcPr>
          <w:tcW w:w="4876" w:type="dxa"/>
        </w:tcPr>
        <w:p w14:paraId="6D193C8C" w14:textId="77777777" w:rsidR="00C3118C" w:rsidRDefault="00C3118C" w:rsidP="00131AF2">
          <w:pPr>
            <w:pStyle w:val="Footer"/>
            <w:spacing w:before="540"/>
            <w:jc w:val="right"/>
          </w:pPr>
          <w:r w:rsidRPr="00B61116">
            <w:t xml:space="preserve">© </w:t>
          </w:r>
          <w:r>
            <w:t>KEB</w:t>
          </w:r>
          <w:r w:rsidRPr="00B61116">
            <w:t xml:space="preserve">S </w:t>
          </w:r>
          <w:r>
            <w:t>20</w:t>
          </w:r>
          <w:r w:rsidR="001E677E">
            <w:t>2</w:t>
          </w:r>
          <w:r w:rsidR="00131AF2">
            <w:t>1</w:t>
          </w:r>
          <w:r w:rsidRPr="00B61116">
            <w:t> – All rights reserved</w:t>
          </w:r>
        </w:p>
      </w:tc>
    </w:tr>
  </w:tbl>
  <w:p w14:paraId="0CEB6369" w14:textId="77777777" w:rsidR="00C3118C" w:rsidRDefault="00C3118C">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C3118C" w14:paraId="2DBEC43B" w14:textId="77777777" w:rsidTr="00223B02">
      <w:trPr>
        <w:cantSplit/>
        <w:jc w:val="center"/>
      </w:trPr>
      <w:tc>
        <w:tcPr>
          <w:tcW w:w="4876" w:type="dxa"/>
        </w:tcPr>
        <w:p w14:paraId="797B552B" w14:textId="77777777" w:rsidR="00C3118C" w:rsidRDefault="00C3118C" w:rsidP="00131AF2">
          <w:pPr>
            <w:pStyle w:val="Footer"/>
            <w:spacing w:before="540"/>
            <w:rPr>
              <w:b/>
            </w:rPr>
          </w:pPr>
          <w:r>
            <w:t>© KEBS 20</w:t>
          </w:r>
          <w:r w:rsidR="001E677E">
            <w:t>2</w:t>
          </w:r>
          <w:r w:rsidR="00131AF2">
            <w:t>1</w:t>
          </w:r>
          <w:r>
            <w:t> – All rights reserved</w:t>
          </w:r>
        </w:p>
      </w:tc>
      <w:tc>
        <w:tcPr>
          <w:tcW w:w="4905" w:type="dxa"/>
        </w:tcPr>
        <w:p w14:paraId="0B7F4D22" w14:textId="77777777" w:rsidR="00C3118C" w:rsidRDefault="00C3118C">
          <w:pPr>
            <w:pStyle w:val="Footer"/>
            <w:spacing w:before="540"/>
            <w:jc w:val="right"/>
          </w:pPr>
          <w:r>
            <w:fldChar w:fldCharType="begin"/>
          </w:r>
          <w:r>
            <w:instrText xml:space="preserve">\PAGE \* ROMAN \* LOWER \* CHARFORMAT </w:instrText>
          </w:r>
          <w:r>
            <w:fldChar w:fldCharType="separate"/>
          </w:r>
          <w:r w:rsidR="00023525">
            <w:rPr>
              <w:noProof/>
            </w:rPr>
            <w:t>iii</w:t>
          </w:r>
          <w:r>
            <w:fldChar w:fldCharType="end"/>
          </w:r>
        </w:p>
      </w:tc>
    </w:tr>
  </w:tbl>
  <w:p w14:paraId="0A7ACBBA" w14:textId="77777777" w:rsidR="00C3118C" w:rsidRDefault="00C3118C" w:rsidP="00BC3A47">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C3118C" w14:paraId="7ED65768" w14:textId="77777777" w:rsidTr="006307DD">
      <w:trPr>
        <w:cantSplit/>
      </w:trPr>
      <w:tc>
        <w:tcPr>
          <w:tcW w:w="5173" w:type="dxa"/>
        </w:tcPr>
        <w:p w14:paraId="2869C605" w14:textId="77777777" w:rsidR="00C3118C" w:rsidRDefault="00C3118C" w:rsidP="00131AF2">
          <w:pPr>
            <w:pStyle w:val="Footer"/>
            <w:spacing w:before="540"/>
          </w:pPr>
          <w:r>
            <w:t>© KEBS 20</w:t>
          </w:r>
          <w:r w:rsidR="001E677E">
            <w:t>2</w:t>
          </w:r>
          <w:r w:rsidR="00131AF2">
            <w:t>1</w:t>
          </w:r>
          <w:r w:rsidRPr="0069693D">
            <w:t> </w:t>
          </w:r>
          <w:r>
            <w:t>– All rights reserved</w:t>
          </w:r>
        </w:p>
      </w:tc>
      <w:tc>
        <w:tcPr>
          <w:tcW w:w="4678" w:type="dxa"/>
        </w:tcPr>
        <w:p w14:paraId="7CDE7FB6" w14:textId="77777777" w:rsidR="00C3118C" w:rsidRDefault="00C3118C"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94820">
            <w:rPr>
              <w:b/>
              <w:noProof/>
              <w:sz w:val="22"/>
            </w:rPr>
            <w:t>1</w:t>
          </w:r>
          <w:r w:rsidRPr="006307DD">
            <w:rPr>
              <w:b/>
              <w:noProof/>
              <w:sz w:val="22"/>
            </w:rPr>
            <w:fldChar w:fldCharType="end"/>
          </w:r>
        </w:p>
      </w:tc>
    </w:tr>
  </w:tbl>
  <w:p w14:paraId="7FE43F5E" w14:textId="77777777" w:rsidR="00C3118C" w:rsidRDefault="00C311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C3118C" w14:paraId="2AA91DD0" w14:textId="77777777" w:rsidTr="00A51FE5">
      <w:trPr>
        <w:cantSplit/>
        <w:jc w:val="center"/>
      </w:trPr>
      <w:tc>
        <w:tcPr>
          <w:tcW w:w="4876" w:type="dxa"/>
        </w:tcPr>
        <w:p w14:paraId="30CB7FB3" w14:textId="77777777" w:rsidR="00C3118C" w:rsidRDefault="00C3118C" w:rsidP="00131AF2">
          <w:pPr>
            <w:pStyle w:val="Footer"/>
            <w:spacing w:before="540"/>
            <w:rPr>
              <w:b/>
            </w:rPr>
          </w:pPr>
          <w:r w:rsidRPr="00E679E3">
            <w:rPr>
              <w:color w:val="000000" w:themeColor="text1"/>
            </w:rPr>
            <w:t xml:space="preserve">© KEBS </w:t>
          </w:r>
          <w:r>
            <w:rPr>
              <w:color w:val="000000" w:themeColor="text1"/>
            </w:rPr>
            <w:t>20</w:t>
          </w:r>
          <w:r w:rsidR="001E677E">
            <w:rPr>
              <w:color w:val="000000" w:themeColor="text1"/>
            </w:rPr>
            <w:t>2</w:t>
          </w:r>
          <w:r w:rsidR="00131AF2">
            <w:rPr>
              <w:color w:val="000000" w:themeColor="text1"/>
            </w:rPr>
            <w:t>1</w:t>
          </w:r>
          <w:r>
            <w:rPr>
              <w:color w:val="000000" w:themeColor="text1"/>
            </w:rPr>
            <w:t xml:space="preserve"> </w:t>
          </w:r>
          <w:r w:rsidRPr="00E679E3">
            <w:rPr>
              <w:color w:val="000000" w:themeColor="text1"/>
            </w:rPr>
            <w:t>– All rights reserved</w:t>
          </w:r>
        </w:p>
      </w:tc>
      <w:tc>
        <w:tcPr>
          <w:tcW w:w="5048" w:type="dxa"/>
        </w:tcPr>
        <w:p w14:paraId="09EED68A" w14:textId="77777777" w:rsidR="00C3118C" w:rsidRDefault="00C3118C">
          <w:pPr>
            <w:pStyle w:val="Footer"/>
            <w:spacing w:before="540"/>
            <w:jc w:val="right"/>
            <w:rPr>
              <w:b/>
            </w:rPr>
          </w:pPr>
        </w:p>
      </w:tc>
    </w:tr>
  </w:tbl>
  <w:p w14:paraId="34E97873" w14:textId="77777777" w:rsidR="00C3118C" w:rsidRDefault="00C311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A6D03" w14:textId="77777777" w:rsidR="00F8081D" w:rsidRDefault="00F8081D">
      <w:r>
        <w:separator/>
      </w:r>
    </w:p>
  </w:footnote>
  <w:footnote w:type="continuationSeparator" w:id="0">
    <w:p w14:paraId="6D289141" w14:textId="77777777" w:rsidR="00F8081D" w:rsidRDefault="00F8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C8C9B" w14:textId="7537F3BF" w:rsidR="00E75DE9" w:rsidRDefault="00E75DE9">
    <w:pPr>
      <w:pStyle w:val="Header"/>
    </w:pPr>
    <w:r>
      <w:rPr>
        <w:noProof/>
      </w:rPr>
      <w:pict w14:anchorId="16772E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57" o:spid="_x0000_s2050" type="#_x0000_t136" style="position:absolute;left:0;text-align:left;margin-left:0;margin-top:0;width:570.7pt;height:57.0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3E57" w14:textId="123AE290" w:rsidR="00E75DE9" w:rsidRDefault="00E75DE9">
    <w:pPr>
      <w:pStyle w:val="Header"/>
    </w:pPr>
    <w:r>
      <w:rPr>
        <w:noProof/>
      </w:rPr>
      <w:pict w14:anchorId="006087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58" o:spid="_x0000_s2051" type="#_x0000_t136" style="position:absolute;left:0;text-align:left;margin-left:0;margin-top:0;width:570.7pt;height:57.0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748" w:type="dxa"/>
      <w:tblLook w:val="04A0" w:firstRow="1" w:lastRow="0" w:firstColumn="1" w:lastColumn="0" w:noHBand="0" w:noVBand="1"/>
    </w:tblPr>
    <w:tblGrid>
      <w:gridCol w:w="6480"/>
      <w:gridCol w:w="2268"/>
    </w:tblGrid>
    <w:tr w:rsidR="00C3118C" w14:paraId="678AA1DE" w14:textId="77777777" w:rsidTr="00F2348F">
      <w:tc>
        <w:tcPr>
          <w:tcW w:w="6480" w:type="dxa"/>
        </w:tcPr>
        <w:p w14:paraId="074B0C80" w14:textId="77777777" w:rsidR="00C3118C" w:rsidRPr="00673549" w:rsidRDefault="00C3118C" w:rsidP="0083546C">
          <w:pPr>
            <w:pStyle w:val="CoverPageHeader"/>
          </w:pPr>
          <w:r w:rsidRPr="00673549">
            <w:t>KENYA STANDARD</w:t>
          </w:r>
        </w:p>
      </w:tc>
      <w:tc>
        <w:tcPr>
          <w:tcW w:w="2268" w:type="dxa"/>
        </w:tcPr>
        <w:p w14:paraId="652B3834" w14:textId="77777777" w:rsidR="00C3118C" w:rsidRPr="00C5061E" w:rsidRDefault="005B3870" w:rsidP="00F2348F">
          <w:pPr>
            <w:pStyle w:val="KSNumberOddpages"/>
            <w:rPr>
              <w:rStyle w:val="CoverKSNumber"/>
              <w:b/>
              <w:szCs w:val="20"/>
            </w:rPr>
          </w:pPr>
          <w:r>
            <w:t xml:space="preserve">KS </w:t>
          </w:r>
          <w:r w:rsidR="005F0272" w:rsidRPr="005F0272">
            <w:t>2774-5:2021</w:t>
          </w:r>
        </w:p>
        <w:p w14:paraId="46181B73" w14:textId="77777777" w:rsidR="00C3118C" w:rsidRPr="00511DD3" w:rsidRDefault="00C3118C" w:rsidP="0083546C">
          <w:pPr>
            <w:pStyle w:val="ICS"/>
          </w:pPr>
          <w:r w:rsidRPr="00511DD3">
            <w:t xml:space="preserve">ICS </w:t>
          </w:r>
          <w:r w:rsidR="005B3870" w:rsidRPr="005B3870">
            <w:t>67.120</w:t>
          </w:r>
        </w:p>
        <w:p w14:paraId="25E1EE95" w14:textId="77777777" w:rsidR="00C3118C" w:rsidRPr="00511DD3" w:rsidRDefault="005B3870" w:rsidP="0083546C">
          <w:pPr>
            <w:pStyle w:val="Edition"/>
          </w:pPr>
          <w:r>
            <w:t>First</w:t>
          </w:r>
          <w:r w:rsidR="00C3118C" w:rsidRPr="001E677E">
            <w:t xml:space="preserve"> Edition</w:t>
          </w:r>
        </w:p>
      </w:tc>
    </w:tr>
  </w:tbl>
  <w:p w14:paraId="4C70B663" w14:textId="385D661B" w:rsidR="00C3118C" w:rsidRPr="009044AB" w:rsidRDefault="00E75DE9" w:rsidP="0069693D">
    <w:pPr>
      <w:tabs>
        <w:tab w:val="left" w:pos="1800"/>
      </w:tabs>
      <w:rPr>
        <w:rFonts w:cs="Arial"/>
        <w:b/>
        <w:sz w:val="28"/>
        <w:szCs w:val="28"/>
      </w:rPr>
    </w:pPr>
    <w:r>
      <w:rPr>
        <w:noProof/>
      </w:rPr>
      <w:pict w14:anchorId="766C6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56" o:spid="_x0000_s2049" type="#_x0000_t136" style="position:absolute;left:0;text-align:left;margin-left:0;margin-top:0;width:570.7pt;height:57.0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74A" w14:textId="6076E5B5" w:rsidR="00C3118C" w:rsidRPr="008960C4" w:rsidRDefault="00E75DE9" w:rsidP="00F2348F">
    <w:pPr>
      <w:pStyle w:val="KSNumberevenpages"/>
    </w:pPr>
    <w:r>
      <w:rPr>
        <w:noProof/>
      </w:rPr>
      <w:pict w14:anchorId="77A3C2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60" o:spid="_x0000_s2053" type="#_x0000_t136" style="position:absolute;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5B3870" w:rsidRPr="005B3870">
      <w:t xml:space="preserve">KS </w:t>
    </w:r>
    <w:r w:rsidR="005F0272" w:rsidRPr="005F0272">
      <w:t>2774-5:2021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647" w:type="dxa"/>
      <w:tblLook w:val="04A0" w:firstRow="1" w:lastRow="0" w:firstColumn="1" w:lastColumn="0" w:noHBand="0" w:noVBand="1"/>
    </w:tblPr>
    <w:tblGrid>
      <w:gridCol w:w="6379"/>
      <w:gridCol w:w="2268"/>
    </w:tblGrid>
    <w:tr w:rsidR="00C3118C" w:rsidRPr="00244D09" w14:paraId="795E0C9F" w14:textId="77777777" w:rsidTr="0069693D">
      <w:tc>
        <w:tcPr>
          <w:tcW w:w="6379" w:type="dxa"/>
        </w:tcPr>
        <w:p w14:paraId="4230D4D6" w14:textId="77777777" w:rsidR="00C3118C" w:rsidRPr="00244D09" w:rsidRDefault="00C3118C" w:rsidP="00244D09">
          <w:pPr>
            <w:pStyle w:val="CoverPageHeader"/>
          </w:pPr>
          <w:r w:rsidRPr="00244D09">
            <w:t>KENYA STANDARD</w:t>
          </w:r>
        </w:p>
      </w:tc>
      <w:tc>
        <w:tcPr>
          <w:tcW w:w="2268" w:type="dxa"/>
        </w:tcPr>
        <w:p w14:paraId="6661E7DD" w14:textId="77777777" w:rsidR="00C3118C" w:rsidRPr="00244D09" w:rsidRDefault="005B3870" w:rsidP="00F2348F">
          <w:pPr>
            <w:pStyle w:val="KSNumberOddpages"/>
          </w:pPr>
          <w:r w:rsidRPr="005B3870">
            <w:t xml:space="preserve">KS </w:t>
          </w:r>
          <w:r w:rsidR="005F0272" w:rsidRPr="005F0272">
            <w:t>2774-5:2021</w:t>
          </w:r>
        </w:p>
        <w:p w14:paraId="5508E61F" w14:textId="77777777" w:rsidR="00C3118C" w:rsidRPr="00244D09" w:rsidRDefault="00C3118C" w:rsidP="00244D09">
          <w:pPr>
            <w:pStyle w:val="ICS"/>
          </w:pPr>
          <w:r w:rsidRPr="00244D09">
            <w:t xml:space="preserve">ICS </w:t>
          </w:r>
          <w:r w:rsidR="005B3870">
            <w:t>67.120</w:t>
          </w:r>
        </w:p>
        <w:p w14:paraId="51710F20" w14:textId="77777777" w:rsidR="00C3118C" w:rsidRPr="00244D09" w:rsidRDefault="005B3870" w:rsidP="000A1816">
          <w:pPr>
            <w:pStyle w:val="Edition"/>
          </w:pPr>
          <w:r>
            <w:t>First</w:t>
          </w:r>
          <w:r w:rsidR="00C3118C" w:rsidRPr="001E677E">
            <w:t xml:space="preserve"> Edition</w:t>
          </w:r>
        </w:p>
      </w:tc>
    </w:tr>
  </w:tbl>
  <w:p w14:paraId="28173356" w14:textId="619A0657" w:rsidR="00C3118C" w:rsidRPr="0069693D" w:rsidRDefault="00E75DE9" w:rsidP="0069693D">
    <w:pPr>
      <w:pStyle w:val="Header"/>
    </w:pPr>
    <w:r>
      <w:rPr>
        <w:noProof/>
      </w:rPr>
      <w:pict w14:anchorId="524950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61" o:spid="_x0000_s2054"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321E" w14:textId="60BDE093" w:rsidR="00C3118C" w:rsidRDefault="00E75DE9">
    <w:pPr>
      <w:pStyle w:val="Header"/>
    </w:pPr>
    <w:r>
      <w:rPr>
        <w:noProof/>
      </w:rPr>
      <w:pict w14:anchorId="01D844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59" o:spid="_x0000_s2052" type="#_x0000_t136" style="position:absolute;left:0;text-align:left;margin-left:0;margin-top:0;width:570.7pt;height:57.0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C3118C">
      <w:rPr>
        <w:color w:val="FF0000"/>
      </w:rPr>
      <w:t>ISO/WD </w:t>
    </w:r>
    <w:proofErr w:type="spellStart"/>
    <w:r w:rsidR="00C3118C">
      <w:rPr>
        <w:color w:val="FF0000"/>
      </w:rPr>
      <w:t>nnn</w:t>
    </w:r>
    <w:proofErr w:type="spellEnd"/>
    <w:r w:rsidR="00C3118C">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0862A" w14:textId="6A6D21CB" w:rsidR="00884128" w:rsidRDefault="00E75DE9">
    <w:pPr>
      <w:pStyle w:val="Header"/>
    </w:pPr>
    <w:r>
      <w:rPr>
        <w:noProof/>
      </w:rPr>
      <w:pict w14:anchorId="0368E6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66" o:spid="_x0000_s2059" type="#_x0000_t136" style="position:absolute;left:0;text-align:left;margin-left:0;margin-top:0;width:570.7pt;height:57.0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A58DC" w14:textId="6A1DB124" w:rsidR="00884128" w:rsidRDefault="00E75DE9">
    <w:pPr>
      <w:pStyle w:val="Header"/>
    </w:pPr>
    <w:r>
      <w:rPr>
        <w:noProof/>
      </w:rPr>
      <w:pict w14:anchorId="03944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67" o:spid="_x0000_s2060" type="#_x0000_t136" style="position:absolute;left:0;text-align:left;margin-left:0;margin-top:0;width:570.7pt;height:57.0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C3118C" w14:paraId="45E240FE" w14:textId="77777777">
      <w:trPr>
        <w:cantSplit/>
        <w:jc w:val="center"/>
      </w:trPr>
      <w:tc>
        <w:tcPr>
          <w:tcW w:w="5387" w:type="dxa"/>
        </w:tcPr>
        <w:p w14:paraId="04CAAF42" w14:textId="77777777" w:rsidR="00C3118C" w:rsidRDefault="005B3870" w:rsidP="00F2348F">
          <w:pPr>
            <w:pStyle w:val="KSNumberevenpages"/>
          </w:pPr>
          <w:r w:rsidRPr="005B3870">
            <w:t xml:space="preserve">KS </w:t>
          </w:r>
          <w:r w:rsidR="005F0272" w:rsidRPr="005F0272">
            <w:t>2774-5:2021</w:t>
          </w:r>
        </w:p>
      </w:tc>
      <w:tc>
        <w:tcPr>
          <w:tcW w:w="4366" w:type="dxa"/>
        </w:tcPr>
        <w:p w14:paraId="6EB23683" w14:textId="77777777" w:rsidR="00C3118C" w:rsidRDefault="00C3118C">
          <w:pPr>
            <w:pStyle w:val="Header"/>
            <w:spacing w:before="120" w:after="120" w:line="-230" w:lineRule="auto"/>
            <w:jc w:val="right"/>
          </w:pPr>
          <w:r>
            <w:rPr>
              <w:color w:val="FF0000"/>
            </w:rPr>
            <w:t xml:space="preserve"> </w:t>
          </w:r>
        </w:p>
      </w:tc>
    </w:tr>
  </w:tbl>
  <w:p w14:paraId="13E41E6D" w14:textId="03B1207D" w:rsidR="00C3118C" w:rsidRDefault="00E75DE9">
    <w:pPr>
      <w:pStyle w:val="Header"/>
    </w:pPr>
    <w:r>
      <w:rPr>
        <w:noProof/>
      </w:rPr>
      <w:pict w14:anchorId="7004D0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283665" o:spid="_x0000_s2058" type="#_x0000_t136" style="position:absolute;left:0;text-align:left;margin-left:0;margin-top:0;width:570.7pt;height:57.0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2C26"/>
    <w:multiLevelType w:val="hybridMultilevel"/>
    <w:tmpl w:val="D902E3F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9201EEB"/>
    <w:multiLevelType w:val="hybridMultilevel"/>
    <w:tmpl w:val="88664936"/>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480E"/>
    <w:multiLevelType w:val="hybridMultilevel"/>
    <w:tmpl w:val="049C3596"/>
    <w:lvl w:ilvl="0" w:tplc="218C54EA">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21AF00D0"/>
    <w:multiLevelType w:val="hybridMultilevel"/>
    <w:tmpl w:val="CF907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E0F33"/>
    <w:multiLevelType w:val="hybridMultilevel"/>
    <w:tmpl w:val="93EC3C7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42CCB"/>
    <w:multiLevelType w:val="hybridMultilevel"/>
    <w:tmpl w:val="614E8678"/>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3265F"/>
    <w:multiLevelType w:val="hybridMultilevel"/>
    <w:tmpl w:val="8F26086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377E6"/>
    <w:multiLevelType w:val="hybridMultilevel"/>
    <w:tmpl w:val="1B804A8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F2AB7"/>
    <w:multiLevelType w:val="hybridMultilevel"/>
    <w:tmpl w:val="B20642F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D7409"/>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9B7985"/>
    <w:multiLevelType w:val="hybridMultilevel"/>
    <w:tmpl w:val="627A444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35588"/>
    <w:multiLevelType w:val="hybridMultilevel"/>
    <w:tmpl w:val="20A0FD8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332DF"/>
    <w:multiLevelType w:val="hybridMultilevel"/>
    <w:tmpl w:val="A1FEFB2C"/>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57FBA"/>
    <w:multiLevelType w:val="hybridMultilevel"/>
    <w:tmpl w:val="A10AAB4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C1C11"/>
    <w:multiLevelType w:val="hybridMultilevel"/>
    <w:tmpl w:val="F00C96C6"/>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01F8E"/>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3"/>
  </w:num>
  <w:num w:numId="5">
    <w:abstractNumId w:val="14"/>
  </w:num>
  <w:num w:numId="6">
    <w:abstractNumId w:val="3"/>
  </w:num>
  <w:num w:numId="7">
    <w:abstractNumId w:val="7"/>
  </w:num>
  <w:num w:numId="8">
    <w:abstractNumId w:val="4"/>
  </w:num>
  <w:num w:numId="9">
    <w:abstractNumId w:val="2"/>
  </w:num>
  <w:num w:numId="10">
    <w:abstractNumId w:val="5"/>
  </w:num>
  <w:num w:numId="11">
    <w:abstractNumId w:val="16"/>
  </w:num>
  <w:num w:numId="12">
    <w:abstractNumId w:val="10"/>
  </w:num>
  <w:num w:numId="13">
    <w:abstractNumId w:val="15"/>
  </w:num>
  <w:num w:numId="14">
    <w:abstractNumId w:val="9"/>
  </w:num>
  <w:num w:numId="15">
    <w:abstractNumId w:val="11"/>
  </w:num>
  <w:num w:numId="16">
    <w:abstractNumId w:val="8"/>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7B01"/>
    <w:rsid w:val="000122CD"/>
    <w:rsid w:val="0002078E"/>
    <w:rsid w:val="00023525"/>
    <w:rsid w:val="00027B94"/>
    <w:rsid w:val="000323EE"/>
    <w:rsid w:val="0003663E"/>
    <w:rsid w:val="00036717"/>
    <w:rsid w:val="00041793"/>
    <w:rsid w:val="000428E7"/>
    <w:rsid w:val="00043106"/>
    <w:rsid w:val="00044369"/>
    <w:rsid w:val="00046E8E"/>
    <w:rsid w:val="00047290"/>
    <w:rsid w:val="00055C2C"/>
    <w:rsid w:val="00056055"/>
    <w:rsid w:val="000612B3"/>
    <w:rsid w:val="00065A31"/>
    <w:rsid w:val="00071A97"/>
    <w:rsid w:val="00073EA8"/>
    <w:rsid w:val="000762FA"/>
    <w:rsid w:val="00080F37"/>
    <w:rsid w:val="00082460"/>
    <w:rsid w:val="00082656"/>
    <w:rsid w:val="00083F8E"/>
    <w:rsid w:val="00085FAF"/>
    <w:rsid w:val="00087BED"/>
    <w:rsid w:val="00092E6F"/>
    <w:rsid w:val="000A1816"/>
    <w:rsid w:val="000A2B55"/>
    <w:rsid w:val="000A3323"/>
    <w:rsid w:val="000A70B0"/>
    <w:rsid w:val="000B18E3"/>
    <w:rsid w:val="000D6ACA"/>
    <w:rsid w:val="000E3E95"/>
    <w:rsid w:val="000E452F"/>
    <w:rsid w:val="000E506B"/>
    <w:rsid w:val="000F16D0"/>
    <w:rsid w:val="000F25D0"/>
    <w:rsid w:val="000F7FD2"/>
    <w:rsid w:val="001137D5"/>
    <w:rsid w:val="001143FB"/>
    <w:rsid w:val="001157AD"/>
    <w:rsid w:val="0012348E"/>
    <w:rsid w:val="001268FF"/>
    <w:rsid w:val="0013025F"/>
    <w:rsid w:val="0013028D"/>
    <w:rsid w:val="001303AA"/>
    <w:rsid w:val="00131AF2"/>
    <w:rsid w:val="00132444"/>
    <w:rsid w:val="00132827"/>
    <w:rsid w:val="00134255"/>
    <w:rsid w:val="00134840"/>
    <w:rsid w:val="00134E6E"/>
    <w:rsid w:val="00143C91"/>
    <w:rsid w:val="0014411D"/>
    <w:rsid w:val="00157612"/>
    <w:rsid w:val="00167097"/>
    <w:rsid w:val="00176A58"/>
    <w:rsid w:val="00177DFE"/>
    <w:rsid w:val="00184FC9"/>
    <w:rsid w:val="001930B3"/>
    <w:rsid w:val="001964F6"/>
    <w:rsid w:val="00197463"/>
    <w:rsid w:val="00197A58"/>
    <w:rsid w:val="001A5326"/>
    <w:rsid w:val="001B1AF9"/>
    <w:rsid w:val="001B1C44"/>
    <w:rsid w:val="001D67B1"/>
    <w:rsid w:val="001E1F49"/>
    <w:rsid w:val="001E418F"/>
    <w:rsid w:val="001E677E"/>
    <w:rsid w:val="001F42DC"/>
    <w:rsid w:val="001F4C5F"/>
    <w:rsid w:val="002001BA"/>
    <w:rsid w:val="00204C07"/>
    <w:rsid w:val="002066B2"/>
    <w:rsid w:val="00206E34"/>
    <w:rsid w:val="002077C4"/>
    <w:rsid w:val="00212376"/>
    <w:rsid w:val="0021741B"/>
    <w:rsid w:val="00220341"/>
    <w:rsid w:val="00221DE6"/>
    <w:rsid w:val="002226A8"/>
    <w:rsid w:val="00222B0B"/>
    <w:rsid w:val="00223A79"/>
    <w:rsid w:val="00223B02"/>
    <w:rsid w:val="00223D9C"/>
    <w:rsid w:val="00232077"/>
    <w:rsid w:val="00233637"/>
    <w:rsid w:val="002350FD"/>
    <w:rsid w:val="00244D09"/>
    <w:rsid w:val="00246DFB"/>
    <w:rsid w:val="00251904"/>
    <w:rsid w:val="00252E0F"/>
    <w:rsid w:val="00257960"/>
    <w:rsid w:val="00261049"/>
    <w:rsid w:val="00273DCC"/>
    <w:rsid w:val="00281865"/>
    <w:rsid w:val="00283393"/>
    <w:rsid w:val="00284A79"/>
    <w:rsid w:val="00284D0D"/>
    <w:rsid w:val="0028630F"/>
    <w:rsid w:val="00294092"/>
    <w:rsid w:val="00297688"/>
    <w:rsid w:val="002A705B"/>
    <w:rsid w:val="002B304F"/>
    <w:rsid w:val="002C50C3"/>
    <w:rsid w:val="002D0370"/>
    <w:rsid w:val="002D03D2"/>
    <w:rsid w:val="002D599C"/>
    <w:rsid w:val="002D5BF7"/>
    <w:rsid w:val="002F0F1E"/>
    <w:rsid w:val="00300110"/>
    <w:rsid w:val="00303A58"/>
    <w:rsid w:val="00304825"/>
    <w:rsid w:val="00307EA0"/>
    <w:rsid w:val="00315E71"/>
    <w:rsid w:val="00317940"/>
    <w:rsid w:val="0032180D"/>
    <w:rsid w:val="00323072"/>
    <w:rsid w:val="00324680"/>
    <w:rsid w:val="00325974"/>
    <w:rsid w:val="003263B6"/>
    <w:rsid w:val="00330326"/>
    <w:rsid w:val="00330CD1"/>
    <w:rsid w:val="00333F13"/>
    <w:rsid w:val="00335344"/>
    <w:rsid w:val="003401A5"/>
    <w:rsid w:val="00341DFD"/>
    <w:rsid w:val="00347CB5"/>
    <w:rsid w:val="00366378"/>
    <w:rsid w:val="00371707"/>
    <w:rsid w:val="00372B38"/>
    <w:rsid w:val="00381C8F"/>
    <w:rsid w:val="00383AA5"/>
    <w:rsid w:val="00383F09"/>
    <w:rsid w:val="00385E36"/>
    <w:rsid w:val="00396A02"/>
    <w:rsid w:val="00397AD9"/>
    <w:rsid w:val="003A075C"/>
    <w:rsid w:val="003B7AF8"/>
    <w:rsid w:val="003C2A40"/>
    <w:rsid w:val="003C35EB"/>
    <w:rsid w:val="003C3AD8"/>
    <w:rsid w:val="003C4C2C"/>
    <w:rsid w:val="003D1EDC"/>
    <w:rsid w:val="003D2DD6"/>
    <w:rsid w:val="003D5626"/>
    <w:rsid w:val="003E0385"/>
    <w:rsid w:val="003E1C7F"/>
    <w:rsid w:val="003E201C"/>
    <w:rsid w:val="003E23C3"/>
    <w:rsid w:val="003F3F22"/>
    <w:rsid w:val="003F451D"/>
    <w:rsid w:val="003F63A7"/>
    <w:rsid w:val="003F7EF7"/>
    <w:rsid w:val="00414304"/>
    <w:rsid w:val="00420A4E"/>
    <w:rsid w:val="00421FD1"/>
    <w:rsid w:val="00442C78"/>
    <w:rsid w:val="00446C61"/>
    <w:rsid w:val="0045576B"/>
    <w:rsid w:val="0045715B"/>
    <w:rsid w:val="00467F1D"/>
    <w:rsid w:val="004733C3"/>
    <w:rsid w:val="00487406"/>
    <w:rsid w:val="004A420E"/>
    <w:rsid w:val="004A50FA"/>
    <w:rsid w:val="004A6A1C"/>
    <w:rsid w:val="004B4027"/>
    <w:rsid w:val="004B79C0"/>
    <w:rsid w:val="004C3AE5"/>
    <w:rsid w:val="004C66DD"/>
    <w:rsid w:val="004D423C"/>
    <w:rsid w:val="004E27B6"/>
    <w:rsid w:val="004F3C0B"/>
    <w:rsid w:val="004F784C"/>
    <w:rsid w:val="00502176"/>
    <w:rsid w:val="00511DD3"/>
    <w:rsid w:val="0052137C"/>
    <w:rsid w:val="0052497D"/>
    <w:rsid w:val="00530C98"/>
    <w:rsid w:val="00532FEF"/>
    <w:rsid w:val="00561ABA"/>
    <w:rsid w:val="00563C70"/>
    <w:rsid w:val="00567C89"/>
    <w:rsid w:val="00593662"/>
    <w:rsid w:val="00594010"/>
    <w:rsid w:val="00594A98"/>
    <w:rsid w:val="00595E4F"/>
    <w:rsid w:val="005B1067"/>
    <w:rsid w:val="005B3870"/>
    <w:rsid w:val="005B6A06"/>
    <w:rsid w:val="005B7602"/>
    <w:rsid w:val="005C4B56"/>
    <w:rsid w:val="005C6BED"/>
    <w:rsid w:val="005D5369"/>
    <w:rsid w:val="005E6890"/>
    <w:rsid w:val="005F0272"/>
    <w:rsid w:val="005F6854"/>
    <w:rsid w:val="0060161B"/>
    <w:rsid w:val="00604566"/>
    <w:rsid w:val="00612110"/>
    <w:rsid w:val="006220E3"/>
    <w:rsid w:val="006307DD"/>
    <w:rsid w:val="00634DE2"/>
    <w:rsid w:val="006355BC"/>
    <w:rsid w:val="00635C33"/>
    <w:rsid w:val="00640F8F"/>
    <w:rsid w:val="00641F4B"/>
    <w:rsid w:val="00643CB1"/>
    <w:rsid w:val="0065030E"/>
    <w:rsid w:val="006539FD"/>
    <w:rsid w:val="006575FF"/>
    <w:rsid w:val="00665B4A"/>
    <w:rsid w:val="00670BB0"/>
    <w:rsid w:val="00671353"/>
    <w:rsid w:val="00673549"/>
    <w:rsid w:val="00677B02"/>
    <w:rsid w:val="00685417"/>
    <w:rsid w:val="006921DB"/>
    <w:rsid w:val="00693AC3"/>
    <w:rsid w:val="006940C7"/>
    <w:rsid w:val="00694205"/>
    <w:rsid w:val="00694431"/>
    <w:rsid w:val="006945B3"/>
    <w:rsid w:val="00695337"/>
    <w:rsid w:val="0069693D"/>
    <w:rsid w:val="006A5861"/>
    <w:rsid w:val="006A5C8F"/>
    <w:rsid w:val="006A745F"/>
    <w:rsid w:val="006B2EFE"/>
    <w:rsid w:val="006B543B"/>
    <w:rsid w:val="006B7891"/>
    <w:rsid w:val="006C01B2"/>
    <w:rsid w:val="006C0D15"/>
    <w:rsid w:val="006C1BDB"/>
    <w:rsid w:val="006D0FED"/>
    <w:rsid w:val="006D1D81"/>
    <w:rsid w:val="006E3029"/>
    <w:rsid w:val="006E44D6"/>
    <w:rsid w:val="006F21FE"/>
    <w:rsid w:val="006F7670"/>
    <w:rsid w:val="00701788"/>
    <w:rsid w:val="00703CC8"/>
    <w:rsid w:val="00706DA2"/>
    <w:rsid w:val="007143F5"/>
    <w:rsid w:val="00721B67"/>
    <w:rsid w:val="007224DC"/>
    <w:rsid w:val="00723717"/>
    <w:rsid w:val="0073518C"/>
    <w:rsid w:val="00736032"/>
    <w:rsid w:val="00736FFD"/>
    <w:rsid w:val="0074644A"/>
    <w:rsid w:val="007506BC"/>
    <w:rsid w:val="007524B3"/>
    <w:rsid w:val="0075380C"/>
    <w:rsid w:val="00754682"/>
    <w:rsid w:val="0076051E"/>
    <w:rsid w:val="0076270C"/>
    <w:rsid w:val="007634B0"/>
    <w:rsid w:val="007658AC"/>
    <w:rsid w:val="00774F71"/>
    <w:rsid w:val="00777075"/>
    <w:rsid w:val="007775E5"/>
    <w:rsid w:val="007A21D7"/>
    <w:rsid w:val="007A29D4"/>
    <w:rsid w:val="007A2BC5"/>
    <w:rsid w:val="007A39C1"/>
    <w:rsid w:val="007A50AD"/>
    <w:rsid w:val="007B4C26"/>
    <w:rsid w:val="007B5D00"/>
    <w:rsid w:val="007C6002"/>
    <w:rsid w:val="007D6DD8"/>
    <w:rsid w:val="007E2C0B"/>
    <w:rsid w:val="007E3788"/>
    <w:rsid w:val="007E595C"/>
    <w:rsid w:val="007E6F05"/>
    <w:rsid w:val="007E732D"/>
    <w:rsid w:val="007E7599"/>
    <w:rsid w:val="008056D4"/>
    <w:rsid w:val="00806F44"/>
    <w:rsid w:val="0081454E"/>
    <w:rsid w:val="0083129E"/>
    <w:rsid w:val="0083546C"/>
    <w:rsid w:val="008354C6"/>
    <w:rsid w:val="00836946"/>
    <w:rsid w:val="00845418"/>
    <w:rsid w:val="00853346"/>
    <w:rsid w:val="00864F0E"/>
    <w:rsid w:val="00884128"/>
    <w:rsid w:val="008960C4"/>
    <w:rsid w:val="008A2F91"/>
    <w:rsid w:val="008A36C9"/>
    <w:rsid w:val="008B0E83"/>
    <w:rsid w:val="008C037E"/>
    <w:rsid w:val="008C34BB"/>
    <w:rsid w:val="008E418E"/>
    <w:rsid w:val="008E5115"/>
    <w:rsid w:val="008F4ACF"/>
    <w:rsid w:val="008F582F"/>
    <w:rsid w:val="009044AB"/>
    <w:rsid w:val="0090712B"/>
    <w:rsid w:val="00911789"/>
    <w:rsid w:val="00914881"/>
    <w:rsid w:val="00916974"/>
    <w:rsid w:val="00921402"/>
    <w:rsid w:val="009257C3"/>
    <w:rsid w:val="009356EC"/>
    <w:rsid w:val="00946F8D"/>
    <w:rsid w:val="0096458A"/>
    <w:rsid w:val="00973197"/>
    <w:rsid w:val="00974451"/>
    <w:rsid w:val="009961D1"/>
    <w:rsid w:val="009974D1"/>
    <w:rsid w:val="009B3561"/>
    <w:rsid w:val="009B4274"/>
    <w:rsid w:val="009B5643"/>
    <w:rsid w:val="009B571A"/>
    <w:rsid w:val="009C1058"/>
    <w:rsid w:val="009C6662"/>
    <w:rsid w:val="009C722D"/>
    <w:rsid w:val="009E0315"/>
    <w:rsid w:val="009E3289"/>
    <w:rsid w:val="009F0BD1"/>
    <w:rsid w:val="009F3E9B"/>
    <w:rsid w:val="00A00BAD"/>
    <w:rsid w:val="00A04730"/>
    <w:rsid w:val="00A15625"/>
    <w:rsid w:val="00A16BB1"/>
    <w:rsid w:val="00A31603"/>
    <w:rsid w:val="00A328BB"/>
    <w:rsid w:val="00A33C84"/>
    <w:rsid w:val="00A348D7"/>
    <w:rsid w:val="00A41D4E"/>
    <w:rsid w:val="00A463B6"/>
    <w:rsid w:val="00A51FE5"/>
    <w:rsid w:val="00A55E0E"/>
    <w:rsid w:val="00A621D7"/>
    <w:rsid w:val="00A626E2"/>
    <w:rsid w:val="00A62A7A"/>
    <w:rsid w:val="00A66763"/>
    <w:rsid w:val="00A81C78"/>
    <w:rsid w:val="00A8427F"/>
    <w:rsid w:val="00AA003E"/>
    <w:rsid w:val="00AA02EF"/>
    <w:rsid w:val="00AA1839"/>
    <w:rsid w:val="00AA5850"/>
    <w:rsid w:val="00AA5A73"/>
    <w:rsid w:val="00AA5AE5"/>
    <w:rsid w:val="00AB1BBA"/>
    <w:rsid w:val="00AB222A"/>
    <w:rsid w:val="00AC0E94"/>
    <w:rsid w:val="00AC2D17"/>
    <w:rsid w:val="00AD1816"/>
    <w:rsid w:val="00AD4F1C"/>
    <w:rsid w:val="00AE6441"/>
    <w:rsid w:val="00AF35AA"/>
    <w:rsid w:val="00AF3F5D"/>
    <w:rsid w:val="00B0510C"/>
    <w:rsid w:val="00B1081B"/>
    <w:rsid w:val="00B302E2"/>
    <w:rsid w:val="00B35FEC"/>
    <w:rsid w:val="00B4139E"/>
    <w:rsid w:val="00B52222"/>
    <w:rsid w:val="00B52DAD"/>
    <w:rsid w:val="00B61116"/>
    <w:rsid w:val="00B6480E"/>
    <w:rsid w:val="00B80176"/>
    <w:rsid w:val="00B84A80"/>
    <w:rsid w:val="00B85854"/>
    <w:rsid w:val="00B8737F"/>
    <w:rsid w:val="00B91277"/>
    <w:rsid w:val="00B94820"/>
    <w:rsid w:val="00B97567"/>
    <w:rsid w:val="00BA7B27"/>
    <w:rsid w:val="00BB2E84"/>
    <w:rsid w:val="00BB4A2D"/>
    <w:rsid w:val="00BC3A47"/>
    <w:rsid w:val="00BD09EB"/>
    <w:rsid w:val="00BD20B7"/>
    <w:rsid w:val="00BD2A77"/>
    <w:rsid w:val="00BD5F71"/>
    <w:rsid w:val="00BD62FA"/>
    <w:rsid w:val="00BE6432"/>
    <w:rsid w:val="00BF2AD9"/>
    <w:rsid w:val="00BF7864"/>
    <w:rsid w:val="00C06E01"/>
    <w:rsid w:val="00C0793B"/>
    <w:rsid w:val="00C118AA"/>
    <w:rsid w:val="00C154DF"/>
    <w:rsid w:val="00C17493"/>
    <w:rsid w:val="00C20B16"/>
    <w:rsid w:val="00C22FF6"/>
    <w:rsid w:val="00C23373"/>
    <w:rsid w:val="00C3118C"/>
    <w:rsid w:val="00C311B5"/>
    <w:rsid w:val="00C31459"/>
    <w:rsid w:val="00C5061E"/>
    <w:rsid w:val="00C5560A"/>
    <w:rsid w:val="00C56595"/>
    <w:rsid w:val="00C6570A"/>
    <w:rsid w:val="00C66201"/>
    <w:rsid w:val="00C7087C"/>
    <w:rsid w:val="00C72C64"/>
    <w:rsid w:val="00C77BF0"/>
    <w:rsid w:val="00C80EAB"/>
    <w:rsid w:val="00C83718"/>
    <w:rsid w:val="00CA226E"/>
    <w:rsid w:val="00CA393A"/>
    <w:rsid w:val="00CA5620"/>
    <w:rsid w:val="00CB6AF3"/>
    <w:rsid w:val="00CC153E"/>
    <w:rsid w:val="00CC21DC"/>
    <w:rsid w:val="00CD6A51"/>
    <w:rsid w:val="00CE1044"/>
    <w:rsid w:val="00CE119C"/>
    <w:rsid w:val="00CE46A6"/>
    <w:rsid w:val="00CF64D2"/>
    <w:rsid w:val="00CF659B"/>
    <w:rsid w:val="00CF6CEC"/>
    <w:rsid w:val="00CF6F32"/>
    <w:rsid w:val="00D13E15"/>
    <w:rsid w:val="00D1798E"/>
    <w:rsid w:val="00D24593"/>
    <w:rsid w:val="00D27242"/>
    <w:rsid w:val="00D45B7D"/>
    <w:rsid w:val="00D60EDF"/>
    <w:rsid w:val="00D622A8"/>
    <w:rsid w:val="00D70C9A"/>
    <w:rsid w:val="00D8108B"/>
    <w:rsid w:val="00D8448A"/>
    <w:rsid w:val="00D8459B"/>
    <w:rsid w:val="00D90077"/>
    <w:rsid w:val="00DA545A"/>
    <w:rsid w:val="00DB0A7D"/>
    <w:rsid w:val="00DB24BB"/>
    <w:rsid w:val="00DC4716"/>
    <w:rsid w:val="00DC77B3"/>
    <w:rsid w:val="00DD0F03"/>
    <w:rsid w:val="00DD155D"/>
    <w:rsid w:val="00DD342C"/>
    <w:rsid w:val="00DD3EF7"/>
    <w:rsid w:val="00DE1EFB"/>
    <w:rsid w:val="00DF00D9"/>
    <w:rsid w:val="00DF3042"/>
    <w:rsid w:val="00DF4704"/>
    <w:rsid w:val="00E04EF5"/>
    <w:rsid w:val="00E1298E"/>
    <w:rsid w:val="00E133CE"/>
    <w:rsid w:val="00E151A7"/>
    <w:rsid w:val="00E15663"/>
    <w:rsid w:val="00E16095"/>
    <w:rsid w:val="00E26C64"/>
    <w:rsid w:val="00E367B3"/>
    <w:rsid w:val="00E420CB"/>
    <w:rsid w:val="00E42269"/>
    <w:rsid w:val="00E4325D"/>
    <w:rsid w:val="00E46241"/>
    <w:rsid w:val="00E4698F"/>
    <w:rsid w:val="00E5308B"/>
    <w:rsid w:val="00E57A13"/>
    <w:rsid w:val="00E65783"/>
    <w:rsid w:val="00E670C6"/>
    <w:rsid w:val="00E679E3"/>
    <w:rsid w:val="00E711B3"/>
    <w:rsid w:val="00E75DE9"/>
    <w:rsid w:val="00E75E03"/>
    <w:rsid w:val="00E86464"/>
    <w:rsid w:val="00E86713"/>
    <w:rsid w:val="00E971FB"/>
    <w:rsid w:val="00EA0670"/>
    <w:rsid w:val="00EA16ED"/>
    <w:rsid w:val="00EA5DFF"/>
    <w:rsid w:val="00EA7424"/>
    <w:rsid w:val="00EB7E9E"/>
    <w:rsid w:val="00EC4B78"/>
    <w:rsid w:val="00EC7A09"/>
    <w:rsid w:val="00ED1355"/>
    <w:rsid w:val="00EE6033"/>
    <w:rsid w:val="00EF0E6E"/>
    <w:rsid w:val="00EF1065"/>
    <w:rsid w:val="00F015E5"/>
    <w:rsid w:val="00F0733A"/>
    <w:rsid w:val="00F12323"/>
    <w:rsid w:val="00F15187"/>
    <w:rsid w:val="00F2348F"/>
    <w:rsid w:val="00F25FDB"/>
    <w:rsid w:val="00F26F70"/>
    <w:rsid w:val="00F32BE4"/>
    <w:rsid w:val="00F4321E"/>
    <w:rsid w:val="00F52C35"/>
    <w:rsid w:val="00F5575C"/>
    <w:rsid w:val="00F56D27"/>
    <w:rsid w:val="00F602C0"/>
    <w:rsid w:val="00F6339A"/>
    <w:rsid w:val="00F649A4"/>
    <w:rsid w:val="00F64D8D"/>
    <w:rsid w:val="00F6648D"/>
    <w:rsid w:val="00F71FAB"/>
    <w:rsid w:val="00F77DC0"/>
    <w:rsid w:val="00F8081D"/>
    <w:rsid w:val="00F80BEF"/>
    <w:rsid w:val="00F8240F"/>
    <w:rsid w:val="00F83939"/>
    <w:rsid w:val="00F84692"/>
    <w:rsid w:val="00F9044D"/>
    <w:rsid w:val="00F96EF2"/>
    <w:rsid w:val="00FA1D94"/>
    <w:rsid w:val="00FA5010"/>
    <w:rsid w:val="00FB1BA2"/>
    <w:rsid w:val="00FB2D1F"/>
    <w:rsid w:val="00FB57C4"/>
    <w:rsid w:val="00FB6D40"/>
    <w:rsid w:val="00FB7DD2"/>
    <w:rsid w:val="00FC25A6"/>
    <w:rsid w:val="00FC3C63"/>
    <w:rsid w:val="00FC7D5B"/>
    <w:rsid w:val="00FD46CF"/>
    <w:rsid w:val="00FE4597"/>
    <w:rsid w:val="00FF2C0E"/>
    <w:rsid w:val="00FF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5D9682AC"/>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9961D1"/>
    <w:pPr>
      <w:keepNext/>
      <w:keepLines/>
      <w:spacing w:before="240"/>
      <w:outlineLvl w:val="0"/>
    </w:pPr>
    <w:rPr>
      <w:rFonts w:eastAsiaTheme="majorEastAsia" w:cstheme="majorBidi"/>
      <w:b/>
      <w:bCs/>
      <w:sz w:val="24"/>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F2348F"/>
    <w:pPr>
      <w:spacing w:before="480" w:after="240" w:line="240" w:lineRule="auto"/>
      <w:ind w:left="-376" w:right="-90"/>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9961D1"/>
    <w:rPr>
      <w:rFonts w:ascii="Arial" w:eastAsiaTheme="majorEastAsia" w:hAnsi="Arial" w:cstheme="majorBidi"/>
      <w:b/>
      <w:bCs/>
      <w:sz w:val="24"/>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character" w:customStyle="1" w:styleId="FontStyle46">
    <w:name w:val="Font Style46"/>
    <w:uiPriority w:val="99"/>
    <w:rsid w:val="007224DC"/>
    <w:rPr>
      <w:rFonts w:ascii="Arial" w:hAnsi="Arial" w:cs="Arial"/>
      <w:sz w:val="18"/>
      <w:szCs w:val="18"/>
    </w:rPr>
  </w:style>
  <w:style w:type="table" w:customStyle="1" w:styleId="TableGrid2">
    <w:name w:val="Table Grid2"/>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6FB0F-8EFA-4C67-9867-44F02FC9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3</TotalTime>
  <Pages>8</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6508</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George</cp:lastModifiedBy>
  <cp:revision>4</cp:revision>
  <cp:lastPrinted>2018-10-30T14:17:00Z</cp:lastPrinted>
  <dcterms:created xsi:type="dcterms:W3CDTF">2021-07-30T08:04:00Z</dcterms:created>
  <dcterms:modified xsi:type="dcterms:W3CDTF">2021-07-30T08:07:00Z</dcterms:modified>
  <cp:contentStatus/>
</cp:coreProperties>
</file>