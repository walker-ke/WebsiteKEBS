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FA0F36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0F36" w:rsidRDefault="00FA0F36" w:rsidP="00FA0F36">
            <w:bookmarkStart w:id="0" w:name="_GoBack"/>
            <w:bookmarkEnd w:id="0"/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FA0F36" w:rsidRDefault="00DB3C63" w:rsidP="003B18D1">
            <w:pPr>
              <w:pStyle w:val="PlainText"/>
              <w:tabs>
                <w:tab w:val="left" w:pos="2160"/>
              </w:tabs>
            </w:pPr>
            <w:r w:rsidRPr="0000011D">
              <w:rPr>
                <w:rFonts w:ascii="Arial" w:eastAsia="MS Mincho" w:hAnsi="Arial" w:cs="Arial"/>
                <w:b/>
                <w:bCs/>
              </w:rPr>
              <w:t xml:space="preserve">DKS </w:t>
            </w:r>
            <w:r w:rsidR="003B18D1">
              <w:rPr>
                <w:rFonts w:ascii="Arial" w:hAnsi="Arial" w:cs="Arial"/>
                <w:b/>
              </w:rPr>
              <w:t>2902:2020</w:t>
            </w:r>
            <w:r w:rsidR="00BE5CE6">
              <w:rPr>
                <w:rFonts w:ascii="Arial" w:hAnsi="Arial" w:cs="Arial"/>
                <w:b/>
              </w:rPr>
              <w:t xml:space="preserve"> - </w:t>
            </w:r>
            <w:r w:rsidRPr="0000011D">
              <w:rPr>
                <w:rFonts w:ascii="Arial" w:eastAsia="MS Mincho" w:hAnsi="Arial" w:cs="Arial"/>
                <w:b/>
                <w:bCs/>
              </w:rPr>
              <w:t xml:space="preserve"> </w:t>
            </w:r>
            <w:r w:rsidR="003B18D1">
              <w:rPr>
                <w:rFonts w:ascii="Arial" w:hAnsi="Arial" w:cs="Arial"/>
                <w:b/>
              </w:rPr>
              <w:t>Potato flakes</w:t>
            </w:r>
            <w:r w:rsidR="00505765">
              <w:rPr>
                <w:rFonts w:ascii="Arial" w:hAnsi="Arial" w:cs="Arial"/>
                <w:b/>
              </w:rPr>
              <w:t xml:space="preserve"> - Specification</w:t>
            </w:r>
          </w:p>
        </w:tc>
      </w:tr>
      <w:tr w:rsidR="00FA0F36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0F36" w:rsidRPr="00F833D4" w:rsidRDefault="00FA0F36" w:rsidP="00FA0F36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FA0F36" w:rsidRDefault="00DB3C63" w:rsidP="00FA0F36">
            <w:r>
              <w:t>Public Review Draft</w:t>
            </w:r>
          </w:p>
        </w:tc>
      </w:tr>
      <w:tr w:rsidR="00FA0F36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FA0F36" w:rsidRPr="00F833D4" w:rsidRDefault="00FA0F36" w:rsidP="00FA0F36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FA0F36" w:rsidRDefault="00FA0F36" w:rsidP="00FA0F36">
            <w:r>
              <w:t>Circulation date</w:t>
            </w:r>
          </w:p>
        </w:tc>
        <w:tc>
          <w:tcPr>
            <w:tcW w:w="3262" w:type="dxa"/>
          </w:tcPr>
          <w:p w:rsidR="00FA0F36" w:rsidRDefault="00FA0F36" w:rsidP="00FA0F36">
            <w:r>
              <w:t>Closing date</w:t>
            </w:r>
          </w:p>
        </w:tc>
      </w:tr>
      <w:tr w:rsidR="00DB3C63">
        <w:trPr>
          <w:jc w:val="right"/>
        </w:trPr>
        <w:tc>
          <w:tcPr>
            <w:tcW w:w="2178" w:type="dxa"/>
            <w:vMerge/>
          </w:tcPr>
          <w:p w:rsidR="00DB3C63" w:rsidRDefault="00DB3C63" w:rsidP="00FA0F36"/>
        </w:tc>
        <w:tc>
          <w:tcPr>
            <w:tcW w:w="3758" w:type="dxa"/>
          </w:tcPr>
          <w:p w:rsidR="00DB3C63" w:rsidRPr="00AD5255" w:rsidRDefault="003B18D1" w:rsidP="00CA4B2C">
            <w:pPr>
              <w:rPr>
                <w:b/>
              </w:rPr>
            </w:pPr>
            <w:r>
              <w:rPr>
                <w:b/>
              </w:rPr>
              <w:t>17</w:t>
            </w:r>
            <w:r w:rsidRPr="003B18D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January 2020</w:t>
            </w:r>
          </w:p>
        </w:tc>
        <w:tc>
          <w:tcPr>
            <w:tcW w:w="3262" w:type="dxa"/>
          </w:tcPr>
          <w:p w:rsidR="00DB3C63" w:rsidRDefault="003B18D1" w:rsidP="00CA4B2C">
            <w:r>
              <w:rPr>
                <w:rFonts w:ascii="Arial" w:hAnsi="Arial" w:cs="Arial"/>
                <w:b/>
                <w:bCs/>
                <w:sz w:val="20"/>
              </w:rPr>
              <w:t>17</w:t>
            </w:r>
            <w:r w:rsidRPr="003B18D1">
              <w:rPr>
                <w:rFonts w:ascii="Arial" w:hAnsi="Arial" w:cs="Arial"/>
                <w:b/>
                <w:bCs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March 2020</w:t>
            </w:r>
          </w:p>
        </w:tc>
      </w:tr>
      <w:tr w:rsidR="00FA0F36">
        <w:trPr>
          <w:jc w:val="right"/>
        </w:trPr>
        <w:tc>
          <w:tcPr>
            <w:tcW w:w="2178" w:type="dxa"/>
          </w:tcPr>
          <w:p w:rsidR="00FA0F36" w:rsidRPr="00F833D4" w:rsidRDefault="00FA0F36" w:rsidP="00FA0F36">
            <w:pPr>
              <w:rPr>
                <w:b/>
              </w:rPr>
            </w:pPr>
            <w:r w:rsidRPr="00F833D4">
              <w:rPr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:rsidR="00FA0F36" w:rsidRDefault="00FA0F36" w:rsidP="00DB3C63">
            <w:r w:rsidRPr="00DB3C63">
              <w:rPr>
                <w:rFonts w:ascii="Arial" w:hAnsi="Arial" w:cs="Arial"/>
                <w:bCs/>
                <w:sz w:val="20"/>
                <w:szCs w:val="20"/>
              </w:rPr>
              <w:t>This form is to be filled, signed and returned to Kenya Bureau of Standards for the attention of</w:t>
            </w:r>
            <w:r w:rsidRPr="00F833D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505765" w:rsidRPr="00505765">
              <w:rPr>
                <w:rFonts w:ascii="Arial" w:hAnsi="Arial" w:cs="Arial"/>
                <w:b/>
                <w:bCs/>
                <w:sz w:val="20"/>
                <w:szCs w:val="20"/>
              </w:rPr>
              <w:t>Agnes Mdzomba</w:t>
            </w:r>
            <w:r w:rsidR="003B18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(mdzombaa@kebs.org)</w:t>
            </w:r>
          </w:p>
        </w:tc>
      </w:tr>
    </w:tbl>
    <w:p w:rsidR="00AE3EDF" w:rsidRDefault="00AE3EDF">
      <w:pPr>
        <w:rPr>
          <w:rFonts w:ascii="Arial" w:hAnsi="Arial" w:cs="Arial"/>
          <w:sz w:val="20"/>
        </w:rPr>
      </w:pPr>
    </w:p>
    <w:p w:rsidR="00AE3EDF" w:rsidRDefault="00AE3EDF">
      <w:pPr>
        <w:jc w:val="right"/>
        <w:rPr>
          <w:rFonts w:ascii="Arial" w:hAnsi="Arial" w:cs="Arial"/>
          <w:sz w:val="20"/>
        </w:rPr>
      </w:pPr>
    </w:p>
    <w:tbl>
      <w:tblPr>
        <w:tblW w:w="14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1440"/>
        <w:gridCol w:w="1980"/>
        <w:gridCol w:w="3015"/>
        <w:gridCol w:w="2992"/>
        <w:gridCol w:w="2618"/>
      </w:tblGrid>
      <w:tr w:rsidR="00AE3EDF">
        <w:tc>
          <w:tcPr>
            <w:tcW w:w="1188" w:type="dxa"/>
          </w:tcPr>
          <w:p w:rsidR="00AE3EDF" w:rsidRDefault="00300234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Organization</w:t>
            </w:r>
          </w:p>
        </w:tc>
        <w:tc>
          <w:tcPr>
            <w:tcW w:w="90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Clause</w:t>
            </w:r>
          </w:p>
        </w:tc>
        <w:tc>
          <w:tcPr>
            <w:tcW w:w="144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Paragraph/ Figure/Table</w:t>
            </w:r>
          </w:p>
        </w:tc>
        <w:tc>
          <w:tcPr>
            <w:tcW w:w="198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Type of comment (General/Technical /Editorial)</w:t>
            </w:r>
          </w:p>
        </w:tc>
        <w:tc>
          <w:tcPr>
            <w:tcW w:w="3015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COMMENTS</w:t>
            </w:r>
          </w:p>
        </w:tc>
        <w:tc>
          <w:tcPr>
            <w:tcW w:w="2992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Proposed Change</w:t>
            </w:r>
          </w:p>
        </w:tc>
        <w:tc>
          <w:tcPr>
            <w:tcW w:w="2618" w:type="dxa"/>
          </w:tcPr>
          <w:p w:rsidR="00AE3EDF" w:rsidRDefault="00300234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TC </w:t>
            </w:r>
            <w:r w:rsidR="00E5206A">
              <w:rPr>
                <w:rFonts w:ascii="Arial" w:hAnsi="Arial" w:cs="Arial"/>
                <w:sz w:val="20"/>
              </w:rPr>
              <w:t>Observation</w:t>
            </w:r>
            <w:r>
              <w:rPr>
                <w:rFonts w:ascii="Arial" w:hAnsi="Arial" w:cs="Arial"/>
                <w:sz w:val="20"/>
              </w:rPr>
              <w:t>(s)</w:t>
            </w:r>
          </w:p>
        </w:tc>
      </w:tr>
      <w:tr w:rsidR="00AE3EDF">
        <w:tc>
          <w:tcPr>
            <w:tcW w:w="1188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AE3EDF">
        <w:tc>
          <w:tcPr>
            <w:tcW w:w="1188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AE3EDF">
        <w:tc>
          <w:tcPr>
            <w:tcW w:w="1188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AE3EDF" w:rsidRDefault="00AE3ED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5529F">
        <w:tc>
          <w:tcPr>
            <w:tcW w:w="1188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5529F">
        <w:tc>
          <w:tcPr>
            <w:tcW w:w="1188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5529F">
        <w:tc>
          <w:tcPr>
            <w:tcW w:w="1188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5529F">
        <w:tc>
          <w:tcPr>
            <w:tcW w:w="1188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5529F">
        <w:tc>
          <w:tcPr>
            <w:tcW w:w="1188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85529F" w:rsidRDefault="0085529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3B18D1">
        <w:tc>
          <w:tcPr>
            <w:tcW w:w="1188" w:type="dxa"/>
          </w:tcPr>
          <w:p w:rsidR="003B18D1" w:rsidRDefault="003B18D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:rsidR="003B18D1" w:rsidRDefault="003B18D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3B18D1" w:rsidRDefault="003B18D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3B18D1" w:rsidRDefault="003B18D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3B18D1" w:rsidRDefault="003B18D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3B18D1" w:rsidRDefault="003B18D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3B18D1" w:rsidRDefault="003B18D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3B18D1">
        <w:tc>
          <w:tcPr>
            <w:tcW w:w="1188" w:type="dxa"/>
          </w:tcPr>
          <w:p w:rsidR="003B18D1" w:rsidRDefault="003B18D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:rsidR="003B18D1" w:rsidRDefault="003B18D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3B18D1" w:rsidRDefault="003B18D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3B18D1" w:rsidRDefault="003B18D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3B18D1" w:rsidRDefault="003B18D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3B18D1" w:rsidRDefault="003B18D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3B18D1" w:rsidRDefault="003B18D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3B18D1">
        <w:tc>
          <w:tcPr>
            <w:tcW w:w="1188" w:type="dxa"/>
          </w:tcPr>
          <w:p w:rsidR="003B18D1" w:rsidRDefault="003B18D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:rsidR="003B18D1" w:rsidRDefault="003B18D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3B18D1" w:rsidRDefault="003B18D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3B18D1" w:rsidRDefault="003B18D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3B18D1" w:rsidRDefault="003B18D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3B18D1" w:rsidRDefault="003B18D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3B18D1" w:rsidRDefault="003B18D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3B18D1">
        <w:tc>
          <w:tcPr>
            <w:tcW w:w="1188" w:type="dxa"/>
          </w:tcPr>
          <w:p w:rsidR="003B18D1" w:rsidRDefault="003B18D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00" w:type="dxa"/>
          </w:tcPr>
          <w:p w:rsidR="003B18D1" w:rsidRDefault="003B18D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3B18D1" w:rsidRDefault="003B18D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3B18D1" w:rsidRDefault="003B18D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3B18D1" w:rsidRDefault="003B18D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3B18D1" w:rsidRDefault="003B18D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3B18D1" w:rsidRDefault="003B18D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AE3EDF" w:rsidRDefault="00AE3EDF" w:rsidP="003B18D1">
      <w:pPr>
        <w:jc w:val="center"/>
        <w:rPr>
          <w:rFonts w:ascii="Arial" w:hAnsi="Arial" w:cs="Arial"/>
          <w:sz w:val="20"/>
        </w:rPr>
      </w:pPr>
    </w:p>
    <w:sectPr w:rsidR="00AE3EDF" w:rsidSect="00D655EF">
      <w:headerReference w:type="default" r:id="rId7"/>
      <w:headerReference w:type="first" r:id="rId8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220" w:rsidRDefault="00D05220">
      <w:r>
        <w:separator/>
      </w:r>
    </w:p>
  </w:endnote>
  <w:endnote w:type="continuationSeparator" w:id="0">
    <w:p w:rsidR="00D05220" w:rsidRDefault="00D05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ITC Bookman Dem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220" w:rsidRDefault="00D05220">
      <w:r>
        <w:separator/>
      </w:r>
    </w:p>
  </w:footnote>
  <w:footnote w:type="continuationSeparator" w:id="0">
    <w:p w:rsidR="00D05220" w:rsidRDefault="00D05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9F2858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D05EE4" w:rsidP="004E47D9">
          <w:pPr>
            <w:pStyle w:val="Header"/>
            <w:rPr>
              <w:rFonts w:ascii="Arial" w:hAnsi="Arial" w:cs="Arial"/>
            </w:rPr>
          </w:pPr>
          <w:r w:rsidRPr="0033043E">
            <w:rPr>
              <w:rFonts w:ascii="ITC Bookman Demi" w:eastAsia="Batang" w:hAnsi="ITC Bookman Demi" w:cs="Tahoma"/>
              <w:noProof/>
              <w:sz w:val="48"/>
              <w:szCs w:val="48"/>
              <w:lang w:val="en-GB" w:eastAsia="en-GB"/>
            </w:rPr>
            <w:drawing>
              <wp:inline distT="0" distB="0" distL="0" distR="0">
                <wp:extent cx="679450" cy="400050"/>
                <wp:effectExtent l="0" t="0" r="0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94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F0675C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F0675C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F0675C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F0675C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F0675C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F0675C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AE3E31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AE3E31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 w:rsidR="00D655EF"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AE3E31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fldSimple w:instr=" NUMPAGES   \* MERGEFORMAT ">
            <w:r w:rsidR="00D05EE4" w:rsidRPr="00D05EE4">
              <w:rPr>
                <w:rStyle w:val="PageNumber"/>
                <w:rFonts w:ascii="Arial" w:hAnsi="Arial" w:cs="Arial"/>
                <w:noProof/>
                <w:sz w:val="20"/>
                <w:szCs w:val="20"/>
              </w:rPr>
              <w:t>1</w:t>
            </w:r>
          </w:fldSimple>
        </w:p>
      </w:tc>
    </w:tr>
  </w:tbl>
  <w:p w:rsidR="00F0675C" w:rsidRDefault="00F067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C05E2"/>
    <w:multiLevelType w:val="hybridMultilevel"/>
    <w:tmpl w:val="C298BB8C"/>
    <w:lvl w:ilvl="0" w:tplc="04090001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" w15:restartNumberingAfterBreak="0">
    <w:nsid w:val="09815966"/>
    <w:multiLevelType w:val="multilevel"/>
    <w:tmpl w:val="A36617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0BC2E5C"/>
    <w:multiLevelType w:val="multilevel"/>
    <w:tmpl w:val="106E8D9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" w15:restartNumberingAfterBreak="0">
    <w:nsid w:val="14774308"/>
    <w:multiLevelType w:val="hybridMultilevel"/>
    <w:tmpl w:val="42DED50C"/>
    <w:lvl w:ilvl="0" w:tplc="34C6EE82">
      <w:start w:val="60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97FE73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C2A39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EFC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E2B0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A6E45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0E9F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EE5D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A85D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13332"/>
    <w:multiLevelType w:val="hybridMultilevel"/>
    <w:tmpl w:val="5F78F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8C5DE9"/>
    <w:multiLevelType w:val="hybridMultilevel"/>
    <w:tmpl w:val="824E7ED4"/>
    <w:lvl w:ilvl="0" w:tplc="FBACB5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B60BBA"/>
    <w:multiLevelType w:val="multilevel"/>
    <w:tmpl w:val="5202ACA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9" w15:restartNumberingAfterBreak="0">
    <w:nsid w:val="25741AA5"/>
    <w:multiLevelType w:val="multilevel"/>
    <w:tmpl w:val="3F8AE6B2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0" w15:restartNumberingAfterBreak="0">
    <w:nsid w:val="27E81DEB"/>
    <w:multiLevelType w:val="hybridMultilevel"/>
    <w:tmpl w:val="17CC5EF4"/>
    <w:lvl w:ilvl="0" w:tplc="A56492A0">
      <w:start w:val="1"/>
      <w:numFmt w:val="bullet"/>
      <w:lvlText w:val=""/>
      <w:lvlJc w:val="left"/>
      <w:pPr>
        <w:tabs>
          <w:tab w:val="num" w:pos="1504"/>
        </w:tabs>
        <w:ind w:left="1504" w:hanging="360"/>
      </w:pPr>
      <w:rPr>
        <w:rFonts w:ascii="Symbol" w:hAnsi="Symbol" w:hint="default"/>
      </w:rPr>
    </w:lvl>
    <w:lvl w:ilvl="1" w:tplc="7284BEC2">
      <w:start w:val="1"/>
      <w:numFmt w:val="bullet"/>
      <w:lvlText w:val="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2" w:tplc="9106FAEA" w:tentative="1">
      <w:start w:val="1"/>
      <w:numFmt w:val="bullet"/>
      <w:lvlText w:val=""/>
      <w:lvlJc w:val="left"/>
      <w:pPr>
        <w:tabs>
          <w:tab w:val="num" w:pos="2944"/>
        </w:tabs>
        <w:ind w:left="2944" w:hanging="360"/>
      </w:pPr>
      <w:rPr>
        <w:rFonts w:ascii="Wingdings" w:hAnsi="Wingdings" w:hint="default"/>
      </w:rPr>
    </w:lvl>
    <w:lvl w:ilvl="3" w:tplc="9828B042" w:tentative="1">
      <w:start w:val="1"/>
      <w:numFmt w:val="bullet"/>
      <w:lvlText w:val=""/>
      <w:lvlJc w:val="left"/>
      <w:pPr>
        <w:tabs>
          <w:tab w:val="num" w:pos="3664"/>
        </w:tabs>
        <w:ind w:left="3664" w:hanging="360"/>
      </w:pPr>
      <w:rPr>
        <w:rFonts w:ascii="Symbol" w:hAnsi="Symbol" w:hint="default"/>
      </w:rPr>
    </w:lvl>
    <w:lvl w:ilvl="4" w:tplc="79C61AE8" w:tentative="1">
      <w:start w:val="1"/>
      <w:numFmt w:val="bullet"/>
      <w:lvlText w:val="o"/>
      <w:lvlJc w:val="left"/>
      <w:pPr>
        <w:tabs>
          <w:tab w:val="num" w:pos="4384"/>
        </w:tabs>
        <w:ind w:left="4384" w:hanging="360"/>
      </w:pPr>
      <w:rPr>
        <w:rFonts w:ascii="Courier New" w:hAnsi="Courier New" w:cs="Courier New" w:hint="default"/>
      </w:rPr>
    </w:lvl>
    <w:lvl w:ilvl="5" w:tplc="78582FAA" w:tentative="1">
      <w:start w:val="1"/>
      <w:numFmt w:val="bullet"/>
      <w:lvlText w:val=""/>
      <w:lvlJc w:val="left"/>
      <w:pPr>
        <w:tabs>
          <w:tab w:val="num" w:pos="5104"/>
        </w:tabs>
        <w:ind w:left="5104" w:hanging="360"/>
      </w:pPr>
      <w:rPr>
        <w:rFonts w:ascii="Wingdings" w:hAnsi="Wingdings" w:hint="default"/>
      </w:rPr>
    </w:lvl>
    <w:lvl w:ilvl="6" w:tplc="DF7EA8D4" w:tentative="1">
      <w:start w:val="1"/>
      <w:numFmt w:val="bullet"/>
      <w:lvlText w:val=""/>
      <w:lvlJc w:val="left"/>
      <w:pPr>
        <w:tabs>
          <w:tab w:val="num" w:pos="5824"/>
        </w:tabs>
        <w:ind w:left="5824" w:hanging="360"/>
      </w:pPr>
      <w:rPr>
        <w:rFonts w:ascii="Symbol" w:hAnsi="Symbol" w:hint="default"/>
      </w:rPr>
    </w:lvl>
    <w:lvl w:ilvl="7" w:tplc="3E5014F6" w:tentative="1">
      <w:start w:val="1"/>
      <w:numFmt w:val="bullet"/>
      <w:lvlText w:val="o"/>
      <w:lvlJc w:val="left"/>
      <w:pPr>
        <w:tabs>
          <w:tab w:val="num" w:pos="6544"/>
        </w:tabs>
        <w:ind w:left="6544" w:hanging="360"/>
      </w:pPr>
      <w:rPr>
        <w:rFonts w:ascii="Courier New" w:hAnsi="Courier New" w:cs="Courier New" w:hint="default"/>
      </w:rPr>
    </w:lvl>
    <w:lvl w:ilvl="8" w:tplc="788E52F2" w:tentative="1">
      <w:start w:val="1"/>
      <w:numFmt w:val="bullet"/>
      <w:lvlText w:val=""/>
      <w:lvlJc w:val="left"/>
      <w:pPr>
        <w:tabs>
          <w:tab w:val="num" w:pos="7264"/>
        </w:tabs>
        <w:ind w:left="7264" w:hanging="360"/>
      </w:pPr>
      <w:rPr>
        <w:rFonts w:ascii="Wingdings" w:hAnsi="Wingdings" w:hint="default"/>
      </w:rPr>
    </w:lvl>
  </w:abstractNum>
  <w:abstractNum w:abstractNumId="11" w15:restartNumberingAfterBreak="0">
    <w:nsid w:val="29153693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2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B355C15"/>
    <w:multiLevelType w:val="hybridMultilevel"/>
    <w:tmpl w:val="DB1C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 w15:restartNumberingAfterBreak="0">
    <w:nsid w:val="38402C34"/>
    <w:multiLevelType w:val="hybridMultilevel"/>
    <w:tmpl w:val="1248B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718D7"/>
    <w:multiLevelType w:val="hybridMultilevel"/>
    <w:tmpl w:val="6E7E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A4341"/>
    <w:multiLevelType w:val="hybridMultilevel"/>
    <w:tmpl w:val="D39CC8E2"/>
    <w:lvl w:ilvl="0" w:tplc="45D0B51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7F4542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9AE2B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DEE4F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5BAA5D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DE54BC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DB861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E50E5C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3FE6E6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9" w15:restartNumberingAfterBreak="0">
    <w:nsid w:val="460C7454"/>
    <w:multiLevelType w:val="hybridMultilevel"/>
    <w:tmpl w:val="56A4341E"/>
    <w:lvl w:ilvl="0" w:tplc="B74C7742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CD2912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DD18639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7E47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C0E3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4F81E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4F46B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9C98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DC847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D45981"/>
    <w:multiLevelType w:val="multilevel"/>
    <w:tmpl w:val="10166622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1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2C75C58"/>
    <w:multiLevelType w:val="multilevel"/>
    <w:tmpl w:val="01E4DF7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 w15:restartNumberingAfterBreak="0">
    <w:nsid w:val="52D57361"/>
    <w:multiLevelType w:val="multilevel"/>
    <w:tmpl w:val="FCF6FB7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4" w15:restartNumberingAfterBreak="0">
    <w:nsid w:val="58796A6C"/>
    <w:multiLevelType w:val="hybridMultilevel"/>
    <w:tmpl w:val="D1A42F9A"/>
    <w:lvl w:ilvl="0" w:tplc="E4842BFC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B69E7E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F3A95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3252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BA3A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34A3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E4C2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AE4F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BA4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32326"/>
    <w:multiLevelType w:val="hybridMultilevel"/>
    <w:tmpl w:val="2C401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9A14B5"/>
    <w:multiLevelType w:val="hybridMultilevel"/>
    <w:tmpl w:val="26749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00674A"/>
    <w:multiLevelType w:val="hybridMultilevel"/>
    <w:tmpl w:val="C632DF06"/>
    <w:lvl w:ilvl="0" w:tplc="347A85AE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2634D8"/>
    <w:multiLevelType w:val="multilevel"/>
    <w:tmpl w:val="2CF2C36C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0"/>
      <w:numFmt w:val="decimal"/>
      <w:lvlText w:val="%4"/>
      <w:lvlJc w:val="left"/>
      <w:pPr>
        <w:ind w:left="3240" w:hanging="360"/>
      </w:pPr>
      <w:rPr>
        <w:rFonts w:hint="default"/>
        <w:b w:val="0"/>
      </w:rPr>
    </w:lvl>
    <w:lvl w:ilvl="4">
      <w:start w:val="10"/>
      <w:numFmt w:val="decimal"/>
      <w:lvlText w:val="%5"/>
      <w:lvlJc w:val="left"/>
      <w:pPr>
        <w:ind w:left="4020" w:hanging="420"/>
      </w:pPr>
      <w:rPr>
        <w:rFonts w:hint="default"/>
        <w:b w:val="0"/>
      </w:r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677E156C"/>
    <w:multiLevelType w:val="hybridMultilevel"/>
    <w:tmpl w:val="E8D6F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712619A8"/>
    <w:multiLevelType w:val="hybridMultilevel"/>
    <w:tmpl w:val="D34A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ED503B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 w15:restartNumberingAfterBreak="0">
    <w:nsid w:val="72F87183"/>
    <w:multiLevelType w:val="hybridMultilevel"/>
    <w:tmpl w:val="D8526342"/>
    <w:lvl w:ilvl="0" w:tplc="5726A8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760D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67859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8B24A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F463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64C02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A62CD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E474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08C3B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7C1DC4"/>
    <w:multiLevelType w:val="multilevel"/>
    <w:tmpl w:val="A1909B7E"/>
    <w:lvl w:ilvl="0">
      <w:start w:val="10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6" w15:restartNumberingAfterBreak="0">
    <w:nsid w:val="76027A22"/>
    <w:multiLevelType w:val="hybridMultilevel"/>
    <w:tmpl w:val="67301E36"/>
    <w:lvl w:ilvl="0" w:tplc="C99048F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1336619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564E94"/>
    <w:multiLevelType w:val="multilevel"/>
    <w:tmpl w:val="07FCD310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8" w15:restartNumberingAfterBreak="0">
    <w:nsid w:val="7CA7643F"/>
    <w:multiLevelType w:val="hybridMultilevel"/>
    <w:tmpl w:val="21401760"/>
    <w:lvl w:ilvl="0" w:tplc="2452E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28"/>
  </w:num>
  <w:num w:numId="3">
    <w:abstractNumId w:val="21"/>
  </w:num>
  <w:num w:numId="4">
    <w:abstractNumId w:val="14"/>
  </w:num>
  <w:num w:numId="5">
    <w:abstractNumId w:val="12"/>
  </w:num>
  <w:num w:numId="6">
    <w:abstractNumId w:val="19"/>
  </w:num>
  <w:num w:numId="7">
    <w:abstractNumId w:val="2"/>
  </w:num>
  <w:num w:numId="8">
    <w:abstractNumId w:val="9"/>
  </w:num>
  <w:num w:numId="9">
    <w:abstractNumId w:val="18"/>
  </w:num>
  <w:num w:numId="10">
    <w:abstractNumId w:val="4"/>
  </w:num>
  <w:num w:numId="11">
    <w:abstractNumId w:val="3"/>
  </w:num>
  <w:num w:numId="12">
    <w:abstractNumId w:val="20"/>
  </w:num>
  <w:num w:numId="13">
    <w:abstractNumId w:val="27"/>
  </w:num>
  <w:num w:numId="14">
    <w:abstractNumId w:val="38"/>
  </w:num>
  <w:num w:numId="15">
    <w:abstractNumId w:val="37"/>
  </w:num>
  <w:num w:numId="16">
    <w:abstractNumId w:val="30"/>
  </w:num>
  <w:num w:numId="17">
    <w:abstractNumId w:val="1"/>
  </w:num>
  <w:num w:numId="18">
    <w:abstractNumId w:val="8"/>
  </w:num>
  <w:num w:numId="19">
    <w:abstractNumId w:val="35"/>
  </w:num>
  <w:num w:numId="20">
    <w:abstractNumId w:val="24"/>
  </w:num>
  <w:num w:numId="21">
    <w:abstractNumId w:val="23"/>
  </w:num>
  <w:num w:numId="22">
    <w:abstractNumId w:val="7"/>
  </w:num>
  <w:num w:numId="23">
    <w:abstractNumId w:val="33"/>
  </w:num>
  <w:num w:numId="24">
    <w:abstractNumId w:val="10"/>
  </w:num>
  <w:num w:numId="25">
    <w:abstractNumId w:val="17"/>
  </w:num>
  <w:num w:numId="26">
    <w:abstractNumId w:val="0"/>
  </w:num>
  <w:num w:numId="27">
    <w:abstractNumId w:val="5"/>
  </w:num>
  <w:num w:numId="28">
    <w:abstractNumId w:val="11"/>
  </w:num>
  <w:num w:numId="29">
    <w:abstractNumId w:val="32"/>
  </w:num>
  <w:num w:numId="30">
    <w:abstractNumId w:val="15"/>
  </w:num>
  <w:num w:numId="31">
    <w:abstractNumId w:val="36"/>
  </w:num>
  <w:num w:numId="32">
    <w:abstractNumId w:val="22"/>
  </w:num>
  <w:num w:numId="33">
    <w:abstractNumId w:val="37"/>
    <w:lvlOverride w:ilvl="0">
      <w:startOverride w:val="8"/>
    </w:lvlOverride>
    <w:lvlOverride w:ilvl="1">
      <w:startOverride w:val="2"/>
    </w:lvlOverride>
  </w:num>
  <w:num w:numId="34">
    <w:abstractNumId w:val="37"/>
  </w:num>
  <w:num w:numId="35">
    <w:abstractNumId w:val="31"/>
  </w:num>
  <w:num w:numId="36">
    <w:abstractNumId w:val="29"/>
  </w:num>
  <w:num w:numId="37">
    <w:abstractNumId w:val="25"/>
  </w:num>
  <w:num w:numId="38">
    <w:abstractNumId w:val="26"/>
  </w:num>
  <w:num w:numId="39">
    <w:abstractNumId w:val="16"/>
  </w:num>
  <w:num w:numId="40">
    <w:abstractNumId w:val="13"/>
  </w:num>
  <w:num w:numId="41">
    <w:abstractNumId w:val="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doNotShadeFormData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E4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196"/>
    <w:rsid w:val="00033ABB"/>
    <w:rsid w:val="00043B38"/>
    <w:rsid w:val="000457CA"/>
    <w:rsid w:val="00045FC9"/>
    <w:rsid w:val="00050CDC"/>
    <w:rsid w:val="0005647D"/>
    <w:rsid w:val="000569CE"/>
    <w:rsid w:val="00056F3C"/>
    <w:rsid w:val="00060162"/>
    <w:rsid w:val="00060289"/>
    <w:rsid w:val="00061E5E"/>
    <w:rsid w:val="00065813"/>
    <w:rsid w:val="00072627"/>
    <w:rsid w:val="000751F4"/>
    <w:rsid w:val="00082FC5"/>
    <w:rsid w:val="00085194"/>
    <w:rsid w:val="000853A4"/>
    <w:rsid w:val="00091326"/>
    <w:rsid w:val="00091BEC"/>
    <w:rsid w:val="0009475D"/>
    <w:rsid w:val="00095751"/>
    <w:rsid w:val="00096089"/>
    <w:rsid w:val="00096DF3"/>
    <w:rsid w:val="000A1933"/>
    <w:rsid w:val="000A631A"/>
    <w:rsid w:val="000A708C"/>
    <w:rsid w:val="000B1EA0"/>
    <w:rsid w:val="000B5496"/>
    <w:rsid w:val="000B6330"/>
    <w:rsid w:val="000B7C32"/>
    <w:rsid w:val="000B7E0B"/>
    <w:rsid w:val="000C4F2A"/>
    <w:rsid w:val="000C6E31"/>
    <w:rsid w:val="000D1F40"/>
    <w:rsid w:val="000D31F9"/>
    <w:rsid w:val="000D60E8"/>
    <w:rsid w:val="000E1353"/>
    <w:rsid w:val="000E1F73"/>
    <w:rsid w:val="000F12D8"/>
    <w:rsid w:val="000F3EC3"/>
    <w:rsid w:val="000F4963"/>
    <w:rsid w:val="00103762"/>
    <w:rsid w:val="001056AE"/>
    <w:rsid w:val="00110F13"/>
    <w:rsid w:val="001132FD"/>
    <w:rsid w:val="00113300"/>
    <w:rsid w:val="00113FB3"/>
    <w:rsid w:val="00117C5F"/>
    <w:rsid w:val="001207E5"/>
    <w:rsid w:val="00121450"/>
    <w:rsid w:val="001272B7"/>
    <w:rsid w:val="00131394"/>
    <w:rsid w:val="00133174"/>
    <w:rsid w:val="00133C7E"/>
    <w:rsid w:val="00134E92"/>
    <w:rsid w:val="00135631"/>
    <w:rsid w:val="00144EBE"/>
    <w:rsid w:val="0014730D"/>
    <w:rsid w:val="001502DC"/>
    <w:rsid w:val="0015653C"/>
    <w:rsid w:val="00165744"/>
    <w:rsid w:val="00170BA4"/>
    <w:rsid w:val="00172583"/>
    <w:rsid w:val="00172CD1"/>
    <w:rsid w:val="00172ECB"/>
    <w:rsid w:val="00174380"/>
    <w:rsid w:val="0017529D"/>
    <w:rsid w:val="001762B6"/>
    <w:rsid w:val="001818BC"/>
    <w:rsid w:val="001819C7"/>
    <w:rsid w:val="00183FFD"/>
    <w:rsid w:val="00184755"/>
    <w:rsid w:val="0018700E"/>
    <w:rsid w:val="00195372"/>
    <w:rsid w:val="001A610D"/>
    <w:rsid w:val="001B4105"/>
    <w:rsid w:val="001B427A"/>
    <w:rsid w:val="001C26F7"/>
    <w:rsid w:val="001C43C7"/>
    <w:rsid w:val="001C5991"/>
    <w:rsid w:val="001C6CD8"/>
    <w:rsid w:val="001D1163"/>
    <w:rsid w:val="001D5922"/>
    <w:rsid w:val="001E3AC9"/>
    <w:rsid w:val="001E6C12"/>
    <w:rsid w:val="001F2369"/>
    <w:rsid w:val="001F42A8"/>
    <w:rsid w:val="001F6D8C"/>
    <w:rsid w:val="001F75F0"/>
    <w:rsid w:val="002000E6"/>
    <w:rsid w:val="00201811"/>
    <w:rsid w:val="002018D3"/>
    <w:rsid w:val="00206162"/>
    <w:rsid w:val="00206C68"/>
    <w:rsid w:val="00207C13"/>
    <w:rsid w:val="002126B3"/>
    <w:rsid w:val="00214033"/>
    <w:rsid w:val="00214780"/>
    <w:rsid w:val="0021486D"/>
    <w:rsid w:val="00214943"/>
    <w:rsid w:val="00216710"/>
    <w:rsid w:val="00217D2C"/>
    <w:rsid w:val="0022120F"/>
    <w:rsid w:val="0022192E"/>
    <w:rsid w:val="002245A2"/>
    <w:rsid w:val="00226D09"/>
    <w:rsid w:val="002338CE"/>
    <w:rsid w:val="00237436"/>
    <w:rsid w:val="00237E02"/>
    <w:rsid w:val="00241BF8"/>
    <w:rsid w:val="0025235F"/>
    <w:rsid w:val="0025434A"/>
    <w:rsid w:val="00255930"/>
    <w:rsid w:val="00262DAC"/>
    <w:rsid w:val="00262DD1"/>
    <w:rsid w:val="00264173"/>
    <w:rsid w:val="00265981"/>
    <w:rsid w:val="002714B6"/>
    <w:rsid w:val="002765B2"/>
    <w:rsid w:val="002806FF"/>
    <w:rsid w:val="002809BF"/>
    <w:rsid w:val="00286F99"/>
    <w:rsid w:val="002902DC"/>
    <w:rsid w:val="0029316A"/>
    <w:rsid w:val="00293259"/>
    <w:rsid w:val="002A0DC0"/>
    <w:rsid w:val="002A2AEC"/>
    <w:rsid w:val="002A2AEE"/>
    <w:rsid w:val="002A5EAF"/>
    <w:rsid w:val="002A7B7F"/>
    <w:rsid w:val="002B57BD"/>
    <w:rsid w:val="002B5F4B"/>
    <w:rsid w:val="002B6922"/>
    <w:rsid w:val="002B6DCA"/>
    <w:rsid w:val="002B7CC0"/>
    <w:rsid w:val="002C057F"/>
    <w:rsid w:val="002C0F2B"/>
    <w:rsid w:val="002C1FFF"/>
    <w:rsid w:val="002C7732"/>
    <w:rsid w:val="002C7CA5"/>
    <w:rsid w:val="002D0102"/>
    <w:rsid w:val="002D02F7"/>
    <w:rsid w:val="002D1C4E"/>
    <w:rsid w:val="002E5159"/>
    <w:rsid w:val="002E67EB"/>
    <w:rsid w:val="002F4B63"/>
    <w:rsid w:val="002F4EFE"/>
    <w:rsid w:val="00300234"/>
    <w:rsid w:val="003107A6"/>
    <w:rsid w:val="00312898"/>
    <w:rsid w:val="00320036"/>
    <w:rsid w:val="0032195B"/>
    <w:rsid w:val="00321F8E"/>
    <w:rsid w:val="00322C20"/>
    <w:rsid w:val="003275F4"/>
    <w:rsid w:val="0033043E"/>
    <w:rsid w:val="00330EA5"/>
    <w:rsid w:val="003335CB"/>
    <w:rsid w:val="0033382F"/>
    <w:rsid w:val="00334988"/>
    <w:rsid w:val="00336F0F"/>
    <w:rsid w:val="003501B9"/>
    <w:rsid w:val="00350991"/>
    <w:rsid w:val="003549C8"/>
    <w:rsid w:val="00357271"/>
    <w:rsid w:val="0036192F"/>
    <w:rsid w:val="00362745"/>
    <w:rsid w:val="00364D96"/>
    <w:rsid w:val="00365C47"/>
    <w:rsid w:val="00365FF1"/>
    <w:rsid w:val="00366719"/>
    <w:rsid w:val="00367221"/>
    <w:rsid w:val="003712E7"/>
    <w:rsid w:val="00371A15"/>
    <w:rsid w:val="00374891"/>
    <w:rsid w:val="003758A1"/>
    <w:rsid w:val="00376BC6"/>
    <w:rsid w:val="00382C5D"/>
    <w:rsid w:val="003873B5"/>
    <w:rsid w:val="00390529"/>
    <w:rsid w:val="00390617"/>
    <w:rsid w:val="003941FC"/>
    <w:rsid w:val="0039453B"/>
    <w:rsid w:val="003968B0"/>
    <w:rsid w:val="00397264"/>
    <w:rsid w:val="003A2E88"/>
    <w:rsid w:val="003A611E"/>
    <w:rsid w:val="003B18D1"/>
    <w:rsid w:val="003B2829"/>
    <w:rsid w:val="003B5F69"/>
    <w:rsid w:val="003C0CCD"/>
    <w:rsid w:val="003C660F"/>
    <w:rsid w:val="003C6CB7"/>
    <w:rsid w:val="003D14BD"/>
    <w:rsid w:val="003D22A3"/>
    <w:rsid w:val="003D3FC8"/>
    <w:rsid w:val="003D54F4"/>
    <w:rsid w:val="003D562E"/>
    <w:rsid w:val="003D6633"/>
    <w:rsid w:val="003E0429"/>
    <w:rsid w:val="003E3908"/>
    <w:rsid w:val="003E5D03"/>
    <w:rsid w:val="003E6407"/>
    <w:rsid w:val="003E7C02"/>
    <w:rsid w:val="003E7D58"/>
    <w:rsid w:val="003F1E5E"/>
    <w:rsid w:val="003F3CF1"/>
    <w:rsid w:val="0040123F"/>
    <w:rsid w:val="004078ED"/>
    <w:rsid w:val="00415857"/>
    <w:rsid w:val="00415AE7"/>
    <w:rsid w:val="00420A22"/>
    <w:rsid w:val="00421376"/>
    <w:rsid w:val="0042647A"/>
    <w:rsid w:val="00427341"/>
    <w:rsid w:val="00432917"/>
    <w:rsid w:val="004353F8"/>
    <w:rsid w:val="00436084"/>
    <w:rsid w:val="00437A5A"/>
    <w:rsid w:val="004421E4"/>
    <w:rsid w:val="00443233"/>
    <w:rsid w:val="00443DA3"/>
    <w:rsid w:val="004442FB"/>
    <w:rsid w:val="00453FA8"/>
    <w:rsid w:val="00455E48"/>
    <w:rsid w:val="00461646"/>
    <w:rsid w:val="004619CF"/>
    <w:rsid w:val="00462692"/>
    <w:rsid w:val="0046338C"/>
    <w:rsid w:val="00467CCD"/>
    <w:rsid w:val="00472929"/>
    <w:rsid w:val="004749C7"/>
    <w:rsid w:val="004760B0"/>
    <w:rsid w:val="004763E1"/>
    <w:rsid w:val="004829F5"/>
    <w:rsid w:val="00483AA8"/>
    <w:rsid w:val="004861D0"/>
    <w:rsid w:val="00487DA0"/>
    <w:rsid w:val="00491684"/>
    <w:rsid w:val="00492AC0"/>
    <w:rsid w:val="004A16FE"/>
    <w:rsid w:val="004A494A"/>
    <w:rsid w:val="004B2CAA"/>
    <w:rsid w:val="004B2DCF"/>
    <w:rsid w:val="004B5693"/>
    <w:rsid w:val="004C0519"/>
    <w:rsid w:val="004C214F"/>
    <w:rsid w:val="004C332F"/>
    <w:rsid w:val="004C5E07"/>
    <w:rsid w:val="004C72A1"/>
    <w:rsid w:val="004C7953"/>
    <w:rsid w:val="004D14C0"/>
    <w:rsid w:val="004D1989"/>
    <w:rsid w:val="004D27E3"/>
    <w:rsid w:val="004D568F"/>
    <w:rsid w:val="004E0B21"/>
    <w:rsid w:val="004E3393"/>
    <w:rsid w:val="004E403F"/>
    <w:rsid w:val="004E43F1"/>
    <w:rsid w:val="004E47D9"/>
    <w:rsid w:val="004E6AD1"/>
    <w:rsid w:val="004F363F"/>
    <w:rsid w:val="004F3DBC"/>
    <w:rsid w:val="0050016F"/>
    <w:rsid w:val="00505765"/>
    <w:rsid w:val="005070EC"/>
    <w:rsid w:val="00507251"/>
    <w:rsid w:val="0051043C"/>
    <w:rsid w:val="00512BAA"/>
    <w:rsid w:val="00516968"/>
    <w:rsid w:val="00516C4C"/>
    <w:rsid w:val="00516C9A"/>
    <w:rsid w:val="00521B87"/>
    <w:rsid w:val="00522F9A"/>
    <w:rsid w:val="0052474F"/>
    <w:rsid w:val="0052625F"/>
    <w:rsid w:val="00527733"/>
    <w:rsid w:val="00530888"/>
    <w:rsid w:val="00531F6C"/>
    <w:rsid w:val="00532092"/>
    <w:rsid w:val="0053401E"/>
    <w:rsid w:val="00535750"/>
    <w:rsid w:val="00540417"/>
    <w:rsid w:val="00541006"/>
    <w:rsid w:val="0054230A"/>
    <w:rsid w:val="00544230"/>
    <w:rsid w:val="005446EC"/>
    <w:rsid w:val="00551129"/>
    <w:rsid w:val="00555EC0"/>
    <w:rsid w:val="00565FDD"/>
    <w:rsid w:val="005703FF"/>
    <w:rsid w:val="00574BCC"/>
    <w:rsid w:val="00583EB1"/>
    <w:rsid w:val="00584B21"/>
    <w:rsid w:val="00586F07"/>
    <w:rsid w:val="005912AD"/>
    <w:rsid w:val="00591BC3"/>
    <w:rsid w:val="005A03B2"/>
    <w:rsid w:val="005A4623"/>
    <w:rsid w:val="005A5141"/>
    <w:rsid w:val="005A5372"/>
    <w:rsid w:val="005A7377"/>
    <w:rsid w:val="005B2345"/>
    <w:rsid w:val="005B46A9"/>
    <w:rsid w:val="005B4A8E"/>
    <w:rsid w:val="005B7D43"/>
    <w:rsid w:val="005D5638"/>
    <w:rsid w:val="005D6F12"/>
    <w:rsid w:val="005E118D"/>
    <w:rsid w:val="005E147E"/>
    <w:rsid w:val="005E1E94"/>
    <w:rsid w:val="00600C02"/>
    <w:rsid w:val="006050E3"/>
    <w:rsid w:val="00607E20"/>
    <w:rsid w:val="0061060B"/>
    <w:rsid w:val="00612B22"/>
    <w:rsid w:val="00612D33"/>
    <w:rsid w:val="00613FDD"/>
    <w:rsid w:val="0061471D"/>
    <w:rsid w:val="006152BF"/>
    <w:rsid w:val="00616315"/>
    <w:rsid w:val="00616689"/>
    <w:rsid w:val="00623667"/>
    <w:rsid w:val="00625329"/>
    <w:rsid w:val="006279EA"/>
    <w:rsid w:val="006305A2"/>
    <w:rsid w:val="0063457A"/>
    <w:rsid w:val="006360D9"/>
    <w:rsid w:val="00640A07"/>
    <w:rsid w:val="00640EDA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0488"/>
    <w:rsid w:val="006653EF"/>
    <w:rsid w:val="00667C27"/>
    <w:rsid w:val="00670949"/>
    <w:rsid w:val="00675F12"/>
    <w:rsid w:val="006836F7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1AFB"/>
    <w:rsid w:val="006E4C56"/>
    <w:rsid w:val="006E68B8"/>
    <w:rsid w:val="006F5FD7"/>
    <w:rsid w:val="006F79F9"/>
    <w:rsid w:val="00700A43"/>
    <w:rsid w:val="007012FB"/>
    <w:rsid w:val="00701766"/>
    <w:rsid w:val="00702E41"/>
    <w:rsid w:val="007061D3"/>
    <w:rsid w:val="00711142"/>
    <w:rsid w:val="007113B8"/>
    <w:rsid w:val="00713BFB"/>
    <w:rsid w:val="00713C40"/>
    <w:rsid w:val="0071524D"/>
    <w:rsid w:val="00720E1D"/>
    <w:rsid w:val="00722F0D"/>
    <w:rsid w:val="00723285"/>
    <w:rsid w:val="007275F1"/>
    <w:rsid w:val="00732858"/>
    <w:rsid w:val="00732AA2"/>
    <w:rsid w:val="00741BEB"/>
    <w:rsid w:val="00755469"/>
    <w:rsid w:val="00757EE2"/>
    <w:rsid w:val="007609E6"/>
    <w:rsid w:val="0076175F"/>
    <w:rsid w:val="00767A3C"/>
    <w:rsid w:val="00771086"/>
    <w:rsid w:val="00771C94"/>
    <w:rsid w:val="00777DC2"/>
    <w:rsid w:val="00780ED1"/>
    <w:rsid w:val="00792871"/>
    <w:rsid w:val="00792872"/>
    <w:rsid w:val="007A6B3B"/>
    <w:rsid w:val="007A7B22"/>
    <w:rsid w:val="007B3145"/>
    <w:rsid w:val="007B31DD"/>
    <w:rsid w:val="007B4380"/>
    <w:rsid w:val="007B6F2F"/>
    <w:rsid w:val="007B7ED6"/>
    <w:rsid w:val="007C12A0"/>
    <w:rsid w:val="007C212E"/>
    <w:rsid w:val="007C2143"/>
    <w:rsid w:val="007C285B"/>
    <w:rsid w:val="007C47AD"/>
    <w:rsid w:val="007D13B5"/>
    <w:rsid w:val="007D26F7"/>
    <w:rsid w:val="007D40DE"/>
    <w:rsid w:val="007D5564"/>
    <w:rsid w:val="007D5C6A"/>
    <w:rsid w:val="007D6C8E"/>
    <w:rsid w:val="007D6E10"/>
    <w:rsid w:val="007E0BB9"/>
    <w:rsid w:val="007E3EBA"/>
    <w:rsid w:val="007E4AF0"/>
    <w:rsid w:val="007E64D9"/>
    <w:rsid w:val="007E76DF"/>
    <w:rsid w:val="007F0031"/>
    <w:rsid w:val="007F13A1"/>
    <w:rsid w:val="007F28A8"/>
    <w:rsid w:val="007F3111"/>
    <w:rsid w:val="0080283A"/>
    <w:rsid w:val="00803441"/>
    <w:rsid w:val="008047FE"/>
    <w:rsid w:val="00806004"/>
    <w:rsid w:val="00810505"/>
    <w:rsid w:val="00811CE6"/>
    <w:rsid w:val="00814B9D"/>
    <w:rsid w:val="0081632C"/>
    <w:rsid w:val="00817165"/>
    <w:rsid w:val="00821EFB"/>
    <w:rsid w:val="00830CBF"/>
    <w:rsid w:val="00835C68"/>
    <w:rsid w:val="008361CC"/>
    <w:rsid w:val="00837226"/>
    <w:rsid w:val="00837B47"/>
    <w:rsid w:val="00837F0B"/>
    <w:rsid w:val="008441D1"/>
    <w:rsid w:val="00846D61"/>
    <w:rsid w:val="00850377"/>
    <w:rsid w:val="00850922"/>
    <w:rsid w:val="00853A45"/>
    <w:rsid w:val="0085529F"/>
    <w:rsid w:val="008553E6"/>
    <w:rsid w:val="00855640"/>
    <w:rsid w:val="0085714A"/>
    <w:rsid w:val="008571E6"/>
    <w:rsid w:val="008620A0"/>
    <w:rsid w:val="008667C6"/>
    <w:rsid w:val="00866AD9"/>
    <w:rsid w:val="00866B7F"/>
    <w:rsid w:val="008706A1"/>
    <w:rsid w:val="0087118E"/>
    <w:rsid w:val="00873E37"/>
    <w:rsid w:val="00875E8E"/>
    <w:rsid w:val="00876147"/>
    <w:rsid w:val="00877F3E"/>
    <w:rsid w:val="0088060B"/>
    <w:rsid w:val="0089066F"/>
    <w:rsid w:val="00893821"/>
    <w:rsid w:val="0089532A"/>
    <w:rsid w:val="0089745E"/>
    <w:rsid w:val="008A1EBB"/>
    <w:rsid w:val="008A39FE"/>
    <w:rsid w:val="008B0FA0"/>
    <w:rsid w:val="008B4D15"/>
    <w:rsid w:val="008B57F6"/>
    <w:rsid w:val="008C0C51"/>
    <w:rsid w:val="008C281E"/>
    <w:rsid w:val="008C4C9B"/>
    <w:rsid w:val="008C54DF"/>
    <w:rsid w:val="008C5E34"/>
    <w:rsid w:val="008C6CA3"/>
    <w:rsid w:val="008D0120"/>
    <w:rsid w:val="008D6D41"/>
    <w:rsid w:val="008D75FE"/>
    <w:rsid w:val="008F2F19"/>
    <w:rsid w:val="008F570A"/>
    <w:rsid w:val="008F7578"/>
    <w:rsid w:val="00901A50"/>
    <w:rsid w:val="00901DAA"/>
    <w:rsid w:val="009161F2"/>
    <w:rsid w:val="009173CA"/>
    <w:rsid w:val="009173D2"/>
    <w:rsid w:val="009239AF"/>
    <w:rsid w:val="009401AD"/>
    <w:rsid w:val="00941278"/>
    <w:rsid w:val="00941CE2"/>
    <w:rsid w:val="0094333F"/>
    <w:rsid w:val="009509D4"/>
    <w:rsid w:val="00950F5D"/>
    <w:rsid w:val="00952184"/>
    <w:rsid w:val="00955EA4"/>
    <w:rsid w:val="00962BC5"/>
    <w:rsid w:val="00963907"/>
    <w:rsid w:val="00966D4E"/>
    <w:rsid w:val="009714B9"/>
    <w:rsid w:val="00975730"/>
    <w:rsid w:val="00980888"/>
    <w:rsid w:val="00981837"/>
    <w:rsid w:val="00983344"/>
    <w:rsid w:val="00985E0A"/>
    <w:rsid w:val="00986682"/>
    <w:rsid w:val="00995725"/>
    <w:rsid w:val="0099757F"/>
    <w:rsid w:val="009A3961"/>
    <w:rsid w:val="009A5384"/>
    <w:rsid w:val="009A7E25"/>
    <w:rsid w:val="009B23EB"/>
    <w:rsid w:val="009C3E12"/>
    <w:rsid w:val="009C5483"/>
    <w:rsid w:val="009C5EEB"/>
    <w:rsid w:val="009D0ED1"/>
    <w:rsid w:val="009D12E2"/>
    <w:rsid w:val="009D2374"/>
    <w:rsid w:val="009D3F9D"/>
    <w:rsid w:val="009D738B"/>
    <w:rsid w:val="009D75EE"/>
    <w:rsid w:val="009E2F67"/>
    <w:rsid w:val="009E4A6A"/>
    <w:rsid w:val="009E5700"/>
    <w:rsid w:val="009E699C"/>
    <w:rsid w:val="009E6FCD"/>
    <w:rsid w:val="009F232A"/>
    <w:rsid w:val="009F2858"/>
    <w:rsid w:val="009F49A3"/>
    <w:rsid w:val="009F6BFE"/>
    <w:rsid w:val="009F6EC9"/>
    <w:rsid w:val="00A0322F"/>
    <w:rsid w:val="00A0501F"/>
    <w:rsid w:val="00A06AD3"/>
    <w:rsid w:val="00A06FD7"/>
    <w:rsid w:val="00A11AC8"/>
    <w:rsid w:val="00A12E6D"/>
    <w:rsid w:val="00A15D69"/>
    <w:rsid w:val="00A171F6"/>
    <w:rsid w:val="00A20D4F"/>
    <w:rsid w:val="00A21F44"/>
    <w:rsid w:val="00A22468"/>
    <w:rsid w:val="00A22773"/>
    <w:rsid w:val="00A2313D"/>
    <w:rsid w:val="00A3368A"/>
    <w:rsid w:val="00A34BF1"/>
    <w:rsid w:val="00A35ECF"/>
    <w:rsid w:val="00A37A78"/>
    <w:rsid w:val="00A40390"/>
    <w:rsid w:val="00A415E4"/>
    <w:rsid w:val="00A45C80"/>
    <w:rsid w:val="00A4747A"/>
    <w:rsid w:val="00A54AE8"/>
    <w:rsid w:val="00A54D7A"/>
    <w:rsid w:val="00A55408"/>
    <w:rsid w:val="00A5542E"/>
    <w:rsid w:val="00A55BBF"/>
    <w:rsid w:val="00A55E21"/>
    <w:rsid w:val="00A60782"/>
    <w:rsid w:val="00A6324D"/>
    <w:rsid w:val="00A65619"/>
    <w:rsid w:val="00A70C54"/>
    <w:rsid w:val="00A7457B"/>
    <w:rsid w:val="00A75741"/>
    <w:rsid w:val="00A812FD"/>
    <w:rsid w:val="00A84870"/>
    <w:rsid w:val="00A877F4"/>
    <w:rsid w:val="00A90559"/>
    <w:rsid w:val="00A941F8"/>
    <w:rsid w:val="00A94DCB"/>
    <w:rsid w:val="00A97C24"/>
    <w:rsid w:val="00AA06DE"/>
    <w:rsid w:val="00AA205F"/>
    <w:rsid w:val="00AA424C"/>
    <w:rsid w:val="00AA48A2"/>
    <w:rsid w:val="00AA77BE"/>
    <w:rsid w:val="00AB045A"/>
    <w:rsid w:val="00AB1DDF"/>
    <w:rsid w:val="00AB3179"/>
    <w:rsid w:val="00AB384E"/>
    <w:rsid w:val="00AB4B6A"/>
    <w:rsid w:val="00AC7A65"/>
    <w:rsid w:val="00AD3A75"/>
    <w:rsid w:val="00AD6210"/>
    <w:rsid w:val="00AD68F6"/>
    <w:rsid w:val="00AD696E"/>
    <w:rsid w:val="00AD7653"/>
    <w:rsid w:val="00AE25AA"/>
    <w:rsid w:val="00AE3E31"/>
    <w:rsid w:val="00AE3EDF"/>
    <w:rsid w:val="00AF5C99"/>
    <w:rsid w:val="00AF61A3"/>
    <w:rsid w:val="00B05ACA"/>
    <w:rsid w:val="00B07961"/>
    <w:rsid w:val="00B07F68"/>
    <w:rsid w:val="00B110A0"/>
    <w:rsid w:val="00B14ACA"/>
    <w:rsid w:val="00B14F19"/>
    <w:rsid w:val="00B150BF"/>
    <w:rsid w:val="00B150E4"/>
    <w:rsid w:val="00B207DE"/>
    <w:rsid w:val="00B2281E"/>
    <w:rsid w:val="00B23259"/>
    <w:rsid w:val="00B249CE"/>
    <w:rsid w:val="00B25CC9"/>
    <w:rsid w:val="00B267F2"/>
    <w:rsid w:val="00B402CA"/>
    <w:rsid w:val="00B40CB1"/>
    <w:rsid w:val="00B416C9"/>
    <w:rsid w:val="00B45778"/>
    <w:rsid w:val="00B45DE1"/>
    <w:rsid w:val="00B466C4"/>
    <w:rsid w:val="00B50EE6"/>
    <w:rsid w:val="00B6163B"/>
    <w:rsid w:val="00B61A5F"/>
    <w:rsid w:val="00B657BC"/>
    <w:rsid w:val="00B75282"/>
    <w:rsid w:val="00B760A6"/>
    <w:rsid w:val="00B76238"/>
    <w:rsid w:val="00B77150"/>
    <w:rsid w:val="00B77986"/>
    <w:rsid w:val="00B81F24"/>
    <w:rsid w:val="00B82057"/>
    <w:rsid w:val="00B83393"/>
    <w:rsid w:val="00B83411"/>
    <w:rsid w:val="00B8458D"/>
    <w:rsid w:val="00B85976"/>
    <w:rsid w:val="00B86095"/>
    <w:rsid w:val="00B917B0"/>
    <w:rsid w:val="00B97D4A"/>
    <w:rsid w:val="00BA2DEC"/>
    <w:rsid w:val="00BA7615"/>
    <w:rsid w:val="00BB7625"/>
    <w:rsid w:val="00BB7C99"/>
    <w:rsid w:val="00BC1842"/>
    <w:rsid w:val="00BC2BF8"/>
    <w:rsid w:val="00BC3B5B"/>
    <w:rsid w:val="00BC6763"/>
    <w:rsid w:val="00BC7220"/>
    <w:rsid w:val="00BC7FAD"/>
    <w:rsid w:val="00BD0122"/>
    <w:rsid w:val="00BD1F07"/>
    <w:rsid w:val="00BD3CAE"/>
    <w:rsid w:val="00BD45F0"/>
    <w:rsid w:val="00BD510E"/>
    <w:rsid w:val="00BD79EC"/>
    <w:rsid w:val="00BE51C1"/>
    <w:rsid w:val="00BE599A"/>
    <w:rsid w:val="00BE5CE6"/>
    <w:rsid w:val="00BF00D2"/>
    <w:rsid w:val="00BF0FB9"/>
    <w:rsid w:val="00BF1573"/>
    <w:rsid w:val="00BF322F"/>
    <w:rsid w:val="00BF354D"/>
    <w:rsid w:val="00BF3DA7"/>
    <w:rsid w:val="00BF421B"/>
    <w:rsid w:val="00BF4A19"/>
    <w:rsid w:val="00BF56B9"/>
    <w:rsid w:val="00C003C4"/>
    <w:rsid w:val="00C01BAB"/>
    <w:rsid w:val="00C01D97"/>
    <w:rsid w:val="00C1013E"/>
    <w:rsid w:val="00C10988"/>
    <w:rsid w:val="00C12AF8"/>
    <w:rsid w:val="00C154EE"/>
    <w:rsid w:val="00C23369"/>
    <w:rsid w:val="00C25A42"/>
    <w:rsid w:val="00C26022"/>
    <w:rsid w:val="00C2745F"/>
    <w:rsid w:val="00C275A4"/>
    <w:rsid w:val="00C32CE9"/>
    <w:rsid w:val="00C32DAA"/>
    <w:rsid w:val="00C32EFD"/>
    <w:rsid w:val="00C378DC"/>
    <w:rsid w:val="00C37B36"/>
    <w:rsid w:val="00C40473"/>
    <w:rsid w:val="00C41C5D"/>
    <w:rsid w:val="00C43BEF"/>
    <w:rsid w:val="00C4537A"/>
    <w:rsid w:val="00C471E6"/>
    <w:rsid w:val="00C50777"/>
    <w:rsid w:val="00C52690"/>
    <w:rsid w:val="00C52CD9"/>
    <w:rsid w:val="00C54148"/>
    <w:rsid w:val="00C54DE7"/>
    <w:rsid w:val="00C55505"/>
    <w:rsid w:val="00C61B1E"/>
    <w:rsid w:val="00C6271C"/>
    <w:rsid w:val="00C6336C"/>
    <w:rsid w:val="00C6483D"/>
    <w:rsid w:val="00C64FD2"/>
    <w:rsid w:val="00C657AA"/>
    <w:rsid w:val="00C6591D"/>
    <w:rsid w:val="00C67F0F"/>
    <w:rsid w:val="00C72D6E"/>
    <w:rsid w:val="00C76652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4B2C"/>
    <w:rsid w:val="00CA59AD"/>
    <w:rsid w:val="00CB53EF"/>
    <w:rsid w:val="00CC0273"/>
    <w:rsid w:val="00CC1029"/>
    <w:rsid w:val="00CC5C45"/>
    <w:rsid w:val="00CD4B4E"/>
    <w:rsid w:val="00CD4DBA"/>
    <w:rsid w:val="00CD5102"/>
    <w:rsid w:val="00CE5DDA"/>
    <w:rsid w:val="00CE6083"/>
    <w:rsid w:val="00CF0479"/>
    <w:rsid w:val="00CF0C70"/>
    <w:rsid w:val="00CF0E6A"/>
    <w:rsid w:val="00CF1EC4"/>
    <w:rsid w:val="00CF3FFB"/>
    <w:rsid w:val="00D035A8"/>
    <w:rsid w:val="00D03781"/>
    <w:rsid w:val="00D043D3"/>
    <w:rsid w:val="00D05220"/>
    <w:rsid w:val="00D05EE4"/>
    <w:rsid w:val="00D146FA"/>
    <w:rsid w:val="00D1606A"/>
    <w:rsid w:val="00D20306"/>
    <w:rsid w:val="00D23ED4"/>
    <w:rsid w:val="00D259A0"/>
    <w:rsid w:val="00D26B03"/>
    <w:rsid w:val="00D318CF"/>
    <w:rsid w:val="00D31AD6"/>
    <w:rsid w:val="00D358C2"/>
    <w:rsid w:val="00D3655B"/>
    <w:rsid w:val="00D37B82"/>
    <w:rsid w:val="00D41050"/>
    <w:rsid w:val="00D418AB"/>
    <w:rsid w:val="00D4277F"/>
    <w:rsid w:val="00D43071"/>
    <w:rsid w:val="00D4723C"/>
    <w:rsid w:val="00D47C56"/>
    <w:rsid w:val="00D55AD0"/>
    <w:rsid w:val="00D60BA5"/>
    <w:rsid w:val="00D61A8F"/>
    <w:rsid w:val="00D639E5"/>
    <w:rsid w:val="00D655EF"/>
    <w:rsid w:val="00D67193"/>
    <w:rsid w:val="00D70F70"/>
    <w:rsid w:val="00D71B5C"/>
    <w:rsid w:val="00D802C6"/>
    <w:rsid w:val="00D97E74"/>
    <w:rsid w:val="00DA116B"/>
    <w:rsid w:val="00DA1E1C"/>
    <w:rsid w:val="00DA21E1"/>
    <w:rsid w:val="00DA53E6"/>
    <w:rsid w:val="00DA72A5"/>
    <w:rsid w:val="00DA7B6D"/>
    <w:rsid w:val="00DB0507"/>
    <w:rsid w:val="00DB2839"/>
    <w:rsid w:val="00DB3C63"/>
    <w:rsid w:val="00DB406D"/>
    <w:rsid w:val="00DB64E0"/>
    <w:rsid w:val="00DC0273"/>
    <w:rsid w:val="00DC0C19"/>
    <w:rsid w:val="00DC19BA"/>
    <w:rsid w:val="00DC4E20"/>
    <w:rsid w:val="00DC5712"/>
    <w:rsid w:val="00DD756A"/>
    <w:rsid w:val="00DE1463"/>
    <w:rsid w:val="00DE4CC1"/>
    <w:rsid w:val="00DE66D1"/>
    <w:rsid w:val="00DF2B89"/>
    <w:rsid w:val="00DF37B4"/>
    <w:rsid w:val="00DF4FE2"/>
    <w:rsid w:val="00DF6542"/>
    <w:rsid w:val="00E00A3B"/>
    <w:rsid w:val="00E0235E"/>
    <w:rsid w:val="00E168BA"/>
    <w:rsid w:val="00E16E23"/>
    <w:rsid w:val="00E23D2B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206A"/>
    <w:rsid w:val="00E53416"/>
    <w:rsid w:val="00E55FB5"/>
    <w:rsid w:val="00E5638E"/>
    <w:rsid w:val="00E67F33"/>
    <w:rsid w:val="00E70335"/>
    <w:rsid w:val="00E80A94"/>
    <w:rsid w:val="00E87C95"/>
    <w:rsid w:val="00E910C9"/>
    <w:rsid w:val="00E92036"/>
    <w:rsid w:val="00EA47CB"/>
    <w:rsid w:val="00EA5C15"/>
    <w:rsid w:val="00EA6BAD"/>
    <w:rsid w:val="00EB1B8B"/>
    <w:rsid w:val="00EB2039"/>
    <w:rsid w:val="00EB2419"/>
    <w:rsid w:val="00EB46BF"/>
    <w:rsid w:val="00EB5BE8"/>
    <w:rsid w:val="00EB5DEF"/>
    <w:rsid w:val="00EB670B"/>
    <w:rsid w:val="00EC253B"/>
    <w:rsid w:val="00EC3613"/>
    <w:rsid w:val="00ED0AE9"/>
    <w:rsid w:val="00ED2C1E"/>
    <w:rsid w:val="00ED5C52"/>
    <w:rsid w:val="00ED61A0"/>
    <w:rsid w:val="00EF3CA1"/>
    <w:rsid w:val="00EF4292"/>
    <w:rsid w:val="00EF5984"/>
    <w:rsid w:val="00EF65F5"/>
    <w:rsid w:val="00EF6948"/>
    <w:rsid w:val="00F0092E"/>
    <w:rsid w:val="00F01E30"/>
    <w:rsid w:val="00F0627B"/>
    <w:rsid w:val="00F0675C"/>
    <w:rsid w:val="00F12FD9"/>
    <w:rsid w:val="00F13A3A"/>
    <w:rsid w:val="00F13F68"/>
    <w:rsid w:val="00F153D8"/>
    <w:rsid w:val="00F1569E"/>
    <w:rsid w:val="00F170F7"/>
    <w:rsid w:val="00F20C6C"/>
    <w:rsid w:val="00F245D3"/>
    <w:rsid w:val="00F25CB5"/>
    <w:rsid w:val="00F27886"/>
    <w:rsid w:val="00F30A0F"/>
    <w:rsid w:val="00F322BF"/>
    <w:rsid w:val="00F3424E"/>
    <w:rsid w:val="00F3697C"/>
    <w:rsid w:val="00F41DE0"/>
    <w:rsid w:val="00F426A9"/>
    <w:rsid w:val="00F43806"/>
    <w:rsid w:val="00F464F7"/>
    <w:rsid w:val="00F4685C"/>
    <w:rsid w:val="00F51D62"/>
    <w:rsid w:val="00F5263D"/>
    <w:rsid w:val="00F5354D"/>
    <w:rsid w:val="00F55CB6"/>
    <w:rsid w:val="00F62014"/>
    <w:rsid w:val="00F6489C"/>
    <w:rsid w:val="00F654C5"/>
    <w:rsid w:val="00F71A4F"/>
    <w:rsid w:val="00F7374A"/>
    <w:rsid w:val="00F833D4"/>
    <w:rsid w:val="00F84D92"/>
    <w:rsid w:val="00F909F5"/>
    <w:rsid w:val="00F944E5"/>
    <w:rsid w:val="00FA0EAF"/>
    <w:rsid w:val="00FA0F36"/>
    <w:rsid w:val="00FA18E2"/>
    <w:rsid w:val="00FA2075"/>
    <w:rsid w:val="00FA3838"/>
    <w:rsid w:val="00FB0B10"/>
    <w:rsid w:val="00FB0F3A"/>
    <w:rsid w:val="00FB4D6A"/>
    <w:rsid w:val="00FB5A3C"/>
    <w:rsid w:val="00FB5D95"/>
    <w:rsid w:val="00FB6878"/>
    <w:rsid w:val="00FC1577"/>
    <w:rsid w:val="00FC365E"/>
    <w:rsid w:val="00FC589B"/>
    <w:rsid w:val="00FC7A84"/>
    <w:rsid w:val="00FD344C"/>
    <w:rsid w:val="00FD6FDB"/>
    <w:rsid w:val="00FE13AF"/>
    <w:rsid w:val="00FE2331"/>
    <w:rsid w:val="00FE5702"/>
    <w:rsid w:val="00FF18F9"/>
    <w:rsid w:val="00FF25C7"/>
    <w:rsid w:val="00FF71B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9881D67-C750-479D-B804-E7E633B2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52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90529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390529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390529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390529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qFormat/>
    <w:rsid w:val="00390529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390529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390529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390529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390529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905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9052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90529"/>
  </w:style>
  <w:style w:type="paragraph" w:styleId="BodyTextIndent2">
    <w:name w:val="Body Text Indent 2"/>
    <w:basedOn w:val="Normal"/>
    <w:rsid w:val="00390529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390529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390529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390529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390529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390529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390529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390529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390529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390529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C5483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390529"/>
    <w:rPr>
      <w:b/>
      <w:caps/>
    </w:rPr>
  </w:style>
  <w:style w:type="paragraph" w:customStyle="1" w:styleId="QMSHeading1">
    <w:name w:val="QMS Heading 1"/>
    <w:basedOn w:val="Heading1"/>
    <w:rsid w:val="00390529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390529"/>
  </w:style>
  <w:style w:type="paragraph" w:customStyle="1" w:styleId="QMSHeading3">
    <w:name w:val="QMS Heading 3"/>
    <w:basedOn w:val="Normal"/>
    <w:next w:val="Normal"/>
    <w:autoRedefine/>
    <w:rsid w:val="00390529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rsid w:val="00390529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39052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90529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rsid w:val="00390529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39052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390529"/>
    <w:rPr>
      <w:sz w:val="20"/>
      <w:szCs w:val="20"/>
    </w:rPr>
  </w:style>
  <w:style w:type="paragraph" w:styleId="BalloonText">
    <w:name w:val="Balloon Text"/>
    <w:basedOn w:val="Normal"/>
    <w:semiHidden/>
    <w:rsid w:val="00390529"/>
    <w:rPr>
      <w:rFonts w:ascii="Tahoma" w:hAnsi="Tahoma" w:cs="Tahoma"/>
      <w:sz w:val="16"/>
      <w:szCs w:val="16"/>
    </w:rPr>
  </w:style>
  <w:style w:type="character" w:styleId="FootnoteReference">
    <w:name w:val="footnote reference"/>
    <w:uiPriority w:val="99"/>
    <w:semiHidden/>
    <w:rsid w:val="00390529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uiPriority w:val="59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link w:val="Footer"/>
    <w:rsid w:val="00060289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917B0"/>
    <w:pPr>
      <w:numPr>
        <w:numId w:val="15"/>
      </w:numPr>
      <w:tabs>
        <w:tab w:val="clear" w:pos="1080"/>
      </w:tabs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917B0"/>
    <w:pPr>
      <w:numPr>
        <w:ilvl w:val="1"/>
        <w:numId w:val="7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B917B0"/>
    <w:rPr>
      <w:rFonts w:ascii="Arial" w:hAnsi="Arial" w:cs="Arial"/>
      <w:b/>
      <w:bCs/>
      <w:sz w:val="22"/>
      <w:szCs w:val="2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rsid w:val="008C54DF"/>
    <w:pPr>
      <w:ind w:left="240"/>
    </w:pPr>
  </w:style>
  <w:style w:type="character" w:customStyle="1" w:styleId="Proc2Char">
    <w:name w:val="Proc2 Char"/>
    <w:link w:val="Proc2"/>
    <w:rsid w:val="00B917B0"/>
    <w:rPr>
      <w:rFonts w:ascii="Arial" w:hAnsi="Arial" w:cs="Arial"/>
      <w:b/>
      <w:bCs/>
      <w:sz w:val="22"/>
      <w:szCs w:val="22"/>
      <w:lang w:val="en-US" w:eastAsia="en-US" w:bidi="ar-SA"/>
    </w:rPr>
  </w:style>
  <w:style w:type="character" w:customStyle="1" w:styleId="Heading5Char">
    <w:name w:val="Heading 5 Char"/>
    <w:link w:val="Heading5"/>
    <w:rsid w:val="00B760A6"/>
    <w:rPr>
      <w:rFonts w:ascii="Arial" w:hAnsi="Arial" w:cs="Arial"/>
      <w:b/>
      <w:color w:val="000000"/>
      <w:lang w:val="en-US" w:eastAsia="en-US"/>
    </w:rPr>
  </w:style>
  <w:style w:type="character" w:customStyle="1" w:styleId="FootnoteTextChar">
    <w:name w:val="Footnote Text Char"/>
    <w:link w:val="FootnoteText"/>
    <w:uiPriority w:val="99"/>
    <w:semiHidden/>
    <w:rsid w:val="00B760A6"/>
    <w:rPr>
      <w:lang w:val="en-US" w:eastAsia="en-US"/>
    </w:rPr>
  </w:style>
  <w:style w:type="character" w:styleId="Strong">
    <w:name w:val="Strong"/>
    <w:qFormat/>
    <w:rsid w:val="001762B6"/>
    <w:rPr>
      <w:b/>
      <w:bCs/>
    </w:rPr>
  </w:style>
  <w:style w:type="paragraph" w:styleId="Revision">
    <w:name w:val="Revision"/>
    <w:hidden/>
    <w:uiPriority w:val="99"/>
    <w:semiHidden/>
    <w:rsid w:val="00C6591D"/>
    <w:rPr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rsid w:val="00DB3C6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DB3C6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rangav\Desktop\KEBS%20Documents\Website\Public%20review\TC%20008%20Tubers\COMMENTS%20TEMPLATE%20-%20public%20review%20potato%20flakes%2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COMMENTS TEMPLATE - public review potato flakes 1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subject/>
  <dc:creator>Valerie Masaranga</dc:creator>
  <cp:keywords/>
  <cp:lastModifiedBy>Valerie Masaranga</cp:lastModifiedBy>
  <cp:revision>1</cp:revision>
  <cp:lastPrinted>2011-09-28T07:32:00Z</cp:lastPrinted>
  <dcterms:created xsi:type="dcterms:W3CDTF">2020-01-20T12:27:00Z</dcterms:created>
  <dcterms:modified xsi:type="dcterms:W3CDTF">2020-01-20T12:30:00Z</dcterms:modified>
</cp:coreProperties>
</file>